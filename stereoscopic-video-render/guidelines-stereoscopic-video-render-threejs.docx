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8D4" w:rsidRPr="00564C6D" w:rsidRDefault="004528D4" w:rsidP="004528D4">
      <w:pPr>
        <w:pStyle w:val="Title"/>
        <w:pBdr>
          <w:bottom w:val="single" w:sz="6" w:space="1" w:color="auto"/>
        </w:pBdr>
        <w:jc w:val="right"/>
        <w:rPr>
          <w:rFonts w:ascii="Verdana" w:hAnsi="Verdana" w:cs="Arial"/>
        </w:rPr>
      </w:pPr>
      <w:r>
        <w:rPr>
          <w:rFonts w:ascii="Verdana" w:hAnsi="Verdana" w:cs="Arial"/>
        </w:rPr>
        <w:t xml:space="preserve">    </w:t>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sidR="00DA1C79">
        <w:rPr>
          <w:rFonts w:ascii="Verdana" w:hAnsi="Verdana" w:cs="Arial"/>
        </w:rPr>
        <w:t>HackMe 2.0 - XperienZ</w:t>
      </w:r>
    </w:p>
    <w:p w:rsidR="004528D4" w:rsidRPr="00564C6D" w:rsidRDefault="005C0141" w:rsidP="004528D4">
      <w:pPr>
        <w:pStyle w:val="Title"/>
        <w:pBdr>
          <w:bottom w:val="single" w:sz="6" w:space="1" w:color="auto"/>
        </w:pBdr>
        <w:jc w:val="right"/>
        <w:rPr>
          <w:rFonts w:ascii="Verdana" w:hAnsi="Verdana" w:cs="Arial"/>
        </w:rPr>
      </w:pPr>
      <w:r>
        <w:rPr>
          <w:color w:val="1F497D"/>
        </w:rPr>
        <w:t>HKME-26</w:t>
      </w:r>
      <w:r w:rsidR="00DA1C79">
        <w:rPr>
          <w:color w:val="1F497D"/>
        </w:rPr>
        <w:t xml:space="preserve"> </w:t>
      </w:r>
      <w:r w:rsidR="007A0E43">
        <w:rPr>
          <w:color w:val="1F497D"/>
        </w:rPr>
        <w:t>–</w:t>
      </w:r>
      <w:r w:rsidR="00DA1C79">
        <w:rPr>
          <w:color w:val="1F497D"/>
        </w:rPr>
        <w:t xml:space="preserve"> </w:t>
      </w:r>
      <w:r w:rsidR="00BB1F8E">
        <w:rPr>
          <w:color w:val="1F497D"/>
        </w:rPr>
        <w:t>Stereoscopic Video Render using Three.js</w:t>
      </w:r>
    </w:p>
    <w:p w:rsidR="004528D4" w:rsidRDefault="004528D4" w:rsidP="004528D4">
      <w:pPr>
        <w:jc w:val="right"/>
        <w:rPr>
          <w:rFonts w:cs="Arial"/>
          <w:b/>
          <w:bCs/>
          <w:sz w:val="28"/>
        </w:rPr>
      </w:pPr>
    </w:p>
    <w:p w:rsidR="004528D4" w:rsidRDefault="004528D4" w:rsidP="004528D4">
      <w:pPr>
        <w:jc w:val="right"/>
        <w:rPr>
          <w:rFonts w:cs="Arial"/>
          <w:b/>
          <w:bCs/>
          <w:sz w:val="28"/>
        </w:rPr>
      </w:pPr>
    </w:p>
    <w:p w:rsidR="004528D4" w:rsidRPr="006960FF" w:rsidRDefault="004528D4" w:rsidP="004528D4">
      <w:pPr>
        <w:rPr>
          <w:rFonts w:cs="Arial"/>
          <w:lang w:eastAsia="zh-TW"/>
        </w:rPr>
      </w:pPr>
    </w:p>
    <w:p w:rsidR="004528D4" w:rsidRPr="006960FF" w:rsidRDefault="004528D4" w:rsidP="004528D4">
      <w:pPr>
        <w:rPr>
          <w:rFonts w:cs="Arial"/>
          <w:lang w:eastAsia="zh-TW"/>
        </w:rPr>
      </w:pPr>
    </w:p>
    <w:p w:rsidR="004528D4" w:rsidRPr="006960FF" w:rsidRDefault="004528D4" w:rsidP="004528D4">
      <w:pPr>
        <w:rPr>
          <w:rFonts w:cs="Arial"/>
          <w:lang w:eastAsia="zh-TW"/>
        </w:rPr>
      </w:pPr>
    </w:p>
    <w:p w:rsidR="004528D4" w:rsidRPr="006960FF" w:rsidRDefault="004528D4" w:rsidP="004528D4">
      <w:pPr>
        <w:rPr>
          <w:rFonts w:cs="Arial"/>
          <w:lang w:eastAsia="zh-TW"/>
        </w:rPr>
      </w:pPr>
    </w:p>
    <w:p w:rsidR="004528D4" w:rsidRPr="006960FF" w:rsidRDefault="004528D4" w:rsidP="004528D4">
      <w:pPr>
        <w:rPr>
          <w:rFonts w:cs="Arial"/>
          <w:lang w:eastAsia="zh-TW"/>
        </w:rPr>
      </w:pPr>
    </w:p>
    <w:p w:rsidR="004528D4" w:rsidRPr="006960FF" w:rsidRDefault="004528D4" w:rsidP="004528D4">
      <w:pPr>
        <w:rPr>
          <w:rFonts w:cs="Arial"/>
          <w:lang w:eastAsia="zh-TW"/>
        </w:rPr>
      </w:pPr>
    </w:p>
    <w:p w:rsidR="004528D4" w:rsidRPr="00E06EEC" w:rsidRDefault="004528D4" w:rsidP="004528D4">
      <w:pPr>
        <w:pStyle w:val="ContentsTitle"/>
        <w:tabs>
          <w:tab w:val="left" w:pos="8640"/>
        </w:tabs>
        <w:jc w:val="right"/>
        <w:rPr>
          <w:rFonts w:ascii="Verdana" w:hAnsi="Verdana" w:cs="Arial"/>
          <w:sz w:val="24"/>
          <w:szCs w:val="24"/>
        </w:rPr>
      </w:pPr>
      <w:r w:rsidRPr="00E06EEC">
        <w:rPr>
          <w:rFonts w:ascii="Verdana" w:hAnsi="Verdana" w:cs="Arial"/>
          <w:sz w:val="24"/>
          <w:szCs w:val="24"/>
        </w:rPr>
        <w:t>Version 1.0</w:t>
      </w:r>
    </w:p>
    <w:p w:rsidR="004528D4" w:rsidRDefault="004528D4" w:rsidP="004528D4">
      <w:pPr>
        <w:pStyle w:val="ContentsTitle"/>
        <w:tabs>
          <w:tab w:val="left" w:pos="8640"/>
        </w:tabs>
        <w:ind w:left="720"/>
        <w:jc w:val="right"/>
        <w:rPr>
          <w:rFonts w:ascii="Verdana" w:hAnsi="Verdana" w:cs="Arial"/>
          <w:sz w:val="24"/>
          <w:szCs w:val="24"/>
        </w:rPr>
      </w:pPr>
      <w:r w:rsidRPr="00E06EEC">
        <w:rPr>
          <w:rFonts w:ascii="Verdana" w:hAnsi="Verdana" w:cs="Arial"/>
          <w:sz w:val="24"/>
          <w:szCs w:val="24"/>
        </w:rPr>
        <w:t xml:space="preserve">Published on </w:t>
      </w:r>
      <w:r w:rsidRPr="00E06EEC">
        <w:rPr>
          <w:rFonts w:ascii="Verdana" w:hAnsi="Verdana" w:cs="Arial"/>
          <w:sz w:val="24"/>
          <w:szCs w:val="24"/>
        </w:rPr>
        <w:fldChar w:fldCharType="begin"/>
      </w:r>
      <w:r w:rsidRPr="00E06EEC">
        <w:rPr>
          <w:rFonts w:ascii="Verdana" w:hAnsi="Verdana" w:cs="Arial"/>
          <w:sz w:val="24"/>
          <w:szCs w:val="24"/>
        </w:rPr>
        <w:instrText xml:space="preserve"> SAVEDATE  \@ "MM/dd/yyyy" \* MERGEFORMAT </w:instrText>
      </w:r>
      <w:r w:rsidRPr="00E06EEC">
        <w:rPr>
          <w:rFonts w:ascii="Verdana" w:hAnsi="Verdana" w:cs="Arial"/>
          <w:sz w:val="24"/>
          <w:szCs w:val="24"/>
        </w:rPr>
        <w:fldChar w:fldCharType="separate"/>
      </w:r>
      <w:r w:rsidR="002059A4">
        <w:rPr>
          <w:rFonts w:ascii="Verdana" w:hAnsi="Verdana" w:cs="Arial"/>
          <w:noProof/>
          <w:sz w:val="24"/>
          <w:szCs w:val="24"/>
        </w:rPr>
        <w:t>01/09/2017</w:t>
      </w:r>
      <w:r w:rsidRPr="00E06EEC">
        <w:rPr>
          <w:rFonts w:ascii="Verdana" w:hAnsi="Verdana" w:cs="Arial"/>
          <w:sz w:val="24"/>
          <w:szCs w:val="24"/>
        </w:rPr>
        <w:fldChar w:fldCharType="end"/>
      </w:r>
    </w:p>
    <w:p w:rsidR="00575E35" w:rsidRPr="00373EEE" w:rsidRDefault="00575E35" w:rsidP="00BB1F8E">
      <w:pPr>
        <w:pStyle w:val="ContentsTitle"/>
        <w:tabs>
          <w:tab w:val="left" w:pos="8640"/>
        </w:tabs>
        <w:ind w:left="720"/>
        <w:rPr>
          <w:rFonts w:ascii="Verdana" w:hAnsi="Verdana" w:cs="Arial"/>
          <w:sz w:val="24"/>
          <w:szCs w:val="24"/>
        </w:rPr>
        <w:sectPr w:rsidR="00575E35" w:rsidRPr="00373EEE" w:rsidSect="004B0FFC">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vAlign w:val="center"/>
          <w:titlePg/>
          <w:docGrid w:linePitch="360"/>
        </w:sectPr>
      </w:pPr>
    </w:p>
    <w:p w:rsidR="00A75158" w:rsidRDefault="00A75158">
      <w:pPr>
        <w:widowControl/>
        <w:spacing w:line="240" w:lineRule="auto"/>
        <w:rPr>
          <w:rStyle w:val="Strong"/>
        </w:rPr>
      </w:pPr>
    </w:p>
    <w:p w:rsidR="00575E35" w:rsidRPr="006960FF" w:rsidRDefault="00575E35" w:rsidP="00575E35">
      <w:pPr>
        <w:rPr>
          <w:rStyle w:val="Strong"/>
          <w:rFonts w:cs="Arial"/>
        </w:rPr>
      </w:pPr>
      <w:r w:rsidRPr="006960FF">
        <w:rPr>
          <w:rStyle w:val="Strong"/>
          <w:rFonts w:cs="Arial"/>
        </w:rPr>
        <w:t>Document</w:t>
      </w:r>
      <w:r w:rsidR="00267FD5">
        <w:rPr>
          <w:rStyle w:val="Strong"/>
          <w:rFonts w:cs="Arial"/>
        </w:rPr>
        <w:t xml:space="preserve"> Revision</w:t>
      </w:r>
      <w:r w:rsidRPr="006960FF">
        <w:rPr>
          <w:rStyle w:val="Strong"/>
          <w:rFonts w:cs="Arial"/>
        </w:rPr>
        <w:t xml:space="preserve"> History</w:t>
      </w:r>
    </w:p>
    <w:p w:rsidR="00575E35" w:rsidRPr="006960FF" w:rsidRDefault="00575E35" w:rsidP="00575E35">
      <w:pPr>
        <w:rPr>
          <w:rStyle w:val="Strong"/>
          <w:rFonts w:cs="Arial"/>
        </w:rPr>
      </w:pPr>
    </w:p>
    <w:tbl>
      <w:tblPr>
        <w:tblW w:w="9000" w:type="dxa"/>
        <w:tblInd w:w="-5" w:type="dxa"/>
        <w:tblBorders>
          <w:top w:val="single" w:sz="4" w:space="0" w:color="FFFFFF"/>
          <w:left w:val="single" w:sz="4" w:space="0" w:color="FFFFFF"/>
          <w:bottom w:val="single" w:sz="4" w:space="0" w:color="FFFFFF"/>
          <w:right w:val="single" w:sz="4" w:space="0" w:color="FFFFFF"/>
          <w:insideH w:val="single" w:sz="4" w:space="0" w:color="FFFFFF"/>
        </w:tblBorders>
        <w:tblLook w:val="0000" w:firstRow="0" w:lastRow="0" w:firstColumn="0" w:lastColumn="0" w:noHBand="0" w:noVBand="0"/>
      </w:tblPr>
      <w:tblGrid>
        <w:gridCol w:w="1634"/>
        <w:gridCol w:w="1258"/>
        <w:gridCol w:w="3588"/>
        <w:gridCol w:w="2520"/>
      </w:tblGrid>
      <w:tr w:rsidR="00575E35" w:rsidRPr="006960FF" w:rsidTr="00166FA7">
        <w:trPr>
          <w:trHeight w:val="279"/>
        </w:trPr>
        <w:tc>
          <w:tcPr>
            <w:tcW w:w="1634" w:type="dxa"/>
            <w:shd w:val="clear" w:color="auto" w:fill="548DD4"/>
          </w:tcPr>
          <w:p w:rsidR="00575E35" w:rsidRPr="006960FF" w:rsidRDefault="00575E35" w:rsidP="002671AC">
            <w:pPr>
              <w:rPr>
                <w:rFonts w:cs="Arial"/>
                <w:b/>
              </w:rPr>
            </w:pPr>
            <w:r w:rsidRPr="006960FF">
              <w:rPr>
                <w:rFonts w:cs="Arial"/>
                <w:b/>
              </w:rPr>
              <w:t>Date</w:t>
            </w:r>
          </w:p>
        </w:tc>
        <w:tc>
          <w:tcPr>
            <w:tcW w:w="1258" w:type="dxa"/>
            <w:shd w:val="clear" w:color="auto" w:fill="548DD4"/>
          </w:tcPr>
          <w:p w:rsidR="00575E35" w:rsidRPr="006960FF" w:rsidRDefault="00575E35" w:rsidP="002671AC">
            <w:pPr>
              <w:rPr>
                <w:rFonts w:cs="Arial"/>
                <w:b/>
              </w:rPr>
            </w:pPr>
            <w:r w:rsidRPr="006960FF">
              <w:rPr>
                <w:rFonts w:cs="Arial"/>
                <w:b/>
              </w:rPr>
              <w:t>Version</w:t>
            </w:r>
          </w:p>
        </w:tc>
        <w:tc>
          <w:tcPr>
            <w:tcW w:w="3588" w:type="dxa"/>
            <w:shd w:val="clear" w:color="auto" w:fill="548DD4"/>
          </w:tcPr>
          <w:p w:rsidR="00575E35" w:rsidRPr="006960FF" w:rsidRDefault="00575E35" w:rsidP="002671AC">
            <w:pPr>
              <w:rPr>
                <w:rFonts w:cs="Arial"/>
                <w:b/>
              </w:rPr>
            </w:pPr>
            <w:r w:rsidRPr="006960FF">
              <w:rPr>
                <w:rFonts w:cs="Arial"/>
                <w:b/>
              </w:rPr>
              <w:t>Description</w:t>
            </w:r>
          </w:p>
        </w:tc>
        <w:tc>
          <w:tcPr>
            <w:tcW w:w="2520" w:type="dxa"/>
            <w:shd w:val="clear" w:color="auto" w:fill="548DD4"/>
          </w:tcPr>
          <w:p w:rsidR="00575E35" w:rsidRPr="006960FF" w:rsidRDefault="00575E35" w:rsidP="002671AC">
            <w:pPr>
              <w:rPr>
                <w:rFonts w:cs="Arial"/>
                <w:b/>
              </w:rPr>
            </w:pPr>
            <w:r w:rsidRPr="006960FF">
              <w:rPr>
                <w:rFonts w:cs="Arial"/>
                <w:b/>
              </w:rPr>
              <w:t>Author</w:t>
            </w:r>
          </w:p>
        </w:tc>
      </w:tr>
      <w:tr w:rsidR="00575E35" w:rsidRPr="006960FF" w:rsidTr="00166FA7">
        <w:trPr>
          <w:trHeight w:val="298"/>
        </w:trPr>
        <w:tc>
          <w:tcPr>
            <w:tcW w:w="1634" w:type="dxa"/>
            <w:shd w:val="clear" w:color="auto" w:fill="DBE5F1"/>
          </w:tcPr>
          <w:p w:rsidR="00575E35" w:rsidRPr="006960FF" w:rsidRDefault="007A0E43" w:rsidP="0034133C">
            <w:pPr>
              <w:rPr>
                <w:rFonts w:cs="Arial"/>
              </w:rPr>
            </w:pPr>
            <w:r>
              <w:rPr>
                <w:rFonts w:cs="Arial"/>
              </w:rPr>
              <w:t>01</w:t>
            </w:r>
            <w:r w:rsidR="00575E35" w:rsidRPr="006960FF">
              <w:rPr>
                <w:rFonts w:cs="Arial"/>
              </w:rPr>
              <w:t>/</w:t>
            </w:r>
            <w:r>
              <w:rPr>
                <w:rFonts w:cs="Arial"/>
              </w:rPr>
              <w:t>09</w:t>
            </w:r>
            <w:r w:rsidR="00575E35" w:rsidRPr="006960FF">
              <w:rPr>
                <w:rFonts w:cs="Arial"/>
              </w:rPr>
              <w:t>/201</w:t>
            </w:r>
            <w:r>
              <w:rPr>
                <w:rFonts w:cs="Arial"/>
              </w:rPr>
              <w:t>7</w:t>
            </w:r>
          </w:p>
        </w:tc>
        <w:tc>
          <w:tcPr>
            <w:tcW w:w="1258" w:type="dxa"/>
            <w:shd w:val="clear" w:color="auto" w:fill="DBE5F1"/>
          </w:tcPr>
          <w:p w:rsidR="00575E35" w:rsidRPr="006960FF" w:rsidRDefault="00575E35" w:rsidP="002671AC">
            <w:pPr>
              <w:rPr>
                <w:rFonts w:cs="Arial"/>
              </w:rPr>
            </w:pPr>
            <w:r w:rsidRPr="006960FF">
              <w:rPr>
                <w:rFonts w:cs="Arial"/>
              </w:rPr>
              <w:t>1.0</w:t>
            </w:r>
          </w:p>
        </w:tc>
        <w:tc>
          <w:tcPr>
            <w:tcW w:w="3588" w:type="dxa"/>
            <w:shd w:val="clear" w:color="auto" w:fill="DBE5F1"/>
          </w:tcPr>
          <w:p w:rsidR="00575E35" w:rsidRPr="006960FF" w:rsidRDefault="00575E35" w:rsidP="002671AC">
            <w:pPr>
              <w:rPr>
                <w:rFonts w:cs="Arial"/>
              </w:rPr>
            </w:pPr>
            <w:r w:rsidRPr="006960FF">
              <w:rPr>
                <w:rFonts w:cs="Arial"/>
              </w:rPr>
              <w:t>First Draft</w:t>
            </w:r>
          </w:p>
        </w:tc>
        <w:tc>
          <w:tcPr>
            <w:tcW w:w="2520" w:type="dxa"/>
            <w:shd w:val="clear" w:color="auto" w:fill="DBE5F1"/>
          </w:tcPr>
          <w:p w:rsidR="00575E35" w:rsidRPr="006960FF" w:rsidRDefault="00DA1C79" w:rsidP="002671AC">
            <w:pPr>
              <w:rPr>
                <w:rFonts w:cs="Arial"/>
              </w:rPr>
            </w:pPr>
            <w:r w:rsidRPr="00DA1C79">
              <w:rPr>
                <w:rFonts w:cs="Arial"/>
              </w:rPr>
              <w:t>Saurabh Nutan Sohoni</w:t>
            </w:r>
          </w:p>
        </w:tc>
      </w:tr>
    </w:tbl>
    <w:p w:rsidR="00575E35" w:rsidRDefault="00575E35" w:rsidP="00575E35">
      <w:pPr>
        <w:rPr>
          <w:rFonts w:cs="Arial"/>
          <w:b/>
        </w:rPr>
      </w:pPr>
    </w:p>
    <w:p w:rsidR="00DA1C79" w:rsidRPr="006960FF" w:rsidRDefault="00DA1C79" w:rsidP="00575E35">
      <w:pPr>
        <w:rPr>
          <w:rFonts w:cs="Arial"/>
          <w:b/>
        </w:rPr>
      </w:pPr>
    </w:p>
    <w:p w:rsidR="00575E35" w:rsidRPr="006960FF" w:rsidRDefault="00575E35" w:rsidP="00575E35">
      <w:pPr>
        <w:rPr>
          <w:rStyle w:val="Strong"/>
          <w:rFonts w:cs="Arial"/>
        </w:rPr>
      </w:pPr>
      <w:r w:rsidRPr="006960FF">
        <w:rPr>
          <w:rStyle w:val="Strong"/>
          <w:rFonts w:cs="Arial"/>
        </w:rPr>
        <w:t>References</w:t>
      </w:r>
    </w:p>
    <w:p w:rsidR="00575E35" w:rsidRPr="006960FF" w:rsidRDefault="00575E35" w:rsidP="00575E35">
      <w:pPr>
        <w:rPr>
          <w:rFonts w:cs="Arial"/>
        </w:rPr>
      </w:pPr>
    </w:p>
    <w:tbl>
      <w:tblPr>
        <w:tblW w:w="9000" w:type="dxa"/>
        <w:tblInd w:w="-5" w:type="dxa"/>
        <w:tblBorders>
          <w:top w:val="single" w:sz="4" w:space="0" w:color="FFFFFF"/>
          <w:left w:val="single" w:sz="4" w:space="0" w:color="FFFFFF"/>
          <w:bottom w:val="single" w:sz="4" w:space="0" w:color="FFFFFF"/>
          <w:right w:val="single" w:sz="4" w:space="0" w:color="FFFFFF"/>
          <w:insideH w:val="single" w:sz="4" w:space="0" w:color="FFFFFF"/>
        </w:tblBorders>
        <w:tblLook w:val="01E0" w:firstRow="1" w:lastRow="1" w:firstColumn="1" w:lastColumn="1" w:noHBand="0" w:noVBand="0"/>
      </w:tblPr>
      <w:tblGrid>
        <w:gridCol w:w="595"/>
        <w:gridCol w:w="8405"/>
      </w:tblGrid>
      <w:tr w:rsidR="00166FA7" w:rsidRPr="006960FF" w:rsidTr="00166FA7">
        <w:trPr>
          <w:trHeight w:val="550"/>
        </w:trPr>
        <w:tc>
          <w:tcPr>
            <w:tcW w:w="595" w:type="dxa"/>
            <w:shd w:val="clear" w:color="auto" w:fill="548DD4"/>
          </w:tcPr>
          <w:p w:rsidR="00166FA7" w:rsidRPr="006960FF" w:rsidRDefault="00166FA7" w:rsidP="002671AC">
            <w:pPr>
              <w:pStyle w:val="BodyText"/>
              <w:ind w:left="0"/>
              <w:rPr>
                <w:rFonts w:cs="Arial"/>
                <w:b/>
              </w:rPr>
            </w:pPr>
            <w:r w:rsidRPr="006960FF">
              <w:rPr>
                <w:rFonts w:cs="Arial"/>
                <w:b/>
              </w:rPr>
              <w:t>No.</w:t>
            </w:r>
          </w:p>
        </w:tc>
        <w:tc>
          <w:tcPr>
            <w:tcW w:w="8405" w:type="dxa"/>
            <w:shd w:val="clear" w:color="auto" w:fill="548DD4"/>
          </w:tcPr>
          <w:p w:rsidR="00166FA7" w:rsidRPr="006960FF" w:rsidRDefault="00B617DE" w:rsidP="002671AC">
            <w:pPr>
              <w:pStyle w:val="BodyText"/>
              <w:ind w:left="0"/>
              <w:rPr>
                <w:rFonts w:cs="Arial"/>
                <w:b/>
              </w:rPr>
            </w:pPr>
            <w:r w:rsidRPr="006960FF">
              <w:rPr>
                <w:rFonts w:cs="Arial"/>
                <w:b/>
              </w:rPr>
              <w:t>Artefact</w:t>
            </w:r>
            <w:r w:rsidR="00166FA7" w:rsidRPr="006960FF">
              <w:rPr>
                <w:rFonts w:cs="Arial"/>
                <w:b/>
              </w:rPr>
              <w:t xml:space="preserve"> Name</w:t>
            </w:r>
          </w:p>
        </w:tc>
      </w:tr>
      <w:tr w:rsidR="00166FA7" w:rsidRPr="006960FF" w:rsidTr="00166FA7">
        <w:trPr>
          <w:trHeight w:val="316"/>
        </w:trPr>
        <w:tc>
          <w:tcPr>
            <w:tcW w:w="595" w:type="dxa"/>
            <w:shd w:val="clear" w:color="auto" w:fill="DBE5F1"/>
          </w:tcPr>
          <w:p w:rsidR="00166FA7" w:rsidRPr="006960FF" w:rsidRDefault="00166FA7" w:rsidP="002671AC">
            <w:pPr>
              <w:pStyle w:val="BodyText"/>
              <w:ind w:left="0"/>
              <w:rPr>
                <w:rFonts w:cs="Arial"/>
              </w:rPr>
            </w:pPr>
            <w:r w:rsidRPr="006960FF">
              <w:rPr>
                <w:rFonts w:cs="Arial"/>
              </w:rPr>
              <w:fldChar w:fldCharType="begin"/>
            </w:r>
            <w:r w:rsidRPr="006960FF">
              <w:rPr>
                <w:rFonts w:cs="Arial"/>
              </w:rPr>
              <w:instrText xml:space="preserve"> AUTONUM </w:instrText>
            </w:r>
            <w:r w:rsidRPr="006960FF">
              <w:rPr>
                <w:rFonts w:cs="Arial"/>
              </w:rPr>
              <w:fldChar w:fldCharType="end"/>
            </w:r>
          </w:p>
        </w:tc>
        <w:tc>
          <w:tcPr>
            <w:tcW w:w="8405" w:type="dxa"/>
            <w:shd w:val="clear" w:color="auto" w:fill="DBE5F1"/>
          </w:tcPr>
          <w:p w:rsidR="00166FA7" w:rsidRPr="006960FF" w:rsidRDefault="00BB1F8E" w:rsidP="002671AC">
            <w:pPr>
              <w:pStyle w:val="BodyText"/>
              <w:ind w:left="0"/>
              <w:rPr>
                <w:rFonts w:cs="Arial"/>
              </w:rPr>
            </w:pPr>
            <w:hyperlink r:id="rId16" w:history="1">
              <w:r w:rsidRPr="00FA2557">
                <w:rPr>
                  <w:rStyle w:val="Hyperlink"/>
                </w:rPr>
                <w:t>https://www.sitepoint.com/bringing-vr-to-web-google-cardboard-three-js/</w:t>
              </w:r>
            </w:hyperlink>
            <w:r>
              <w:t xml:space="preserve"> </w:t>
            </w:r>
          </w:p>
        </w:tc>
      </w:tr>
      <w:tr w:rsidR="00166FA7" w:rsidRPr="006960FF" w:rsidTr="00166FA7">
        <w:trPr>
          <w:trHeight w:val="316"/>
        </w:trPr>
        <w:tc>
          <w:tcPr>
            <w:tcW w:w="595" w:type="dxa"/>
            <w:shd w:val="clear" w:color="auto" w:fill="DBE5F1"/>
          </w:tcPr>
          <w:p w:rsidR="00166FA7" w:rsidRDefault="00166FA7" w:rsidP="002671AC">
            <w:pPr>
              <w:pStyle w:val="BodyText"/>
              <w:ind w:left="0"/>
              <w:rPr>
                <w:rFonts w:cs="Arial"/>
              </w:rPr>
            </w:pPr>
            <w:r w:rsidRPr="006960FF">
              <w:rPr>
                <w:rFonts w:cs="Arial"/>
              </w:rPr>
              <w:fldChar w:fldCharType="begin"/>
            </w:r>
            <w:r w:rsidRPr="006960FF">
              <w:rPr>
                <w:rFonts w:cs="Arial"/>
              </w:rPr>
              <w:instrText xml:space="preserve"> AUTONUM </w:instrText>
            </w:r>
            <w:r w:rsidRPr="006960FF">
              <w:rPr>
                <w:rFonts w:cs="Arial"/>
              </w:rPr>
              <w:fldChar w:fldCharType="end"/>
            </w:r>
          </w:p>
          <w:p w:rsidR="0010200A" w:rsidRDefault="0010200A" w:rsidP="0010200A">
            <w:pPr>
              <w:pStyle w:val="BodyText"/>
              <w:ind w:left="0"/>
              <w:rPr>
                <w:rFonts w:cs="Arial"/>
              </w:rPr>
            </w:pPr>
            <w:r>
              <w:rPr>
                <w:rFonts w:cs="Arial"/>
              </w:rPr>
              <w:t>3.</w:t>
            </w:r>
          </w:p>
        </w:tc>
        <w:tc>
          <w:tcPr>
            <w:tcW w:w="8405" w:type="dxa"/>
            <w:shd w:val="clear" w:color="auto" w:fill="DBE5F1"/>
          </w:tcPr>
          <w:p w:rsidR="00166FA7" w:rsidRDefault="00BB1F8E" w:rsidP="002671AC">
            <w:pPr>
              <w:pStyle w:val="BodyText"/>
              <w:ind w:left="0"/>
              <w:rPr>
                <w:rFonts w:cs="Arial"/>
              </w:rPr>
            </w:pPr>
            <w:hyperlink r:id="rId17" w:history="1">
              <w:r w:rsidRPr="00FA2557">
                <w:rPr>
                  <w:rStyle w:val="Hyperlink"/>
                  <w:rFonts w:cs="Arial"/>
                </w:rPr>
                <w:t>https://gist.github.com/chrisprobst/8441970</w:t>
              </w:r>
            </w:hyperlink>
            <w:r>
              <w:rPr>
                <w:rFonts w:cs="Arial"/>
              </w:rPr>
              <w:t xml:space="preserve"> </w:t>
            </w:r>
          </w:p>
          <w:p w:rsidR="0010200A" w:rsidRDefault="00BB1F8E" w:rsidP="002671AC">
            <w:pPr>
              <w:pStyle w:val="BodyText"/>
              <w:ind w:left="0"/>
              <w:rPr>
                <w:rFonts w:cs="Arial"/>
              </w:rPr>
            </w:pPr>
            <w:hyperlink r:id="rId18" w:history="1">
              <w:r w:rsidRPr="00FA2557">
                <w:rPr>
                  <w:rStyle w:val="Hyperlink"/>
                </w:rPr>
                <w:t>https://threejs.org/examples/</w:t>
              </w:r>
            </w:hyperlink>
            <w:r>
              <w:t xml:space="preserve"> </w:t>
            </w:r>
          </w:p>
        </w:tc>
      </w:tr>
    </w:tbl>
    <w:p w:rsidR="00A75158" w:rsidRDefault="00A75158">
      <w:pPr>
        <w:widowControl/>
        <w:spacing w:line="240" w:lineRule="auto"/>
        <w:rPr>
          <w:rStyle w:val="Strong"/>
        </w:rPr>
      </w:pPr>
    </w:p>
    <w:p w:rsidR="0071141A" w:rsidRPr="00A14A64" w:rsidRDefault="0071141A" w:rsidP="004B0FFC">
      <w:pPr>
        <w:jc w:val="right"/>
        <w:rPr>
          <w:rFonts w:cs="Tahoma"/>
        </w:rPr>
      </w:pPr>
    </w:p>
    <w:p w:rsidR="00985073" w:rsidRDefault="00985073">
      <w:pPr>
        <w:widowControl/>
        <w:spacing w:line="240" w:lineRule="auto"/>
        <w:rPr>
          <w:rFonts w:cs="Tahoma"/>
        </w:rPr>
      </w:pPr>
      <w:bookmarkStart w:id="0" w:name="_Toc289684146"/>
      <w:bookmarkStart w:id="1" w:name="_Toc359599266"/>
      <w:bookmarkStart w:id="2" w:name="_Toc409696614"/>
    </w:p>
    <w:p w:rsidR="00A75158" w:rsidRDefault="00A75158">
      <w:pPr>
        <w:widowControl/>
        <w:spacing w:line="240" w:lineRule="auto"/>
        <w:rPr>
          <w:rFonts w:eastAsia="Times New Roman" w:cs="Tahoma"/>
          <w:b/>
          <w:sz w:val="24"/>
        </w:rPr>
      </w:pPr>
      <w:r>
        <w:rPr>
          <w:rFonts w:cs="Tahoma"/>
        </w:rPr>
        <w:br w:type="page"/>
      </w:r>
    </w:p>
    <w:p w:rsidR="0018219E" w:rsidRPr="006960FF" w:rsidRDefault="0018219E" w:rsidP="0018219E">
      <w:pPr>
        <w:pStyle w:val="TOCHeading"/>
        <w:rPr>
          <w:rFonts w:ascii="Verdana" w:hAnsi="Verdana" w:cs="Arial"/>
          <w:sz w:val="20"/>
          <w:szCs w:val="20"/>
        </w:rPr>
      </w:pPr>
      <w:bookmarkStart w:id="3" w:name="_Toc424213270"/>
      <w:r w:rsidRPr="006960FF">
        <w:rPr>
          <w:rFonts w:ascii="Verdana" w:hAnsi="Verdana" w:cs="Arial"/>
          <w:sz w:val="20"/>
          <w:szCs w:val="20"/>
        </w:rPr>
        <w:lastRenderedPageBreak/>
        <w:t>Contents</w:t>
      </w:r>
    </w:p>
    <w:p w:rsidR="00467C8B" w:rsidRDefault="0018219E">
      <w:pPr>
        <w:pStyle w:val="TOC1"/>
        <w:rPr>
          <w:rFonts w:asciiTheme="minorHAnsi" w:eastAsiaTheme="minorEastAsia" w:hAnsiTheme="minorHAnsi" w:cstheme="minorBidi"/>
          <w:b w:val="0"/>
          <w:bCs w:val="0"/>
          <w:caps w:val="0"/>
          <w:sz w:val="22"/>
          <w:szCs w:val="22"/>
        </w:rPr>
      </w:pPr>
      <w:r w:rsidRPr="006960FF">
        <w:rPr>
          <w:rFonts w:cs="Arial"/>
        </w:rPr>
        <w:fldChar w:fldCharType="begin"/>
      </w:r>
      <w:r w:rsidRPr="006960FF">
        <w:rPr>
          <w:rFonts w:cs="Arial"/>
        </w:rPr>
        <w:instrText xml:space="preserve"> TOC \o "1-3" \h \z \u </w:instrText>
      </w:r>
      <w:r w:rsidRPr="006960FF">
        <w:rPr>
          <w:rFonts w:cs="Arial"/>
        </w:rPr>
        <w:fldChar w:fldCharType="separate"/>
      </w:r>
      <w:hyperlink w:anchor="_Toc471773534" w:history="1">
        <w:r w:rsidR="00467C8B" w:rsidRPr="00890CE6">
          <w:rPr>
            <w:rStyle w:val="Hyperlink"/>
          </w:rPr>
          <w:t>1.</w:t>
        </w:r>
        <w:r w:rsidR="00467C8B">
          <w:rPr>
            <w:rFonts w:asciiTheme="minorHAnsi" w:eastAsiaTheme="minorEastAsia" w:hAnsiTheme="minorHAnsi" w:cstheme="minorBidi"/>
            <w:b w:val="0"/>
            <w:bCs w:val="0"/>
            <w:caps w:val="0"/>
            <w:sz w:val="22"/>
            <w:szCs w:val="22"/>
          </w:rPr>
          <w:tab/>
        </w:r>
        <w:r w:rsidR="00467C8B" w:rsidRPr="00890CE6">
          <w:rPr>
            <w:rStyle w:val="Hyperlink"/>
            <w:rFonts w:cs="Tahoma"/>
          </w:rPr>
          <w:t>Introduction</w:t>
        </w:r>
        <w:r w:rsidR="00467C8B">
          <w:rPr>
            <w:webHidden/>
          </w:rPr>
          <w:tab/>
        </w:r>
        <w:r w:rsidR="00467C8B">
          <w:rPr>
            <w:webHidden/>
          </w:rPr>
          <w:fldChar w:fldCharType="begin"/>
        </w:r>
        <w:r w:rsidR="00467C8B">
          <w:rPr>
            <w:webHidden/>
          </w:rPr>
          <w:instrText xml:space="preserve"> PAGEREF _Toc471773534 \h </w:instrText>
        </w:r>
        <w:r w:rsidR="00467C8B">
          <w:rPr>
            <w:webHidden/>
          </w:rPr>
        </w:r>
        <w:r w:rsidR="00467C8B">
          <w:rPr>
            <w:webHidden/>
          </w:rPr>
          <w:fldChar w:fldCharType="separate"/>
        </w:r>
        <w:r w:rsidR="00467C8B">
          <w:rPr>
            <w:webHidden/>
          </w:rPr>
          <w:t>4</w:t>
        </w:r>
        <w:r w:rsidR="00467C8B">
          <w:rPr>
            <w:webHidden/>
          </w:rPr>
          <w:fldChar w:fldCharType="end"/>
        </w:r>
      </w:hyperlink>
    </w:p>
    <w:p w:rsidR="00467C8B" w:rsidRDefault="00467C8B">
      <w:pPr>
        <w:pStyle w:val="TOC1"/>
        <w:rPr>
          <w:rFonts w:asciiTheme="minorHAnsi" w:eastAsiaTheme="minorEastAsia" w:hAnsiTheme="minorHAnsi" w:cstheme="minorBidi"/>
          <w:b w:val="0"/>
          <w:bCs w:val="0"/>
          <w:caps w:val="0"/>
          <w:sz w:val="22"/>
          <w:szCs w:val="22"/>
        </w:rPr>
      </w:pPr>
      <w:hyperlink w:anchor="_Toc471773535" w:history="1">
        <w:r w:rsidRPr="00890CE6">
          <w:rPr>
            <w:rStyle w:val="Hyperlink"/>
            <w:rFonts w:cs="Tahoma"/>
          </w:rPr>
          <w:t>1.1</w:t>
        </w:r>
        <w:r>
          <w:rPr>
            <w:rFonts w:asciiTheme="minorHAnsi" w:eastAsiaTheme="minorEastAsia" w:hAnsiTheme="minorHAnsi" w:cstheme="minorBidi"/>
            <w:b w:val="0"/>
            <w:bCs w:val="0"/>
            <w:caps w:val="0"/>
            <w:sz w:val="22"/>
            <w:szCs w:val="22"/>
          </w:rPr>
          <w:tab/>
        </w:r>
        <w:r w:rsidRPr="00890CE6">
          <w:rPr>
            <w:rStyle w:val="Hyperlink"/>
          </w:rPr>
          <w:t>Purpose</w:t>
        </w:r>
        <w:r>
          <w:rPr>
            <w:webHidden/>
          </w:rPr>
          <w:tab/>
        </w:r>
        <w:r>
          <w:rPr>
            <w:webHidden/>
          </w:rPr>
          <w:fldChar w:fldCharType="begin"/>
        </w:r>
        <w:r>
          <w:rPr>
            <w:webHidden/>
          </w:rPr>
          <w:instrText xml:space="preserve"> PAGEREF _Toc471773535 \h </w:instrText>
        </w:r>
        <w:r>
          <w:rPr>
            <w:webHidden/>
          </w:rPr>
        </w:r>
        <w:r>
          <w:rPr>
            <w:webHidden/>
          </w:rPr>
          <w:fldChar w:fldCharType="separate"/>
        </w:r>
        <w:r>
          <w:rPr>
            <w:webHidden/>
          </w:rPr>
          <w:t>4</w:t>
        </w:r>
        <w:r>
          <w:rPr>
            <w:webHidden/>
          </w:rPr>
          <w:fldChar w:fldCharType="end"/>
        </w:r>
      </w:hyperlink>
    </w:p>
    <w:p w:rsidR="00467C8B" w:rsidRDefault="00467C8B">
      <w:pPr>
        <w:pStyle w:val="TOC1"/>
        <w:rPr>
          <w:rFonts w:asciiTheme="minorHAnsi" w:eastAsiaTheme="minorEastAsia" w:hAnsiTheme="minorHAnsi" w:cstheme="minorBidi"/>
          <w:b w:val="0"/>
          <w:bCs w:val="0"/>
          <w:caps w:val="0"/>
          <w:sz w:val="22"/>
          <w:szCs w:val="22"/>
        </w:rPr>
      </w:pPr>
      <w:hyperlink w:anchor="_Toc471773536" w:history="1">
        <w:r w:rsidRPr="00890CE6">
          <w:rPr>
            <w:rStyle w:val="Hyperlink"/>
            <w:rFonts w:cs="Arial"/>
          </w:rPr>
          <w:t>1.2</w:t>
        </w:r>
        <w:r>
          <w:rPr>
            <w:rFonts w:asciiTheme="minorHAnsi" w:eastAsiaTheme="minorEastAsia" w:hAnsiTheme="minorHAnsi" w:cstheme="minorBidi"/>
            <w:b w:val="0"/>
            <w:bCs w:val="0"/>
            <w:caps w:val="0"/>
            <w:sz w:val="22"/>
            <w:szCs w:val="22"/>
          </w:rPr>
          <w:tab/>
        </w:r>
        <w:r w:rsidRPr="00890CE6">
          <w:rPr>
            <w:rStyle w:val="Hyperlink"/>
          </w:rPr>
          <w:t>Scope</w:t>
        </w:r>
        <w:r>
          <w:rPr>
            <w:webHidden/>
          </w:rPr>
          <w:tab/>
        </w:r>
        <w:r>
          <w:rPr>
            <w:webHidden/>
          </w:rPr>
          <w:fldChar w:fldCharType="begin"/>
        </w:r>
        <w:r>
          <w:rPr>
            <w:webHidden/>
          </w:rPr>
          <w:instrText xml:space="preserve"> PAGEREF _Toc471773536 \h </w:instrText>
        </w:r>
        <w:r>
          <w:rPr>
            <w:webHidden/>
          </w:rPr>
        </w:r>
        <w:r>
          <w:rPr>
            <w:webHidden/>
          </w:rPr>
          <w:fldChar w:fldCharType="separate"/>
        </w:r>
        <w:r>
          <w:rPr>
            <w:webHidden/>
          </w:rPr>
          <w:t>4</w:t>
        </w:r>
        <w:r>
          <w:rPr>
            <w:webHidden/>
          </w:rPr>
          <w:fldChar w:fldCharType="end"/>
        </w:r>
      </w:hyperlink>
    </w:p>
    <w:p w:rsidR="00467C8B" w:rsidRDefault="00467C8B">
      <w:pPr>
        <w:pStyle w:val="TOC1"/>
        <w:rPr>
          <w:rFonts w:asciiTheme="minorHAnsi" w:eastAsiaTheme="minorEastAsia" w:hAnsiTheme="minorHAnsi" w:cstheme="minorBidi"/>
          <w:b w:val="0"/>
          <w:bCs w:val="0"/>
          <w:caps w:val="0"/>
          <w:sz w:val="22"/>
          <w:szCs w:val="22"/>
        </w:rPr>
      </w:pPr>
      <w:hyperlink w:anchor="_Toc471773537" w:history="1">
        <w:r w:rsidRPr="00890CE6">
          <w:rPr>
            <w:rStyle w:val="Hyperlink"/>
          </w:rPr>
          <w:t>1.3</w:t>
        </w:r>
        <w:r>
          <w:rPr>
            <w:rFonts w:asciiTheme="minorHAnsi" w:eastAsiaTheme="minorEastAsia" w:hAnsiTheme="minorHAnsi" w:cstheme="minorBidi"/>
            <w:b w:val="0"/>
            <w:bCs w:val="0"/>
            <w:caps w:val="0"/>
            <w:sz w:val="22"/>
            <w:szCs w:val="22"/>
          </w:rPr>
          <w:tab/>
        </w:r>
        <w:r w:rsidRPr="00890CE6">
          <w:rPr>
            <w:rStyle w:val="Hyperlink"/>
          </w:rPr>
          <w:t>Hardware requirements</w:t>
        </w:r>
        <w:r>
          <w:rPr>
            <w:webHidden/>
          </w:rPr>
          <w:tab/>
        </w:r>
        <w:r>
          <w:rPr>
            <w:webHidden/>
          </w:rPr>
          <w:fldChar w:fldCharType="begin"/>
        </w:r>
        <w:r>
          <w:rPr>
            <w:webHidden/>
          </w:rPr>
          <w:instrText xml:space="preserve"> PAGEREF _Toc471773537 \h </w:instrText>
        </w:r>
        <w:r>
          <w:rPr>
            <w:webHidden/>
          </w:rPr>
        </w:r>
        <w:r>
          <w:rPr>
            <w:webHidden/>
          </w:rPr>
          <w:fldChar w:fldCharType="separate"/>
        </w:r>
        <w:r>
          <w:rPr>
            <w:webHidden/>
          </w:rPr>
          <w:t>4</w:t>
        </w:r>
        <w:r>
          <w:rPr>
            <w:webHidden/>
          </w:rPr>
          <w:fldChar w:fldCharType="end"/>
        </w:r>
      </w:hyperlink>
    </w:p>
    <w:p w:rsidR="00467C8B" w:rsidRDefault="00467C8B">
      <w:pPr>
        <w:pStyle w:val="TOC1"/>
        <w:rPr>
          <w:rFonts w:asciiTheme="minorHAnsi" w:eastAsiaTheme="minorEastAsia" w:hAnsiTheme="minorHAnsi" w:cstheme="minorBidi"/>
          <w:b w:val="0"/>
          <w:bCs w:val="0"/>
          <w:caps w:val="0"/>
          <w:sz w:val="22"/>
          <w:szCs w:val="22"/>
        </w:rPr>
      </w:pPr>
      <w:hyperlink w:anchor="_Toc471773538" w:history="1">
        <w:r w:rsidRPr="00890CE6">
          <w:rPr>
            <w:rStyle w:val="Hyperlink"/>
          </w:rPr>
          <w:t>1.4</w:t>
        </w:r>
        <w:r>
          <w:rPr>
            <w:rFonts w:asciiTheme="minorHAnsi" w:eastAsiaTheme="minorEastAsia" w:hAnsiTheme="minorHAnsi" w:cstheme="minorBidi"/>
            <w:b w:val="0"/>
            <w:bCs w:val="0"/>
            <w:caps w:val="0"/>
            <w:sz w:val="22"/>
            <w:szCs w:val="22"/>
          </w:rPr>
          <w:tab/>
        </w:r>
        <w:r w:rsidRPr="00890CE6">
          <w:rPr>
            <w:rStyle w:val="Hyperlink"/>
          </w:rPr>
          <w:t>Software requirements</w:t>
        </w:r>
        <w:r>
          <w:rPr>
            <w:webHidden/>
          </w:rPr>
          <w:tab/>
        </w:r>
        <w:r>
          <w:rPr>
            <w:webHidden/>
          </w:rPr>
          <w:fldChar w:fldCharType="begin"/>
        </w:r>
        <w:r>
          <w:rPr>
            <w:webHidden/>
          </w:rPr>
          <w:instrText xml:space="preserve"> PAGEREF _Toc471773538 \h </w:instrText>
        </w:r>
        <w:r>
          <w:rPr>
            <w:webHidden/>
          </w:rPr>
        </w:r>
        <w:r>
          <w:rPr>
            <w:webHidden/>
          </w:rPr>
          <w:fldChar w:fldCharType="separate"/>
        </w:r>
        <w:r>
          <w:rPr>
            <w:webHidden/>
          </w:rPr>
          <w:t>4</w:t>
        </w:r>
        <w:r>
          <w:rPr>
            <w:webHidden/>
          </w:rPr>
          <w:fldChar w:fldCharType="end"/>
        </w:r>
      </w:hyperlink>
    </w:p>
    <w:p w:rsidR="00467C8B" w:rsidRDefault="00467C8B">
      <w:pPr>
        <w:pStyle w:val="TOC1"/>
        <w:rPr>
          <w:rFonts w:asciiTheme="minorHAnsi" w:eastAsiaTheme="minorEastAsia" w:hAnsiTheme="minorHAnsi" w:cstheme="minorBidi"/>
          <w:b w:val="0"/>
          <w:bCs w:val="0"/>
          <w:caps w:val="0"/>
          <w:sz w:val="22"/>
          <w:szCs w:val="22"/>
        </w:rPr>
      </w:pPr>
      <w:hyperlink w:anchor="_Toc471773539" w:history="1">
        <w:r w:rsidRPr="00890CE6">
          <w:rPr>
            <w:rStyle w:val="Hyperlink"/>
          </w:rPr>
          <w:t>2.</w:t>
        </w:r>
        <w:r>
          <w:rPr>
            <w:rFonts w:asciiTheme="minorHAnsi" w:eastAsiaTheme="minorEastAsia" w:hAnsiTheme="minorHAnsi" w:cstheme="minorBidi"/>
            <w:b w:val="0"/>
            <w:bCs w:val="0"/>
            <w:caps w:val="0"/>
            <w:sz w:val="22"/>
            <w:szCs w:val="22"/>
          </w:rPr>
          <w:tab/>
        </w:r>
        <w:r w:rsidRPr="00890CE6">
          <w:rPr>
            <w:rStyle w:val="Hyperlink"/>
            <w:rFonts w:cs="Tahoma"/>
          </w:rPr>
          <w:t>OVERVIEW OF CONCEPT AND METHODOLOGY USED</w:t>
        </w:r>
        <w:r>
          <w:rPr>
            <w:webHidden/>
          </w:rPr>
          <w:tab/>
        </w:r>
        <w:r>
          <w:rPr>
            <w:webHidden/>
          </w:rPr>
          <w:fldChar w:fldCharType="begin"/>
        </w:r>
        <w:r>
          <w:rPr>
            <w:webHidden/>
          </w:rPr>
          <w:instrText xml:space="preserve"> PAGEREF _Toc471773539 \h </w:instrText>
        </w:r>
        <w:r>
          <w:rPr>
            <w:webHidden/>
          </w:rPr>
        </w:r>
        <w:r>
          <w:rPr>
            <w:webHidden/>
          </w:rPr>
          <w:fldChar w:fldCharType="separate"/>
        </w:r>
        <w:r>
          <w:rPr>
            <w:webHidden/>
          </w:rPr>
          <w:t>4</w:t>
        </w:r>
        <w:r>
          <w:rPr>
            <w:webHidden/>
          </w:rPr>
          <w:fldChar w:fldCharType="end"/>
        </w:r>
      </w:hyperlink>
    </w:p>
    <w:p w:rsidR="00467C8B" w:rsidRDefault="00467C8B">
      <w:pPr>
        <w:pStyle w:val="TOC1"/>
        <w:rPr>
          <w:rFonts w:asciiTheme="minorHAnsi" w:eastAsiaTheme="minorEastAsia" w:hAnsiTheme="minorHAnsi" w:cstheme="minorBidi"/>
          <w:b w:val="0"/>
          <w:bCs w:val="0"/>
          <w:caps w:val="0"/>
          <w:sz w:val="22"/>
          <w:szCs w:val="22"/>
        </w:rPr>
      </w:pPr>
      <w:hyperlink w:anchor="_Toc471773540" w:history="1">
        <w:r w:rsidRPr="00890CE6">
          <w:rPr>
            <w:rStyle w:val="Hyperlink"/>
            <w:rFonts w:cs="Arial"/>
          </w:rPr>
          <w:t>2.1</w:t>
        </w:r>
        <w:r>
          <w:rPr>
            <w:rFonts w:asciiTheme="minorHAnsi" w:eastAsiaTheme="minorEastAsia" w:hAnsiTheme="minorHAnsi" w:cstheme="minorBidi"/>
            <w:b w:val="0"/>
            <w:bCs w:val="0"/>
            <w:caps w:val="0"/>
            <w:sz w:val="22"/>
            <w:szCs w:val="22"/>
          </w:rPr>
          <w:tab/>
        </w:r>
        <w:r w:rsidRPr="00890CE6">
          <w:rPr>
            <w:rStyle w:val="Hyperlink"/>
            <w:rFonts w:cs="Arial"/>
          </w:rPr>
          <w:t>What is Three.js?</w:t>
        </w:r>
        <w:r>
          <w:rPr>
            <w:webHidden/>
          </w:rPr>
          <w:tab/>
        </w:r>
        <w:r>
          <w:rPr>
            <w:webHidden/>
          </w:rPr>
          <w:fldChar w:fldCharType="begin"/>
        </w:r>
        <w:r>
          <w:rPr>
            <w:webHidden/>
          </w:rPr>
          <w:instrText xml:space="preserve"> PAGEREF _Toc471773540 \h </w:instrText>
        </w:r>
        <w:r>
          <w:rPr>
            <w:webHidden/>
          </w:rPr>
        </w:r>
        <w:r>
          <w:rPr>
            <w:webHidden/>
          </w:rPr>
          <w:fldChar w:fldCharType="separate"/>
        </w:r>
        <w:r>
          <w:rPr>
            <w:webHidden/>
          </w:rPr>
          <w:t>4</w:t>
        </w:r>
        <w:r>
          <w:rPr>
            <w:webHidden/>
          </w:rPr>
          <w:fldChar w:fldCharType="end"/>
        </w:r>
      </w:hyperlink>
    </w:p>
    <w:p w:rsidR="00467C8B" w:rsidRDefault="00467C8B">
      <w:pPr>
        <w:pStyle w:val="TOC1"/>
        <w:rPr>
          <w:rFonts w:asciiTheme="minorHAnsi" w:eastAsiaTheme="minorEastAsia" w:hAnsiTheme="minorHAnsi" w:cstheme="minorBidi"/>
          <w:b w:val="0"/>
          <w:bCs w:val="0"/>
          <w:caps w:val="0"/>
          <w:sz w:val="22"/>
          <w:szCs w:val="22"/>
        </w:rPr>
      </w:pPr>
      <w:hyperlink w:anchor="_Toc471773541" w:history="1">
        <w:r w:rsidRPr="00890CE6">
          <w:rPr>
            <w:rStyle w:val="Hyperlink"/>
            <w:rFonts w:cs="Arial"/>
          </w:rPr>
          <w:t>2.2</w:t>
        </w:r>
        <w:r>
          <w:rPr>
            <w:rFonts w:asciiTheme="minorHAnsi" w:eastAsiaTheme="minorEastAsia" w:hAnsiTheme="minorHAnsi" w:cstheme="minorBidi"/>
            <w:b w:val="0"/>
            <w:bCs w:val="0"/>
            <w:caps w:val="0"/>
            <w:sz w:val="22"/>
            <w:szCs w:val="22"/>
          </w:rPr>
          <w:tab/>
        </w:r>
        <w:r w:rsidRPr="00890CE6">
          <w:rPr>
            <w:rStyle w:val="Hyperlink"/>
            <w:rFonts w:cs="Arial"/>
          </w:rPr>
          <w:t>Starting with computer graphics – Basic terminology</w:t>
        </w:r>
        <w:r>
          <w:rPr>
            <w:webHidden/>
          </w:rPr>
          <w:tab/>
        </w:r>
        <w:r>
          <w:rPr>
            <w:webHidden/>
          </w:rPr>
          <w:fldChar w:fldCharType="begin"/>
        </w:r>
        <w:r>
          <w:rPr>
            <w:webHidden/>
          </w:rPr>
          <w:instrText xml:space="preserve"> PAGEREF _Toc471773541 \h </w:instrText>
        </w:r>
        <w:r>
          <w:rPr>
            <w:webHidden/>
          </w:rPr>
        </w:r>
        <w:r>
          <w:rPr>
            <w:webHidden/>
          </w:rPr>
          <w:fldChar w:fldCharType="separate"/>
        </w:r>
        <w:r>
          <w:rPr>
            <w:webHidden/>
          </w:rPr>
          <w:t>5</w:t>
        </w:r>
        <w:r>
          <w:rPr>
            <w:webHidden/>
          </w:rPr>
          <w:fldChar w:fldCharType="end"/>
        </w:r>
      </w:hyperlink>
    </w:p>
    <w:p w:rsidR="00467C8B" w:rsidRDefault="00467C8B">
      <w:pPr>
        <w:pStyle w:val="TOC1"/>
        <w:rPr>
          <w:rFonts w:asciiTheme="minorHAnsi" w:eastAsiaTheme="minorEastAsia" w:hAnsiTheme="minorHAnsi" w:cstheme="minorBidi"/>
          <w:b w:val="0"/>
          <w:bCs w:val="0"/>
          <w:caps w:val="0"/>
          <w:sz w:val="22"/>
          <w:szCs w:val="22"/>
        </w:rPr>
      </w:pPr>
      <w:hyperlink w:anchor="_Toc471773542" w:history="1">
        <w:r w:rsidRPr="00890CE6">
          <w:rPr>
            <w:rStyle w:val="Hyperlink"/>
          </w:rPr>
          <w:t>2.3</w:t>
        </w:r>
        <w:r>
          <w:rPr>
            <w:rFonts w:asciiTheme="minorHAnsi" w:eastAsiaTheme="minorEastAsia" w:hAnsiTheme="minorHAnsi" w:cstheme="minorBidi"/>
            <w:b w:val="0"/>
            <w:bCs w:val="0"/>
            <w:caps w:val="0"/>
            <w:sz w:val="22"/>
            <w:szCs w:val="22"/>
          </w:rPr>
          <w:tab/>
        </w:r>
        <w:r w:rsidRPr="00890CE6">
          <w:rPr>
            <w:rStyle w:val="Hyperlink"/>
          </w:rPr>
          <w:t>Let’s use them in Three.js</w:t>
        </w:r>
        <w:r>
          <w:rPr>
            <w:webHidden/>
          </w:rPr>
          <w:tab/>
        </w:r>
        <w:r>
          <w:rPr>
            <w:webHidden/>
          </w:rPr>
          <w:fldChar w:fldCharType="begin"/>
        </w:r>
        <w:r>
          <w:rPr>
            <w:webHidden/>
          </w:rPr>
          <w:instrText xml:space="preserve"> PAGEREF _Toc471773542 \h </w:instrText>
        </w:r>
        <w:r>
          <w:rPr>
            <w:webHidden/>
          </w:rPr>
        </w:r>
        <w:r>
          <w:rPr>
            <w:webHidden/>
          </w:rPr>
          <w:fldChar w:fldCharType="separate"/>
        </w:r>
        <w:r>
          <w:rPr>
            <w:webHidden/>
          </w:rPr>
          <w:t>6</w:t>
        </w:r>
        <w:r>
          <w:rPr>
            <w:webHidden/>
          </w:rPr>
          <w:fldChar w:fldCharType="end"/>
        </w:r>
      </w:hyperlink>
    </w:p>
    <w:p w:rsidR="00467C8B" w:rsidRDefault="00467C8B">
      <w:pPr>
        <w:pStyle w:val="TOC1"/>
        <w:rPr>
          <w:rFonts w:asciiTheme="minorHAnsi" w:eastAsiaTheme="minorEastAsia" w:hAnsiTheme="minorHAnsi" w:cstheme="minorBidi"/>
          <w:b w:val="0"/>
          <w:bCs w:val="0"/>
          <w:caps w:val="0"/>
          <w:sz w:val="22"/>
          <w:szCs w:val="22"/>
        </w:rPr>
      </w:pPr>
      <w:hyperlink w:anchor="_Toc471773543" w:history="1">
        <w:r w:rsidRPr="00890CE6">
          <w:rPr>
            <w:rStyle w:val="Hyperlink"/>
          </w:rPr>
          <w:t>2.4</w:t>
        </w:r>
        <w:r>
          <w:rPr>
            <w:rFonts w:asciiTheme="minorHAnsi" w:eastAsiaTheme="minorEastAsia" w:hAnsiTheme="minorHAnsi" w:cstheme="minorBidi"/>
            <w:b w:val="0"/>
            <w:bCs w:val="0"/>
            <w:caps w:val="0"/>
            <w:sz w:val="22"/>
            <w:szCs w:val="22"/>
          </w:rPr>
          <w:tab/>
        </w:r>
        <w:r w:rsidRPr="00890CE6">
          <w:rPr>
            <w:rStyle w:val="Hyperlink"/>
          </w:rPr>
          <w:t>requestAnimationFrame</w:t>
        </w:r>
        <w:r>
          <w:rPr>
            <w:webHidden/>
          </w:rPr>
          <w:tab/>
        </w:r>
        <w:r>
          <w:rPr>
            <w:webHidden/>
          </w:rPr>
          <w:fldChar w:fldCharType="begin"/>
        </w:r>
        <w:r>
          <w:rPr>
            <w:webHidden/>
          </w:rPr>
          <w:instrText xml:space="preserve"> PAGEREF _Toc471773543 \h </w:instrText>
        </w:r>
        <w:r>
          <w:rPr>
            <w:webHidden/>
          </w:rPr>
        </w:r>
        <w:r>
          <w:rPr>
            <w:webHidden/>
          </w:rPr>
          <w:fldChar w:fldCharType="separate"/>
        </w:r>
        <w:r>
          <w:rPr>
            <w:webHidden/>
          </w:rPr>
          <w:t>7</w:t>
        </w:r>
        <w:r>
          <w:rPr>
            <w:webHidden/>
          </w:rPr>
          <w:fldChar w:fldCharType="end"/>
        </w:r>
      </w:hyperlink>
    </w:p>
    <w:p w:rsidR="00467C8B" w:rsidRDefault="00467C8B">
      <w:pPr>
        <w:pStyle w:val="TOC1"/>
        <w:rPr>
          <w:rFonts w:asciiTheme="minorHAnsi" w:eastAsiaTheme="minorEastAsia" w:hAnsiTheme="minorHAnsi" w:cstheme="minorBidi"/>
          <w:b w:val="0"/>
          <w:bCs w:val="0"/>
          <w:caps w:val="0"/>
          <w:sz w:val="22"/>
          <w:szCs w:val="22"/>
        </w:rPr>
      </w:pPr>
      <w:hyperlink w:anchor="_Toc471773544" w:history="1">
        <w:r w:rsidRPr="00890CE6">
          <w:rPr>
            <w:rStyle w:val="Hyperlink"/>
          </w:rPr>
          <w:t>3.</w:t>
        </w:r>
        <w:r>
          <w:rPr>
            <w:rFonts w:asciiTheme="minorHAnsi" w:eastAsiaTheme="minorEastAsia" w:hAnsiTheme="minorHAnsi" w:cstheme="minorBidi"/>
            <w:b w:val="0"/>
            <w:bCs w:val="0"/>
            <w:caps w:val="0"/>
            <w:sz w:val="22"/>
            <w:szCs w:val="22"/>
          </w:rPr>
          <w:tab/>
        </w:r>
        <w:r w:rsidRPr="00890CE6">
          <w:rPr>
            <w:rStyle w:val="Hyperlink"/>
            <w:rFonts w:cs="Tahoma"/>
          </w:rPr>
          <w:t>2D to 3D VIDEO RENDER IN ACTION</w:t>
        </w:r>
        <w:r>
          <w:rPr>
            <w:webHidden/>
          </w:rPr>
          <w:tab/>
        </w:r>
        <w:r>
          <w:rPr>
            <w:webHidden/>
          </w:rPr>
          <w:fldChar w:fldCharType="begin"/>
        </w:r>
        <w:r>
          <w:rPr>
            <w:webHidden/>
          </w:rPr>
          <w:instrText xml:space="preserve"> PAGEREF _Toc471773544 \h </w:instrText>
        </w:r>
        <w:r>
          <w:rPr>
            <w:webHidden/>
          </w:rPr>
        </w:r>
        <w:r>
          <w:rPr>
            <w:webHidden/>
          </w:rPr>
          <w:fldChar w:fldCharType="separate"/>
        </w:r>
        <w:r>
          <w:rPr>
            <w:webHidden/>
          </w:rPr>
          <w:t>8</w:t>
        </w:r>
        <w:r>
          <w:rPr>
            <w:webHidden/>
          </w:rPr>
          <w:fldChar w:fldCharType="end"/>
        </w:r>
      </w:hyperlink>
    </w:p>
    <w:p w:rsidR="00467C8B" w:rsidRDefault="00467C8B">
      <w:pPr>
        <w:pStyle w:val="TOC1"/>
        <w:rPr>
          <w:rFonts w:asciiTheme="minorHAnsi" w:eastAsiaTheme="minorEastAsia" w:hAnsiTheme="minorHAnsi" w:cstheme="minorBidi"/>
          <w:b w:val="0"/>
          <w:bCs w:val="0"/>
          <w:caps w:val="0"/>
          <w:sz w:val="22"/>
          <w:szCs w:val="22"/>
        </w:rPr>
      </w:pPr>
      <w:hyperlink w:anchor="_Toc471773545" w:history="1">
        <w:r w:rsidRPr="00890CE6">
          <w:rPr>
            <w:rStyle w:val="Hyperlink"/>
          </w:rPr>
          <w:t>3.1</w:t>
        </w:r>
        <w:r>
          <w:rPr>
            <w:rFonts w:asciiTheme="minorHAnsi" w:eastAsiaTheme="minorEastAsia" w:hAnsiTheme="minorHAnsi" w:cstheme="minorBidi"/>
            <w:b w:val="0"/>
            <w:bCs w:val="0"/>
            <w:caps w:val="0"/>
            <w:sz w:val="22"/>
            <w:szCs w:val="22"/>
          </w:rPr>
          <w:tab/>
        </w:r>
        <w:r w:rsidRPr="00890CE6">
          <w:rPr>
            <w:rStyle w:val="Hyperlink"/>
          </w:rPr>
          <w:t>Hidden &lt;video&gt; element</w:t>
        </w:r>
        <w:r>
          <w:rPr>
            <w:webHidden/>
          </w:rPr>
          <w:tab/>
        </w:r>
        <w:r>
          <w:rPr>
            <w:webHidden/>
          </w:rPr>
          <w:fldChar w:fldCharType="begin"/>
        </w:r>
        <w:r>
          <w:rPr>
            <w:webHidden/>
          </w:rPr>
          <w:instrText xml:space="preserve"> PAGEREF _Toc471773545 \h </w:instrText>
        </w:r>
        <w:r>
          <w:rPr>
            <w:webHidden/>
          </w:rPr>
        </w:r>
        <w:r>
          <w:rPr>
            <w:webHidden/>
          </w:rPr>
          <w:fldChar w:fldCharType="separate"/>
        </w:r>
        <w:r>
          <w:rPr>
            <w:webHidden/>
          </w:rPr>
          <w:t>8</w:t>
        </w:r>
        <w:r>
          <w:rPr>
            <w:webHidden/>
          </w:rPr>
          <w:fldChar w:fldCharType="end"/>
        </w:r>
      </w:hyperlink>
    </w:p>
    <w:p w:rsidR="00467C8B" w:rsidRDefault="00467C8B">
      <w:pPr>
        <w:pStyle w:val="TOC1"/>
        <w:rPr>
          <w:rFonts w:asciiTheme="minorHAnsi" w:eastAsiaTheme="minorEastAsia" w:hAnsiTheme="minorHAnsi" w:cstheme="minorBidi"/>
          <w:b w:val="0"/>
          <w:bCs w:val="0"/>
          <w:caps w:val="0"/>
          <w:sz w:val="22"/>
          <w:szCs w:val="22"/>
        </w:rPr>
      </w:pPr>
      <w:hyperlink w:anchor="_Toc471773546" w:history="1">
        <w:r w:rsidRPr="00890CE6">
          <w:rPr>
            <w:rStyle w:val="Hyperlink"/>
          </w:rPr>
          <w:t>3.2</w:t>
        </w:r>
        <w:r>
          <w:rPr>
            <w:rFonts w:asciiTheme="minorHAnsi" w:eastAsiaTheme="minorEastAsia" w:hAnsiTheme="minorHAnsi" w:cstheme="minorBidi"/>
            <w:b w:val="0"/>
            <w:bCs w:val="0"/>
            <w:caps w:val="0"/>
            <w:sz w:val="22"/>
            <w:szCs w:val="22"/>
          </w:rPr>
          <w:tab/>
        </w:r>
        <w:r w:rsidRPr="00890CE6">
          <w:rPr>
            <w:rStyle w:val="Hyperlink"/>
          </w:rPr>
          <w:t>Auto play of video in mobile browsers</w:t>
        </w:r>
        <w:r>
          <w:rPr>
            <w:webHidden/>
          </w:rPr>
          <w:tab/>
        </w:r>
        <w:r>
          <w:rPr>
            <w:webHidden/>
          </w:rPr>
          <w:fldChar w:fldCharType="begin"/>
        </w:r>
        <w:r>
          <w:rPr>
            <w:webHidden/>
          </w:rPr>
          <w:instrText xml:space="preserve"> PAGEREF _Toc471773546 \h </w:instrText>
        </w:r>
        <w:r>
          <w:rPr>
            <w:webHidden/>
          </w:rPr>
        </w:r>
        <w:r>
          <w:rPr>
            <w:webHidden/>
          </w:rPr>
          <w:fldChar w:fldCharType="separate"/>
        </w:r>
        <w:r>
          <w:rPr>
            <w:webHidden/>
          </w:rPr>
          <w:t>8</w:t>
        </w:r>
        <w:r>
          <w:rPr>
            <w:webHidden/>
          </w:rPr>
          <w:fldChar w:fldCharType="end"/>
        </w:r>
      </w:hyperlink>
    </w:p>
    <w:p w:rsidR="00467C8B" w:rsidRDefault="00467C8B">
      <w:pPr>
        <w:pStyle w:val="TOC1"/>
        <w:rPr>
          <w:rFonts w:asciiTheme="minorHAnsi" w:eastAsiaTheme="minorEastAsia" w:hAnsiTheme="minorHAnsi" w:cstheme="minorBidi"/>
          <w:b w:val="0"/>
          <w:bCs w:val="0"/>
          <w:caps w:val="0"/>
          <w:sz w:val="22"/>
          <w:szCs w:val="22"/>
        </w:rPr>
      </w:pPr>
      <w:hyperlink w:anchor="_Toc471773547" w:history="1">
        <w:r w:rsidRPr="00890CE6">
          <w:rPr>
            <w:rStyle w:val="Hyperlink"/>
          </w:rPr>
          <w:t>3.3</w:t>
        </w:r>
        <w:r>
          <w:rPr>
            <w:rFonts w:asciiTheme="minorHAnsi" w:eastAsiaTheme="minorEastAsia" w:hAnsiTheme="minorHAnsi" w:cstheme="minorBidi"/>
            <w:b w:val="0"/>
            <w:bCs w:val="0"/>
            <w:caps w:val="0"/>
            <w:sz w:val="22"/>
            <w:szCs w:val="22"/>
          </w:rPr>
          <w:tab/>
        </w:r>
        <w:r w:rsidRPr="00890CE6">
          <w:rPr>
            <w:rStyle w:val="Hyperlink"/>
          </w:rPr>
          <w:t>Device resize, orientation and full screen mode</w:t>
        </w:r>
        <w:r>
          <w:rPr>
            <w:webHidden/>
          </w:rPr>
          <w:tab/>
        </w:r>
        <w:r>
          <w:rPr>
            <w:webHidden/>
          </w:rPr>
          <w:fldChar w:fldCharType="begin"/>
        </w:r>
        <w:r>
          <w:rPr>
            <w:webHidden/>
          </w:rPr>
          <w:instrText xml:space="preserve"> PAGEREF _Toc471773547 \h </w:instrText>
        </w:r>
        <w:r>
          <w:rPr>
            <w:webHidden/>
          </w:rPr>
        </w:r>
        <w:r>
          <w:rPr>
            <w:webHidden/>
          </w:rPr>
          <w:fldChar w:fldCharType="separate"/>
        </w:r>
        <w:r>
          <w:rPr>
            <w:webHidden/>
          </w:rPr>
          <w:t>8</w:t>
        </w:r>
        <w:r>
          <w:rPr>
            <w:webHidden/>
          </w:rPr>
          <w:fldChar w:fldCharType="end"/>
        </w:r>
      </w:hyperlink>
    </w:p>
    <w:p w:rsidR="00467C8B" w:rsidRDefault="00467C8B">
      <w:pPr>
        <w:pStyle w:val="TOC1"/>
        <w:rPr>
          <w:rFonts w:asciiTheme="minorHAnsi" w:eastAsiaTheme="minorEastAsia" w:hAnsiTheme="minorHAnsi" w:cstheme="minorBidi"/>
          <w:b w:val="0"/>
          <w:bCs w:val="0"/>
          <w:caps w:val="0"/>
          <w:sz w:val="22"/>
          <w:szCs w:val="22"/>
        </w:rPr>
      </w:pPr>
      <w:hyperlink w:anchor="_Toc471773548" w:history="1">
        <w:r w:rsidRPr="00890CE6">
          <w:rPr>
            <w:rStyle w:val="Hyperlink"/>
          </w:rPr>
          <w:t>3.4</w:t>
        </w:r>
        <w:r>
          <w:rPr>
            <w:rFonts w:asciiTheme="minorHAnsi" w:eastAsiaTheme="minorEastAsia" w:hAnsiTheme="minorHAnsi" w:cstheme="minorBidi"/>
            <w:b w:val="0"/>
            <w:bCs w:val="0"/>
            <w:caps w:val="0"/>
            <w:sz w:val="22"/>
            <w:szCs w:val="22"/>
          </w:rPr>
          <w:tab/>
        </w:r>
        <w:r w:rsidRPr="00890CE6">
          <w:rPr>
            <w:rStyle w:val="Hyperlink"/>
          </w:rPr>
          <w:t>Run and Render</w:t>
        </w:r>
        <w:r>
          <w:rPr>
            <w:webHidden/>
          </w:rPr>
          <w:tab/>
        </w:r>
        <w:r>
          <w:rPr>
            <w:webHidden/>
          </w:rPr>
          <w:fldChar w:fldCharType="begin"/>
        </w:r>
        <w:r>
          <w:rPr>
            <w:webHidden/>
          </w:rPr>
          <w:instrText xml:space="preserve"> PAGEREF _Toc471773548 \h </w:instrText>
        </w:r>
        <w:r>
          <w:rPr>
            <w:webHidden/>
          </w:rPr>
        </w:r>
        <w:r>
          <w:rPr>
            <w:webHidden/>
          </w:rPr>
          <w:fldChar w:fldCharType="separate"/>
        </w:r>
        <w:r>
          <w:rPr>
            <w:webHidden/>
          </w:rPr>
          <w:t>8</w:t>
        </w:r>
        <w:r>
          <w:rPr>
            <w:webHidden/>
          </w:rPr>
          <w:fldChar w:fldCharType="end"/>
        </w:r>
      </w:hyperlink>
    </w:p>
    <w:p w:rsidR="00985073" w:rsidRDefault="0018219E" w:rsidP="0018219E">
      <w:pPr>
        <w:pStyle w:val="Heading1"/>
        <w:rPr>
          <w:rFonts w:cs="Arial"/>
        </w:rPr>
      </w:pPr>
      <w:r w:rsidRPr="006960FF">
        <w:rPr>
          <w:rFonts w:cs="Arial"/>
        </w:rPr>
        <w:fldChar w:fldCharType="end"/>
      </w:r>
    </w:p>
    <w:p w:rsidR="00737E64" w:rsidRPr="00737E64" w:rsidRDefault="00737E64" w:rsidP="00737E64"/>
    <w:p w:rsidR="0018219E" w:rsidRDefault="0018219E" w:rsidP="0018219E"/>
    <w:p w:rsidR="0018219E" w:rsidRDefault="0018219E" w:rsidP="0018219E"/>
    <w:p w:rsidR="0018219E" w:rsidRDefault="0018219E" w:rsidP="0018219E"/>
    <w:p w:rsidR="0018219E" w:rsidRDefault="0018219E" w:rsidP="0018219E"/>
    <w:p w:rsidR="0018219E" w:rsidRDefault="0018219E" w:rsidP="0018219E"/>
    <w:p w:rsidR="0018219E" w:rsidRDefault="0018219E" w:rsidP="0018219E"/>
    <w:p w:rsidR="00400380" w:rsidRDefault="00400380" w:rsidP="0018219E"/>
    <w:p w:rsidR="00400380" w:rsidRDefault="00400380" w:rsidP="0018219E"/>
    <w:p w:rsidR="00400380" w:rsidRDefault="00400380" w:rsidP="0018219E"/>
    <w:p w:rsidR="00400380" w:rsidRDefault="00400380" w:rsidP="0018219E"/>
    <w:p w:rsidR="00400380" w:rsidRDefault="00400380" w:rsidP="0018219E"/>
    <w:p w:rsidR="0018219E" w:rsidRDefault="0018219E" w:rsidP="0018219E"/>
    <w:p w:rsidR="0018219E" w:rsidRDefault="0018219E" w:rsidP="0018219E"/>
    <w:p w:rsidR="00E07AC9" w:rsidRDefault="00E07AC9" w:rsidP="0018219E"/>
    <w:p w:rsidR="00E07AC9" w:rsidRDefault="00E07AC9" w:rsidP="0018219E"/>
    <w:p w:rsidR="00E07AC9" w:rsidRDefault="00E07AC9" w:rsidP="0018219E"/>
    <w:p w:rsidR="007A4E1D" w:rsidRDefault="007A4E1D" w:rsidP="0018219E"/>
    <w:p w:rsidR="00C55B46" w:rsidRDefault="00C55B46" w:rsidP="0018219E"/>
    <w:p w:rsidR="00C55B46" w:rsidRDefault="00C55B46" w:rsidP="0018219E"/>
    <w:p w:rsidR="00C55B46" w:rsidRDefault="00C55B46" w:rsidP="0018219E"/>
    <w:p w:rsidR="00C55B46" w:rsidRDefault="00C55B46" w:rsidP="0018219E"/>
    <w:p w:rsidR="00C55B46" w:rsidRDefault="00C55B46" w:rsidP="0018219E"/>
    <w:p w:rsidR="00C55B46" w:rsidRDefault="00C55B46" w:rsidP="0018219E"/>
    <w:p w:rsidR="00C55B46" w:rsidRDefault="00C55B46" w:rsidP="0018219E"/>
    <w:p w:rsidR="00C55B46" w:rsidRDefault="00C55B46" w:rsidP="0018219E"/>
    <w:p w:rsidR="00C55B46" w:rsidRDefault="00C55B46" w:rsidP="0018219E"/>
    <w:p w:rsidR="00C55B46" w:rsidRDefault="00C55B46" w:rsidP="0018219E"/>
    <w:p w:rsidR="00C55B46" w:rsidRDefault="00C55B46" w:rsidP="0018219E"/>
    <w:p w:rsidR="000F2F3B" w:rsidRDefault="00172A67" w:rsidP="000F2F3B">
      <w:pPr>
        <w:pStyle w:val="Heading1"/>
        <w:numPr>
          <w:ilvl w:val="0"/>
          <w:numId w:val="1"/>
        </w:numPr>
        <w:rPr>
          <w:rFonts w:cs="Tahoma"/>
        </w:rPr>
      </w:pPr>
      <w:bookmarkStart w:id="4" w:name="_Toc471773534"/>
      <w:bookmarkEnd w:id="0"/>
      <w:bookmarkEnd w:id="1"/>
      <w:bookmarkEnd w:id="2"/>
      <w:bookmarkEnd w:id="3"/>
      <w:r>
        <w:rPr>
          <w:rFonts w:cs="Tahoma"/>
        </w:rPr>
        <w:t>Introduction</w:t>
      </w:r>
      <w:bookmarkStart w:id="5" w:name="_Toc243993735"/>
      <w:bookmarkEnd w:id="4"/>
    </w:p>
    <w:p w:rsidR="000F2F3B" w:rsidRPr="000F2F3B" w:rsidRDefault="000F2F3B" w:rsidP="000F2F3B"/>
    <w:p w:rsidR="000F2F3B" w:rsidRPr="000F2F3B" w:rsidRDefault="000F2F3B" w:rsidP="000F2F3B">
      <w:pPr>
        <w:pStyle w:val="Heading1"/>
        <w:numPr>
          <w:ilvl w:val="1"/>
          <w:numId w:val="1"/>
        </w:numPr>
        <w:rPr>
          <w:rStyle w:val="Emphasis"/>
          <w:rFonts w:cs="Tahoma"/>
          <w:i w:val="0"/>
          <w:iCs w:val="0"/>
          <w:sz w:val="22"/>
          <w:szCs w:val="22"/>
        </w:rPr>
      </w:pPr>
      <w:bookmarkStart w:id="6" w:name="_Toc471773535"/>
      <w:r w:rsidRPr="000F2F3B">
        <w:rPr>
          <w:rFonts w:eastAsia="PMingLiU"/>
          <w:sz w:val="22"/>
          <w:szCs w:val="22"/>
        </w:rPr>
        <w:t>Purpose</w:t>
      </w:r>
      <w:bookmarkEnd w:id="5"/>
      <w:bookmarkEnd w:id="6"/>
    </w:p>
    <w:p w:rsidR="004D14D3" w:rsidRDefault="004D14D3" w:rsidP="00661C97">
      <w:pPr>
        <w:ind w:left="720"/>
        <w:jc w:val="both"/>
      </w:pPr>
      <w:bookmarkStart w:id="7" w:name="_Toc306449403"/>
    </w:p>
    <w:p w:rsidR="007A5EC8" w:rsidRDefault="000F2F3B" w:rsidP="000F2F3B">
      <w:r w:rsidRPr="000F2F3B">
        <w:t>The purpose of this document is to</w:t>
      </w:r>
      <w:r w:rsidR="00A4204A">
        <w:t xml:space="preserve"> guide </w:t>
      </w:r>
      <w:r w:rsidR="00F16725">
        <w:t xml:space="preserve">developers in </w:t>
      </w:r>
      <w:r w:rsidR="007A0E43">
        <w:t xml:space="preserve">creating a sample </w:t>
      </w:r>
      <w:r w:rsidR="00BB1F8E">
        <w:t>application which converts 2D videos (video shot by a normal camera) to 3D</w:t>
      </w:r>
      <w:r w:rsidR="000D58E5">
        <w:t xml:space="preserve"> using </w:t>
      </w:r>
      <w:r w:rsidR="00467C8B">
        <w:t>JavaScript</w:t>
      </w:r>
      <w:r w:rsidR="00BB1F8E">
        <w:t xml:space="preserve"> for enhanced experience. 3D output can be viewed in Vi</w:t>
      </w:r>
      <w:r w:rsidR="000D58E5">
        <w:t>rtual Reality (VR) headsets like Google cardboard, Oculus Rift for real-like experience.</w:t>
      </w:r>
    </w:p>
    <w:p w:rsidR="00834FC4" w:rsidRPr="007255BA" w:rsidRDefault="00834FC4" w:rsidP="00834FC4">
      <w:pPr>
        <w:pStyle w:val="SapientBullet"/>
        <w:numPr>
          <w:ilvl w:val="0"/>
          <w:numId w:val="0"/>
        </w:numPr>
        <w:ind w:left="720"/>
        <w:rPr>
          <w:rFonts w:ascii="Verdana" w:eastAsia="PMingLiU" w:hAnsi="Verdana"/>
          <w:snapToGrid/>
          <w:lang w:val="en-US"/>
        </w:rPr>
      </w:pPr>
    </w:p>
    <w:p w:rsidR="008B4AFF" w:rsidRDefault="00834FC4" w:rsidP="00834FC4">
      <w:pPr>
        <w:pStyle w:val="Heading1"/>
        <w:numPr>
          <w:ilvl w:val="1"/>
          <w:numId w:val="1"/>
        </w:numPr>
        <w:rPr>
          <w:rFonts w:cs="Arial"/>
          <w:szCs w:val="24"/>
        </w:rPr>
      </w:pPr>
      <w:bookmarkStart w:id="8" w:name="_Toc427920835"/>
      <w:bookmarkStart w:id="9" w:name="_Toc428362570"/>
      <w:bookmarkStart w:id="10" w:name="_Toc427920836"/>
      <w:bookmarkStart w:id="11" w:name="_Toc428362571"/>
      <w:bookmarkStart w:id="12" w:name="_Toc427920837"/>
      <w:bookmarkStart w:id="13" w:name="_Toc428362572"/>
      <w:bookmarkStart w:id="14" w:name="_Toc427920838"/>
      <w:bookmarkStart w:id="15" w:name="_Toc428362573"/>
      <w:bookmarkStart w:id="16" w:name="_Toc471773536"/>
      <w:bookmarkEnd w:id="8"/>
      <w:bookmarkEnd w:id="9"/>
      <w:bookmarkEnd w:id="10"/>
      <w:bookmarkEnd w:id="11"/>
      <w:bookmarkEnd w:id="12"/>
      <w:bookmarkEnd w:id="13"/>
      <w:bookmarkEnd w:id="14"/>
      <w:bookmarkEnd w:id="15"/>
      <w:r w:rsidRPr="00834FC4">
        <w:rPr>
          <w:rFonts w:eastAsia="PMingLiU"/>
          <w:sz w:val="22"/>
          <w:szCs w:val="22"/>
        </w:rPr>
        <w:t>Scope</w:t>
      </w:r>
      <w:bookmarkEnd w:id="16"/>
      <w:r>
        <w:rPr>
          <w:rFonts w:cs="Arial"/>
          <w:szCs w:val="24"/>
        </w:rPr>
        <w:t xml:space="preserve"> </w:t>
      </w:r>
    </w:p>
    <w:p w:rsidR="00A4204A" w:rsidRPr="00A4204A" w:rsidRDefault="00A4204A" w:rsidP="00A4204A"/>
    <w:p w:rsidR="00AB3657" w:rsidRDefault="007A0E43" w:rsidP="00EF55F7">
      <w:pPr>
        <w:pStyle w:val="ListParagraph"/>
        <w:ind w:left="0"/>
      </w:pPr>
      <w:bookmarkStart w:id="17" w:name="_Toc424213275"/>
      <w:bookmarkEnd w:id="7"/>
      <w:r>
        <w:t>Scope of this project</w:t>
      </w:r>
      <w:r w:rsidR="000D58E5">
        <w:t xml:space="preserve"> is limited to development of a simple application which renders a 2D video into 3D. Render covers only visual aspect, audio aspect being played as it is. In a conventional VR headset, two lenses with different optical separation are installed which creates depth perception. Videos with two frames separated by a distance are played in the application and when viewed using the VR headset, a real-like experience is created.</w:t>
      </w:r>
      <w:r w:rsidR="00381A55">
        <w:t xml:space="preserve"> This render is done using Three.js, a JavaScript library which uses WebGL as render engine.</w:t>
      </w:r>
    </w:p>
    <w:bookmarkEnd w:id="17"/>
    <w:p w:rsidR="00BC578B" w:rsidRDefault="00BC578B" w:rsidP="00174DC3">
      <w:pPr>
        <w:widowControl/>
        <w:spacing w:line="240" w:lineRule="auto"/>
      </w:pPr>
    </w:p>
    <w:p w:rsidR="00B22B7B" w:rsidRDefault="00B22B7B" w:rsidP="00174DC3">
      <w:pPr>
        <w:widowControl/>
        <w:spacing w:line="240" w:lineRule="auto"/>
        <w:rPr>
          <w:rFonts w:cs="Arial"/>
          <w:szCs w:val="24"/>
        </w:rPr>
      </w:pPr>
    </w:p>
    <w:p w:rsidR="00561A13" w:rsidRDefault="00561A13" w:rsidP="00561A13">
      <w:pPr>
        <w:pStyle w:val="Heading1"/>
        <w:numPr>
          <w:ilvl w:val="1"/>
          <w:numId w:val="1"/>
        </w:numPr>
        <w:rPr>
          <w:rFonts w:eastAsia="PMingLiU"/>
          <w:sz w:val="22"/>
          <w:szCs w:val="22"/>
        </w:rPr>
      </w:pPr>
      <w:bookmarkStart w:id="18" w:name="_Toc471773537"/>
      <w:r>
        <w:rPr>
          <w:rFonts w:eastAsia="PMingLiU"/>
          <w:sz w:val="22"/>
          <w:szCs w:val="22"/>
        </w:rPr>
        <w:t>Hardware requirements</w:t>
      </w:r>
      <w:bookmarkEnd w:id="18"/>
    </w:p>
    <w:p w:rsidR="00561A13" w:rsidRDefault="00561A13" w:rsidP="00561A13"/>
    <w:p w:rsidR="00F20F68" w:rsidRDefault="00381A55" w:rsidP="00A57B4B">
      <w:r>
        <w:t>The only hardware required for this application is a mobile device of the size same as the size of VR headset. For better results, any smartphone with screen size greater than 5 inch will be desirable.</w:t>
      </w:r>
    </w:p>
    <w:p w:rsidR="00F20F68" w:rsidRDefault="00F20F68" w:rsidP="00F20F68">
      <w:pPr>
        <w:ind w:left="360"/>
      </w:pPr>
    </w:p>
    <w:p w:rsidR="00F20F68" w:rsidRDefault="00F20F68" w:rsidP="00F20F68">
      <w:pPr>
        <w:pStyle w:val="Heading1"/>
        <w:numPr>
          <w:ilvl w:val="1"/>
          <w:numId w:val="1"/>
        </w:numPr>
        <w:rPr>
          <w:rFonts w:eastAsia="PMingLiU"/>
          <w:sz w:val="22"/>
          <w:szCs w:val="22"/>
        </w:rPr>
      </w:pPr>
      <w:bookmarkStart w:id="19" w:name="_Toc471773538"/>
      <w:r>
        <w:rPr>
          <w:rFonts w:eastAsia="PMingLiU"/>
          <w:sz w:val="22"/>
          <w:szCs w:val="22"/>
        </w:rPr>
        <w:t>Software requirements</w:t>
      </w:r>
      <w:bookmarkEnd w:id="19"/>
    </w:p>
    <w:p w:rsidR="00F20F68" w:rsidRDefault="00F20F68" w:rsidP="00D568F7"/>
    <w:p w:rsidR="00381A55" w:rsidRPr="008139E5" w:rsidRDefault="00D568F7" w:rsidP="00381A55">
      <w:r>
        <w:t xml:space="preserve">This project </w:t>
      </w:r>
      <w:r w:rsidR="00381A55">
        <w:t>uses a JavaScript library by the name Three.js for 2D to 3D render. Three.js has been in use for more than 5 years now and is available for use under MIT license.</w:t>
      </w:r>
    </w:p>
    <w:p w:rsidR="00DE2CC2" w:rsidRDefault="00DE2CC2" w:rsidP="00BC7E24">
      <w:pPr>
        <w:rPr>
          <w:i/>
          <w:sz w:val="16"/>
          <w:szCs w:val="16"/>
        </w:rPr>
      </w:pPr>
    </w:p>
    <w:p w:rsidR="00DE2CC2" w:rsidRPr="00F161D3" w:rsidRDefault="00DE2CC2" w:rsidP="00BC7E24">
      <w:pPr>
        <w:rPr>
          <w:i/>
          <w:sz w:val="16"/>
          <w:szCs w:val="16"/>
        </w:rPr>
      </w:pPr>
    </w:p>
    <w:p w:rsidR="00C35BDC" w:rsidRPr="00DE2CC2" w:rsidRDefault="008139E5" w:rsidP="00DE2CC2">
      <w:pPr>
        <w:pStyle w:val="Heading1"/>
        <w:numPr>
          <w:ilvl w:val="0"/>
          <w:numId w:val="1"/>
        </w:numPr>
        <w:rPr>
          <w:rFonts w:cs="Tahoma"/>
        </w:rPr>
      </w:pPr>
      <w:bookmarkStart w:id="20" w:name="_Toc471773539"/>
      <w:r>
        <w:rPr>
          <w:rFonts w:cs="Tahoma"/>
        </w:rPr>
        <w:t>OVERVIEW OF CONCEPT AND METHODOLOGY USED</w:t>
      </w:r>
      <w:bookmarkEnd w:id="20"/>
    </w:p>
    <w:p w:rsidR="00747775" w:rsidRDefault="00747775" w:rsidP="00747775"/>
    <w:p w:rsidR="007B6D3A" w:rsidRDefault="008139E5" w:rsidP="00F63741">
      <w:pPr>
        <w:pStyle w:val="BodyText"/>
        <w:ind w:left="0"/>
      </w:pPr>
      <w:r>
        <w:t xml:space="preserve">This section </w:t>
      </w:r>
      <w:r w:rsidR="00381A55">
        <w:t>begins with a</w:t>
      </w:r>
      <w:r w:rsidR="00381A55">
        <w:t xml:space="preserve"> brief overview of Three.js.</w:t>
      </w:r>
      <w:r w:rsidR="00381A55">
        <w:t xml:space="preserve"> Then it </w:t>
      </w:r>
      <w:r>
        <w:t>lists some important concepts of</w:t>
      </w:r>
      <w:r w:rsidR="00381A55">
        <w:t xml:space="preserve"> video rendering in general. It also lists some methodologies related to positioning of camera, renderer and canvas; all used in a rendering engine. With brief idea of these principles, this guide will dive deep into implementation of desired application.</w:t>
      </w:r>
    </w:p>
    <w:p w:rsidR="00F20F68" w:rsidRDefault="00F20F68" w:rsidP="00F63741">
      <w:pPr>
        <w:pStyle w:val="BodyText"/>
        <w:ind w:left="0"/>
      </w:pPr>
    </w:p>
    <w:p w:rsidR="007B6D3A" w:rsidRPr="00091DFE" w:rsidRDefault="008139E5" w:rsidP="007B6D3A">
      <w:pPr>
        <w:pStyle w:val="Heading1"/>
        <w:numPr>
          <w:ilvl w:val="1"/>
          <w:numId w:val="1"/>
        </w:numPr>
        <w:rPr>
          <w:rFonts w:cs="Arial"/>
          <w:szCs w:val="24"/>
        </w:rPr>
      </w:pPr>
      <w:bookmarkStart w:id="21" w:name="_Toc471773540"/>
      <w:r>
        <w:rPr>
          <w:rFonts w:cs="Arial"/>
          <w:szCs w:val="24"/>
        </w:rPr>
        <w:t xml:space="preserve">What is </w:t>
      </w:r>
      <w:r w:rsidR="00381A55">
        <w:rPr>
          <w:rFonts w:cs="Arial"/>
          <w:szCs w:val="24"/>
        </w:rPr>
        <w:t>Three</w:t>
      </w:r>
      <w:r>
        <w:rPr>
          <w:rFonts w:cs="Arial"/>
          <w:szCs w:val="24"/>
        </w:rPr>
        <w:t>.</w:t>
      </w:r>
      <w:r w:rsidR="00381A55">
        <w:rPr>
          <w:rFonts w:cs="Arial"/>
          <w:szCs w:val="24"/>
        </w:rPr>
        <w:t>js</w:t>
      </w:r>
      <w:r>
        <w:rPr>
          <w:rFonts w:cs="Arial"/>
          <w:szCs w:val="24"/>
        </w:rPr>
        <w:t>?</w:t>
      </w:r>
      <w:bookmarkEnd w:id="21"/>
    </w:p>
    <w:p w:rsidR="00947028" w:rsidRPr="00317F99" w:rsidRDefault="00DA6086" w:rsidP="00D77C74">
      <w:pPr>
        <w:ind w:firstLine="720"/>
        <w:rPr>
          <w:lang w:val="en-GB" w:eastAsia="en-GB"/>
        </w:rPr>
      </w:pPr>
      <w:r>
        <w:rPr>
          <w:lang w:val="en-GB" w:eastAsia="en-GB"/>
        </w:rPr>
        <w:t xml:space="preserve">Three.js is a cross-browser JavaScript library used to create and display animated </w:t>
      </w:r>
      <w:r w:rsidR="00D77C74">
        <w:rPr>
          <w:lang w:val="en-GB" w:eastAsia="en-GB"/>
        </w:rPr>
        <w:t xml:space="preserve">3D graphic content in a web browser. The render engine used by Three.js is WebGL. A typical Three.js application starts with creating a scene with a 3D object for e.g.: A sphere or a cube. Then some graphic content is imposed upon this object and viewed through a camera placed strategically to create an immersive effect. There are also variety of filter available </w:t>
      </w:r>
      <w:r w:rsidR="00D77C74">
        <w:rPr>
          <w:lang w:val="en-GB" w:eastAsia="en-GB"/>
        </w:rPr>
        <w:lastRenderedPageBreak/>
        <w:t>for smoothening and sharpening of objects placed into scene for creating a differential effect based on illumination.</w:t>
      </w:r>
    </w:p>
    <w:p w:rsidR="00091DFE" w:rsidRDefault="00D77C74" w:rsidP="00091DFE">
      <w:pPr>
        <w:pStyle w:val="Heading1"/>
        <w:numPr>
          <w:ilvl w:val="1"/>
          <w:numId w:val="1"/>
        </w:numPr>
        <w:rPr>
          <w:rFonts w:cs="Arial"/>
          <w:szCs w:val="24"/>
        </w:rPr>
      </w:pPr>
      <w:bookmarkStart w:id="22" w:name="_Toc471773541"/>
      <w:r>
        <w:rPr>
          <w:rFonts w:cs="Arial"/>
          <w:szCs w:val="24"/>
        </w:rPr>
        <w:t xml:space="preserve">Starting with </w:t>
      </w:r>
      <w:r w:rsidR="002C7792">
        <w:rPr>
          <w:rFonts w:cs="Arial"/>
          <w:szCs w:val="24"/>
        </w:rPr>
        <w:t xml:space="preserve">computer graphics </w:t>
      </w:r>
      <w:r>
        <w:rPr>
          <w:rFonts w:cs="Arial"/>
          <w:szCs w:val="24"/>
        </w:rPr>
        <w:t>– Basic terminology</w:t>
      </w:r>
      <w:bookmarkEnd w:id="22"/>
    </w:p>
    <w:p w:rsidR="00947028" w:rsidRPr="00947028" w:rsidRDefault="00947028" w:rsidP="00947028"/>
    <w:p w:rsidR="00626C11" w:rsidRDefault="00D77C74" w:rsidP="00D77C74">
      <w:pPr>
        <w:ind w:firstLine="720"/>
        <w:rPr>
          <w:lang w:val="en-GB" w:eastAsia="en-GB"/>
        </w:rPr>
      </w:pPr>
      <w:r>
        <w:rPr>
          <w:lang w:val="en-GB" w:eastAsia="en-GB"/>
        </w:rPr>
        <w:t>Rendering a graphic on screen is achieved by following similar principles as followed by an artist while drawing/painting a picture or nature or someone’s portrait. It has following elements:</w:t>
      </w:r>
    </w:p>
    <w:p w:rsidR="00D77C74" w:rsidRDefault="00D77C74" w:rsidP="00D77C74">
      <w:pPr>
        <w:ind w:firstLine="720"/>
        <w:rPr>
          <w:lang w:val="en-GB" w:eastAsia="en-GB"/>
        </w:rPr>
      </w:pPr>
    </w:p>
    <w:p w:rsidR="00D77C74" w:rsidRDefault="00D77C74" w:rsidP="00D77C74">
      <w:pPr>
        <w:pStyle w:val="ListParagraph"/>
        <w:numPr>
          <w:ilvl w:val="0"/>
          <w:numId w:val="8"/>
        </w:numPr>
      </w:pPr>
      <w:r>
        <w:t>A canvas – Obviously, place to draw on</w:t>
      </w:r>
    </w:p>
    <w:p w:rsidR="00D77C74" w:rsidRDefault="00D77C74" w:rsidP="00D77C74">
      <w:pPr>
        <w:pStyle w:val="ListParagraph"/>
        <w:numPr>
          <w:ilvl w:val="0"/>
          <w:numId w:val="8"/>
        </w:numPr>
      </w:pPr>
      <w:r>
        <w:t>A scene – In case of the artist, it is what he/she is looking at. In case of computer graphics, it is the background on which graphic is to be imposed.</w:t>
      </w:r>
    </w:p>
    <w:p w:rsidR="00D77C74" w:rsidRDefault="00D77C74" w:rsidP="00D77C74">
      <w:pPr>
        <w:pStyle w:val="ListParagraph"/>
        <w:numPr>
          <w:ilvl w:val="0"/>
          <w:numId w:val="8"/>
        </w:numPr>
      </w:pPr>
      <w:r>
        <w:t>A camera – Audience in case of artist, end user in case of computer graphic</w:t>
      </w:r>
    </w:p>
    <w:p w:rsidR="00D77C74" w:rsidRDefault="00D77C74" w:rsidP="00D77C74">
      <w:pPr>
        <w:pStyle w:val="ListParagraph"/>
        <w:numPr>
          <w:ilvl w:val="0"/>
          <w:numId w:val="8"/>
        </w:numPr>
      </w:pPr>
      <w:r>
        <w:t>A renderer – Without the artist, or in our case the render engine, there is nothing but an empty canvas</w:t>
      </w:r>
    </w:p>
    <w:p w:rsidR="000B0D4D" w:rsidRDefault="00D77C74" w:rsidP="00055720">
      <w:pPr>
        <w:pStyle w:val="ListParagraph"/>
        <w:numPr>
          <w:ilvl w:val="0"/>
          <w:numId w:val="8"/>
        </w:numPr>
      </w:pPr>
      <w:r>
        <w:t xml:space="preserve">A filter, a mesh, an illumination – These are optional elements </w:t>
      </w:r>
      <w:r w:rsidR="002C7792">
        <w:t>which add to the artistic beauty</w:t>
      </w:r>
      <w:r w:rsidR="00055720">
        <w:t xml:space="preserve"> in the rende</w:t>
      </w:r>
      <w:bookmarkStart w:id="23" w:name="_Toc471773542"/>
      <w:r w:rsidR="002C7792">
        <w:t>Let’s use them in Three.js</w:t>
      </w:r>
      <w:bookmarkEnd w:id="23"/>
    </w:p>
    <w:p w:rsidR="007B6D3A" w:rsidRDefault="008261AA" w:rsidP="002C7792">
      <w:pPr>
        <w:pStyle w:val="NormalWeb"/>
        <w:spacing w:before="135" w:beforeAutospacing="0" w:after="0" w:afterAutospacing="0"/>
        <w:ind w:firstLine="720"/>
        <w:rPr>
          <w:rFonts w:ascii="Verdana" w:eastAsia="PMingLiU" w:hAnsi="Verdana"/>
          <w:sz w:val="20"/>
          <w:szCs w:val="20"/>
        </w:rPr>
      </w:pPr>
      <w:r>
        <w:rPr>
          <w:noProof/>
        </w:rPr>
        <w:drawing>
          <wp:anchor distT="0" distB="0" distL="114300" distR="114300" simplePos="0" relativeHeight="251659264" behindDoc="1" locked="0" layoutInCell="1" allowOverlap="1" wp14:anchorId="6E9CA0DF" wp14:editId="09D470FE">
            <wp:simplePos x="0" y="0"/>
            <wp:positionH relativeFrom="column">
              <wp:posOffset>-28575</wp:posOffset>
            </wp:positionH>
            <wp:positionV relativeFrom="paragraph">
              <wp:posOffset>600710</wp:posOffset>
            </wp:positionV>
            <wp:extent cx="5943600" cy="4904740"/>
            <wp:effectExtent l="0" t="0" r="0" b="0"/>
            <wp:wrapTight wrapText="bothSides">
              <wp:wrapPolygon edited="0">
                <wp:start x="0" y="0"/>
                <wp:lineTo x="0" y="21477"/>
                <wp:lineTo x="21531" y="21477"/>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4904740"/>
                    </a:xfrm>
                    <a:prstGeom prst="rect">
                      <a:avLst/>
                    </a:prstGeom>
                  </pic:spPr>
                </pic:pic>
              </a:graphicData>
            </a:graphic>
            <wp14:sizeRelH relativeFrom="page">
              <wp14:pctWidth>0</wp14:pctWidth>
            </wp14:sizeRelH>
            <wp14:sizeRelV relativeFrom="page">
              <wp14:pctHeight>0</wp14:pctHeight>
            </wp14:sizeRelV>
          </wp:anchor>
        </w:drawing>
      </w:r>
      <w:r w:rsidR="002C7792">
        <w:rPr>
          <w:rFonts w:ascii="Verdana" w:eastAsia="PMingLiU" w:hAnsi="Verdana"/>
          <w:sz w:val="20"/>
          <w:szCs w:val="20"/>
        </w:rPr>
        <w:t>All of the terms mentioned above are named and used as it is in Three.js environment. Hence, it is easy for a developer to kick start and create a sample application. The following code snippet creates an app</w:t>
      </w:r>
      <w:r>
        <w:rPr>
          <w:rFonts w:ascii="Verdana" w:eastAsia="PMingLiU" w:hAnsi="Verdana"/>
          <w:sz w:val="20"/>
          <w:szCs w:val="20"/>
        </w:rPr>
        <w:t>lication</w:t>
      </w:r>
      <w:r w:rsidR="002C7792">
        <w:rPr>
          <w:rFonts w:ascii="Verdana" w:eastAsia="PMingLiU" w:hAnsi="Verdana"/>
          <w:sz w:val="20"/>
          <w:szCs w:val="20"/>
        </w:rPr>
        <w:t xml:space="preserve"> to implement render:</w:t>
      </w:r>
    </w:p>
    <w:p w:rsidR="008261AA" w:rsidRDefault="008261AA" w:rsidP="002C7792">
      <w:pPr>
        <w:pStyle w:val="NormalWeb"/>
        <w:spacing w:before="135" w:beforeAutospacing="0" w:after="0" w:afterAutospacing="0"/>
        <w:ind w:firstLine="720"/>
        <w:rPr>
          <w:color w:val="333333"/>
        </w:rPr>
      </w:pPr>
    </w:p>
    <w:p w:rsidR="008261AA" w:rsidRDefault="008261AA" w:rsidP="002C7792">
      <w:pPr>
        <w:pStyle w:val="NormalWeb"/>
        <w:spacing w:before="135" w:beforeAutospacing="0" w:after="0" w:afterAutospacing="0"/>
        <w:ind w:firstLine="720"/>
        <w:rPr>
          <w:rFonts w:ascii="Verdana" w:eastAsia="PMingLiU" w:hAnsi="Verdana"/>
          <w:sz w:val="20"/>
          <w:szCs w:val="20"/>
        </w:rPr>
      </w:pPr>
      <w:r w:rsidRPr="008261AA">
        <w:rPr>
          <w:rFonts w:ascii="Verdana" w:eastAsia="PMingLiU" w:hAnsi="Verdana"/>
          <w:sz w:val="20"/>
          <w:szCs w:val="20"/>
        </w:rPr>
        <w:t>As shown above, the code snippet renders a sphere with some variation in illumination on a black colored canvas.</w:t>
      </w:r>
      <w:r w:rsidRPr="008261AA">
        <w:rPr>
          <w:rFonts w:ascii="Verdana" w:eastAsia="PMingLiU" w:hAnsi="Verdana"/>
          <w:sz w:val="20"/>
          <w:szCs w:val="20"/>
        </w:rPr>
        <w:drawing>
          <wp:anchor distT="0" distB="0" distL="114300" distR="114300" simplePos="0" relativeHeight="251660288" behindDoc="1" locked="0" layoutInCell="1" allowOverlap="1" wp14:anchorId="16E6D442" wp14:editId="3069984E">
            <wp:simplePos x="0" y="0"/>
            <wp:positionH relativeFrom="margin">
              <wp:align>right</wp:align>
            </wp:positionH>
            <wp:positionV relativeFrom="paragraph">
              <wp:posOffset>0</wp:posOffset>
            </wp:positionV>
            <wp:extent cx="5943600" cy="2853690"/>
            <wp:effectExtent l="0" t="0" r="0" b="3810"/>
            <wp:wrapTight wrapText="bothSides">
              <wp:wrapPolygon edited="0">
                <wp:start x="0" y="0"/>
                <wp:lineTo x="0" y="21485"/>
                <wp:lineTo x="21531" y="21485"/>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2853690"/>
                    </a:xfrm>
                    <a:prstGeom prst="rect">
                      <a:avLst/>
                    </a:prstGeom>
                  </pic:spPr>
                </pic:pic>
              </a:graphicData>
            </a:graphic>
            <wp14:sizeRelH relativeFrom="page">
              <wp14:pctWidth>0</wp14:pctWidth>
            </wp14:sizeRelH>
            <wp14:sizeRelV relativeFrom="page">
              <wp14:pctHeight>0</wp14:pctHeight>
            </wp14:sizeRelV>
          </wp:anchor>
        </w:drawing>
      </w:r>
      <w:r w:rsidRPr="008261AA">
        <w:rPr>
          <w:rFonts w:ascii="Verdana" w:eastAsia="PMingLiU" w:hAnsi="Verdana"/>
          <w:sz w:val="20"/>
          <w:szCs w:val="20"/>
        </w:rPr>
        <w:t xml:space="preserve"> The canvas object created in the code is attached to a container in HTML. All objects rendered i</w:t>
      </w:r>
      <w:r>
        <w:rPr>
          <w:rFonts w:ascii="Verdana" w:eastAsia="PMingLiU" w:hAnsi="Verdana"/>
          <w:sz w:val="20"/>
          <w:szCs w:val="20"/>
        </w:rPr>
        <w:t>n the screen are within the canv</w:t>
      </w:r>
      <w:r w:rsidRPr="008261AA">
        <w:rPr>
          <w:rFonts w:ascii="Verdana" w:eastAsia="PMingLiU" w:hAnsi="Verdana"/>
          <w:sz w:val="20"/>
          <w:szCs w:val="20"/>
        </w:rPr>
        <w:t xml:space="preserve">as DOM element. </w:t>
      </w:r>
    </w:p>
    <w:p w:rsidR="008261AA" w:rsidRPr="008261AA" w:rsidRDefault="008261AA" w:rsidP="008261AA">
      <w:pPr>
        <w:pStyle w:val="NormalWeb"/>
        <w:spacing w:before="135" w:beforeAutospacing="0" w:after="0" w:afterAutospacing="0"/>
        <w:rPr>
          <w:rFonts w:ascii="Verdana" w:eastAsia="PMingLiU" w:hAnsi="Verdana"/>
          <w:sz w:val="20"/>
          <w:szCs w:val="20"/>
        </w:rPr>
      </w:pPr>
    </w:p>
    <w:p w:rsidR="0043526F" w:rsidRDefault="002C7792" w:rsidP="008261AA">
      <w:pPr>
        <w:pStyle w:val="Heading1"/>
        <w:numPr>
          <w:ilvl w:val="1"/>
          <w:numId w:val="1"/>
        </w:numPr>
      </w:pPr>
      <w:bookmarkStart w:id="24" w:name="_Toc471773543"/>
      <w:r>
        <w:t>requestAnimationFrame</w:t>
      </w:r>
      <w:bookmarkEnd w:id="24"/>
    </w:p>
    <w:p w:rsidR="00467C8B" w:rsidRPr="00467C8B" w:rsidRDefault="00467C8B" w:rsidP="00467C8B"/>
    <w:p w:rsidR="008261AA" w:rsidRDefault="002C7792" w:rsidP="008261AA">
      <w:pPr>
        <w:ind w:firstLine="720"/>
      </w:pPr>
      <w:r>
        <w:t>requestAnimationFrame() is a powerful API available as a method on global window object in JavaScript. In contrast to conventional setInterval() method, it requests browser to perform an animation by calling a specified function before the next repaint occurs. This method takes an argument as a callback to be invoked before the repaint. I</w:t>
      </w:r>
      <w:r w:rsidR="008261AA">
        <w:t>n example given above, the update() method is called repeatedly before every browser repaint takes place. The refresh rate is usually 60 frames per second in normal desktop browser. Also, unlike setInterval(),</w:t>
      </w:r>
      <w:r w:rsidR="00467C8B">
        <w:t xml:space="preserve"> </w:t>
      </w:r>
      <w:r w:rsidR="008261AA">
        <w:t>requestAnimationFrame</w:t>
      </w:r>
      <w:r w:rsidR="008261AA">
        <w:t>() doesn’t keep JavaScript code running when the browser tab is not active, thereby saving a significant amount of memory.</w:t>
      </w:r>
    </w:p>
    <w:p w:rsidR="00F47323" w:rsidRDefault="00F47323" w:rsidP="00F47323">
      <w:pPr>
        <w:rPr>
          <w:color w:val="333333"/>
        </w:rPr>
      </w:pPr>
    </w:p>
    <w:p w:rsidR="00F47323" w:rsidRDefault="00F47323" w:rsidP="00F47323">
      <w:pPr>
        <w:rPr>
          <w:color w:val="333333"/>
        </w:rPr>
      </w:pPr>
    </w:p>
    <w:p w:rsidR="0009147B" w:rsidRDefault="008261AA" w:rsidP="008544F2">
      <w:pPr>
        <w:rPr>
          <w:color w:val="333333"/>
        </w:rPr>
      </w:pPr>
      <w:r>
        <w:rPr>
          <w:noProof/>
        </w:rPr>
        <w:drawing>
          <wp:inline distT="0" distB="0" distL="0" distR="0" wp14:anchorId="14BE02AB" wp14:editId="587928B8">
            <wp:extent cx="3152775" cy="1876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2775" cy="1876425"/>
                    </a:xfrm>
                    <a:prstGeom prst="rect">
                      <a:avLst/>
                    </a:prstGeom>
                  </pic:spPr>
                </pic:pic>
              </a:graphicData>
            </a:graphic>
          </wp:inline>
        </w:drawing>
      </w:r>
    </w:p>
    <w:p w:rsidR="0009147B" w:rsidRDefault="0009147B" w:rsidP="008544F2">
      <w:pPr>
        <w:rPr>
          <w:color w:val="333333"/>
        </w:rPr>
      </w:pPr>
    </w:p>
    <w:p w:rsidR="008261AA" w:rsidRDefault="008261AA" w:rsidP="008544F2">
      <w:pPr>
        <w:rPr>
          <w:color w:val="333333"/>
        </w:rPr>
      </w:pPr>
    </w:p>
    <w:p w:rsidR="009A3A7E" w:rsidRDefault="008261AA" w:rsidP="00CD6345">
      <w:pPr>
        <w:pStyle w:val="Heading1"/>
        <w:numPr>
          <w:ilvl w:val="0"/>
          <w:numId w:val="1"/>
        </w:numPr>
        <w:rPr>
          <w:rFonts w:cs="Tahoma"/>
        </w:rPr>
      </w:pPr>
      <w:bookmarkStart w:id="25" w:name="_Toc471773544"/>
      <w:r>
        <w:rPr>
          <w:rFonts w:cs="Tahoma"/>
        </w:rPr>
        <w:lastRenderedPageBreak/>
        <w:t xml:space="preserve">2D to 3D VIDEO RENDER </w:t>
      </w:r>
      <w:r w:rsidR="00672947">
        <w:rPr>
          <w:rFonts w:cs="Tahoma"/>
        </w:rPr>
        <w:t>IN ACTION</w:t>
      </w:r>
      <w:bookmarkEnd w:id="25"/>
    </w:p>
    <w:p w:rsidR="0010200A" w:rsidRPr="0010200A" w:rsidRDefault="0010200A" w:rsidP="0010200A"/>
    <w:p w:rsidR="0010200A" w:rsidRDefault="00FE63B2" w:rsidP="00FE63B2">
      <w:pPr>
        <w:ind w:firstLine="720"/>
      </w:pPr>
      <w:r>
        <w:t xml:space="preserve">We are all set to launch our application now. </w:t>
      </w:r>
      <w:r w:rsidR="0010200A">
        <w:t>Sample code base is included in the root folder where this guide is found.</w:t>
      </w:r>
    </w:p>
    <w:p w:rsidR="00FE63B2" w:rsidRPr="00FE63B2" w:rsidRDefault="00FE63B2" w:rsidP="0010200A">
      <w:r>
        <w:t xml:space="preserve">Few guidelines on </w:t>
      </w:r>
      <w:r w:rsidR="008261AA">
        <w:t>code developed</w:t>
      </w:r>
      <w:r>
        <w:t xml:space="preserve"> are given below:</w:t>
      </w:r>
    </w:p>
    <w:p w:rsidR="00FE63B2" w:rsidRDefault="008261AA" w:rsidP="00FE63B2">
      <w:pPr>
        <w:pStyle w:val="Heading1"/>
        <w:numPr>
          <w:ilvl w:val="1"/>
          <w:numId w:val="1"/>
        </w:numPr>
      </w:pPr>
      <w:bookmarkStart w:id="26" w:name="_Toc471773545"/>
      <w:r>
        <w:t>Hidden &lt;video&gt; element</w:t>
      </w:r>
      <w:bookmarkEnd w:id="26"/>
    </w:p>
    <w:p w:rsidR="0010200A" w:rsidRDefault="0010200A" w:rsidP="008261AA">
      <w:pPr>
        <w:ind w:left="720"/>
      </w:pPr>
    </w:p>
    <w:p w:rsidR="008261AA" w:rsidRDefault="008261AA" w:rsidP="005C65F9">
      <w:pPr>
        <w:ind w:firstLine="720"/>
      </w:pPr>
      <w:r>
        <w:t xml:space="preserve">As stated earlier, </w:t>
      </w:r>
      <w:r w:rsidR="005C65F9">
        <w:t>only visual elements from the 2D video will be rendered into stereoscopic form; audio will be played in the background. To achieve this, a &lt;video&gt; element will be added into the markup but its display will be hidden either by using display property directly or by positioning the element out of viewport. Also, the video be added by using a source tag and it will be on auto play as soon as the application bootstraps.</w:t>
      </w:r>
    </w:p>
    <w:p w:rsidR="005C65F9" w:rsidRDefault="005C65F9" w:rsidP="005C65F9">
      <w:pPr>
        <w:ind w:firstLine="720"/>
      </w:pPr>
    </w:p>
    <w:p w:rsidR="0010200A" w:rsidRDefault="005C65F9" w:rsidP="0010200A">
      <w:pPr>
        <w:pStyle w:val="Heading1"/>
        <w:numPr>
          <w:ilvl w:val="1"/>
          <w:numId w:val="1"/>
        </w:numPr>
      </w:pPr>
      <w:bookmarkStart w:id="27" w:name="_Toc471773546"/>
      <w:r>
        <w:t>Auto play of video in mobile browsers</w:t>
      </w:r>
      <w:bookmarkEnd w:id="27"/>
    </w:p>
    <w:p w:rsidR="0010200A" w:rsidRDefault="0010200A" w:rsidP="0010200A"/>
    <w:p w:rsidR="00C4137F" w:rsidRDefault="005C65F9" w:rsidP="005C65F9">
      <w:pPr>
        <w:ind w:firstLine="720"/>
      </w:pPr>
      <w:r>
        <w:t>Most mobile browsers do play a video as soon as the application bootstraps unless there is some kind of user interaction observed. This behavior is taken into account and a touch event listener on body or a start button can be used. As soon as we get some interaction, the video can be played by using play() method on the element.</w:t>
      </w:r>
    </w:p>
    <w:p w:rsidR="005C65F9" w:rsidRDefault="005C65F9" w:rsidP="005C65F9">
      <w:pPr>
        <w:ind w:left="360"/>
      </w:pPr>
    </w:p>
    <w:p w:rsidR="005C65F9" w:rsidRDefault="005C65F9" w:rsidP="005C65F9">
      <w:pPr>
        <w:ind w:left="360"/>
      </w:pPr>
    </w:p>
    <w:p w:rsidR="005C65F9" w:rsidRDefault="005C65F9" w:rsidP="005C65F9">
      <w:pPr>
        <w:pStyle w:val="Heading1"/>
        <w:numPr>
          <w:ilvl w:val="1"/>
          <w:numId w:val="1"/>
        </w:numPr>
      </w:pPr>
      <w:bookmarkStart w:id="28" w:name="_Toc471773547"/>
      <w:r>
        <w:t>Device resize, orientation and full screen mode</w:t>
      </w:r>
      <w:bookmarkEnd w:id="28"/>
    </w:p>
    <w:p w:rsidR="005C65F9" w:rsidRDefault="005C65F9" w:rsidP="005C65F9"/>
    <w:p w:rsidR="005C65F9" w:rsidRDefault="005C65F9" w:rsidP="00C1443E">
      <w:pPr>
        <w:ind w:firstLine="360"/>
      </w:pPr>
      <w:r>
        <w:t xml:space="preserve">Most web applications on a mobile are opened in portrait mode and then a simple rotate converts it to landscape mode. Since the end user would be viewing the application in a VR headset, </w:t>
      </w:r>
      <w:r w:rsidR="00C1443E">
        <w:t>landscape mode will only be desirable. This simple conversion can be done by adding a listener on resize event on window. Also, for best results, this application should be viewed in full screen mode. This is achieved by using a handy JavaScript library screenfull.js.</w:t>
      </w:r>
    </w:p>
    <w:p w:rsidR="00C1443E" w:rsidRDefault="00C1443E" w:rsidP="005C65F9">
      <w:pPr>
        <w:ind w:left="360"/>
      </w:pPr>
    </w:p>
    <w:p w:rsidR="00C1443E" w:rsidRDefault="00C1443E" w:rsidP="005C65F9">
      <w:pPr>
        <w:ind w:left="360"/>
      </w:pPr>
      <w:r>
        <w:t xml:space="preserve">And we are all set, </w:t>
      </w:r>
      <w:r w:rsidR="00467C8B">
        <w:t>let’s</w:t>
      </w:r>
      <w:r>
        <w:t xml:space="preserve"> run the application now!</w:t>
      </w:r>
    </w:p>
    <w:p w:rsidR="00C1443E" w:rsidRDefault="00C1443E" w:rsidP="005C65F9">
      <w:pPr>
        <w:ind w:left="360"/>
      </w:pPr>
    </w:p>
    <w:p w:rsidR="00C1443E" w:rsidRDefault="00C1443E" w:rsidP="00C1443E">
      <w:pPr>
        <w:pStyle w:val="Heading1"/>
        <w:numPr>
          <w:ilvl w:val="1"/>
          <w:numId w:val="1"/>
        </w:numPr>
      </w:pPr>
      <w:bookmarkStart w:id="29" w:name="_Toc471773548"/>
      <w:r>
        <w:t>Run and Render</w:t>
      </w:r>
      <w:bookmarkEnd w:id="29"/>
    </w:p>
    <w:p w:rsidR="00C1443E" w:rsidRDefault="00C1443E" w:rsidP="00C1443E"/>
    <w:p w:rsidR="00C4137F" w:rsidRDefault="00C1443E" w:rsidP="00C1443E">
      <w:r>
        <w:t>To run the application, follow steps given below:</w:t>
      </w:r>
    </w:p>
    <w:p w:rsidR="00C1443E" w:rsidRDefault="00C1443E" w:rsidP="00C1443E"/>
    <w:p w:rsidR="00C1443E" w:rsidRDefault="00C1443E" w:rsidP="00C1443E">
      <w:pPr>
        <w:pStyle w:val="ListParagraph"/>
        <w:numPr>
          <w:ilvl w:val="0"/>
          <w:numId w:val="10"/>
        </w:numPr>
      </w:pPr>
      <w:r>
        <w:t>Go to root folder and execute command: npm install</w:t>
      </w:r>
    </w:p>
    <w:p w:rsidR="00C1443E" w:rsidRDefault="00C1443E" w:rsidP="00C1443E">
      <w:pPr>
        <w:pStyle w:val="ListParagraph"/>
        <w:numPr>
          <w:ilvl w:val="0"/>
          <w:numId w:val="10"/>
        </w:numPr>
      </w:pPr>
      <w:r>
        <w:t>Then start local server by using command: npm start. This will start the server at localhost, port no 8000.</w:t>
      </w:r>
    </w:p>
    <w:p w:rsidR="00C1443E" w:rsidRDefault="00C1443E" w:rsidP="00C1443E">
      <w:pPr>
        <w:pStyle w:val="ListParagraph"/>
        <w:numPr>
          <w:ilvl w:val="0"/>
          <w:numId w:val="10"/>
        </w:numPr>
      </w:pPr>
      <w:r>
        <w:t>Type the URL in desktop browser and check if the application is creating two screen renders; one for left eye and other for right eye.</w:t>
      </w:r>
    </w:p>
    <w:p w:rsidR="00C1443E" w:rsidRDefault="00C1443E" w:rsidP="00C1443E">
      <w:pPr>
        <w:pStyle w:val="ListParagraph"/>
        <w:numPr>
          <w:ilvl w:val="0"/>
          <w:numId w:val="10"/>
        </w:numPr>
      </w:pPr>
      <w:r>
        <w:t>Grab ab VR headset and open the application for an enhanced experience.</w:t>
      </w:r>
    </w:p>
    <w:p w:rsidR="00C1443E" w:rsidRDefault="00C1443E" w:rsidP="00C1443E"/>
    <w:p w:rsidR="00C1443E" w:rsidRDefault="00C1443E" w:rsidP="00C1443E">
      <w:r>
        <w:t>Below are few snapshots from the test run:</w:t>
      </w:r>
    </w:p>
    <w:p w:rsidR="00C1443E" w:rsidRDefault="00C1443E" w:rsidP="00C1443E"/>
    <w:p w:rsidR="00C1443E" w:rsidRDefault="00C1443E" w:rsidP="00C1443E">
      <w:pPr>
        <w:pStyle w:val="ListParagraph"/>
        <w:numPr>
          <w:ilvl w:val="0"/>
          <w:numId w:val="11"/>
        </w:numPr>
      </w:pPr>
      <w:r>
        <w:t>Render on a desktop screen:</w:t>
      </w:r>
      <w:r w:rsidR="00CA080D" w:rsidRPr="00CA080D">
        <w:rPr>
          <w:noProof/>
        </w:rPr>
        <w:t xml:space="preserve"> </w:t>
      </w:r>
    </w:p>
    <w:p w:rsidR="00C1443E" w:rsidRDefault="00C1443E" w:rsidP="00C1443E">
      <w:r>
        <w:rPr>
          <w:noProof/>
        </w:rPr>
        <w:lastRenderedPageBreak/>
        <w:drawing>
          <wp:inline distT="0" distB="0" distL="0" distR="0" wp14:anchorId="74B03E08" wp14:editId="2848BEF4">
            <wp:extent cx="5934075" cy="3333750"/>
            <wp:effectExtent l="0" t="0" r="9525" b="0"/>
            <wp:docPr id="11" name="Picture 11" descr="C:\Users\ssohon\Desktop\3d-video-render-desk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sohon\Desktop\3d-video-render-deskto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052473" w:rsidRDefault="00052473" w:rsidP="0010200A">
      <w:pPr>
        <w:ind w:left="720"/>
      </w:pPr>
    </w:p>
    <w:p w:rsidR="00052473" w:rsidRDefault="00052473" w:rsidP="0010200A">
      <w:pPr>
        <w:ind w:left="720"/>
      </w:pPr>
    </w:p>
    <w:p w:rsidR="00052473" w:rsidRDefault="00052473" w:rsidP="0010200A">
      <w:pPr>
        <w:ind w:left="720"/>
      </w:pPr>
    </w:p>
    <w:p w:rsidR="00052473" w:rsidRDefault="00C1443E" w:rsidP="00CA080D">
      <w:pPr>
        <w:pStyle w:val="ListParagraph"/>
        <w:numPr>
          <w:ilvl w:val="0"/>
          <w:numId w:val="11"/>
        </w:numPr>
      </w:pPr>
      <w:r>
        <w:t>Render as viewed from a VR headse</w:t>
      </w:r>
      <w:r w:rsidR="00CA080D">
        <w:t>t</w:t>
      </w:r>
      <w:r>
        <w:t>t:</w:t>
      </w:r>
      <w:r w:rsidR="00CA080D" w:rsidRPr="00CA080D">
        <w:rPr>
          <w:noProof/>
        </w:rPr>
        <w:t xml:space="preserve"> </w:t>
      </w:r>
    </w:p>
    <w:p w:rsidR="00C4137F" w:rsidRDefault="00CA080D" w:rsidP="0010200A">
      <w:pPr>
        <w:ind w:left="720"/>
      </w:pPr>
      <w:bookmarkStart w:id="30" w:name="_GoBack"/>
      <w:bookmarkEnd w:id="30"/>
      <w:r>
        <w:rPr>
          <w:noProof/>
        </w:rPr>
        <w:drawing>
          <wp:anchor distT="0" distB="0" distL="114300" distR="114300" simplePos="0" relativeHeight="251661312" behindDoc="1" locked="0" layoutInCell="1" allowOverlap="1" wp14:anchorId="1A84EF33" wp14:editId="78D92B73">
            <wp:simplePos x="0" y="0"/>
            <wp:positionH relativeFrom="margin">
              <wp:align>left</wp:align>
            </wp:positionH>
            <wp:positionV relativeFrom="paragraph">
              <wp:posOffset>685165</wp:posOffset>
            </wp:positionV>
            <wp:extent cx="3849370" cy="2891790"/>
            <wp:effectExtent l="2540" t="0" r="1270" b="1270"/>
            <wp:wrapTight wrapText="bothSides">
              <wp:wrapPolygon edited="0">
                <wp:start x="21586" y="-19"/>
                <wp:lineTo x="100" y="-19"/>
                <wp:lineTo x="100" y="21467"/>
                <wp:lineTo x="21586" y="21467"/>
                <wp:lineTo x="21586" y="-19"/>
              </wp:wrapPolygon>
            </wp:wrapTight>
            <wp:docPr id="12" name="Picture 12" descr="C:\Users\ssohon\Desktop\3d-video-render-v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sohon\Desktop\3d-video-render-v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16200000">
                      <a:off x="0" y="0"/>
                      <a:ext cx="3849370" cy="289179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C4137F" w:rsidSect="004B0FFC">
      <w:headerReference w:type="default" r:id="rId24"/>
      <w:footerReference w:type="default" r:id="rId25"/>
      <w:headerReference w:type="first" r:id="rId26"/>
      <w:footerReference w:type="first" r:id="rId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A52" w:rsidRDefault="009F4A52">
      <w:r>
        <w:separator/>
      </w:r>
    </w:p>
  </w:endnote>
  <w:endnote w:type="continuationSeparator" w:id="0">
    <w:p w:rsidR="009F4A52" w:rsidRDefault="009F4A52">
      <w:r>
        <w:continuationSeparator/>
      </w:r>
    </w:p>
  </w:endnote>
  <w:endnote w:type="continuationNotice" w:id="1">
    <w:p w:rsidR="009F4A52" w:rsidRDefault="009F4A5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78B" w:rsidRDefault="00BC578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lvii</w:t>
    </w:r>
    <w:r>
      <w:rPr>
        <w:rStyle w:val="PageNumber"/>
      </w:rPr>
      <w:fldChar w:fldCharType="end"/>
    </w:r>
  </w:p>
  <w:p w:rsidR="00BC578B" w:rsidRDefault="00BC578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78B" w:rsidRDefault="00BC578B">
    <w:pPr>
      <w:pStyle w:val="Footer"/>
      <w:pBdr>
        <w:top w:val="single" w:sz="4" w:space="1" w:color="auto"/>
      </w:pBdr>
      <w:ind w:right="360"/>
    </w:pPr>
  </w:p>
  <w:p w:rsidR="00BC578B" w:rsidRDefault="00BC578B">
    <w:pPr>
      <w:rPr>
        <w:b/>
        <w:snapToGrid w:val="0"/>
        <w:color w:val="000000"/>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78B" w:rsidRDefault="00BC578B" w:rsidP="004B0FFC">
    <w:pPr>
      <w:pBdr>
        <w:bottom w:val="single" w:sz="4" w:space="1" w:color="auto"/>
      </w:pBdr>
      <w:tabs>
        <w:tab w:val="center" w:pos="4500"/>
        <w:tab w:val="right" w:pos="9270"/>
      </w:tabs>
      <w:rPr>
        <w:rFonts w:cs="Tahoma"/>
      </w:rPr>
    </w:pPr>
  </w:p>
  <w:p w:rsidR="00BC578B" w:rsidRPr="00275E20" w:rsidRDefault="00BC578B" w:rsidP="004B0FFC">
    <w:pPr>
      <w:tabs>
        <w:tab w:val="center" w:pos="4500"/>
        <w:tab w:val="right" w:pos="9270"/>
      </w:tabs>
      <w:rPr>
        <w:rFonts w:cs="Tahoma"/>
      </w:rPr>
    </w:pPr>
    <w:r>
      <w:rPr>
        <w:rFonts w:cs="Tahoma"/>
      </w:rPr>
      <w:t>HackMe 2.0 - XperienZ</w:t>
    </w:r>
    <w:r w:rsidRPr="00275E20">
      <w:rPr>
        <w:rFonts w:cs="Tahoma"/>
      </w:rPr>
      <w:tab/>
      <w:t xml:space="preserve">Page </w:t>
    </w:r>
    <w:r w:rsidRPr="00275E20">
      <w:rPr>
        <w:rFonts w:cs="Tahoma"/>
      </w:rPr>
      <w:fldChar w:fldCharType="begin"/>
    </w:r>
    <w:r w:rsidRPr="00275E20">
      <w:rPr>
        <w:rFonts w:cs="Tahoma"/>
      </w:rPr>
      <w:instrText xml:space="preserve"> PAGE  \* MERGEFORMAT </w:instrText>
    </w:r>
    <w:r w:rsidRPr="00275E20">
      <w:rPr>
        <w:rFonts w:cs="Tahoma"/>
      </w:rPr>
      <w:fldChar w:fldCharType="separate"/>
    </w:r>
    <w:r w:rsidR="00CA080D">
      <w:rPr>
        <w:rFonts w:cs="Tahoma"/>
        <w:noProof/>
      </w:rPr>
      <w:t>1</w:t>
    </w:r>
    <w:r w:rsidRPr="00275E20">
      <w:rPr>
        <w:rFonts w:cs="Tahoma"/>
      </w:rPr>
      <w:fldChar w:fldCharType="end"/>
    </w:r>
    <w:r w:rsidRPr="00275E20">
      <w:rPr>
        <w:rFonts w:cs="Tahoma"/>
      </w:rPr>
      <w:t xml:space="preserve"> of </w:t>
    </w:r>
    <w:fldSimple w:instr=" NUMPAGES  \* MERGEFORMAT ">
      <w:r w:rsidR="00CA080D" w:rsidRPr="00CA080D">
        <w:rPr>
          <w:rFonts w:cs="Tahoma"/>
          <w:noProof/>
        </w:rPr>
        <w:t>8</w:t>
      </w:r>
    </w:fldSimple>
    <w:r>
      <w:rPr>
        <w:rFonts w:cs="Tahoma"/>
      </w:rPr>
      <w:t xml:space="preserve">  </w:t>
    </w:r>
    <w:r>
      <w:rPr>
        <w:rFonts w:cs="Tahoma"/>
      </w:rPr>
      <w:tab/>
    </w:r>
    <w:r>
      <w:rPr>
        <w:rFonts w:cs="Tahoma"/>
      </w:rPr>
      <w:fldChar w:fldCharType="begin"/>
    </w:r>
    <w:r>
      <w:rPr>
        <w:rFonts w:cs="Tahoma"/>
      </w:rPr>
      <w:instrText xml:space="preserve"> DATE \@ "M/d/yyyy" </w:instrText>
    </w:r>
    <w:r>
      <w:rPr>
        <w:rFonts w:cs="Tahoma"/>
      </w:rPr>
      <w:fldChar w:fldCharType="separate"/>
    </w:r>
    <w:r w:rsidR="002059A4">
      <w:rPr>
        <w:rFonts w:cs="Tahoma"/>
        <w:noProof/>
      </w:rPr>
      <w:t>1/9/2017</w:t>
    </w:r>
    <w:r>
      <w:rPr>
        <w:rFonts w:cs="Tahoma"/>
      </w:rPr>
      <w:fldChar w:fldCharType="end"/>
    </w:r>
  </w:p>
  <w:p w:rsidR="00BC578B" w:rsidRPr="00601D44" w:rsidRDefault="00BC578B" w:rsidP="004B0FFC">
    <w:pPr>
      <w:tabs>
        <w:tab w:val="right" w:pos="9270"/>
      </w:tabs>
      <w:rPr>
        <w:rFonts w:cs="Tahoma"/>
        <w:snapToGrid w:val="0"/>
        <w:color w:val="00000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78B" w:rsidRPr="00D76A66" w:rsidRDefault="00BC578B" w:rsidP="00575E35">
    <w:pPr>
      <w:pStyle w:val="Footer"/>
      <w:pBdr>
        <w:bottom w:val="single" w:sz="6" w:space="1" w:color="auto"/>
      </w:pBdr>
      <w:ind w:right="90"/>
    </w:pPr>
  </w:p>
  <w:p w:rsidR="00BC578B" w:rsidRPr="00DD1E11" w:rsidRDefault="00BC578B" w:rsidP="00575E35">
    <w:pPr>
      <w:tabs>
        <w:tab w:val="center" w:pos="4500"/>
        <w:tab w:val="right" w:pos="9270"/>
      </w:tabs>
      <w:rPr>
        <w:rFonts w:cs="Tahoma"/>
        <w:lang w:val="fr-FR"/>
      </w:rPr>
    </w:pPr>
    <w:r>
      <w:rPr>
        <w:rFonts w:cs="Tahoma"/>
      </w:rPr>
      <w:t>HackMe 2.0 - XperienZ</w:t>
    </w:r>
    <w:r w:rsidRPr="0038568E">
      <w:rPr>
        <w:rFonts w:cs="Tahoma"/>
        <w:lang w:val="fr-FR"/>
      </w:rPr>
      <w:tab/>
      <w:t xml:space="preserve">Page </w:t>
    </w:r>
    <w:r>
      <w:rPr>
        <w:rFonts w:cs="Tahoma"/>
      </w:rPr>
      <w:fldChar w:fldCharType="begin"/>
    </w:r>
    <w:r w:rsidRPr="0038568E">
      <w:rPr>
        <w:rFonts w:cs="Tahoma"/>
        <w:lang w:val="fr-FR"/>
      </w:rPr>
      <w:instrText xml:space="preserve"> PAGE  \* MERGEFORMAT </w:instrText>
    </w:r>
    <w:r>
      <w:rPr>
        <w:rFonts w:cs="Tahoma"/>
      </w:rPr>
      <w:fldChar w:fldCharType="separate"/>
    </w:r>
    <w:r w:rsidR="00CA080D">
      <w:rPr>
        <w:rFonts w:cs="Tahoma"/>
        <w:noProof/>
        <w:lang w:val="fr-FR"/>
      </w:rPr>
      <w:t>6</w:t>
    </w:r>
    <w:r>
      <w:rPr>
        <w:rFonts w:cs="Tahoma"/>
      </w:rPr>
      <w:fldChar w:fldCharType="end"/>
    </w:r>
    <w:r>
      <w:rPr>
        <w:rFonts w:cs="Tahoma"/>
      </w:rPr>
      <w:t xml:space="preserve"> of </w:t>
    </w:r>
    <w:r>
      <w:rPr>
        <w:rStyle w:val="PageNumber"/>
      </w:rPr>
      <w:fldChar w:fldCharType="begin"/>
    </w:r>
    <w:r>
      <w:rPr>
        <w:rStyle w:val="PageNumber"/>
      </w:rPr>
      <w:instrText xml:space="preserve"> NUMPAGES </w:instrText>
    </w:r>
    <w:r>
      <w:rPr>
        <w:rStyle w:val="PageNumber"/>
      </w:rPr>
      <w:fldChar w:fldCharType="separate"/>
    </w:r>
    <w:r w:rsidR="00CA080D">
      <w:rPr>
        <w:rStyle w:val="PageNumber"/>
        <w:noProof/>
      </w:rPr>
      <w:t>8</w:t>
    </w:r>
    <w:r>
      <w:rPr>
        <w:rStyle w:val="PageNumber"/>
      </w:rPr>
      <w:fldChar w:fldCharType="end"/>
    </w:r>
    <w:r w:rsidRPr="0038568E">
      <w:rPr>
        <w:rFonts w:cs="Tahoma"/>
        <w:lang w:val="fr-FR"/>
      </w:rPr>
      <w:tab/>
    </w:r>
    <w:r>
      <w:rPr>
        <w:rFonts w:cs="Tahoma"/>
      </w:rPr>
      <w:fldChar w:fldCharType="begin"/>
    </w:r>
    <w:r>
      <w:rPr>
        <w:rFonts w:cs="Tahoma"/>
      </w:rPr>
      <w:instrText xml:space="preserve"> DATE \@ "M/d/yyyy" </w:instrText>
    </w:r>
    <w:r>
      <w:rPr>
        <w:rFonts w:cs="Tahoma"/>
      </w:rPr>
      <w:fldChar w:fldCharType="separate"/>
    </w:r>
    <w:r w:rsidR="002059A4">
      <w:rPr>
        <w:rFonts w:cs="Tahoma"/>
        <w:noProof/>
      </w:rPr>
      <w:t>1/9/2017</w:t>
    </w:r>
    <w:r>
      <w:rPr>
        <w:rFonts w:cs="Tahoma"/>
      </w:rPr>
      <w:fldChar w:fldCharType="end"/>
    </w:r>
  </w:p>
  <w:p w:rsidR="00BC578B" w:rsidRPr="00575E35" w:rsidRDefault="00BC578B" w:rsidP="00575E3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78B" w:rsidRDefault="00BC578B">
    <w:pPr>
      <w:pStyle w:val="Footer"/>
      <w:pBdr>
        <w:bottom w:val="single" w:sz="6" w:space="1" w:color="auto"/>
      </w:pBdr>
    </w:pPr>
    <w:r>
      <w:tab/>
    </w:r>
  </w:p>
  <w:p w:rsidR="00BC578B" w:rsidRDefault="00BC578B">
    <w:pPr>
      <w:pStyle w:val="Footer"/>
      <w:jc w:val="right"/>
    </w:pPr>
  </w:p>
  <w:p w:rsidR="00BC578B" w:rsidRDefault="00BC578B">
    <w:pPr>
      <w:pStyle w:val="Footer"/>
      <w:jc w:val="right"/>
    </w:pPr>
    <w:r>
      <w:rPr>
        <w:noProof/>
      </w:rPr>
      <mc:AlternateContent>
        <mc:Choice Requires="wps">
          <w:drawing>
            <wp:anchor distT="0" distB="0" distL="114300" distR="114300" simplePos="0" relativeHeight="251657728" behindDoc="0" locked="0" layoutInCell="1" allowOverlap="1" wp14:anchorId="4C49CA05" wp14:editId="45D811FC">
              <wp:simplePos x="0" y="0"/>
              <wp:positionH relativeFrom="column">
                <wp:posOffset>0</wp:posOffset>
              </wp:positionH>
              <wp:positionV relativeFrom="paragraph">
                <wp:posOffset>0</wp:posOffset>
              </wp:positionV>
              <wp:extent cx="2116455" cy="63182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6455" cy="6318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578B" w:rsidRDefault="00BC578B">
                          <w:pPr>
                            <w:rPr>
                              <w:snapToGrid w:val="0"/>
                              <w:color w:val="000000"/>
                              <w:sz w:val="16"/>
                            </w:rPr>
                          </w:pPr>
                          <w:r>
                            <w:rPr>
                              <w:snapToGrid w:val="0"/>
                              <w:color w:val="000000"/>
                              <w:sz w:val="16"/>
                            </w:rPr>
                            <w:t>DIRECTV Proprietary</w:t>
                          </w:r>
                        </w:p>
                        <w:p w:rsidR="00BC578B" w:rsidRDefault="00BC578B">
                          <w:pPr>
                            <w:rPr>
                              <w:snapToGrid w:val="0"/>
                              <w:color w:val="000000"/>
                              <w:sz w:val="16"/>
                            </w:rPr>
                          </w:pPr>
                          <w:r>
                            <w:rPr>
                              <w:snapToGrid w:val="0"/>
                              <w:color w:val="000000"/>
                              <w:sz w:val="16"/>
                            </w:rPr>
                            <w:t>DIRECTV Enterprises, Inc.</w:t>
                          </w:r>
                        </w:p>
                        <w:p w:rsidR="00BC578B" w:rsidRDefault="00BC578B">
                          <w:pPr>
                            <w:rPr>
                              <w:b/>
                              <w:snapToGrid w:val="0"/>
                              <w:color w:val="000000"/>
                              <w:sz w:val="16"/>
                            </w:rPr>
                          </w:pPr>
                          <w:r>
                            <w:rPr>
                              <w:snapToGrid w:val="0"/>
                              <w:color w:val="000000"/>
                              <w:sz w:val="16"/>
                            </w:rPr>
                            <w:t xml:space="preserve">Copyright </w:t>
                          </w:r>
                          <w:r>
                            <w:rPr>
                              <w:snapToGrid w:val="0"/>
                              <w:color w:val="000000"/>
                              <w:sz w:val="16"/>
                              <w:szCs w:val="16"/>
                            </w:rPr>
                            <w:sym w:font="Symbol" w:char="F0E3"/>
                          </w:r>
                          <w:r>
                            <w:rPr>
                              <w:snapToGrid w:val="0"/>
                              <w:color w:val="000000"/>
                              <w:sz w:val="16"/>
                            </w:rPr>
                            <w:t xml:space="preserve"> 2005 All Rights Reserved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49CA05" id="_x0000_t202" coordsize="21600,21600" o:spt="202" path="m,l,21600r21600,l21600,xe">
              <v:stroke joinstyle="miter"/>
              <v:path gradientshapeok="t" o:connecttype="rect"/>
            </v:shapetype>
            <v:shape id="Text Box 2" o:spid="_x0000_s1026" type="#_x0000_t202" style="position:absolute;left:0;text-align:left;margin-left:0;margin-top:0;width:166.65pt;height:49.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" filled="f" fillcolor="#0c9" stroked="f">
              <v:textbox>
                <w:txbxContent>
                  <w:p w:rsidR="00BC578B" w:rsidRDefault="00BC578B">
                    <w:pPr>
                      <w:rPr>
                        <w:snapToGrid w:val="0"/>
                        <w:color w:val="000000"/>
                        <w:sz w:val="16"/>
                      </w:rPr>
                    </w:pPr>
                    <w:r>
                      <w:rPr>
                        <w:snapToGrid w:val="0"/>
                        <w:color w:val="000000"/>
                        <w:sz w:val="16"/>
                      </w:rPr>
                      <w:t>DIRECTV Proprietary</w:t>
                    </w:r>
                  </w:p>
                  <w:p w:rsidR="00BC578B" w:rsidRDefault="00BC578B">
                    <w:pPr>
                      <w:rPr>
                        <w:snapToGrid w:val="0"/>
                        <w:color w:val="000000"/>
                        <w:sz w:val="16"/>
                      </w:rPr>
                    </w:pPr>
                    <w:r>
                      <w:rPr>
                        <w:snapToGrid w:val="0"/>
                        <w:color w:val="000000"/>
                        <w:sz w:val="16"/>
                      </w:rPr>
                      <w:t>DIRECTV Enterprises, Inc.</w:t>
                    </w:r>
                  </w:p>
                  <w:p w:rsidR="00BC578B" w:rsidRDefault="00BC578B">
                    <w:pPr>
                      <w:rPr>
                        <w:b/>
                        <w:snapToGrid w:val="0"/>
                        <w:color w:val="000000"/>
                        <w:sz w:val="16"/>
                      </w:rPr>
                    </w:pPr>
                    <w:r>
                      <w:rPr>
                        <w:snapToGrid w:val="0"/>
                        <w:color w:val="000000"/>
                        <w:sz w:val="16"/>
                      </w:rPr>
                      <w:t xml:space="preserve">Copyright </w:t>
                    </w:r>
                    <w:r>
                      <w:rPr>
                        <w:snapToGrid w:val="0"/>
                        <w:color w:val="000000"/>
                        <w:sz w:val="16"/>
                        <w:szCs w:val="16"/>
                      </w:rPr>
                      <w:sym w:font="Symbol" w:char="F0E3"/>
                    </w:r>
                    <w:r>
                      <w:rPr>
                        <w:snapToGrid w:val="0"/>
                        <w:color w:val="000000"/>
                        <w:sz w:val="16"/>
                      </w:rPr>
                      <w:t xml:space="preserve"> 2005 All Rights Reserved</w:t>
                    </w:r>
                  </w:p>
                </w:txbxContent>
              </v:textbox>
            </v:shape>
          </w:pict>
        </mc:Fallback>
      </mc:AlternateContent>
    </w:r>
    <w:r>
      <w:t xml:space="preserve">Page </w:t>
    </w:r>
    <w:r>
      <w:fldChar w:fldCharType="begin"/>
    </w:r>
    <w:r>
      <w:instrText xml:space="preserve"> PAGE </w:instrText>
    </w:r>
    <w:r>
      <w:fldChar w:fldCharType="separate"/>
    </w:r>
    <w:r>
      <w:rPr>
        <w:noProof/>
      </w:rPr>
      <w:t>LVII</w:t>
    </w:r>
    <w:r>
      <w:rPr>
        <w:noProof/>
      </w:rPr>
      <w:fldChar w:fldCharType="end"/>
    </w:r>
  </w:p>
  <w:p w:rsidR="00BC578B" w:rsidRDefault="00BC578B">
    <w:pPr>
      <w:pStyle w:val="Footer"/>
    </w:pPr>
  </w:p>
  <w:p w:rsidR="00BC578B" w:rsidRDefault="00BC57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A52" w:rsidRDefault="009F4A52">
      <w:r>
        <w:separator/>
      </w:r>
    </w:p>
  </w:footnote>
  <w:footnote w:type="continuationSeparator" w:id="0">
    <w:p w:rsidR="009F4A52" w:rsidRDefault="009F4A52">
      <w:r>
        <w:continuationSeparator/>
      </w:r>
    </w:p>
  </w:footnote>
  <w:footnote w:type="continuationNotice" w:id="1">
    <w:p w:rsidR="009F4A52" w:rsidRDefault="009F4A52">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78B" w:rsidRDefault="00BC578B">
    <w:pPr>
      <w:pBdr>
        <w:bottom w:val="single" w:sz="6" w:space="1" w:color="auto"/>
      </w:pBdr>
      <w:jc w:val="right"/>
      <w:rPr>
        <w:rFonts w:ascii="Arial" w:hAnsi="Arial"/>
        <w:b/>
        <w:sz w:val="36"/>
      </w:rPr>
    </w:pPr>
  </w:p>
  <w:p w:rsidR="00BC578B" w:rsidRDefault="00BC578B">
    <w:pPr>
      <w:pStyle w:val="Header"/>
    </w:pPr>
  </w:p>
  <w:p w:rsidR="00BC578B" w:rsidRDefault="00BC578B">
    <w:pPr>
      <w:pStyle w:val="Header"/>
      <w:ind w:right="100"/>
      <w:jc w:val="right"/>
    </w:pPr>
    <w:r>
      <w:tab/>
    </w:r>
    <w:r>
      <w:rPr>
        <w:noProof/>
      </w:rPr>
      <w:drawing>
        <wp:inline distT="0" distB="0" distL="0" distR="0" wp14:anchorId="183C5709" wp14:editId="5DE3B3A8">
          <wp:extent cx="1333500" cy="8286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33500" cy="828675"/>
                  </a:xfrm>
                  <a:prstGeom prst="rect">
                    <a:avLst/>
                  </a:prstGeom>
                  <a:noFill/>
                  <a:ln w="9525">
                    <a:noFill/>
                    <a:miter lim="800000"/>
                    <a:headEnd/>
                    <a:tailEnd/>
                  </a:ln>
                </pic:spPr>
              </pic:pic>
            </a:graphicData>
          </a:graphic>
        </wp:inline>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78B" w:rsidRDefault="00BC578B">
    <w:pPr>
      <w:pStyle w:val="Header"/>
      <w:pBdr>
        <w:bottom w:val="single" w:sz="6" w:space="1" w:color="auto"/>
      </w:pBdr>
    </w:pPr>
  </w:p>
  <w:p w:rsidR="00BC578B" w:rsidRDefault="00BC578B">
    <w:pPr>
      <w:pStyle w:val="Header"/>
      <w:ind w:right="800"/>
    </w:pPr>
  </w:p>
  <w:p w:rsidR="00BC578B" w:rsidRDefault="00BC578B">
    <w:pPr>
      <w:pStyle w:val="Header"/>
      <w:ind w:right="800"/>
    </w:pPr>
  </w:p>
  <w:p w:rsidR="00BC578B" w:rsidRDefault="00BC578B">
    <w:pPr>
      <w:pStyle w:val="Header"/>
      <w:jc w:val="right"/>
    </w:pPr>
    <w:r>
      <w:rPr>
        <w:noProof/>
      </w:rPr>
      <w:drawing>
        <wp:inline distT="0" distB="0" distL="0" distR="0" wp14:anchorId="4CEF4F79" wp14:editId="13C8BF6F">
          <wp:extent cx="1238250" cy="1238250"/>
          <wp:effectExtent l="0" t="0" r="0" b="0"/>
          <wp:docPr id="7" name="Picture 7" descr="C:\Users\ssohon\Desktop\HackMe\Xperienz-re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sohon\Desktop\HackMe\Xperienz-resiz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rsidR="00BC578B" w:rsidRDefault="00BC578B">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78B" w:rsidRPr="00D76A66" w:rsidRDefault="00BC578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78B" w:rsidRDefault="00BC57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EBC23956"/>
    <w:lvl w:ilvl="0">
      <w:start w:val="1"/>
      <w:numFmt w:val="decimal"/>
      <w:lvlText w:val="%1."/>
      <w:lvlJc w:val="left"/>
      <w:pPr>
        <w:tabs>
          <w:tab w:val="num" w:pos="270"/>
        </w:tabs>
      </w:pPr>
      <w:rPr>
        <w:rFonts w:cs="Times New Roman" w:hint="default"/>
      </w:rPr>
    </w:lvl>
    <w:lvl w:ilvl="1">
      <w:start w:val="1"/>
      <w:numFmt w:val="decimal"/>
      <w:lvlText w:val="%1.%2"/>
      <w:lvlJc w:val="left"/>
      <w:pPr>
        <w:tabs>
          <w:tab w:val="num" w:pos="720"/>
        </w:tabs>
      </w:pPr>
      <w:rPr>
        <w:sz w:val="24"/>
        <w:szCs w:val="24"/>
      </w:rPr>
    </w:lvl>
    <w:lvl w:ilvl="2">
      <w:start w:val="1"/>
      <w:numFmt w:val="decimal"/>
      <w:lvlText w:val="%1.%2.%3"/>
      <w:lvlJc w:val="left"/>
      <w:pPr>
        <w:tabs>
          <w:tab w:val="num" w:pos="5220"/>
        </w:tabs>
      </w:pPr>
      <w:rPr>
        <w:rFonts w:cs="Times New Roman" w:hint="default"/>
        <w:b/>
        <w:bCs/>
        <w:i w:val="0"/>
        <w:iCs/>
        <w:strike w:val="0"/>
      </w:rPr>
    </w:lvl>
    <w:lvl w:ilvl="3">
      <w:start w:val="1"/>
      <w:numFmt w:val="decimal"/>
      <w:lvlText w:val="%1.%2.%3.%4"/>
      <w:lvlJc w:val="left"/>
      <w:pPr>
        <w:tabs>
          <w:tab w:val="num" w:pos="810"/>
        </w:tabs>
      </w:pPr>
      <w:rPr>
        <w:rFonts w:cs="Times New Roman" w:hint="default"/>
        <w:b/>
        <w:i w:val="0"/>
        <w:sz w:val="18"/>
        <w:szCs w:val="18"/>
      </w:rPr>
    </w:lvl>
    <w:lvl w:ilvl="4">
      <w:start w:val="1"/>
      <w:numFmt w:val="decimal"/>
      <w:lvlText w:val="%1.%2.%3.%4.%5"/>
      <w:lvlJc w:val="left"/>
      <w:pPr>
        <w:tabs>
          <w:tab w:val="num" w:pos="0"/>
        </w:tabs>
      </w:pPr>
      <w:rPr>
        <w:rFonts w:cs="Times New Roman" w:hint="default"/>
      </w:rPr>
    </w:lvl>
    <w:lvl w:ilvl="5">
      <w:start w:val="1"/>
      <w:numFmt w:val="decimal"/>
      <w:lvlText w:val="%1.%2.%3.%4.%5.%6"/>
      <w:lvlJc w:val="left"/>
      <w:pPr>
        <w:tabs>
          <w:tab w:val="num" w:pos="0"/>
        </w:tabs>
      </w:pPr>
      <w:rPr>
        <w:rFonts w:cs="Times New Roman" w:hint="default"/>
      </w:rPr>
    </w:lvl>
    <w:lvl w:ilvl="6">
      <w:start w:val="1"/>
      <w:numFmt w:val="decimal"/>
      <w:lvlText w:val="%1.%2.%3.%4.%5.%6.%7"/>
      <w:lvlJc w:val="left"/>
      <w:pPr>
        <w:tabs>
          <w:tab w:val="num" w:pos="0"/>
        </w:tabs>
      </w:pPr>
      <w:rPr>
        <w:rFonts w:cs="Times New Roman" w:hint="default"/>
      </w:rPr>
    </w:lvl>
    <w:lvl w:ilvl="7">
      <w:start w:val="1"/>
      <w:numFmt w:val="decimal"/>
      <w:lvlText w:val="%1.%2.%3.%4.%5.%6.%7.%8"/>
      <w:lvlJc w:val="left"/>
      <w:pPr>
        <w:tabs>
          <w:tab w:val="num" w:pos="0"/>
        </w:tabs>
      </w:pPr>
      <w:rPr>
        <w:rFonts w:cs="Times New Roman" w:hint="default"/>
      </w:rPr>
    </w:lvl>
    <w:lvl w:ilvl="8">
      <w:start w:val="1"/>
      <w:numFmt w:val="decimal"/>
      <w:lvlText w:val="%1.%2.%3.%4.%5.%6.%7.%8.%9"/>
      <w:lvlJc w:val="left"/>
      <w:pPr>
        <w:tabs>
          <w:tab w:val="num" w:pos="0"/>
        </w:tabs>
      </w:pPr>
      <w:rPr>
        <w:rFonts w:cs="Times New Roman" w:hint="default"/>
      </w:rPr>
    </w:lvl>
  </w:abstractNum>
  <w:abstractNum w:abstractNumId="1" w15:restartNumberingAfterBreak="0">
    <w:nsid w:val="0000000D"/>
    <w:multiLevelType w:val="multilevel"/>
    <w:tmpl w:val="3208BB90"/>
    <w:name w:val="WW8Num13"/>
    <w:lvl w:ilvl="0">
      <w:start w:val="1"/>
      <w:numFmt w:val="bullet"/>
      <w:lvlText w:val=""/>
      <w:lvlJc w:val="left"/>
      <w:pPr>
        <w:tabs>
          <w:tab w:val="num" w:pos="420"/>
        </w:tabs>
        <w:ind w:left="420" w:hanging="420"/>
      </w:pPr>
      <w:rPr>
        <w:rFonts w:ascii="Wingdings" w:hAnsi="Wingdings" w:cs="Wingdings"/>
      </w:rPr>
    </w:lvl>
    <w:lvl w:ilvl="1">
      <w:start w:val="1"/>
      <w:numFmt w:val="decimal"/>
      <w:lvlText w:val="%2．"/>
      <w:lvlJc w:val="left"/>
      <w:pPr>
        <w:tabs>
          <w:tab w:val="num" w:pos="780"/>
        </w:tabs>
        <w:ind w:left="780" w:hanging="360"/>
      </w:pPr>
    </w:lvl>
    <w:lvl w:ilvl="2">
      <w:start w:val="1"/>
      <w:numFmt w:val="decimal"/>
      <w:lvlText w:val="%3."/>
      <w:lvlJc w:val="left"/>
      <w:pPr>
        <w:tabs>
          <w:tab w:val="num" w:pos="1260"/>
        </w:tabs>
        <w:ind w:left="1260" w:hanging="420"/>
      </w:pPr>
      <w:rPr>
        <w:rFonts w:ascii="Verdana" w:eastAsia="PMingLiU" w:hAnsi="Verdana" w:cstheme="minorHAnsi"/>
      </w:r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2" w15:restartNumberingAfterBreak="0">
    <w:nsid w:val="030F17B6"/>
    <w:multiLevelType w:val="hybridMultilevel"/>
    <w:tmpl w:val="9CFAC0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B6A04"/>
    <w:multiLevelType w:val="singleLevel"/>
    <w:tmpl w:val="CD524B4E"/>
    <w:lvl w:ilvl="0">
      <w:start w:val="1"/>
      <w:numFmt w:val="bullet"/>
      <w:pStyle w:val="SapientBullet"/>
      <w:lvlText w:val=""/>
      <w:lvlJc w:val="left"/>
      <w:pPr>
        <w:tabs>
          <w:tab w:val="num" w:pos="360"/>
        </w:tabs>
        <w:ind w:left="360" w:hanging="360"/>
      </w:pPr>
      <w:rPr>
        <w:rFonts w:ascii="Symbol" w:hAnsi="Symbol" w:hint="default"/>
        <w:color w:val="auto"/>
      </w:rPr>
    </w:lvl>
  </w:abstractNum>
  <w:abstractNum w:abstractNumId="4" w15:restartNumberingAfterBreak="0">
    <w:nsid w:val="17D206AE"/>
    <w:multiLevelType w:val="hybridMultilevel"/>
    <w:tmpl w:val="C3A65B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911496"/>
    <w:multiLevelType w:val="hybridMultilevel"/>
    <w:tmpl w:val="FF982A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5C068F"/>
    <w:multiLevelType w:val="hybridMultilevel"/>
    <w:tmpl w:val="4754B6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15A57E4"/>
    <w:multiLevelType w:val="hybridMultilevel"/>
    <w:tmpl w:val="182832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7C53DE"/>
    <w:multiLevelType w:val="hybridMultilevel"/>
    <w:tmpl w:val="CBBCA6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714C1D"/>
    <w:multiLevelType w:val="hybridMultilevel"/>
    <w:tmpl w:val="510CC5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529248D"/>
    <w:multiLevelType w:val="hybridMultilevel"/>
    <w:tmpl w:val="D5CA65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C75651"/>
    <w:multiLevelType w:val="hybridMultilevel"/>
    <w:tmpl w:val="F984CE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0"/>
  </w:num>
  <w:num w:numId="4">
    <w:abstractNumId w:val="8"/>
  </w:num>
  <w:num w:numId="5">
    <w:abstractNumId w:val="4"/>
  </w:num>
  <w:num w:numId="6">
    <w:abstractNumId w:val="5"/>
  </w:num>
  <w:num w:numId="7">
    <w:abstractNumId w:val="11"/>
  </w:num>
  <w:num w:numId="8">
    <w:abstractNumId w:val="6"/>
  </w:num>
  <w:num w:numId="9">
    <w:abstractNumId w:val="9"/>
  </w:num>
  <w:num w:numId="10">
    <w:abstractNumId w:val="2"/>
  </w:num>
  <w:num w:numId="11">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tDQ2MzQ2NTAwNzc1tzRW0lEKTi0uzszPAykwrQUAdEtuTiwAAAA="/>
  </w:docVars>
  <w:rsids>
    <w:rsidRoot w:val="00280070"/>
    <w:rsid w:val="0000064F"/>
    <w:rsid w:val="00000941"/>
    <w:rsid w:val="00000CEE"/>
    <w:rsid w:val="0000102F"/>
    <w:rsid w:val="000010F3"/>
    <w:rsid w:val="00001305"/>
    <w:rsid w:val="000018B5"/>
    <w:rsid w:val="00003463"/>
    <w:rsid w:val="00003601"/>
    <w:rsid w:val="000042FA"/>
    <w:rsid w:val="00004792"/>
    <w:rsid w:val="00005480"/>
    <w:rsid w:val="00005AE5"/>
    <w:rsid w:val="0000605A"/>
    <w:rsid w:val="000062CD"/>
    <w:rsid w:val="00006EA9"/>
    <w:rsid w:val="00006F26"/>
    <w:rsid w:val="00011786"/>
    <w:rsid w:val="00011C81"/>
    <w:rsid w:val="00012298"/>
    <w:rsid w:val="00012516"/>
    <w:rsid w:val="00014D50"/>
    <w:rsid w:val="0001632D"/>
    <w:rsid w:val="00017AE9"/>
    <w:rsid w:val="00017CE0"/>
    <w:rsid w:val="00020856"/>
    <w:rsid w:val="000210C3"/>
    <w:rsid w:val="000216BF"/>
    <w:rsid w:val="00021E33"/>
    <w:rsid w:val="00021F89"/>
    <w:rsid w:val="00022955"/>
    <w:rsid w:val="00022EAE"/>
    <w:rsid w:val="000230A2"/>
    <w:rsid w:val="000235B6"/>
    <w:rsid w:val="0002383C"/>
    <w:rsid w:val="00023E52"/>
    <w:rsid w:val="00023FB6"/>
    <w:rsid w:val="000259BF"/>
    <w:rsid w:val="00025E06"/>
    <w:rsid w:val="00026602"/>
    <w:rsid w:val="0002688C"/>
    <w:rsid w:val="00026BB4"/>
    <w:rsid w:val="0002727F"/>
    <w:rsid w:val="0002781D"/>
    <w:rsid w:val="000279C0"/>
    <w:rsid w:val="000300B4"/>
    <w:rsid w:val="00030230"/>
    <w:rsid w:val="00030BE4"/>
    <w:rsid w:val="0003101C"/>
    <w:rsid w:val="00031ABA"/>
    <w:rsid w:val="00031E89"/>
    <w:rsid w:val="0003275F"/>
    <w:rsid w:val="000328DE"/>
    <w:rsid w:val="00032BD6"/>
    <w:rsid w:val="00032EF0"/>
    <w:rsid w:val="0003310B"/>
    <w:rsid w:val="00033817"/>
    <w:rsid w:val="00033B77"/>
    <w:rsid w:val="0003522B"/>
    <w:rsid w:val="000352BB"/>
    <w:rsid w:val="00035317"/>
    <w:rsid w:val="00035615"/>
    <w:rsid w:val="000358FA"/>
    <w:rsid w:val="00035A3F"/>
    <w:rsid w:val="00036184"/>
    <w:rsid w:val="0003780D"/>
    <w:rsid w:val="000379D8"/>
    <w:rsid w:val="00037BF1"/>
    <w:rsid w:val="00037E98"/>
    <w:rsid w:val="0004023B"/>
    <w:rsid w:val="000409D2"/>
    <w:rsid w:val="0004121F"/>
    <w:rsid w:val="00041282"/>
    <w:rsid w:val="00042758"/>
    <w:rsid w:val="000429CC"/>
    <w:rsid w:val="00043496"/>
    <w:rsid w:val="000436DA"/>
    <w:rsid w:val="00044364"/>
    <w:rsid w:val="00044DCB"/>
    <w:rsid w:val="00045106"/>
    <w:rsid w:val="000458C0"/>
    <w:rsid w:val="0004594E"/>
    <w:rsid w:val="00045BA4"/>
    <w:rsid w:val="00045FAF"/>
    <w:rsid w:val="000470A9"/>
    <w:rsid w:val="0004723D"/>
    <w:rsid w:val="00051890"/>
    <w:rsid w:val="00051985"/>
    <w:rsid w:val="00051FF3"/>
    <w:rsid w:val="00052473"/>
    <w:rsid w:val="00054710"/>
    <w:rsid w:val="00054D85"/>
    <w:rsid w:val="00054DA0"/>
    <w:rsid w:val="0005536C"/>
    <w:rsid w:val="00055720"/>
    <w:rsid w:val="00055CD1"/>
    <w:rsid w:val="000567F0"/>
    <w:rsid w:val="00057DDF"/>
    <w:rsid w:val="00057FA2"/>
    <w:rsid w:val="00060499"/>
    <w:rsid w:val="00060691"/>
    <w:rsid w:val="000614BB"/>
    <w:rsid w:val="00061E2B"/>
    <w:rsid w:val="00062465"/>
    <w:rsid w:val="00062A7B"/>
    <w:rsid w:val="00062C3F"/>
    <w:rsid w:val="00063426"/>
    <w:rsid w:val="00064285"/>
    <w:rsid w:val="000655AF"/>
    <w:rsid w:val="0006561D"/>
    <w:rsid w:val="00065D82"/>
    <w:rsid w:val="00066438"/>
    <w:rsid w:val="00066604"/>
    <w:rsid w:val="00066669"/>
    <w:rsid w:val="000673CA"/>
    <w:rsid w:val="000677EF"/>
    <w:rsid w:val="00067AE8"/>
    <w:rsid w:val="00067E0D"/>
    <w:rsid w:val="00070111"/>
    <w:rsid w:val="00070181"/>
    <w:rsid w:val="000711A8"/>
    <w:rsid w:val="0007120A"/>
    <w:rsid w:val="00071402"/>
    <w:rsid w:val="000717FF"/>
    <w:rsid w:val="00072247"/>
    <w:rsid w:val="000723E4"/>
    <w:rsid w:val="0007354C"/>
    <w:rsid w:val="00073781"/>
    <w:rsid w:val="00073803"/>
    <w:rsid w:val="000738FE"/>
    <w:rsid w:val="000740A2"/>
    <w:rsid w:val="0007423E"/>
    <w:rsid w:val="0007565D"/>
    <w:rsid w:val="000758FD"/>
    <w:rsid w:val="00075CE0"/>
    <w:rsid w:val="00076BEB"/>
    <w:rsid w:val="00076DBA"/>
    <w:rsid w:val="00076DE3"/>
    <w:rsid w:val="00077485"/>
    <w:rsid w:val="000775E0"/>
    <w:rsid w:val="000815EC"/>
    <w:rsid w:val="00081911"/>
    <w:rsid w:val="00081FEE"/>
    <w:rsid w:val="0008274F"/>
    <w:rsid w:val="0008276C"/>
    <w:rsid w:val="00082A4F"/>
    <w:rsid w:val="00082E77"/>
    <w:rsid w:val="000842EE"/>
    <w:rsid w:val="00084599"/>
    <w:rsid w:val="00085522"/>
    <w:rsid w:val="00085659"/>
    <w:rsid w:val="00085A73"/>
    <w:rsid w:val="000864DF"/>
    <w:rsid w:val="00086705"/>
    <w:rsid w:val="00086CD9"/>
    <w:rsid w:val="000870D3"/>
    <w:rsid w:val="0008723B"/>
    <w:rsid w:val="00087BB9"/>
    <w:rsid w:val="00087C3F"/>
    <w:rsid w:val="00087C71"/>
    <w:rsid w:val="00087E2A"/>
    <w:rsid w:val="0009104B"/>
    <w:rsid w:val="0009139B"/>
    <w:rsid w:val="0009147B"/>
    <w:rsid w:val="00091562"/>
    <w:rsid w:val="00091A94"/>
    <w:rsid w:val="00091B65"/>
    <w:rsid w:val="00091DE9"/>
    <w:rsid w:val="00091DFE"/>
    <w:rsid w:val="00091E72"/>
    <w:rsid w:val="0009247A"/>
    <w:rsid w:val="0009263B"/>
    <w:rsid w:val="00093765"/>
    <w:rsid w:val="000937AC"/>
    <w:rsid w:val="00094092"/>
    <w:rsid w:val="000942E1"/>
    <w:rsid w:val="000946BD"/>
    <w:rsid w:val="00094FDD"/>
    <w:rsid w:val="000951E8"/>
    <w:rsid w:val="00095570"/>
    <w:rsid w:val="0009565A"/>
    <w:rsid w:val="00095885"/>
    <w:rsid w:val="00096530"/>
    <w:rsid w:val="000A0015"/>
    <w:rsid w:val="000A0520"/>
    <w:rsid w:val="000A07A8"/>
    <w:rsid w:val="000A0B59"/>
    <w:rsid w:val="000A0E50"/>
    <w:rsid w:val="000A11A5"/>
    <w:rsid w:val="000A11D7"/>
    <w:rsid w:val="000A1B90"/>
    <w:rsid w:val="000A1D58"/>
    <w:rsid w:val="000A235C"/>
    <w:rsid w:val="000A24CD"/>
    <w:rsid w:val="000A24D8"/>
    <w:rsid w:val="000A298B"/>
    <w:rsid w:val="000A2DDB"/>
    <w:rsid w:val="000A48D9"/>
    <w:rsid w:val="000A500E"/>
    <w:rsid w:val="000A5389"/>
    <w:rsid w:val="000A5596"/>
    <w:rsid w:val="000A58EE"/>
    <w:rsid w:val="000A7BCE"/>
    <w:rsid w:val="000A7C6A"/>
    <w:rsid w:val="000A7DB0"/>
    <w:rsid w:val="000B0D4D"/>
    <w:rsid w:val="000B0D98"/>
    <w:rsid w:val="000B1249"/>
    <w:rsid w:val="000B1466"/>
    <w:rsid w:val="000B1A11"/>
    <w:rsid w:val="000B1A6B"/>
    <w:rsid w:val="000B29D0"/>
    <w:rsid w:val="000B2BA1"/>
    <w:rsid w:val="000B2E55"/>
    <w:rsid w:val="000B3411"/>
    <w:rsid w:val="000B3654"/>
    <w:rsid w:val="000B3FFF"/>
    <w:rsid w:val="000B42B4"/>
    <w:rsid w:val="000B4B7A"/>
    <w:rsid w:val="000B5418"/>
    <w:rsid w:val="000B5627"/>
    <w:rsid w:val="000B5DDB"/>
    <w:rsid w:val="000B61AA"/>
    <w:rsid w:val="000B66CF"/>
    <w:rsid w:val="000B6BC3"/>
    <w:rsid w:val="000B6F3C"/>
    <w:rsid w:val="000B71FC"/>
    <w:rsid w:val="000B79E9"/>
    <w:rsid w:val="000C035B"/>
    <w:rsid w:val="000C045C"/>
    <w:rsid w:val="000C0464"/>
    <w:rsid w:val="000C0AF2"/>
    <w:rsid w:val="000C21CB"/>
    <w:rsid w:val="000C295E"/>
    <w:rsid w:val="000C2AA5"/>
    <w:rsid w:val="000C2E73"/>
    <w:rsid w:val="000C3322"/>
    <w:rsid w:val="000C3D52"/>
    <w:rsid w:val="000C467A"/>
    <w:rsid w:val="000C4891"/>
    <w:rsid w:val="000C5A0F"/>
    <w:rsid w:val="000C5F63"/>
    <w:rsid w:val="000C6957"/>
    <w:rsid w:val="000C6D9D"/>
    <w:rsid w:val="000C6E1A"/>
    <w:rsid w:val="000C6F4C"/>
    <w:rsid w:val="000C6FE0"/>
    <w:rsid w:val="000C74B6"/>
    <w:rsid w:val="000D03CC"/>
    <w:rsid w:val="000D04F6"/>
    <w:rsid w:val="000D0621"/>
    <w:rsid w:val="000D095B"/>
    <w:rsid w:val="000D0BF3"/>
    <w:rsid w:val="000D0C46"/>
    <w:rsid w:val="000D12AF"/>
    <w:rsid w:val="000D2423"/>
    <w:rsid w:val="000D2765"/>
    <w:rsid w:val="000D2A12"/>
    <w:rsid w:val="000D2FC7"/>
    <w:rsid w:val="000D3C3E"/>
    <w:rsid w:val="000D3F97"/>
    <w:rsid w:val="000D4413"/>
    <w:rsid w:val="000D44CC"/>
    <w:rsid w:val="000D4678"/>
    <w:rsid w:val="000D58E5"/>
    <w:rsid w:val="000D5C1C"/>
    <w:rsid w:val="000D5C3C"/>
    <w:rsid w:val="000D5CBC"/>
    <w:rsid w:val="000D5F26"/>
    <w:rsid w:val="000D602C"/>
    <w:rsid w:val="000D606B"/>
    <w:rsid w:val="000D6182"/>
    <w:rsid w:val="000D64AF"/>
    <w:rsid w:val="000D65D6"/>
    <w:rsid w:val="000D6B8C"/>
    <w:rsid w:val="000D7043"/>
    <w:rsid w:val="000D71D3"/>
    <w:rsid w:val="000E04DB"/>
    <w:rsid w:val="000E0FFB"/>
    <w:rsid w:val="000E151B"/>
    <w:rsid w:val="000E15E5"/>
    <w:rsid w:val="000E1D5C"/>
    <w:rsid w:val="000E1F22"/>
    <w:rsid w:val="000E22B2"/>
    <w:rsid w:val="000E2D84"/>
    <w:rsid w:val="000E2FA8"/>
    <w:rsid w:val="000E3733"/>
    <w:rsid w:val="000E3E1A"/>
    <w:rsid w:val="000E4018"/>
    <w:rsid w:val="000E41CB"/>
    <w:rsid w:val="000E5090"/>
    <w:rsid w:val="000E580E"/>
    <w:rsid w:val="000E5C65"/>
    <w:rsid w:val="000E671E"/>
    <w:rsid w:val="000E6A65"/>
    <w:rsid w:val="000E7660"/>
    <w:rsid w:val="000E7B17"/>
    <w:rsid w:val="000E7C8D"/>
    <w:rsid w:val="000E7F8C"/>
    <w:rsid w:val="000F06DC"/>
    <w:rsid w:val="000F0F5F"/>
    <w:rsid w:val="000F211B"/>
    <w:rsid w:val="000F24DC"/>
    <w:rsid w:val="000F2F3B"/>
    <w:rsid w:val="000F2FEF"/>
    <w:rsid w:val="000F36F5"/>
    <w:rsid w:val="000F394A"/>
    <w:rsid w:val="000F3A70"/>
    <w:rsid w:val="000F442E"/>
    <w:rsid w:val="000F4465"/>
    <w:rsid w:val="000F4963"/>
    <w:rsid w:val="000F4E03"/>
    <w:rsid w:val="000F5DFF"/>
    <w:rsid w:val="000F6CD2"/>
    <w:rsid w:val="000F6E36"/>
    <w:rsid w:val="000F7CD5"/>
    <w:rsid w:val="0010089C"/>
    <w:rsid w:val="00100C84"/>
    <w:rsid w:val="00100D7B"/>
    <w:rsid w:val="00100DF1"/>
    <w:rsid w:val="00100E19"/>
    <w:rsid w:val="00100E27"/>
    <w:rsid w:val="00101E00"/>
    <w:rsid w:val="0010200A"/>
    <w:rsid w:val="0010252E"/>
    <w:rsid w:val="00102D76"/>
    <w:rsid w:val="00103201"/>
    <w:rsid w:val="00103270"/>
    <w:rsid w:val="00103DF2"/>
    <w:rsid w:val="00104327"/>
    <w:rsid w:val="0010457D"/>
    <w:rsid w:val="001046D3"/>
    <w:rsid w:val="00104D5B"/>
    <w:rsid w:val="00104E0E"/>
    <w:rsid w:val="00105CEF"/>
    <w:rsid w:val="00105FEC"/>
    <w:rsid w:val="001061DE"/>
    <w:rsid w:val="001077A7"/>
    <w:rsid w:val="0010787A"/>
    <w:rsid w:val="00107D85"/>
    <w:rsid w:val="0011022E"/>
    <w:rsid w:val="001106AC"/>
    <w:rsid w:val="00110893"/>
    <w:rsid w:val="0011197C"/>
    <w:rsid w:val="001119CD"/>
    <w:rsid w:val="00111F4A"/>
    <w:rsid w:val="00111FF2"/>
    <w:rsid w:val="001128D3"/>
    <w:rsid w:val="001135C0"/>
    <w:rsid w:val="00113769"/>
    <w:rsid w:val="00113A98"/>
    <w:rsid w:val="0011405D"/>
    <w:rsid w:val="001148A1"/>
    <w:rsid w:val="00115A65"/>
    <w:rsid w:val="00116439"/>
    <w:rsid w:val="00116583"/>
    <w:rsid w:val="001169F7"/>
    <w:rsid w:val="00116A61"/>
    <w:rsid w:val="001170F1"/>
    <w:rsid w:val="00117123"/>
    <w:rsid w:val="00121B78"/>
    <w:rsid w:val="00122699"/>
    <w:rsid w:val="00122A62"/>
    <w:rsid w:val="00122B4D"/>
    <w:rsid w:val="00123001"/>
    <w:rsid w:val="00123441"/>
    <w:rsid w:val="001234C0"/>
    <w:rsid w:val="00123A85"/>
    <w:rsid w:val="0012447E"/>
    <w:rsid w:val="00124A54"/>
    <w:rsid w:val="00124C60"/>
    <w:rsid w:val="00124FE0"/>
    <w:rsid w:val="0012608A"/>
    <w:rsid w:val="00126335"/>
    <w:rsid w:val="00127763"/>
    <w:rsid w:val="00127BD2"/>
    <w:rsid w:val="00127F0A"/>
    <w:rsid w:val="00130C15"/>
    <w:rsid w:val="00131989"/>
    <w:rsid w:val="001319C6"/>
    <w:rsid w:val="00131A37"/>
    <w:rsid w:val="00132387"/>
    <w:rsid w:val="00132B9F"/>
    <w:rsid w:val="001334C1"/>
    <w:rsid w:val="0013416F"/>
    <w:rsid w:val="001367CA"/>
    <w:rsid w:val="00136EA4"/>
    <w:rsid w:val="00136EE5"/>
    <w:rsid w:val="001371F0"/>
    <w:rsid w:val="0013772E"/>
    <w:rsid w:val="00137732"/>
    <w:rsid w:val="001377FE"/>
    <w:rsid w:val="00137E0C"/>
    <w:rsid w:val="00137F5F"/>
    <w:rsid w:val="00140426"/>
    <w:rsid w:val="0014178A"/>
    <w:rsid w:val="00141A15"/>
    <w:rsid w:val="00141D8E"/>
    <w:rsid w:val="00142504"/>
    <w:rsid w:val="00142B79"/>
    <w:rsid w:val="00142E97"/>
    <w:rsid w:val="0014324D"/>
    <w:rsid w:val="001432D3"/>
    <w:rsid w:val="0014331E"/>
    <w:rsid w:val="00143B63"/>
    <w:rsid w:val="00143CE7"/>
    <w:rsid w:val="00143DDF"/>
    <w:rsid w:val="001453BB"/>
    <w:rsid w:val="00145BF0"/>
    <w:rsid w:val="00145CC5"/>
    <w:rsid w:val="00147429"/>
    <w:rsid w:val="00147D50"/>
    <w:rsid w:val="00150913"/>
    <w:rsid w:val="00150EC7"/>
    <w:rsid w:val="00151CD3"/>
    <w:rsid w:val="001529A2"/>
    <w:rsid w:val="00152ACA"/>
    <w:rsid w:val="0015310C"/>
    <w:rsid w:val="00153958"/>
    <w:rsid w:val="00153B5E"/>
    <w:rsid w:val="001540CF"/>
    <w:rsid w:val="00154347"/>
    <w:rsid w:val="00154E85"/>
    <w:rsid w:val="001555FE"/>
    <w:rsid w:val="00156710"/>
    <w:rsid w:val="00156A82"/>
    <w:rsid w:val="00156C9A"/>
    <w:rsid w:val="0015780F"/>
    <w:rsid w:val="001578C6"/>
    <w:rsid w:val="001600E7"/>
    <w:rsid w:val="0016118A"/>
    <w:rsid w:val="00161A93"/>
    <w:rsid w:val="00161ABC"/>
    <w:rsid w:val="00161B20"/>
    <w:rsid w:val="0016256C"/>
    <w:rsid w:val="00162827"/>
    <w:rsid w:val="00162828"/>
    <w:rsid w:val="0016375A"/>
    <w:rsid w:val="00163F06"/>
    <w:rsid w:val="00164230"/>
    <w:rsid w:val="00164DF0"/>
    <w:rsid w:val="00165691"/>
    <w:rsid w:val="00165BF2"/>
    <w:rsid w:val="00165E28"/>
    <w:rsid w:val="00166230"/>
    <w:rsid w:val="0016666E"/>
    <w:rsid w:val="00166FA7"/>
    <w:rsid w:val="001718EA"/>
    <w:rsid w:val="00171959"/>
    <w:rsid w:val="00171AF4"/>
    <w:rsid w:val="00171E34"/>
    <w:rsid w:val="00172A67"/>
    <w:rsid w:val="0017335A"/>
    <w:rsid w:val="00173567"/>
    <w:rsid w:val="0017404F"/>
    <w:rsid w:val="00174267"/>
    <w:rsid w:val="001747A8"/>
    <w:rsid w:val="00174C2B"/>
    <w:rsid w:val="00174DC3"/>
    <w:rsid w:val="00174EC0"/>
    <w:rsid w:val="00175462"/>
    <w:rsid w:val="00175BC9"/>
    <w:rsid w:val="001760EF"/>
    <w:rsid w:val="001769D0"/>
    <w:rsid w:val="00176EA1"/>
    <w:rsid w:val="0017709D"/>
    <w:rsid w:val="001770F8"/>
    <w:rsid w:val="001772C1"/>
    <w:rsid w:val="00180190"/>
    <w:rsid w:val="001807E3"/>
    <w:rsid w:val="00180981"/>
    <w:rsid w:val="00180CF4"/>
    <w:rsid w:val="001817AC"/>
    <w:rsid w:val="00181B7B"/>
    <w:rsid w:val="0018219E"/>
    <w:rsid w:val="00182E87"/>
    <w:rsid w:val="00182EC9"/>
    <w:rsid w:val="001832DF"/>
    <w:rsid w:val="00184022"/>
    <w:rsid w:val="00184600"/>
    <w:rsid w:val="00184E1A"/>
    <w:rsid w:val="001867F3"/>
    <w:rsid w:val="0018696F"/>
    <w:rsid w:val="001869E3"/>
    <w:rsid w:val="00186E04"/>
    <w:rsid w:val="00187119"/>
    <w:rsid w:val="00187616"/>
    <w:rsid w:val="001900D2"/>
    <w:rsid w:val="00190954"/>
    <w:rsid w:val="00190ED0"/>
    <w:rsid w:val="001911CC"/>
    <w:rsid w:val="001913C6"/>
    <w:rsid w:val="00191436"/>
    <w:rsid w:val="001917F6"/>
    <w:rsid w:val="00191AB7"/>
    <w:rsid w:val="00191F91"/>
    <w:rsid w:val="001930C5"/>
    <w:rsid w:val="00193A76"/>
    <w:rsid w:val="00193BE3"/>
    <w:rsid w:val="00194865"/>
    <w:rsid w:val="00194EF0"/>
    <w:rsid w:val="001954A2"/>
    <w:rsid w:val="001955DF"/>
    <w:rsid w:val="00195697"/>
    <w:rsid w:val="00195AF2"/>
    <w:rsid w:val="00195C43"/>
    <w:rsid w:val="0019612B"/>
    <w:rsid w:val="00196EFC"/>
    <w:rsid w:val="00197C2C"/>
    <w:rsid w:val="001A13CB"/>
    <w:rsid w:val="001A1670"/>
    <w:rsid w:val="001A1779"/>
    <w:rsid w:val="001A19D1"/>
    <w:rsid w:val="001A1AAE"/>
    <w:rsid w:val="001A2EF5"/>
    <w:rsid w:val="001A3572"/>
    <w:rsid w:val="001A3A46"/>
    <w:rsid w:val="001A4376"/>
    <w:rsid w:val="001A516B"/>
    <w:rsid w:val="001A54E2"/>
    <w:rsid w:val="001A5DAC"/>
    <w:rsid w:val="001A5E0A"/>
    <w:rsid w:val="001A614E"/>
    <w:rsid w:val="001A6BD3"/>
    <w:rsid w:val="001A70F3"/>
    <w:rsid w:val="001A74EC"/>
    <w:rsid w:val="001A7B68"/>
    <w:rsid w:val="001A7FF6"/>
    <w:rsid w:val="001B00D0"/>
    <w:rsid w:val="001B07E7"/>
    <w:rsid w:val="001B0EC0"/>
    <w:rsid w:val="001B1794"/>
    <w:rsid w:val="001B18A7"/>
    <w:rsid w:val="001B1A52"/>
    <w:rsid w:val="001B1B11"/>
    <w:rsid w:val="001B20A7"/>
    <w:rsid w:val="001B2F75"/>
    <w:rsid w:val="001B30D0"/>
    <w:rsid w:val="001B396C"/>
    <w:rsid w:val="001B3998"/>
    <w:rsid w:val="001B3CC3"/>
    <w:rsid w:val="001B3F09"/>
    <w:rsid w:val="001B5510"/>
    <w:rsid w:val="001B56E2"/>
    <w:rsid w:val="001B6520"/>
    <w:rsid w:val="001B6547"/>
    <w:rsid w:val="001B6B2F"/>
    <w:rsid w:val="001B6D53"/>
    <w:rsid w:val="001B7A4D"/>
    <w:rsid w:val="001B7E95"/>
    <w:rsid w:val="001C06A2"/>
    <w:rsid w:val="001C09BE"/>
    <w:rsid w:val="001C165E"/>
    <w:rsid w:val="001C1D33"/>
    <w:rsid w:val="001C24B7"/>
    <w:rsid w:val="001C2757"/>
    <w:rsid w:val="001C2E60"/>
    <w:rsid w:val="001C3684"/>
    <w:rsid w:val="001C38CE"/>
    <w:rsid w:val="001C3C43"/>
    <w:rsid w:val="001C3DD1"/>
    <w:rsid w:val="001C4E2A"/>
    <w:rsid w:val="001C51AA"/>
    <w:rsid w:val="001C57AA"/>
    <w:rsid w:val="001C6954"/>
    <w:rsid w:val="001C6CC0"/>
    <w:rsid w:val="001C711E"/>
    <w:rsid w:val="001C7474"/>
    <w:rsid w:val="001C7BE9"/>
    <w:rsid w:val="001C7DCC"/>
    <w:rsid w:val="001D03A3"/>
    <w:rsid w:val="001D13EE"/>
    <w:rsid w:val="001D1468"/>
    <w:rsid w:val="001D19EE"/>
    <w:rsid w:val="001D1D7D"/>
    <w:rsid w:val="001D1E60"/>
    <w:rsid w:val="001D2359"/>
    <w:rsid w:val="001D248B"/>
    <w:rsid w:val="001D2A33"/>
    <w:rsid w:val="001D3114"/>
    <w:rsid w:val="001D3749"/>
    <w:rsid w:val="001D3D39"/>
    <w:rsid w:val="001D43EB"/>
    <w:rsid w:val="001D4483"/>
    <w:rsid w:val="001D56C3"/>
    <w:rsid w:val="001D5EF7"/>
    <w:rsid w:val="001D5FA5"/>
    <w:rsid w:val="001D6199"/>
    <w:rsid w:val="001D61F0"/>
    <w:rsid w:val="001D697B"/>
    <w:rsid w:val="001D771E"/>
    <w:rsid w:val="001D79BF"/>
    <w:rsid w:val="001E04FB"/>
    <w:rsid w:val="001E07DD"/>
    <w:rsid w:val="001E09C8"/>
    <w:rsid w:val="001E0B55"/>
    <w:rsid w:val="001E1A8D"/>
    <w:rsid w:val="001E2874"/>
    <w:rsid w:val="001E287B"/>
    <w:rsid w:val="001E2CDE"/>
    <w:rsid w:val="001E3696"/>
    <w:rsid w:val="001E44A9"/>
    <w:rsid w:val="001E4728"/>
    <w:rsid w:val="001E4AC9"/>
    <w:rsid w:val="001E564A"/>
    <w:rsid w:val="001E5AF9"/>
    <w:rsid w:val="001E5BC9"/>
    <w:rsid w:val="001E633C"/>
    <w:rsid w:val="001E6F50"/>
    <w:rsid w:val="001E7668"/>
    <w:rsid w:val="001F0070"/>
    <w:rsid w:val="001F081F"/>
    <w:rsid w:val="001F0D42"/>
    <w:rsid w:val="001F18AF"/>
    <w:rsid w:val="001F2212"/>
    <w:rsid w:val="001F3749"/>
    <w:rsid w:val="001F45AE"/>
    <w:rsid w:val="001F4AA5"/>
    <w:rsid w:val="001F4B0C"/>
    <w:rsid w:val="001F4C76"/>
    <w:rsid w:val="001F54C7"/>
    <w:rsid w:val="001F56AA"/>
    <w:rsid w:val="001F66FA"/>
    <w:rsid w:val="001F69BB"/>
    <w:rsid w:val="001F69D1"/>
    <w:rsid w:val="001F703A"/>
    <w:rsid w:val="001F752A"/>
    <w:rsid w:val="001F7F03"/>
    <w:rsid w:val="00200F27"/>
    <w:rsid w:val="00201C2C"/>
    <w:rsid w:val="00201EBA"/>
    <w:rsid w:val="002028E6"/>
    <w:rsid w:val="00203135"/>
    <w:rsid w:val="00203149"/>
    <w:rsid w:val="00203331"/>
    <w:rsid w:val="002040B8"/>
    <w:rsid w:val="00204BE2"/>
    <w:rsid w:val="00205279"/>
    <w:rsid w:val="002055AB"/>
    <w:rsid w:val="0020599D"/>
    <w:rsid w:val="002059A4"/>
    <w:rsid w:val="002062EA"/>
    <w:rsid w:val="00206EE3"/>
    <w:rsid w:val="00207234"/>
    <w:rsid w:val="00207431"/>
    <w:rsid w:val="002075E9"/>
    <w:rsid w:val="00207796"/>
    <w:rsid w:val="00210BF7"/>
    <w:rsid w:val="00211218"/>
    <w:rsid w:val="00211268"/>
    <w:rsid w:val="00211E08"/>
    <w:rsid w:val="00211ED1"/>
    <w:rsid w:val="00211ED4"/>
    <w:rsid w:val="00211FAD"/>
    <w:rsid w:val="00212AF4"/>
    <w:rsid w:val="00212EDB"/>
    <w:rsid w:val="0021382C"/>
    <w:rsid w:val="00213B54"/>
    <w:rsid w:val="00214740"/>
    <w:rsid w:val="0021486E"/>
    <w:rsid w:val="00214986"/>
    <w:rsid w:val="00214BF7"/>
    <w:rsid w:val="00214C58"/>
    <w:rsid w:val="0021525C"/>
    <w:rsid w:val="002154EE"/>
    <w:rsid w:val="00216071"/>
    <w:rsid w:val="00216EEF"/>
    <w:rsid w:val="00217027"/>
    <w:rsid w:val="00217034"/>
    <w:rsid w:val="00217241"/>
    <w:rsid w:val="00217A4D"/>
    <w:rsid w:val="00217EC1"/>
    <w:rsid w:val="00220ACD"/>
    <w:rsid w:val="00220ACF"/>
    <w:rsid w:val="00220C88"/>
    <w:rsid w:val="00220D95"/>
    <w:rsid w:val="00220E34"/>
    <w:rsid w:val="00221D90"/>
    <w:rsid w:val="0022216B"/>
    <w:rsid w:val="002224DC"/>
    <w:rsid w:val="00223582"/>
    <w:rsid w:val="0022374D"/>
    <w:rsid w:val="00223943"/>
    <w:rsid w:val="0022490B"/>
    <w:rsid w:val="002254BB"/>
    <w:rsid w:val="00225C78"/>
    <w:rsid w:val="00225E9B"/>
    <w:rsid w:val="00225F8B"/>
    <w:rsid w:val="00226140"/>
    <w:rsid w:val="00226901"/>
    <w:rsid w:val="0022699F"/>
    <w:rsid w:val="00227161"/>
    <w:rsid w:val="002273E5"/>
    <w:rsid w:val="00227806"/>
    <w:rsid w:val="00227C3A"/>
    <w:rsid w:val="00232A5B"/>
    <w:rsid w:val="00232CB7"/>
    <w:rsid w:val="00233706"/>
    <w:rsid w:val="00233AB8"/>
    <w:rsid w:val="00234658"/>
    <w:rsid w:val="00234748"/>
    <w:rsid w:val="002348BA"/>
    <w:rsid w:val="002357AD"/>
    <w:rsid w:val="002361EB"/>
    <w:rsid w:val="00236EF9"/>
    <w:rsid w:val="00237C2C"/>
    <w:rsid w:val="002403B6"/>
    <w:rsid w:val="002409FA"/>
    <w:rsid w:val="00240B6F"/>
    <w:rsid w:val="00240D29"/>
    <w:rsid w:val="00241062"/>
    <w:rsid w:val="00241110"/>
    <w:rsid w:val="00241942"/>
    <w:rsid w:val="002421A5"/>
    <w:rsid w:val="00242F3B"/>
    <w:rsid w:val="002434D9"/>
    <w:rsid w:val="0024354A"/>
    <w:rsid w:val="002437F5"/>
    <w:rsid w:val="0024476D"/>
    <w:rsid w:val="00244932"/>
    <w:rsid w:val="00245209"/>
    <w:rsid w:val="002454FC"/>
    <w:rsid w:val="0024584C"/>
    <w:rsid w:val="00246334"/>
    <w:rsid w:val="002465C4"/>
    <w:rsid w:val="00246C6F"/>
    <w:rsid w:val="00246D54"/>
    <w:rsid w:val="00247366"/>
    <w:rsid w:val="00247422"/>
    <w:rsid w:val="00247B84"/>
    <w:rsid w:val="0025015E"/>
    <w:rsid w:val="0025019A"/>
    <w:rsid w:val="00250241"/>
    <w:rsid w:val="00250649"/>
    <w:rsid w:val="002507C7"/>
    <w:rsid w:val="0025096E"/>
    <w:rsid w:val="00251335"/>
    <w:rsid w:val="00251E20"/>
    <w:rsid w:val="002531A2"/>
    <w:rsid w:val="0025381E"/>
    <w:rsid w:val="002539C6"/>
    <w:rsid w:val="00253BC0"/>
    <w:rsid w:val="00254060"/>
    <w:rsid w:val="0025514A"/>
    <w:rsid w:val="00255EB9"/>
    <w:rsid w:val="00257179"/>
    <w:rsid w:val="002573DA"/>
    <w:rsid w:val="00257A20"/>
    <w:rsid w:val="00257B7A"/>
    <w:rsid w:val="00257DF3"/>
    <w:rsid w:val="002603EE"/>
    <w:rsid w:val="00260404"/>
    <w:rsid w:val="00260C5B"/>
    <w:rsid w:val="00260D01"/>
    <w:rsid w:val="00260D8D"/>
    <w:rsid w:val="00262B0F"/>
    <w:rsid w:val="002638DD"/>
    <w:rsid w:val="0026429E"/>
    <w:rsid w:val="00265162"/>
    <w:rsid w:val="002657E3"/>
    <w:rsid w:val="00265C23"/>
    <w:rsid w:val="00266437"/>
    <w:rsid w:val="0026666A"/>
    <w:rsid w:val="00266A83"/>
    <w:rsid w:val="002671AC"/>
    <w:rsid w:val="00267330"/>
    <w:rsid w:val="00267537"/>
    <w:rsid w:val="0026753E"/>
    <w:rsid w:val="00267766"/>
    <w:rsid w:val="00267A45"/>
    <w:rsid w:val="00267FD5"/>
    <w:rsid w:val="002709CB"/>
    <w:rsid w:val="002714B6"/>
    <w:rsid w:val="002718E0"/>
    <w:rsid w:val="0027212E"/>
    <w:rsid w:val="00272A6C"/>
    <w:rsid w:val="002732C7"/>
    <w:rsid w:val="002732F7"/>
    <w:rsid w:val="0027397F"/>
    <w:rsid w:val="00273E72"/>
    <w:rsid w:val="00273F2C"/>
    <w:rsid w:val="00273F4D"/>
    <w:rsid w:val="002753DB"/>
    <w:rsid w:val="00275DF1"/>
    <w:rsid w:val="00275E20"/>
    <w:rsid w:val="0027711F"/>
    <w:rsid w:val="00277822"/>
    <w:rsid w:val="002779AF"/>
    <w:rsid w:val="00277BB2"/>
    <w:rsid w:val="00280070"/>
    <w:rsid w:val="002804BC"/>
    <w:rsid w:val="002809D3"/>
    <w:rsid w:val="00280A8A"/>
    <w:rsid w:val="00280AFB"/>
    <w:rsid w:val="002842BB"/>
    <w:rsid w:val="00284695"/>
    <w:rsid w:val="00285031"/>
    <w:rsid w:val="00285352"/>
    <w:rsid w:val="00285557"/>
    <w:rsid w:val="0028581F"/>
    <w:rsid w:val="00285AF6"/>
    <w:rsid w:val="00286569"/>
    <w:rsid w:val="002869C9"/>
    <w:rsid w:val="00286D39"/>
    <w:rsid w:val="00287423"/>
    <w:rsid w:val="0028769B"/>
    <w:rsid w:val="0029001E"/>
    <w:rsid w:val="00290FDE"/>
    <w:rsid w:val="00291478"/>
    <w:rsid w:val="002914F2"/>
    <w:rsid w:val="00291623"/>
    <w:rsid w:val="00291EA5"/>
    <w:rsid w:val="00292B06"/>
    <w:rsid w:val="00292B74"/>
    <w:rsid w:val="00292D5C"/>
    <w:rsid w:val="0029348C"/>
    <w:rsid w:val="00293AC5"/>
    <w:rsid w:val="00294377"/>
    <w:rsid w:val="002944F0"/>
    <w:rsid w:val="002945A9"/>
    <w:rsid w:val="0029496C"/>
    <w:rsid w:val="00294B50"/>
    <w:rsid w:val="002956F6"/>
    <w:rsid w:val="00295816"/>
    <w:rsid w:val="00295B42"/>
    <w:rsid w:val="00296277"/>
    <w:rsid w:val="00296335"/>
    <w:rsid w:val="002964BE"/>
    <w:rsid w:val="00296D21"/>
    <w:rsid w:val="002973DA"/>
    <w:rsid w:val="002A1945"/>
    <w:rsid w:val="002A1B56"/>
    <w:rsid w:val="002A1E10"/>
    <w:rsid w:val="002A2333"/>
    <w:rsid w:val="002A27C3"/>
    <w:rsid w:val="002A2A2B"/>
    <w:rsid w:val="002A2D59"/>
    <w:rsid w:val="002A3432"/>
    <w:rsid w:val="002A3A49"/>
    <w:rsid w:val="002A3C88"/>
    <w:rsid w:val="002A4E5D"/>
    <w:rsid w:val="002A5B9A"/>
    <w:rsid w:val="002A5D81"/>
    <w:rsid w:val="002A5DE4"/>
    <w:rsid w:val="002A64D0"/>
    <w:rsid w:val="002A6636"/>
    <w:rsid w:val="002A6C11"/>
    <w:rsid w:val="002A6EF5"/>
    <w:rsid w:val="002A7299"/>
    <w:rsid w:val="002B0798"/>
    <w:rsid w:val="002B07A3"/>
    <w:rsid w:val="002B0823"/>
    <w:rsid w:val="002B0C25"/>
    <w:rsid w:val="002B1125"/>
    <w:rsid w:val="002B1961"/>
    <w:rsid w:val="002B197E"/>
    <w:rsid w:val="002B1A5B"/>
    <w:rsid w:val="002B1DAA"/>
    <w:rsid w:val="002B24C5"/>
    <w:rsid w:val="002B2CB1"/>
    <w:rsid w:val="002B2FB0"/>
    <w:rsid w:val="002B3B84"/>
    <w:rsid w:val="002B3C09"/>
    <w:rsid w:val="002B4A44"/>
    <w:rsid w:val="002B4B8A"/>
    <w:rsid w:val="002B4C61"/>
    <w:rsid w:val="002B4E38"/>
    <w:rsid w:val="002B4E3E"/>
    <w:rsid w:val="002B5E50"/>
    <w:rsid w:val="002B6087"/>
    <w:rsid w:val="002B6188"/>
    <w:rsid w:val="002B6210"/>
    <w:rsid w:val="002B6A5E"/>
    <w:rsid w:val="002B7861"/>
    <w:rsid w:val="002B7E8F"/>
    <w:rsid w:val="002C0397"/>
    <w:rsid w:val="002C0404"/>
    <w:rsid w:val="002C0611"/>
    <w:rsid w:val="002C0B53"/>
    <w:rsid w:val="002C10A4"/>
    <w:rsid w:val="002C10AA"/>
    <w:rsid w:val="002C1103"/>
    <w:rsid w:val="002C1650"/>
    <w:rsid w:val="002C253A"/>
    <w:rsid w:val="002C2F11"/>
    <w:rsid w:val="002C306C"/>
    <w:rsid w:val="002C30A8"/>
    <w:rsid w:val="002C4174"/>
    <w:rsid w:val="002C4AAF"/>
    <w:rsid w:val="002C52C8"/>
    <w:rsid w:val="002C54D6"/>
    <w:rsid w:val="002C6284"/>
    <w:rsid w:val="002C698A"/>
    <w:rsid w:val="002C742A"/>
    <w:rsid w:val="002C7485"/>
    <w:rsid w:val="002C7792"/>
    <w:rsid w:val="002C7A95"/>
    <w:rsid w:val="002C7BD6"/>
    <w:rsid w:val="002C7BF7"/>
    <w:rsid w:val="002D009B"/>
    <w:rsid w:val="002D0204"/>
    <w:rsid w:val="002D044D"/>
    <w:rsid w:val="002D1585"/>
    <w:rsid w:val="002D1870"/>
    <w:rsid w:val="002D1E21"/>
    <w:rsid w:val="002D2302"/>
    <w:rsid w:val="002D2438"/>
    <w:rsid w:val="002D3AFB"/>
    <w:rsid w:val="002D4162"/>
    <w:rsid w:val="002D4B47"/>
    <w:rsid w:val="002D6112"/>
    <w:rsid w:val="002D740B"/>
    <w:rsid w:val="002D74EE"/>
    <w:rsid w:val="002D7625"/>
    <w:rsid w:val="002D7DFA"/>
    <w:rsid w:val="002E00B3"/>
    <w:rsid w:val="002E0122"/>
    <w:rsid w:val="002E0B14"/>
    <w:rsid w:val="002E1196"/>
    <w:rsid w:val="002E1249"/>
    <w:rsid w:val="002E2755"/>
    <w:rsid w:val="002E2B52"/>
    <w:rsid w:val="002E2CD1"/>
    <w:rsid w:val="002E3233"/>
    <w:rsid w:val="002E4510"/>
    <w:rsid w:val="002E511E"/>
    <w:rsid w:val="002E5980"/>
    <w:rsid w:val="002E5F64"/>
    <w:rsid w:val="002E6080"/>
    <w:rsid w:val="002E6870"/>
    <w:rsid w:val="002E7ADD"/>
    <w:rsid w:val="002F012A"/>
    <w:rsid w:val="002F0973"/>
    <w:rsid w:val="002F22E4"/>
    <w:rsid w:val="002F22F9"/>
    <w:rsid w:val="002F28D8"/>
    <w:rsid w:val="002F34D0"/>
    <w:rsid w:val="002F39F5"/>
    <w:rsid w:val="002F3CFD"/>
    <w:rsid w:val="002F43E8"/>
    <w:rsid w:val="002F5485"/>
    <w:rsid w:val="002F568D"/>
    <w:rsid w:val="002F68B9"/>
    <w:rsid w:val="002F6C25"/>
    <w:rsid w:val="002F6C56"/>
    <w:rsid w:val="002F6CCF"/>
    <w:rsid w:val="002F6F5D"/>
    <w:rsid w:val="002F74A1"/>
    <w:rsid w:val="002F77D6"/>
    <w:rsid w:val="002F7DA5"/>
    <w:rsid w:val="003001D4"/>
    <w:rsid w:val="00300890"/>
    <w:rsid w:val="00301158"/>
    <w:rsid w:val="00301D25"/>
    <w:rsid w:val="00301E07"/>
    <w:rsid w:val="003020CB"/>
    <w:rsid w:val="0030224F"/>
    <w:rsid w:val="00302FFD"/>
    <w:rsid w:val="00303A50"/>
    <w:rsid w:val="00303B0E"/>
    <w:rsid w:val="00303FC2"/>
    <w:rsid w:val="003040F8"/>
    <w:rsid w:val="003048EA"/>
    <w:rsid w:val="00305624"/>
    <w:rsid w:val="003059D3"/>
    <w:rsid w:val="00305B03"/>
    <w:rsid w:val="00306BF0"/>
    <w:rsid w:val="003074FE"/>
    <w:rsid w:val="003078A0"/>
    <w:rsid w:val="0031052F"/>
    <w:rsid w:val="003105FA"/>
    <w:rsid w:val="00311339"/>
    <w:rsid w:val="00311707"/>
    <w:rsid w:val="003118CA"/>
    <w:rsid w:val="00311961"/>
    <w:rsid w:val="00312918"/>
    <w:rsid w:val="00312B29"/>
    <w:rsid w:val="00312C12"/>
    <w:rsid w:val="0031343E"/>
    <w:rsid w:val="00313B4D"/>
    <w:rsid w:val="00313E66"/>
    <w:rsid w:val="00313F3B"/>
    <w:rsid w:val="003146E0"/>
    <w:rsid w:val="00314A26"/>
    <w:rsid w:val="00314BB9"/>
    <w:rsid w:val="00316137"/>
    <w:rsid w:val="003176FD"/>
    <w:rsid w:val="00317F99"/>
    <w:rsid w:val="003202AA"/>
    <w:rsid w:val="00320B17"/>
    <w:rsid w:val="00320C75"/>
    <w:rsid w:val="00320CA7"/>
    <w:rsid w:val="00320E91"/>
    <w:rsid w:val="003219AA"/>
    <w:rsid w:val="00321D8C"/>
    <w:rsid w:val="0032297A"/>
    <w:rsid w:val="003232E2"/>
    <w:rsid w:val="00323613"/>
    <w:rsid w:val="00323EC7"/>
    <w:rsid w:val="0032425C"/>
    <w:rsid w:val="00324260"/>
    <w:rsid w:val="0032482D"/>
    <w:rsid w:val="00324C4A"/>
    <w:rsid w:val="00325156"/>
    <w:rsid w:val="00325783"/>
    <w:rsid w:val="003257BD"/>
    <w:rsid w:val="00325DF1"/>
    <w:rsid w:val="00326092"/>
    <w:rsid w:val="0032632C"/>
    <w:rsid w:val="00326838"/>
    <w:rsid w:val="00326C56"/>
    <w:rsid w:val="0032784C"/>
    <w:rsid w:val="003278B4"/>
    <w:rsid w:val="00330461"/>
    <w:rsid w:val="0033073C"/>
    <w:rsid w:val="003315B9"/>
    <w:rsid w:val="00332C9D"/>
    <w:rsid w:val="00332F0D"/>
    <w:rsid w:val="00332F9A"/>
    <w:rsid w:val="003330D3"/>
    <w:rsid w:val="00333121"/>
    <w:rsid w:val="00333C7A"/>
    <w:rsid w:val="00333D12"/>
    <w:rsid w:val="00334452"/>
    <w:rsid w:val="00334D90"/>
    <w:rsid w:val="00334FCE"/>
    <w:rsid w:val="0033513A"/>
    <w:rsid w:val="00335943"/>
    <w:rsid w:val="00335DBD"/>
    <w:rsid w:val="003360D9"/>
    <w:rsid w:val="00336693"/>
    <w:rsid w:val="00336FC1"/>
    <w:rsid w:val="003370D5"/>
    <w:rsid w:val="003378B3"/>
    <w:rsid w:val="00337BD9"/>
    <w:rsid w:val="0034004E"/>
    <w:rsid w:val="0034012B"/>
    <w:rsid w:val="003409E3"/>
    <w:rsid w:val="00340B75"/>
    <w:rsid w:val="00340C02"/>
    <w:rsid w:val="0034133C"/>
    <w:rsid w:val="003418C4"/>
    <w:rsid w:val="00341A71"/>
    <w:rsid w:val="00342022"/>
    <w:rsid w:val="00342143"/>
    <w:rsid w:val="003421CF"/>
    <w:rsid w:val="00342443"/>
    <w:rsid w:val="00342B1E"/>
    <w:rsid w:val="00342E9D"/>
    <w:rsid w:val="0034400F"/>
    <w:rsid w:val="00344299"/>
    <w:rsid w:val="003444AD"/>
    <w:rsid w:val="0034498F"/>
    <w:rsid w:val="00344C77"/>
    <w:rsid w:val="00344D9C"/>
    <w:rsid w:val="00345D44"/>
    <w:rsid w:val="003462A2"/>
    <w:rsid w:val="003462F0"/>
    <w:rsid w:val="00346450"/>
    <w:rsid w:val="0034662D"/>
    <w:rsid w:val="00346A61"/>
    <w:rsid w:val="00346EE0"/>
    <w:rsid w:val="00346F01"/>
    <w:rsid w:val="00347542"/>
    <w:rsid w:val="00347F36"/>
    <w:rsid w:val="00351102"/>
    <w:rsid w:val="00351377"/>
    <w:rsid w:val="00351B2C"/>
    <w:rsid w:val="00351D4A"/>
    <w:rsid w:val="003528F3"/>
    <w:rsid w:val="00353202"/>
    <w:rsid w:val="0035334E"/>
    <w:rsid w:val="00353668"/>
    <w:rsid w:val="00354149"/>
    <w:rsid w:val="003546FF"/>
    <w:rsid w:val="00355ABB"/>
    <w:rsid w:val="00355C68"/>
    <w:rsid w:val="003568A9"/>
    <w:rsid w:val="003576A3"/>
    <w:rsid w:val="00357955"/>
    <w:rsid w:val="003579FC"/>
    <w:rsid w:val="003603B0"/>
    <w:rsid w:val="00360E03"/>
    <w:rsid w:val="00362075"/>
    <w:rsid w:val="0036213D"/>
    <w:rsid w:val="003621CA"/>
    <w:rsid w:val="0036245D"/>
    <w:rsid w:val="00362621"/>
    <w:rsid w:val="00363D7F"/>
    <w:rsid w:val="00364029"/>
    <w:rsid w:val="003648E2"/>
    <w:rsid w:val="00364DFF"/>
    <w:rsid w:val="00365288"/>
    <w:rsid w:val="00365B21"/>
    <w:rsid w:val="00366834"/>
    <w:rsid w:val="00366A7E"/>
    <w:rsid w:val="0036757E"/>
    <w:rsid w:val="00367AC3"/>
    <w:rsid w:val="00367B54"/>
    <w:rsid w:val="00367EFA"/>
    <w:rsid w:val="0037035A"/>
    <w:rsid w:val="00371771"/>
    <w:rsid w:val="00372AF9"/>
    <w:rsid w:val="00372D13"/>
    <w:rsid w:val="00372E10"/>
    <w:rsid w:val="0037333B"/>
    <w:rsid w:val="00373384"/>
    <w:rsid w:val="003733CB"/>
    <w:rsid w:val="003733D2"/>
    <w:rsid w:val="00373A0E"/>
    <w:rsid w:val="0037411A"/>
    <w:rsid w:val="003744BE"/>
    <w:rsid w:val="003746F1"/>
    <w:rsid w:val="0037480D"/>
    <w:rsid w:val="0037485B"/>
    <w:rsid w:val="00375864"/>
    <w:rsid w:val="003758FC"/>
    <w:rsid w:val="00376025"/>
    <w:rsid w:val="00376294"/>
    <w:rsid w:val="00376E00"/>
    <w:rsid w:val="00377962"/>
    <w:rsid w:val="00380903"/>
    <w:rsid w:val="00381A55"/>
    <w:rsid w:val="00381AFA"/>
    <w:rsid w:val="003822A2"/>
    <w:rsid w:val="003824B3"/>
    <w:rsid w:val="0038327A"/>
    <w:rsid w:val="0038331B"/>
    <w:rsid w:val="00383496"/>
    <w:rsid w:val="00384209"/>
    <w:rsid w:val="00384F83"/>
    <w:rsid w:val="0038568E"/>
    <w:rsid w:val="00385690"/>
    <w:rsid w:val="00385C07"/>
    <w:rsid w:val="0038621A"/>
    <w:rsid w:val="003865CA"/>
    <w:rsid w:val="0038787A"/>
    <w:rsid w:val="00387BEF"/>
    <w:rsid w:val="00387C06"/>
    <w:rsid w:val="0039024B"/>
    <w:rsid w:val="0039030E"/>
    <w:rsid w:val="0039047C"/>
    <w:rsid w:val="00390641"/>
    <w:rsid w:val="003908C5"/>
    <w:rsid w:val="003913A0"/>
    <w:rsid w:val="0039149E"/>
    <w:rsid w:val="003916FA"/>
    <w:rsid w:val="003918EB"/>
    <w:rsid w:val="00391CBD"/>
    <w:rsid w:val="00392255"/>
    <w:rsid w:val="0039343B"/>
    <w:rsid w:val="003938B0"/>
    <w:rsid w:val="00393B1D"/>
    <w:rsid w:val="00393B69"/>
    <w:rsid w:val="00394094"/>
    <w:rsid w:val="0039489D"/>
    <w:rsid w:val="00395971"/>
    <w:rsid w:val="00395A71"/>
    <w:rsid w:val="00395F25"/>
    <w:rsid w:val="0039632C"/>
    <w:rsid w:val="00396830"/>
    <w:rsid w:val="00396D32"/>
    <w:rsid w:val="00396F59"/>
    <w:rsid w:val="00397224"/>
    <w:rsid w:val="00397FE5"/>
    <w:rsid w:val="003A0106"/>
    <w:rsid w:val="003A033F"/>
    <w:rsid w:val="003A0BC3"/>
    <w:rsid w:val="003A0CFA"/>
    <w:rsid w:val="003A1F30"/>
    <w:rsid w:val="003A2109"/>
    <w:rsid w:val="003A2171"/>
    <w:rsid w:val="003A22ED"/>
    <w:rsid w:val="003A3239"/>
    <w:rsid w:val="003A33FC"/>
    <w:rsid w:val="003A4F1E"/>
    <w:rsid w:val="003A5119"/>
    <w:rsid w:val="003A57BB"/>
    <w:rsid w:val="003A5D9F"/>
    <w:rsid w:val="003A5F19"/>
    <w:rsid w:val="003A61AA"/>
    <w:rsid w:val="003A6E05"/>
    <w:rsid w:val="003A74D7"/>
    <w:rsid w:val="003A7DA3"/>
    <w:rsid w:val="003A7DB6"/>
    <w:rsid w:val="003B01D0"/>
    <w:rsid w:val="003B0644"/>
    <w:rsid w:val="003B0A08"/>
    <w:rsid w:val="003B1889"/>
    <w:rsid w:val="003B24AE"/>
    <w:rsid w:val="003B2C36"/>
    <w:rsid w:val="003B30EE"/>
    <w:rsid w:val="003B356A"/>
    <w:rsid w:val="003B3A15"/>
    <w:rsid w:val="003B3B63"/>
    <w:rsid w:val="003B3D58"/>
    <w:rsid w:val="003B3F9C"/>
    <w:rsid w:val="003B410D"/>
    <w:rsid w:val="003B4321"/>
    <w:rsid w:val="003B5222"/>
    <w:rsid w:val="003B5517"/>
    <w:rsid w:val="003B5582"/>
    <w:rsid w:val="003B5935"/>
    <w:rsid w:val="003B5CCC"/>
    <w:rsid w:val="003B6BA6"/>
    <w:rsid w:val="003B6E42"/>
    <w:rsid w:val="003B7ADD"/>
    <w:rsid w:val="003B7C9C"/>
    <w:rsid w:val="003C02A0"/>
    <w:rsid w:val="003C0D04"/>
    <w:rsid w:val="003C1BEA"/>
    <w:rsid w:val="003C1E18"/>
    <w:rsid w:val="003C22E1"/>
    <w:rsid w:val="003C24BB"/>
    <w:rsid w:val="003C263F"/>
    <w:rsid w:val="003C2926"/>
    <w:rsid w:val="003C3873"/>
    <w:rsid w:val="003C39DE"/>
    <w:rsid w:val="003C3EE7"/>
    <w:rsid w:val="003C46A4"/>
    <w:rsid w:val="003C5B46"/>
    <w:rsid w:val="003C60CB"/>
    <w:rsid w:val="003C613D"/>
    <w:rsid w:val="003C6D17"/>
    <w:rsid w:val="003C6D3A"/>
    <w:rsid w:val="003C7036"/>
    <w:rsid w:val="003D0482"/>
    <w:rsid w:val="003D16A6"/>
    <w:rsid w:val="003D1BCA"/>
    <w:rsid w:val="003D1D1F"/>
    <w:rsid w:val="003D1E63"/>
    <w:rsid w:val="003D2638"/>
    <w:rsid w:val="003D296C"/>
    <w:rsid w:val="003D39EF"/>
    <w:rsid w:val="003D3E03"/>
    <w:rsid w:val="003D455D"/>
    <w:rsid w:val="003D4AEE"/>
    <w:rsid w:val="003D55E2"/>
    <w:rsid w:val="003D56D8"/>
    <w:rsid w:val="003D60BC"/>
    <w:rsid w:val="003D61ED"/>
    <w:rsid w:val="003D6CDA"/>
    <w:rsid w:val="003D72A2"/>
    <w:rsid w:val="003D7720"/>
    <w:rsid w:val="003D7A36"/>
    <w:rsid w:val="003E09AF"/>
    <w:rsid w:val="003E0E8B"/>
    <w:rsid w:val="003E1433"/>
    <w:rsid w:val="003E194C"/>
    <w:rsid w:val="003E328F"/>
    <w:rsid w:val="003E34A1"/>
    <w:rsid w:val="003E3FFF"/>
    <w:rsid w:val="003E41EF"/>
    <w:rsid w:val="003E4354"/>
    <w:rsid w:val="003E47B1"/>
    <w:rsid w:val="003E4E38"/>
    <w:rsid w:val="003E52E6"/>
    <w:rsid w:val="003E5432"/>
    <w:rsid w:val="003E5F29"/>
    <w:rsid w:val="003E61F3"/>
    <w:rsid w:val="003E6864"/>
    <w:rsid w:val="003E79F5"/>
    <w:rsid w:val="003E7FFA"/>
    <w:rsid w:val="003F0A01"/>
    <w:rsid w:val="003F1C2B"/>
    <w:rsid w:val="003F1C5C"/>
    <w:rsid w:val="003F1E09"/>
    <w:rsid w:val="003F2481"/>
    <w:rsid w:val="003F24D3"/>
    <w:rsid w:val="003F2853"/>
    <w:rsid w:val="003F2CD5"/>
    <w:rsid w:val="003F2D23"/>
    <w:rsid w:val="003F318F"/>
    <w:rsid w:val="003F39A4"/>
    <w:rsid w:val="003F3D6C"/>
    <w:rsid w:val="003F4074"/>
    <w:rsid w:val="003F412A"/>
    <w:rsid w:val="003F48F7"/>
    <w:rsid w:val="003F55A4"/>
    <w:rsid w:val="003F5615"/>
    <w:rsid w:val="003F5B44"/>
    <w:rsid w:val="003F5F03"/>
    <w:rsid w:val="003F64F2"/>
    <w:rsid w:val="003F6A33"/>
    <w:rsid w:val="003F735A"/>
    <w:rsid w:val="003F7947"/>
    <w:rsid w:val="003F7C2C"/>
    <w:rsid w:val="0040015E"/>
    <w:rsid w:val="00400380"/>
    <w:rsid w:val="00400879"/>
    <w:rsid w:val="00400CCC"/>
    <w:rsid w:val="00401027"/>
    <w:rsid w:val="004014AB"/>
    <w:rsid w:val="00401ACA"/>
    <w:rsid w:val="004029AF"/>
    <w:rsid w:val="00402ABF"/>
    <w:rsid w:val="00402B4C"/>
    <w:rsid w:val="00402E14"/>
    <w:rsid w:val="00403171"/>
    <w:rsid w:val="004032CD"/>
    <w:rsid w:val="0040350E"/>
    <w:rsid w:val="0040395F"/>
    <w:rsid w:val="00403A8E"/>
    <w:rsid w:val="00403F0E"/>
    <w:rsid w:val="0040465D"/>
    <w:rsid w:val="00404E8B"/>
    <w:rsid w:val="004056D3"/>
    <w:rsid w:val="0040579D"/>
    <w:rsid w:val="004062A2"/>
    <w:rsid w:val="00406796"/>
    <w:rsid w:val="00406D56"/>
    <w:rsid w:val="00407C03"/>
    <w:rsid w:val="00407FDE"/>
    <w:rsid w:val="0041012D"/>
    <w:rsid w:val="004114DB"/>
    <w:rsid w:val="00412F62"/>
    <w:rsid w:val="00413B7F"/>
    <w:rsid w:val="00413EC1"/>
    <w:rsid w:val="00414216"/>
    <w:rsid w:val="00414272"/>
    <w:rsid w:val="0041476A"/>
    <w:rsid w:val="0041493E"/>
    <w:rsid w:val="00414DDD"/>
    <w:rsid w:val="00414EF6"/>
    <w:rsid w:val="00414F49"/>
    <w:rsid w:val="00415CF9"/>
    <w:rsid w:val="00415E60"/>
    <w:rsid w:val="00415E62"/>
    <w:rsid w:val="004161FD"/>
    <w:rsid w:val="00416DEB"/>
    <w:rsid w:val="00416EA1"/>
    <w:rsid w:val="00417D02"/>
    <w:rsid w:val="00420B2C"/>
    <w:rsid w:val="00420B95"/>
    <w:rsid w:val="00420C5E"/>
    <w:rsid w:val="00421041"/>
    <w:rsid w:val="00422311"/>
    <w:rsid w:val="00422E45"/>
    <w:rsid w:val="00423134"/>
    <w:rsid w:val="00423E2D"/>
    <w:rsid w:val="00424152"/>
    <w:rsid w:val="00424638"/>
    <w:rsid w:val="00424977"/>
    <w:rsid w:val="00424DFD"/>
    <w:rsid w:val="00424F2C"/>
    <w:rsid w:val="00425199"/>
    <w:rsid w:val="00425D93"/>
    <w:rsid w:val="00425E6A"/>
    <w:rsid w:val="0042611E"/>
    <w:rsid w:val="00426B1B"/>
    <w:rsid w:val="0042714C"/>
    <w:rsid w:val="00427A26"/>
    <w:rsid w:val="00427A47"/>
    <w:rsid w:val="00427D8C"/>
    <w:rsid w:val="00430451"/>
    <w:rsid w:val="004306E0"/>
    <w:rsid w:val="004308B1"/>
    <w:rsid w:val="00431B89"/>
    <w:rsid w:val="00431B95"/>
    <w:rsid w:val="00432330"/>
    <w:rsid w:val="0043388C"/>
    <w:rsid w:val="0043526F"/>
    <w:rsid w:val="004354A6"/>
    <w:rsid w:val="00435690"/>
    <w:rsid w:val="00435700"/>
    <w:rsid w:val="00436940"/>
    <w:rsid w:val="00436C2E"/>
    <w:rsid w:val="00437346"/>
    <w:rsid w:val="004375EA"/>
    <w:rsid w:val="004401C5"/>
    <w:rsid w:val="00440EDB"/>
    <w:rsid w:val="004420B2"/>
    <w:rsid w:val="004429EC"/>
    <w:rsid w:val="004439E9"/>
    <w:rsid w:val="004459F6"/>
    <w:rsid w:val="00445FEA"/>
    <w:rsid w:val="00446435"/>
    <w:rsid w:val="00446726"/>
    <w:rsid w:val="0044697A"/>
    <w:rsid w:val="00446A6A"/>
    <w:rsid w:val="00447234"/>
    <w:rsid w:val="0044784A"/>
    <w:rsid w:val="0044794B"/>
    <w:rsid w:val="00447EAF"/>
    <w:rsid w:val="0045002F"/>
    <w:rsid w:val="0045034F"/>
    <w:rsid w:val="00450563"/>
    <w:rsid w:val="004507A6"/>
    <w:rsid w:val="00450B6D"/>
    <w:rsid w:val="00451312"/>
    <w:rsid w:val="004523DF"/>
    <w:rsid w:val="004528D4"/>
    <w:rsid w:val="00452DB9"/>
    <w:rsid w:val="00452E00"/>
    <w:rsid w:val="00453EFE"/>
    <w:rsid w:val="00454299"/>
    <w:rsid w:val="00454854"/>
    <w:rsid w:val="00456D95"/>
    <w:rsid w:val="00456E2F"/>
    <w:rsid w:val="00456E4E"/>
    <w:rsid w:val="00456F38"/>
    <w:rsid w:val="00457359"/>
    <w:rsid w:val="004573AE"/>
    <w:rsid w:val="00457812"/>
    <w:rsid w:val="004579AE"/>
    <w:rsid w:val="00460534"/>
    <w:rsid w:val="00460796"/>
    <w:rsid w:val="004608E4"/>
    <w:rsid w:val="00460949"/>
    <w:rsid w:val="00461A04"/>
    <w:rsid w:val="00462CB2"/>
    <w:rsid w:val="00462DE2"/>
    <w:rsid w:val="00463174"/>
    <w:rsid w:val="004637FA"/>
    <w:rsid w:val="00463EF4"/>
    <w:rsid w:val="004644C2"/>
    <w:rsid w:val="0046450B"/>
    <w:rsid w:val="00464BDC"/>
    <w:rsid w:val="0046549F"/>
    <w:rsid w:val="00465E42"/>
    <w:rsid w:val="00465F18"/>
    <w:rsid w:val="00466C21"/>
    <w:rsid w:val="00466C44"/>
    <w:rsid w:val="00467BAE"/>
    <w:rsid w:val="00467C8B"/>
    <w:rsid w:val="00470256"/>
    <w:rsid w:val="00470609"/>
    <w:rsid w:val="00470DFE"/>
    <w:rsid w:val="00471003"/>
    <w:rsid w:val="00471F4D"/>
    <w:rsid w:val="00473244"/>
    <w:rsid w:val="0047334A"/>
    <w:rsid w:val="004737C8"/>
    <w:rsid w:val="0047492E"/>
    <w:rsid w:val="00475586"/>
    <w:rsid w:val="00476477"/>
    <w:rsid w:val="00476B34"/>
    <w:rsid w:val="0047717D"/>
    <w:rsid w:val="00480F66"/>
    <w:rsid w:val="004811C7"/>
    <w:rsid w:val="004818BC"/>
    <w:rsid w:val="0048208E"/>
    <w:rsid w:val="004820DD"/>
    <w:rsid w:val="00482100"/>
    <w:rsid w:val="00482336"/>
    <w:rsid w:val="004830D1"/>
    <w:rsid w:val="00483238"/>
    <w:rsid w:val="00483382"/>
    <w:rsid w:val="00483538"/>
    <w:rsid w:val="00484883"/>
    <w:rsid w:val="00484BDF"/>
    <w:rsid w:val="0048579B"/>
    <w:rsid w:val="00485E7B"/>
    <w:rsid w:val="004862BF"/>
    <w:rsid w:val="004865EC"/>
    <w:rsid w:val="00486B65"/>
    <w:rsid w:val="0048722B"/>
    <w:rsid w:val="004901ED"/>
    <w:rsid w:val="00490B20"/>
    <w:rsid w:val="00490B6A"/>
    <w:rsid w:val="00491315"/>
    <w:rsid w:val="004915A4"/>
    <w:rsid w:val="00491C91"/>
    <w:rsid w:val="0049209E"/>
    <w:rsid w:val="004920D9"/>
    <w:rsid w:val="0049239D"/>
    <w:rsid w:val="0049250D"/>
    <w:rsid w:val="0049252C"/>
    <w:rsid w:val="004925CD"/>
    <w:rsid w:val="00492761"/>
    <w:rsid w:val="00492B47"/>
    <w:rsid w:val="00492F8C"/>
    <w:rsid w:val="0049316D"/>
    <w:rsid w:val="0049329E"/>
    <w:rsid w:val="004948F0"/>
    <w:rsid w:val="00494914"/>
    <w:rsid w:val="00494C1E"/>
    <w:rsid w:val="00495900"/>
    <w:rsid w:val="00495A78"/>
    <w:rsid w:val="00496457"/>
    <w:rsid w:val="0049741F"/>
    <w:rsid w:val="004A0196"/>
    <w:rsid w:val="004A0288"/>
    <w:rsid w:val="004A0354"/>
    <w:rsid w:val="004A067A"/>
    <w:rsid w:val="004A0803"/>
    <w:rsid w:val="004A1088"/>
    <w:rsid w:val="004A13A8"/>
    <w:rsid w:val="004A19C8"/>
    <w:rsid w:val="004A1D37"/>
    <w:rsid w:val="004A1DB5"/>
    <w:rsid w:val="004A2413"/>
    <w:rsid w:val="004A352A"/>
    <w:rsid w:val="004A3877"/>
    <w:rsid w:val="004A39DE"/>
    <w:rsid w:val="004A4CFD"/>
    <w:rsid w:val="004A4FAD"/>
    <w:rsid w:val="004A5082"/>
    <w:rsid w:val="004A5627"/>
    <w:rsid w:val="004A6167"/>
    <w:rsid w:val="004A7002"/>
    <w:rsid w:val="004A73AC"/>
    <w:rsid w:val="004A7C31"/>
    <w:rsid w:val="004A7E0A"/>
    <w:rsid w:val="004B0515"/>
    <w:rsid w:val="004B0D27"/>
    <w:rsid w:val="004B0FFC"/>
    <w:rsid w:val="004B1610"/>
    <w:rsid w:val="004B1BE9"/>
    <w:rsid w:val="004B20E2"/>
    <w:rsid w:val="004B3706"/>
    <w:rsid w:val="004B40DE"/>
    <w:rsid w:val="004B4692"/>
    <w:rsid w:val="004B46E4"/>
    <w:rsid w:val="004B47A4"/>
    <w:rsid w:val="004B4F90"/>
    <w:rsid w:val="004B4FEA"/>
    <w:rsid w:val="004B5921"/>
    <w:rsid w:val="004B600D"/>
    <w:rsid w:val="004B6822"/>
    <w:rsid w:val="004B7028"/>
    <w:rsid w:val="004B742B"/>
    <w:rsid w:val="004B784F"/>
    <w:rsid w:val="004B7890"/>
    <w:rsid w:val="004B7AA0"/>
    <w:rsid w:val="004B7C44"/>
    <w:rsid w:val="004B7ED4"/>
    <w:rsid w:val="004C0255"/>
    <w:rsid w:val="004C0484"/>
    <w:rsid w:val="004C07E7"/>
    <w:rsid w:val="004C0D27"/>
    <w:rsid w:val="004C0FEB"/>
    <w:rsid w:val="004C14FE"/>
    <w:rsid w:val="004C1983"/>
    <w:rsid w:val="004C1AB4"/>
    <w:rsid w:val="004C1B24"/>
    <w:rsid w:val="004C1D39"/>
    <w:rsid w:val="004C208F"/>
    <w:rsid w:val="004C33EB"/>
    <w:rsid w:val="004C3BFB"/>
    <w:rsid w:val="004C42B2"/>
    <w:rsid w:val="004C43D9"/>
    <w:rsid w:val="004C4406"/>
    <w:rsid w:val="004C4469"/>
    <w:rsid w:val="004C4C28"/>
    <w:rsid w:val="004C513D"/>
    <w:rsid w:val="004C5922"/>
    <w:rsid w:val="004C5B34"/>
    <w:rsid w:val="004C5DCA"/>
    <w:rsid w:val="004C61A1"/>
    <w:rsid w:val="004C6769"/>
    <w:rsid w:val="004C7356"/>
    <w:rsid w:val="004D0DF4"/>
    <w:rsid w:val="004D14D3"/>
    <w:rsid w:val="004D1D7C"/>
    <w:rsid w:val="004D1FB4"/>
    <w:rsid w:val="004D2C14"/>
    <w:rsid w:val="004D2FEE"/>
    <w:rsid w:val="004D3682"/>
    <w:rsid w:val="004D4065"/>
    <w:rsid w:val="004D423F"/>
    <w:rsid w:val="004D45B4"/>
    <w:rsid w:val="004D49E1"/>
    <w:rsid w:val="004D539B"/>
    <w:rsid w:val="004D5CF6"/>
    <w:rsid w:val="004D67BC"/>
    <w:rsid w:val="004D6A28"/>
    <w:rsid w:val="004D761B"/>
    <w:rsid w:val="004D776F"/>
    <w:rsid w:val="004D7A69"/>
    <w:rsid w:val="004E008D"/>
    <w:rsid w:val="004E02BC"/>
    <w:rsid w:val="004E0613"/>
    <w:rsid w:val="004E06FB"/>
    <w:rsid w:val="004E112B"/>
    <w:rsid w:val="004E159C"/>
    <w:rsid w:val="004E1AB3"/>
    <w:rsid w:val="004E30D8"/>
    <w:rsid w:val="004E35E2"/>
    <w:rsid w:val="004E35FE"/>
    <w:rsid w:val="004E3EAB"/>
    <w:rsid w:val="004E3FA9"/>
    <w:rsid w:val="004E3FD1"/>
    <w:rsid w:val="004E43E5"/>
    <w:rsid w:val="004E5ACB"/>
    <w:rsid w:val="004E5D76"/>
    <w:rsid w:val="004E6BA8"/>
    <w:rsid w:val="004E6DFC"/>
    <w:rsid w:val="004E720D"/>
    <w:rsid w:val="004E7C33"/>
    <w:rsid w:val="004E7C84"/>
    <w:rsid w:val="004E7EAC"/>
    <w:rsid w:val="004F013D"/>
    <w:rsid w:val="004F0B2E"/>
    <w:rsid w:val="004F0B61"/>
    <w:rsid w:val="004F1C7A"/>
    <w:rsid w:val="004F1DD2"/>
    <w:rsid w:val="004F206A"/>
    <w:rsid w:val="004F252C"/>
    <w:rsid w:val="004F25F2"/>
    <w:rsid w:val="004F2C6B"/>
    <w:rsid w:val="004F2E2A"/>
    <w:rsid w:val="004F333A"/>
    <w:rsid w:val="004F34DA"/>
    <w:rsid w:val="004F364A"/>
    <w:rsid w:val="004F39A5"/>
    <w:rsid w:val="004F3DA9"/>
    <w:rsid w:val="004F3E46"/>
    <w:rsid w:val="004F41C2"/>
    <w:rsid w:val="004F558B"/>
    <w:rsid w:val="004F63BF"/>
    <w:rsid w:val="004F65B3"/>
    <w:rsid w:val="004F6631"/>
    <w:rsid w:val="004F6A6B"/>
    <w:rsid w:val="004F6F37"/>
    <w:rsid w:val="004F7379"/>
    <w:rsid w:val="005004DF"/>
    <w:rsid w:val="0050064F"/>
    <w:rsid w:val="00500AD1"/>
    <w:rsid w:val="00500FC9"/>
    <w:rsid w:val="005018D8"/>
    <w:rsid w:val="005040FF"/>
    <w:rsid w:val="00504380"/>
    <w:rsid w:val="00504E19"/>
    <w:rsid w:val="00504E92"/>
    <w:rsid w:val="005053F6"/>
    <w:rsid w:val="005056AF"/>
    <w:rsid w:val="00505924"/>
    <w:rsid w:val="005059AB"/>
    <w:rsid w:val="00505C98"/>
    <w:rsid w:val="00506FCF"/>
    <w:rsid w:val="00507AB4"/>
    <w:rsid w:val="00510215"/>
    <w:rsid w:val="005114EF"/>
    <w:rsid w:val="005119D0"/>
    <w:rsid w:val="005120A0"/>
    <w:rsid w:val="00512691"/>
    <w:rsid w:val="00512697"/>
    <w:rsid w:val="00512CF8"/>
    <w:rsid w:val="00512DF4"/>
    <w:rsid w:val="00513132"/>
    <w:rsid w:val="0051412A"/>
    <w:rsid w:val="005147C5"/>
    <w:rsid w:val="00514D0B"/>
    <w:rsid w:val="00515555"/>
    <w:rsid w:val="00515C54"/>
    <w:rsid w:val="00516CCB"/>
    <w:rsid w:val="00517421"/>
    <w:rsid w:val="005174D0"/>
    <w:rsid w:val="0052027B"/>
    <w:rsid w:val="0052048E"/>
    <w:rsid w:val="005205E3"/>
    <w:rsid w:val="005211A3"/>
    <w:rsid w:val="005220F4"/>
    <w:rsid w:val="00522512"/>
    <w:rsid w:val="005227DD"/>
    <w:rsid w:val="00522ADA"/>
    <w:rsid w:val="00522CF0"/>
    <w:rsid w:val="00522F8C"/>
    <w:rsid w:val="005231F0"/>
    <w:rsid w:val="005236CB"/>
    <w:rsid w:val="00523AEA"/>
    <w:rsid w:val="00523B12"/>
    <w:rsid w:val="00524087"/>
    <w:rsid w:val="00524335"/>
    <w:rsid w:val="00524FE8"/>
    <w:rsid w:val="00525570"/>
    <w:rsid w:val="00526261"/>
    <w:rsid w:val="005269DB"/>
    <w:rsid w:val="00526AD0"/>
    <w:rsid w:val="00526D7B"/>
    <w:rsid w:val="00526FB0"/>
    <w:rsid w:val="00527647"/>
    <w:rsid w:val="00530702"/>
    <w:rsid w:val="005308F8"/>
    <w:rsid w:val="00530958"/>
    <w:rsid w:val="00531844"/>
    <w:rsid w:val="00531C2A"/>
    <w:rsid w:val="0053258B"/>
    <w:rsid w:val="0053318C"/>
    <w:rsid w:val="0053332A"/>
    <w:rsid w:val="005333EF"/>
    <w:rsid w:val="00533540"/>
    <w:rsid w:val="00533A6B"/>
    <w:rsid w:val="00533F73"/>
    <w:rsid w:val="005343AE"/>
    <w:rsid w:val="005344D4"/>
    <w:rsid w:val="00534EAA"/>
    <w:rsid w:val="00534FA2"/>
    <w:rsid w:val="0053501E"/>
    <w:rsid w:val="00535093"/>
    <w:rsid w:val="00535AD7"/>
    <w:rsid w:val="00536BD7"/>
    <w:rsid w:val="005376E1"/>
    <w:rsid w:val="00537709"/>
    <w:rsid w:val="00537855"/>
    <w:rsid w:val="00537B95"/>
    <w:rsid w:val="00537BD3"/>
    <w:rsid w:val="00537E79"/>
    <w:rsid w:val="00540315"/>
    <w:rsid w:val="00540486"/>
    <w:rsid w:val="005406BF"/>
    <w:rsid w:val="005406C4"/>
    <w:rsid w:val="005406E7"/>
    <w:rsid w:val="00540861"/>
    <w:rsid w:val="00540D64"/>
    <w:rsid w:val="00541AC3"/>
    <w:rsid w:val="00542CB8"/>
    <w:rsid w:val="005439E0"/>
    <w:rsid w:val="00543A08"/>
    <w:rsid w:val="00543A21"/>
    <w:rsid w:val="00543D80"/>
    <w:rsid w:val="005450D6"/>
    <w:rsid w:val="00545496"/>
    <w:rsid w:val="00545C1F"/>
    <w:rsid w:val="00545E00"/>
    <w:rsid w:val="00545E29"/>
    <w:rsid w:val="0054640A"/>
    <w:rsid w:val="00547089"/>
    <w:rsid w:val="00547F76"/>
    <w:rsid w:val="00550134"/>
    <w:rsid w:val="00554088"/>
    <w:rsid w:val="005544BD"/>
    <w:rsid w:val="00554A95"/>
    <w:rsid w:val="005553B9"/>
    <w:rsid w:val="0055551E"/>
    <w:rsid w:val="0055644D"/>
    <w:rsid w:val="00556D2F"/>
    <w:rsid w:val="00556E52"/>
    <w:rsid w:val="00556EF5"/>
    <w:rsid w:val="005574E5"/>
    <w:rsid w:val="005578A6"/>
    <w:rsid w:val="00557B5A"/>
    <w:rsid w:val="005608B8"/>
    <w:rsid w:val="0056138E"/>
    <w:rsid w:val="00561A13"/>
    <w:rsid w:val="00561BE7"/>
    <w:rsid w:val="005630C7"/>
    <w:rsid w:val="00563346"/>
    <w:rsid w:val="00563560"/>
    <w:rsid w:val="005635A0"/>
    <w:rsid w:val="00563707"/>
    <w:rsid w:val="00563E71"/>
    <w:rsid w:val="005641DE"/>
    <w:rsid w:val="00564EE9"/>
    <w:rsid w:val="00566040"/>
    <w:rsid w:val="00566763"/>
    <w:rsid w:val="00566B60"/>
    <w:rsid w:val="00566BB9"/>
    <w:rsid w:val="00566D8C"/>
    <w:rsid w:val="00566FE1"/>
    <w:rsid w:val="0056798B"/>
    <w:rsid w:val="00567B31"/>
    <w:rsid w:val="005701A8"/>
    <w:rsid w:val="005709E0"/>
    <w:rsid w:val="0057254A"/>
    <w:rsid w:val="005725F2"/>
    <w:rsid w:val="00572676"/>
    <w:rsid w:val="005729ED"/>
    <w:rsid w:val="00573493"/>
    <w:rsid w:val="00573629"/>
    <w:rsid w:val="005737E6"/>
    <w:rsid w:val="00573FD6"/>
    <w:rsid w:val="00574328"/>
    <w:rsid w:val="005743CC"/>
    <w:rsid w:val="00574EDE"/>
    <w:rsid w:val="00575E35"/>
    <w:rsid w:val="005761B3"/>
    <w:rsid w:val="00577703"/>
    <w:rsid w:val="005777F9"/>
    <w:rsid w:val="00580B46"/>
    <w:rsid w:val="00581578"/>
    <w:rsid w:val="00581DA0"/>
    <w:rsid w:val="00581FE7"/>
    <w:rsid w:val="00581FE9"/>
    <w:rsid w:val="00582C44"/>
    <w:rsid w:val="00582C8E"/>
    <w:rsid w:val="0058389E"/>
    <w:rsid w:val="005849D6"/>
    <w:rsid w:val="00584A16"/>
    <w:rsid w:val="005855F1"/>
    <w:rsid w:val="00585E3E"/>
    <w:rsid w:val="00586A91"/>
    <w:rsid w:val="00586D42"/>
    <w:rsid w:val="005873EB"/>
    <w:rsid w:val="00587A91"/>
    <w:rsid w:val="00590775"/>
    <w:rsid w:val="005908B5"/>
    <w:rsid w:val="0059099E"/>
    <w:rsid w:val="00591229"/>
    <w:rsid w:val="0059224C"/>
    <w:rsid w:val="005924CE"/>
    <w:rsid w:val="00592702"/>
    <w:rsid w:val="00592BE8"/>
    <w:rsid w:val="005936AB"/>
    <w:rsid w:val="00593A2A"/>
    <w:rsid w:val="00594091"/>
    <w:rsid w:val="005941F3"/>
    <w:rsid w:val="00595E52"/>
    <w:rsid w:val="0059624A"/>
    <w:rsid w:val="005966E7"/>
    <w:rsid w:val="005968D8"/>
    <w:rsid w:val="00596BA4"/>
    <w:rsid w:val="005974D1"/>
    <w:rsid w:val="005A0E49"/>
    <w:rsid w:val="005A12A7"/>
    <w:rsid w:val="005A12C1"/>
    <w:rsid w:val="005A1373"/>
    <w:rsid w:val="005A1C61"/>
    <w:rsid w:val="005A2862"/>
    <w:rsid w:val="005A2F9F"/>
    <w:rsid w:val="005A3D22"/>
    <w:rsid w:val="005A4720"/>
    <w:rsid w:val="005A53AA"/>
    <w:rsid w:val="005A5509"/>
    <w:rsid w:val="005A5CF3"/>
    <w:rsid w:val="005A5D36"/>
    <w:rsid w:val="005A6122"/>
    <w:rsid w:val="005A71F4"/>
    <w:rsid w:val="005A77E4"/>
    <w:rsid w:val="005B0AC3"/>
    <w:rsid w:val="005B0CC1"/>
    <w:rsid w:val="005B0EF6"/>
    <w:rsid w:val="005B0F96"/>
    <w:rsid w:val="005B107E"/>
    <w:rsid w:val="005B1097"/>
    <w:rsid w:val="005B1402"/>
    <w:rsid w:val="005B1471"/>
    <w:rsid w:val="005B1A56"/>
    <w:rsid w:val="005B1C06"/>
    <w:rsid w:val="005B1EA2"/>
    <w:rsid w:val="005B242D"/>
    <w:rsid w:val="005B3204"/>
    <w:rsid w:val="005B342D"/>
    <w:rsid w:val="005B38C2"/>
    <w:rsid w:val="005B445C"/>
    <w:rsid w:val="005B46DF"/>
    <w:rsid w:val="005B55BC"/>
    <w:rsid w:val="005B5A31"/>
    <w:rsid w:val="005B5E2E"/>
    <w:rsid w:val="005B6028"/>
    <w:rsid w:val="005B6289"/>
    <w:rsid w:val="005B63D8"/>
    <w:rsid w:val="005B6916"/>
    <w:rsid w:val="005B696F"/>
    <w:rsid w:val="005B6A55"/>
    <w:rsid w:val="005B7097"/>
    <w:rsid w:val="005B7241"/>
    <w:rsid w:val="005B75C4"/>
    <w:rsid w:val="005B7C72"/>
    <w:rsid w:val="005C0141"/>
    <w:rsid w:val="005C08F2"/>
    <w:rsid w:val="005C1241"/>
    <w:rsid w:val="005C1481"/>
    <w:rsid w:val="005C24B1"/>
    <w:rsid w:val="005C2C93"/>
    <w:rsid w:val="005C3B5B"/>
    <w:rsid w:val="005C3E90"/>
    <w:rsid w:val="005C5B59"/>
    <w:rsid w:val="005C5E53"/>
    <w:rsid w:val="005C65F9"/>
    <w:rsid w:val="005C78CA"/>
    <w:rsid w:val="005D0586"/>
    <w:rsid w:val="005D0CA7"/>
    <w:rsid w:val="005D0DFD"/>
    <w:rsid w:val="005D0F3B"/>
    <w:rsid w:val="005D1251"/>
    <w:rsid w:val="005D17B7"/>
    <w:rsid w:val="005D189A"/>
    <w:rsid w:val="005D2FC4"/>
    <w:rsid w:val="005D3077"/>
    <w:rsid w:val="005D3097"/>
    <w:rsid w:val="005D3265"/>
    <w:rsid w:val="005D37E3"/>
    <w:rsid w:val="005D457B"/>
    <w:rsid w:val="005D4D1A"/>
    <w:rsid w:val="005D5381"/>
    <w:rsid w:val="005D6497"/>
    <w:rsid w:val="005D665D"/>
    <w:rsid w:val="005D689F"/>
    <w:rsid w:val="005D6A26"/>
    <w:rsid w:val="005D6CE3"/>
    <w:rsid w:val="005D6DD8"/>
    <w:rsid w:val="005E015B"/>
    <w:rsid w:val="005E0F78"/>
    <w:rsid w:val="005E0FCC"/>
    <w:rsid w:val="005E1175"/>
    <w:rsid w:val="005E1780"/>
    <w:rsid w:val="005E1C48"/>
    <w:rsid w:val="005E223D"/>
    <w:rsid w:val="005E2EDE"/>
    <w:rsid w:val="005E3EAE"/>
    <w:rsid w:val="005E41AF"/>
    <w:rsid w:val="005E41C4"/>
    <w:rsid w:val="005E4ACC"/>
    <w:rsid w:val="005E4D01"/>
    <w:rsid w:val="005E4E9D"/>
    <w:rsid w:val="005E5B7C"/>
    <w:rsid w:val="005E6271"/>
    <w:rsid w:val="005E6A1F"/>
    <w:rsid w:val="005E71FA"/>
    <w:rsid w:val="005E7877"/>
    <w:rsid w:val="005E7B5F"/>
    <w:rsid w:val="005F006F"/>
    <w:rsid w:val="005F070C"/>
    <w:rsid w:val="005F165F"/>
    <w:rsid w:val="005F1A41"/>
    <w:rsid w:val="005F1B2E"/>
    <w:rsid w:val="005F1C60"/>
    <w:rsid w:val="005F20A2"/>
    <w:rsid w:val="005F2868"/>
    <w:rsid w:val="005F2B7A"/>
    <w:rsid w:val="005F3845"/>
    <w:rsid w:val="005F384C"/>
    <w:rsid w:val="005F49C2"/>
    <w:rsid w:val="005F5C3C"/>
    <w:rsid w:val="005F5F0B"/>
    <w:rsid w:val="005F67D0"/>
    <w:rsid w:val="005F7AAD"/>
    <w:rsid w:val="005F7FC4"/>
    <w:rsid w:val="005F7FDF"/>
    <w:rsid w:val="006005A3"/>
    <w:rsid w:val="00600728"/>
    <w:rsid w:val="00600AFC"/>
    <w:rsid w:val="00600C35"/>
    <w:rsid w:val="00600F3A"/>
    <w:rsid w:val="0060107F"/>
    <w:rsid w:val="00601A87"/>
    <w:rsid w:val="00601C28"/>
    <w:rsid w:val="00601D44"/>
    <w:rsid w:val="006025BB"/>
    <w:rsid w:val="006027B6"/>
    <w:rsid w:val="00602EFC"/>
    <w:rsid w:val="006031B3"/>
    <w:rsid w:val="006042D2"/>
    <w:rsid w:val="0060459C"/>
    <w:rsid w:val="00604BC2"/>
    <w:rsid w:val="00604F7C"/>
    <w:rsid w:val="00604F8A"/>
    <w:rsid w:val="006053D5"/>
    <w:rsid w:val="00605A20"/>
    <w:rsid w:val="00605FE9"/>
    <w:rsid w:val="00606261"/>
    <w:rsid w:val="006065CC"/>
    <w:rsid w:val="006069A5"/>
    <w:rsid w:val="006073F3"/>
    <w:rsid w:val="00607A81"/>
    <w:rsid w:val="00607C8F"/>
    <w:rsid w:val="00610919"/>
    <w:rsid w:val="0061144F"/>
    <w:rsid w:val="00611A9F"/>
    <w:rsid w:val="00611BED"/>
    <w:rsid w:val="0061220F"/>
    <w:rsid w:val="00612ADE"/>
    <w:rsid w:val="0061371F"/>
    <w:rsid w:val="00614094"/>
    <w:rsid w:val="006142DB"/>
    <w:rsid w:val="006143AF"/>
    <w:rsid w:val="0061515A"/>
    <w:rsid w:val="0061589F"/>
    <w:rsid w:val="00615992"/>
    <w:rsid w:val="00615B2A"/>
    <w:rsid w:val="0061687C"/>
    <w:rsid w:val="00616EF7"/>
    <w:rsid w:val="00616FCD"/>
    <w:rsid w:val="0062034E"/>
    <w:rsid w:val="0062156E"/>
    <w:rsid w:val="006217F5"/>
    <w:rsid w:val="006223D6"/>
    <w:rsid w:val="00622528"/>
    <w:rsid w:val="0062352A"/>
    <w:rsid w:val="00623D51"/>
    <w:rsid w:val="00624754"/>
    <w:rsid w:val="00624CC5"/>
    <w:rsid w:val="00625728"/>
    <w:rsid w:val="0062592C"/>
    <w:rsid w:val="00625C56"/>
    <w:rsid w:val="00625FC1"/>
    <w:rsid w:val="00626371"/>
    <w:rsid w:val="00626C11"/>
    <w:rsid w:val="00626D6F"/>
    <w:rsid w:val="00626DE9"/>
    <w:rsid w:val="00627338"/>
    <w:rsid w:val="00630D32"/>
    <w:rsid w:val="00630E7C"/>
    <w:rsid w:val="00631818"/>
    <w:rsid w:val="00631A30"/>
    <w:rsid w:val="00631C41"/>
    <w:rsid w:val="0063284B"/>
    <w:rsid w:val="00632DBE"/>
    <w:rsid w:val="00632E9F"/>
    <w:rsid w:val="00633159"/>
    <w:rsid w:val="006334BD"/>
    <w:rsid w:val="00633555"/>
    <w:rsid w:val="00633B52"/>
    <w:rsid w:val="00633DB4"/>
    <w:rsid w:val="006348B8"/>
    <w:rsid w:val="00634C11"/>
    <w:rsid w:val="00634DD5"/>
    <w:rsid w:val="00634E34"/>
    <w:rsid w:val="00636997"/>
    <w:rsid w:val="006370A4"/>
    <w:rsid w:val="006373DD"/>
    <w:rsid w:val="00637759"/>
    <w:rsid w:val="006400D9"/>
    <w:rsid w:val="00640468"/>
    <w:rsid w:val="00641AD7"/>
    <w:rsid w:val="00642015"/>
    <w:rsid w:val="00642189"/>
    <w:rsid w:val="00642956"/>
    <w:rsid w:val="00644409"/>
    <w:rsid w:val="006446FB"/>
    <w:rsid w:val="00644AD8"/>
    <w:rsid w:val="00644BEE"/>
    <w:rsid w:val="00644C67"/>
    <w:rsid w:val="00644E1F"/>
    <w:rsid w:val="006452FF"/>
    <w:rsid w:val="0064533C"/>
    <w:rsid w:val="006458B2"/>
    <w:rsid w:val="006458D3"/>
    <w:rsid w:val="00645C02"/>
    <w:rsid w:val="0064627C"/>
    <w:rsid w:val="00647991"/>
    <w:rsid w:val="0065043A"/>
    <w:rsid w:val="00650ED8"/>
    <w:rsid w:val="00650F60"/>
    <w:rsid w:val="006511AB"/>
    <w:rsid w:val="00651463"/>
    <w:rsid w:val="0065172E"/>
    <w:rsid w:val="00651ABB"/>
    <w:rsid w:val="00651B00"/>
    <w:rsid w:val="00652881"/>
    <w:rsid w:val="00652BC9"/>
    <w:rsid w:val="00652E01"/>
    <w:rsid w:val="00653E69"/>
    <w:rsid w:val="00653E94"/>
    <w:rsid w:val="006553A7"/>
    <w:rsid w:val="006557FE"/>
    <w:rsid w:val="00655BD2"/>
    <w:rsid w:val="006561FA"/>
    <w:rsid w:val="00657257"/>
    <w:rsid w:val="00657B51"/>
    <w:rsid w:val="00657B9F"/>
    <w:rsid w:val="00657D02"/>
    <w:rsid w:val="006600FF"/>
    <w:rsid w:val="006605B8"/>
    <w:rsid w:val="00661B6C"/>
    <w:rsid w:val="00661C97"/>
    <w:rsid w:val="00662471"/>
    <w:rsid w:val="00662746"/>
    <w:rsid w:val="0066276D"/>
    <w:rsid w:val="00662CAA"/>
    <w:rsid w:val="00662CD2"/>
    <w:rsid w:val="006633CF"/>
    <w:rsid w:val="00663A79"/>
    <w:rsid w:val="00663B79"/>
    <w:rsid w:val="006644C7"/>
    <w:rsid w:val="00664BA5"/>
    <w:rsid w:val="00664FEE"/>
    <w:rsid w:val="00665C1F"/>
    <w:rsid w:val="00665CFE"/>
    <w:rsid w:val="00665EDE"/>
    <w:rsid w:val="0066760B"/>
    <w:rsid w:val="006678BA"/>
    <w:rsid w:val="00667AF3"/>
    <w:rsid w:val="006701E4"/>
    <w:rsid w:val="0067043D"/>
    <w:rsid w:val="0067094D"/>
    <w:rsid w:val="00671247"/>
    <w:rsid w:val="006713D2"/>
    <w:rsid w:val="00671891"/>
    <w:rsid w:val="006720B2"/>
    <w:rsid w:val="0067215E"/>
    <w:rsid w:val="00672658"/>
    <w:rsid w:val="00672947"/>
    <w:rsid w:val="00675075"/>
    <w:rsid w:val="006754F0"/>
    <w:rsid w:val="00675856"/>
    <w:rsid w:val="00675CC6"/>
    <w:rsid w:val="006761CF"/>
    <w:rsid w:val="00676A26"/>
    <w:rsid w:val="00676A42"/>
    <w:rsid w:val="00676A63"/>
    <w:rsid w:val="00676B85"/>
    <w:rsid w:val="00676D1B"/>
    <w:rsid w:val="0067718E"/>
    <w:rsid w:val="00677404"/>
    <w:rsid w:val="00680398"/>
    <w:rsid w:val="00680FD2"/>
    <w:rsid w:val="00681DF7"/>
    <w:rsid w:val="006821E1"/>
    <w:rsid w:val="006827F2"/>
    <w:rsid w:val="006852F6"/>
    <w:rsid w:val="00686528"/>
    <w:rsid w:val="0068765D"/>
    <w:rsid w:val="00687673"/>
    <w:rsid w:val="00687CB3"/>
    <w:rsid w:val="00687E80"/>
    <w:rsid w:val="006907CA"/>
    <w:rsid w:val="00691077"/>
    <w:rsid w:val="006911F4"/>
    <w:rsid w:val="006912AF"/>
    <w:rsid w:val="00691785"/>
    <w:rsid w:val="00691E34"/>
    <w:rsid w:val="006923D0"/>
    <w:rsid w:val="00692A46"/>
    <w:rsid w:val="00692BF8"/>
    <w:rsid w:val="006939D5"/>
    <w:rsid w:val="00693BE4"/>
    <w:rsid w:val="00693E28"/>
    <w:rsid w:val="006945C7"/>
    <w:rsid w:val="0069471E"/>
    <w:rsid w:val="00694CD3"/>
    <w:rsid w:val="00694DA9"/>
    <w:rsid w:val="0069553C"/>
    <w:rsid w:val="006956E4"/>
    <w:rsid w:val="006957DE"/>
    <w:rsid w:val="006961AD"/>
    <w:rsid w:val="00696262"/>
    <w:rsid w:val="00697113"/>
    <w:rsid w:val="0069715D"/>
    <w:rsid w:val="006A0095"/>
    <w:rsid w:val="006A0B80"/>
    <w:rsid w:val="006A1B59"/>
    <w:rsid w:val="006A2430"/>
    <w:rsid w:val="006A3712"/>
    <w:rsid w:val="006A39DD"/>
    <w:rsid w:val="006A45DF"/>
    <w:rsid w:val="006A4F0D"/>
    <w:rsid w:val="006A4F8D"/>
    <w:rsid w:val="006A4FDC"/>
    <w:rsid w:val="006A5033"/>
    <w:rsid w:val="006A51FB"/>
    <w:rsid w:val="006A5344"/>
    <w:rsid w:val="006A541A"/>
    <w:rsid w:val="006A56D7"/>
    <w:rsid w:val="006A65A2"/>
    <w:rsid w:val="006A66E6"/>
    <w:rsid w:val="006A67BF"/>
    <w:rsid w:val="006A6C00"/>
    <w:rsid w:val="006A7068"/>
    <w:rsid w:val="006A7374"/>
    <w:rsid w:val="006A7865"/>
    <w:rsid w:val="006A7B0F"/>
    <w:rsid w:val="006A7ED4"/>
    <w:rsid w:val="006B00C5"/>
    <w:rsid w:val="006B0819"/>
    <w:rsid w:val="006B0B1E"/>
    <w:rsid w:val="006B10F2"/>
    <w:rsid w:val="006B1254"/>
    <w:rsid w:val="006B17D9"/>
    <w:rsid w:val="006B17FE"/>
    <w:rsid w:val="006B26F2"/>
    <w:rsid w:val="006B56ED"/>
    <w:rsid w:val="006B5AD1"/>
    <w:rsid w:val="006B5B5C"/>
    <w:rsid w:val="006B697D"/>
    <w:rsid w:val="006B6E8B"/>
    <w:rsid w:val="006B727D"/>
    <w:rsid w:val="006B7B69"/>
    <w:rsid w:val="006C01B1"/>
    <w:rsid w:val="006C09C6"/>
    <w:rsid w:val="006C09C7"/>
    <w:rsid w:val="006C0BB1"/>
    <w:rsid w:val="006C1281"/>
    <w:rsid w:val="006C2241"/>
    <w:rsid w:val="006C248E"/>
    <w:rsid w:val="006C2C09"/>
    <w:rsid w:val="006C2D51"/>
    <w:rsid w:val="006C4580"/>
    <w:rsid w:val="006C4D50"/>
    <w:rsid w:val="006C4E04"/>
    <w:rsid w:val="006C5D47"/>
    <w:rsid w:val="006C625A"/>
    <w:rsid w:val="006C6910"/>
    <w:rsid w:val="006C7388"/>
    <w:rsid w:val="006C744B"/>
    <w:rsid w:val="006C76D3"/>
    <w:rsid w:val="006D0A6D"/>
    <w:rsid w:val="006D230B"/>
    <w:rsid w:val="006D2664"/>
    <w:rsid w:val="006D2CD5"/>
    <w:rsid w:val="006D3037"/>
    <w:rsid w:val="006D3335"/>
    <w:rsid w:val="006D39C1"/>
    <w:rsid w:val="006D3B5B"/>
    <w:rsid w:val="006D3BDB"/>
    <w:rsid w:val="006D4DC4"/>
    <w:rsid w:val="006D5101"/>
    <w:rsid w:val="006D5D70"/>
    <w:rsid w:val="006D6548"/>
    <w:rsid w:val="006D6578"/>
    <w:rsid w:val="006D6643"/>
    <w:rsid w:val="006D6C96"/>
    <w:rsid w:val="006D6E87"/>
    <w:rsid w:val="006E0AB6"/>
    <w:rsid w:val="006E1867"/>
    <w:rsid w:val="006E1F4E"/>
    <w:rsid w:val="006E33F8"/>
    <w:rsid w:val="006E3641"/>
    <w:rsid w:val="006E3DD4"/>
    <w:rsid w:val="006E4002"/>
    <w:rsid w:val="006E4A35"/>
    <w:rsid w:val="006E50E7"/>
    <w:rsid w:val="006E510B"/>
    <w:rsid w:val="006E548E"/>
    <w:rsid w:val="006E5611"/>
    <w:rsid w:val="006E60F0"/>
    <w:rsid w:val="006F0120"/>
    <w:rsid w:val="006F023A"/>
    <w:rsid w:val="006F04E0"/>
    <w:rsid w:val="006F0CF9"/>
    <w:rsid w:val="006F1553"/>
    <w:rsid w:val="006F1DE9"/>
    <w:rsid w:val="006F1DFD"/>
    <w:rsid w:val="006F1F08"/>
    <w:rsid w:val="006F2692"/>
    <w:rsid w:val="006F34F1"/>
    <w:rsid w:val="006F3F35"/>
    <w:rsid w:val="006F4920"/>
    <w:rsid w:val="006F4AC6"/>
    <w:rsid w:val="006F5838"/>
    <w:rsid w:val="006F5A34"/>
    <w:rsid w:val="006F5A80"/>
    <w:rsid w:val="006F5F0B"/>
    <w:rsid w:val="006F60E7"/>
    <w:rsid w:val="006F65EB"/>
    <w:rsid w:val="006F6FDC"/>
    <w:rsid w:val="006F74A6"/>
    <w:rsid w:val="006F75CC"/>
    <w:rsid w:val="006F7963"/>
    <w:rsid w:val="006F7EE8"/>
    <w:rsid w:val="007005AA"/>
    <w:rsid w:val="0070086D"/>
    <w:rsid w:val="00700B6D"/>
    <w:rsid w:val="00700F48"/>
    <w:rsid w:val="00700F7C"/>
    <w:rsid w:val="0070193D"/>
    <w:rsid w:val="00701A12"/>
    <w:rsid w:val="00701F37"/>
    <w:rsid w:val="00702506"/>
    <w:rsid w:val="00702B33"/>
    <w:rsid w:val="00702E8D"/>
    <w:rsid w:val="00703159"/>
    <w:rsid w:val="007032FE"/>
    <w:rsid w:val="00703707"/>
    <w:rsid w:val="00703B94"/>
    <w:rsid w:val="007041CE"/>
    <w:rsid w:val="007046C4"/>
    <w:rsid w:val="00704932"/>
    <w:rsid w:val="00704EB7"/>
    <w:rsid w:val="00705516"/>
    <w:rsid w:val="0070562D"/>
    <w:rsid w:val="00705BA5"/>
    <w:rsid w:val="00706073"/>
    <w:rsid w:val="00706745"/>
    <w:rsid w:val="00706EFA"/>
    <w:rsid w:val="00707367"/>
    <w:rsid w:val="00707DDB"/>
    <w:rsid w:val="007104BE"/>
    <w:rsid w:val="00710B7C"/>
    <w:rsid w:val="00710CE6"/>
    <w:rsid w:val="0071141A"/>
    <w:rsid w:val="00711C5F"/>
    <w:rsid w:val="007122D0"/>
    <w:rsid w:val="00712C52"/>
    <w:rsid w:val="0071323A"/>
    <w:rsid w:val="007144DB"/>
    <w:rsid w:val="00714F5F"/>
    <w:rsid w:val="007155DF"/>
    <w:rsid w:val="00715CA7"/>
    <w:rsid w:val="00715F24"/>
    <w:rsid w:val="0071612F"/>
    <w:rsid w:val="0071629C"/>
    <w:rsid w:val="007167F9"/>
    <w:rsid w:val="007169AB"/>
    <w:rsid w:val="00716A23"/>
    <w:rsid w:val="00716C72"/>
    <w:rsid w:val="00716D64"/>
    <w:rsid w:val="00716E4C"/>
    <w:rsid w:val="0071704C"/>
    <w:rsid w:val="007170D4"/>
    <w:rsid w:val="0071712F"/>
    <w:rsid w:val="007172A3"/>
    <w:rsid w:val="0071794D"/>
    <w:rsid w:val="00717A7F"/>
    <w:rsid w:val="00717BCE"/>
    <w:rsid w:val="00717DBB"/>
    <w:rsid w:val="007203B6"/>
    <w:rsid w:val="00720C33"/>
    <w:rsid w:val="00720E5F"/>
    <w:rsid w:val="0072115C"/>
    <w:rsid w:val="0072146E"/>
    <w:rsid w:val="007219A8"/>
    <w:rsid w:val="00721CCB"/>
    <w:rsid w:val="0072267B"/>
    <w:rsid w:val="0072310B"/>
    <w:rsid w:val="0072386C"/>
    <w:rsid w:val="007239FA"/>
    <w:rsid w:val="0072497C"/>
    <w:rsid w:val="00724A5F"/>
    <w:rsid w:val="0072550B"/>
    <w:rsid w:val="00726E3A"/>
    <w:rsid w:val="00726F52"/>
    <w:rsid w:val="00727A41"/>
    <w:rsid w:val="00730EA5"/>
    <w:rsid w:val="007318C2"/>
    <w:rsid w:val="00731951"/>
    <w:rsid w:val="00731E1F"/>
    <w:rsid w:val="00732811"/>
    <w:rsid w:val="0073423D"/>
    <w:rsid w:val="007342E0"/>
    <w:rsid w:val="0073451A"/>
    <w:rsid w:val="0073533A"/>
    <w:rsid w:val="00735340"/>
    <w:rsid w:val="00736692"/>
    <w:rsid w:val="0073677B"/>
    <w:rsid w:val="007368D8"/>
    <w:rsid w:val="00736B83"/>
    <w:rsid w:val="007378CC"/>
    <w:rsid w:val="00737E64"/>
    <w:rsid w:val="00737FFA"/>
    <w:rsid w:val="007410AA"/>
    <w:rsid w:val="00742995"/>
    <w:rsid w:val="007432A4"/>
    <w:rsid w:val="00743421"/>
    <w:rsid w:val="00743503"/>
    <w:rsid w:val="00743552"/>
    <w:rsid w:val="00743FFB"/>
    <w:rsid w:val="00744D8C"/>
    <w:rsid w:val="0074503E"/>
    <w:rsid w:val="007450F8"/>
    <w:rsid w:val="0074591F"/>
    <w:rsid w:val="00745E07"/>
    <w:rsid w:val="0074602B"/>
    <w:rsid w:val="007460B1"/>
    <w:rsid w:val="00746437"/>
    <w:rsid w:val="007465D5"/>
    <w:rsid w:val="00746AFA"/>
    <w:rsid w:val="00746D49"/>
    <w:rsid w:val="00746DBF"/>
    <w:rsid w:val="007475CC"/>
    <w:rsid w:val="00747775"/>
    <w:rsid w:val="00747DA0"/>
    <w:rsid w:val="00750220"/>
    <w:rsid w:val="007508D3"/>
    <w:rsid w:val="007515A6"/>
    <w:rsid w:val="007515AE"/>
    <w:rsid w:val="007522BD"/>
    <w:rsid w:val="007522EF"/>
    <w:rsid w:val="00752926"/>
    <w:rsid w:val="00752943"/>
    <w:rsid w:val="00752C4A"/>
    <w:rsid w:val="00754B0A"/>
    <w:rsid w:val="00754CB1"/>
    <w:rsid w:val="00755193"/>
    <w:rsid w:val="007552CA"/>
    <w:rsid w:val="007554D3"/>
    <w:rsid w:val="007558D5"/>
    <w:rsid w:val="007567FC"/>
    <w:rsid w:val="00756C7E"/>
    <w:rsid w:val="00757FD8"/>
    <w:rsid w:val="007601BD"/>
    <w:rsid w:val="00760518"/>
    <w:rsid w:val="00760A34"/>
    <w:rsid w:val="00760C90"/>
    <w:rsid w:val="00761F4F"/>
    <w:rsid w:val="00762214"/>
    <w:rsid w:val="00762378"/>
    <w:rsid w:val="00762D10"/>
    <w:rsid w:val="00762F00"/>
    <w:rsid w:val="00763521"/>
    <w:rsid w:val="007635CB"/>
    <w:rsid w:val="00763DD4"/>
    <w:rsid w:val="00763FF1"/>
    <w:rsid w:val="00764000"/>
    <w:rsid w:val="007644DC"/>
    <w:rsid w:val="007648D6"/>
    <w:rsid w:val="0076495C"/>
    <w:rsid w:val="00764BE4"/>
    <w:rsid w:val="007666BA"/>
    <w:rsid w:val="00766780"/>
    <w:rsid w:val="0076683B"/>
    <w:rsid w:val="00766A2C"/>
    <w:rsid w:val="0077016D"/>
    <w:rsid w:val="00773456"/>
    <w:rsid w:val="00773553"/>
    <w:rsid w:val="00773886"/>
    <w:rsid w:val="00773C69"/>
    <w:rsid w:val="00773F18"/>
    <w:rsid w:val="007749CC"/>
    <w:rsid w:val="00774E82"/>
    <w:rsid w:val="0077552F"/>
    <w:rsid w:val="00775C32"/>
    <w:rsid w:val="00775F78"/>
    <w:rsid w:val="007761AA"/>
    <w:rsid w:val="00776D92"/>
    <w:rsid w:val="00776DE4"/>
    <w:rsid w:val="007800B6"/>
    <w:rsid w:val="0078029B"/>
    <w:rsid w:val="00780766"/>
    <w:rsid w:val="00780F4B"/>
    <w:rsid w:val="007814DB"/>
    <w:rsid w:val="00781BC7"/>
    <w:rsid w:val="00782135"/>
    <w:rsid w:val="007822A2"/>
    <w:rsid w:val="0078263C"/>
    <w:rsid w:val="00782915"/>
    <w:rsid w:val="00782D62"/>
    <w:rsid w:val="007834A1"/>
    <w:rsid w:val="007835E8"/>
    <w:rsid w:val="007838AB"/>
    <w:rsid w:val="00783B10"/>
    <w:rsid w:val="00783ED4"/>
    <w:rsid w:val="00784BC9"/>
    <w:rsid w:val="00785666"/>
    <w:rsid w:val="0078578D"/>
    <w:rsid w:val="00785A24"/>
    <w:rsid w:val="0078780F"/>
    <w:rsid w:val="007905E3"/>
    <w:rsid w:val="0079088F"/>
    <w:rsid w:val="007910A1"/>
    <w:rsid w:val="0079169F"/>
    <w:rsid w:val="00791AD0"/>
    <w:rsid w:val="00791B31"/>
    <w:rsid w:val="007920FC"/>
    <w:rsid w:val="00792ABF"/>
    <w:rsid w:val="00793147"/>
    <w:rsid w:val="00793AB3"/>
    <w:rsid w:val="00793AF4"/>
    <w:rsid w:val="00793E52"/>
    <w:rsid w:val="00794D58"/>
    <w:rsid w:val="00795267"/>
    <w:rsid w:val="00795626"/>
    <w:rsid w:val="007963C2"/>
    <w:rsid w:val="00797601"/>
    <w:rsid w:val="00797856"/>
    <w:rsid w:val="007A0378"/>
    <w:rsid w:val="007A096A"/>
    <w:rsid w:val="007A0C8F"/>
    <w:rsid w:val="007A0E43"/>
    <w:rsid w:val="007A188F"/>
    <w:rsid w:val="007A19D3"/>
    <w:rsid w:val="007A1C74"/>
    <w:rsid w:val="007A1CAF"/>
    <w:rsid w:val="007A1CE3"/>
    <w:rsid w:val="007A1DA2"/>
    <w:rsid w:val="007A208A"/>
    <w:rsid w:val="007A2216"/>
    <w:rsid w:val="007A26A7"/>
    <w:rsid w:val="007A2878"/>
    <w:rsid w:val="007A2A15"/>
    <w:rsid w:val="007A2BC9"/>
    <w:rsid w:val="007A2FCC"/>
    <w:rsid w:val="007A3660"/>
    <w:rsid w:val="007A3710"/>
    <w:rsid w:val="007A4316"/>
    <w:rsid w:val="007A4769"/>
    <w:rsid w:val="007A4B9E"/>
    <w:rsid w:val="007A4CCB"/>
    <w:rsid w:val="007A4E1D"/>
    <w:rsid w:val="007A4ED1"/>
    <w:rsid w:val="007A5192"/>
    <w:rsid w:val="007A568F"/>
    <w:rsid w:val="007A5891"/>
    <w:rsid w:val="007A5EC8"/>
    <w:rsid w:val="007A6435"/>
    <w:rsid w:val="007A64B2"/>
    <w:rsid w:val="007A6D0D"/>
    <w:rsid w:val="007A6FC3"/>
    <w:rsid w:val="007A73E7"/>
    <w:rsid w:val="007A7B55"/>
    <w:rsid w:val="007A7DC1"/>
    <w:rsid w:val="007A7F81"/>
    <w:rsid w:val="007B09E6"/>
    <w:rsid w:val="007B0B65"/>
    <w:rsid w:val="007B0FCC"/>
    <w:rsid w:val="007B1E2D"/>
    <w:rsid w:val="007B1FA3"/>
    <w:rsid w:val="007B2549"/>
    <w:rsid w:val="007B28E3"/>
    <w:rsid w:val="007B297F"/>
    <w:rsid w:val="007B2A3B"/>
    <w:rsid w:val="007B3CA7"/>
    <w:rsid w:val="007B45F4"/>
    <w:rsid w:val="007B498F"/>
    <w:rsid w:val="007B4A8C"/>
    <w:rsid w:val="007B4C17"/>
    <w:rsid w:val="007B536D"/>
    <w:rsid w:val="007B5519"/>
    <w:rsid w:val="007B5713"/>
    <w:rsid w:val="007B5F27"/>
    <w:rsid w:val="007B614E"/>
    <w:rsid w:val="007B63E7"/>
    <w:rsid w:val="007B6D3A"/>
    <w:rsid w:val="007B7184"/>
    <w:rsid w:val="007B7DA2"/>
    <w:rsid w:val="007C03CA"/>
    <w:rsid w:val="007C04C6"/>
    <w:rsid w:val="007C07CF"/>
    <w:rsid w:val="007C1C10"/>
    <w:rsid w:val="007C1FDA"/>
    <w:rsid w:val="007C30CA"/>
    <w:rsid w:val="007C39AF"/>
    <w:rsid w:val="007C3CB1"/>
    <w:rsid w:val="007C3F2F"/>
    <w:rsid w:val="007C44A9"/>
    <w:rsid w:val="007C45FE"/>
    <w:rsid w:val="007C4DE3"/>
    <w:rsid w:val="007C5013"/>
    <w:rsid w:val="007C57DA"/>
    <w:rsid w:val="007C623B"/>
    <w:rsid w:val="007C6A10"/>
    <w:rsid w:val="007C6F9D"/>
    <w:rsid w:val="007C6FF6"/>
    <w:rsid w:val="007C7749"/>
    <w:rsid w:val="007C7E6B"/>
    <w:rsid w:val="007C7FFC"/>
    <w:rsid w:val="007D039F"/>
    <w:rsid w:val="007D05D8"/>
    <w:rsid w:val="007D0EF9"/>
    <w:rsid w:val="007D1DBC"/>
    <w:rsid w:val="007D23C4"/>
    <w:rsid w:val="007D330D"/>
    <w:rsid w:val="007D3741"/>
    <w:rsid w:val="007D438E"/>
    <w:rsid w:val="007D4907"/>
    <w:rsid w:val="007D5DC5"/>
    <w:rsid w:val="007D64FD"/>
    <w:rsid w:val="007D6502"/>
    <w:rsid w:val="007D695F"/>
    <w:rsid w:val="007D7499"/>
    <w:rsid w:val="007D764B"/>
    <w:rsid w:val="007D790F"/>
    <w:rsid w:val="007D7BFC"/>
    <w:rsid w:val="007E029C"/>
    <w:rsid w:val="007E05C5"/>
    <w:rsid w:val="007E07A2"/>
    <w:rsid w:val="007E2236"/>
    <w:rsid w:val="007E2AE2"/>
    <w:rsid w:val="007E2D1A"/>
    <w:rsid w:val="007E2D4E"/>
    <w:rsid w:val="007E2E0B"/>
    <w:rsid w:val="007E396A"/>
    <w:rsid w:val="007E3C7A"/>
    <w:rsid w:val="007E4D1A"/>
    <w:rsid w:val="007E5F67"/>
    <w:rsid w:val="007E63FE"/>
    <w:rsid w:val="007E7A5E"/>
    <w:rsid w:val="007E7A62"/>
    <w:rsid w:val="007F0374"/>
    <w:rsid w:val="007F07BC"/>
    <w:rsid w:val="007F0884"/>
    <w:rsid w:val="007F126D"/>
    <w:rsid w:val="007F1ACC"/>
    <w:rsid w:val="007F1AEA"/>
    <w:rsid w:val="007F2414"/>
    <w:rsid w:val="007F25A9"/>
    <w:rsid w:val="007F25B1"/>
    <w:rsid w:val="007F2A99"/>
    <w:rsid w:val="007F3C1D"/>
    <w:rsid w:val="007F3CDA"/>
    <w:rsid w:val="007F4190"/>
    <w:rsid w:val="007F4FA9"/>
    <w:rsid w:val="007F5058"/>
    <w:rsid w:val="007F50F4"/>
    <w:rsid w:val="007F646A"/>
    <w:rsid w:val="007F64F4"/>
    <w:rsid w:val="007F65C5"/>
    <w:rsid w:val="007F6CF4"/>
    <w:rsid w:val="007F6D97"/>
    <w:rsid w:val="007F77AE"/>
    <w:rsid w:val="007F798E"/>
    <w:rsid w:val="00800035"/>
    <w:rsid w:val="008000D0"/>
    <w:rsid w:val="00800482"/>
    <w:rsid w:val="00800B8A"/>
    <w:rsid w:val="00800C9A"/>
    <w:rsid w:val="00800D70"/>
    <w:rsid w:val="00800DD7"/>
    <w:rsid w:val="008012F4"/>
    <w:rsid w:val="0080239B"/>
    <w:rsid w:val="00802A00"/>
    <w:rsid w:val="00802FBF"/>
    <w:rsid w:val="0080326A"/>
    <w:rsid w:val="008037A4"/>
    <w:rsid w:val="00803B7F"/>
    <w:rsid w:val="00805082"/>
    <w:rsid w:val="0080528F"/>
    <w:rsid w:val="0080537A"/>
    <w:rsid w:val="00805786"/>
    <w:rsid w:val="0080610E"/>
    <w:rsid w:val="00806AB6"/>
    <w:rsid w:val="00807101"/>
    <w:rsid w:val="00807991"/>
    <w:rsid w:val="008100AC"/>
    <w:rsid w:val="0081025B"/>
    <w:rsid w:val="00810374"/>
    <w:rsid w:val="008107E6"/>
    <w:rsid w:val="00810A2D"/>
    <w:rsid w:val="008112B3"/>
    <w:rsid w:val="0081180F"/>
    <w:rsid w:val="00812457"/>
    <w:rsid w:val="00812C7C"/>
    <w:rsid w:val="0081397C"/>
    <w:rsid w:val="008139E5"/>
    <w:rsid w:val="00814BFE"/>
    <w:rsid w:val="0081508F"/>
    <w:rsid w:val="00815A7E"/>
    <w:rsid w:val="00815B9C"/>
    <w:rsid w:val="00816276"/>
    <w:rsid w:val="0081644B"/>
    <w:rsid w:val="0081651E"/>
    <w:rsid w:val="0081662A"/>
    <w:rsid w:val="00817189"/>
    <w:rsid w:val="0082009A"/>
    <w:rsid w:val="0082103B"/>
    <w:rsid w:val="0082132F"/>
    <w:rsid w:val="0082135F"/>
    <w:rsid w:val="0082138A"/>
    <w:rsid w:val="0082238F"/>
    <w:rsid w:val="008228A5"/>
    <w:rsid w:val="00822AA7"/>
    <w:rsid w:val="00823047"/>
    <w:rsid w:val="00823235"/>
    <w:rsid w:val="00823725"/>
    <w:rsid w:val="00824058"/>
    <w:rsid w:val="008241AB"/>
    <w:rsid w:val="00824AE8"/>
    <w:rsid w:val="00824AED"/>
    <w:rsid w:val="00824FDE"/>
    <w:rsid w:val="008250F2"/>
    <w:rsid w:val="008252A0"/>
    <w:rsid w:val="008256B9"/>
    <w:rsid w:val="00825773"/>
    <w:rsid w:val="00825E6E"/>
    <w:rsid w:val="008261AA"/>
    <w:rsid w:val="00826D26"/>
    <w:rsid w:val="00830FED"/>
    <w:rsid w:val="00831702"/>
    <w:rsid w:val="008319F3"/>
    <w:rsid w:val="00831C2D"/>
    <w:rsid w:val="008325A4"/>
    <w:rsid w:val="00832F28"/>
    <w:rsid w:val="00833C41"/>
    <w:rsid w:val="00834329"/>
    <w:rsid w:val="00834617"/>
    <w:rsid w:val="00834717"/>
    <w:rsid w:val="0083497D"/>
    <w:rsid w:val="00834B65"/>
    <w:rsid w:val="00834FC4"/>
    <w:rsid w:val="00835BAF"/>
    <w:rsid w:val="00835BBE"/>
    <w:rsid w:val="00836726"/>
    <w:rsid w:val="008368DB"/>
    <w:rsid w:val="00836AED"/>
    <w:rsid w:val="00836D55"/>
    <w:rsid w:val="00837483"/>
    <w:rsid w:val="008375C7"/>
    <w:rsid w:val="008402DF"/>
    <w:rsid w:val="008403F6"/>
    <w:rsid w:val="00840787"/>
    <w:rsid w:val="00840A24"/>
    <w:rsid w:val="00840BDD"/>
    <w:rsid w:val="0084116B"/>
    <w:rsid w:val="0084130F"/>
    <w:rsid w:val="008414F5"/>
    <w:rsid w:val="00841811"/>
    <w:rsid w:val="00841E98"/>
    <w:rsid w:val="00841F59"/>
    <w:rsid w:val="0084255A"/>
    <w:rsid w:val="00842AF4"/>
    <w:rsid w:val="00842D4D"/>
    <w:rsid w:val="00843169"/>
    <w:rsid w:val="008433FB"/>
    <w:rsid w:val="008439C4"/>
    <w:rsid w:val="00843BF3"/>
    <w:rsid w:val="00843C0F"/>
    <w:rsid w:val="00843E87"/>
    <w:rsid w:val="00843F20"/>
    <w:rsid w:val="0084425E"/>
    <w:rsid w:val="00844896"/>
    <w:rsid w:val="00844E3C"/>
    <w:rsid w:val="00845915"/>
    <w:rsid w:val="00846079"/>
    <w:rsid w:val="00846274"/>
    <w:rsid w:val="00846A2B"/>
    <w:rsid w:val="00846F56"/>
    <w:rsid w:val="00847143"/>
    <w:rsid w:val="008475D3"/>
    <w:rsid w:val="0085004F"/>
    <w:rsid w:val="0085014C"/>
    <w:rsid w:val="008502F0"/>
    <w:rsid w:val="008505B8"/>
    <w:rsid w:val="00851923"/>
    <w:rsid w:val="00851C9F"/>
    <w:rsid w:val="00851F85"/>
    <w:rsid w:val="008521D7"/>
    <w:rsid w:val="00852265"/>
    <w:rsid w:val="0085384D"/>
    <w:rsid w:val="00853F88"/>
    <w:rsid w:val="008542D8"/>
    <w:rsid w:val="008544F2"/>
    <w:rsid w:val="008553D2"/>
    <w:rsid w:val="00855C5F"/>
    <w:rsid w:val="00856502"/>
    <w:rsid w:val="008565E8"/>
    <w:rsid w:val="00856EE7"/>
    <w:rsid w:val="00857397"/>
    <w:rsid w:val="008576FB"/>
    <w:rsid w:val="00857A96"/>
    <w:rsid w:val="00857F9D"/>
    <w:rsid w:val="0086036B"/>
    <w:rsid w:val="008605BC"/>
    <w:rsid w:val="00860CDB"/>
    <w:rsid w:val="00861A25"/>
    <w:rsid w:val="00861D55"/>
    <w:rsid w:val="00861D59"/>
    <w:rsid w:val="00861F52"/>
    <w:rsid w:val="00862F8B"/>
    <w:rsid w:val="0086300A"/>
    <w:rsid w:val="00863F03"/>
    <w:rsid w:val="00864A61"/>
    <w:rsid w:val="00864CEE"/>
    <w:rsid w:val="0086561D"/>
    <w:rsid w:val="0086592A"/>
    <w:rsid w:val="00866809"/>
    <w:rsid w:val="00866CD9"/>
    <w:rsid w:val="0086731B"/>
    <w:rsid w:val="0086790A"/>
    <w:rsid w:val="0087035D"/>
    <w:rsid w:val="008703C9"/>
    <w:rsid w:val="00870678"/>
    <w:rsid w:val="00871369"/>
    <w:rsid w:val="008716EB"/>
    <w:rsid w:val="0087174D"/>
    <w:rsid w:val="00871E50"/>
    <w:rsid w:val="008724A9"/>
    <w:rsid w:val="008730EE"/>
    <w:rsid w:val="00873370"/>
    <w:rsid w:val="00874256"/>
    <w:rsid w:val="00874869"/>
    <w:rsid w:val="008749BA"/>
    <w:rsid w:val="00874EB3"/>
    <w:rsid w:val="00875581"/>
    <w:rsid w:val="00875757"/>
    <w:rsid w:val="00875D98"/>
    <w:rsid w:val="00876018"/>
    <w:rsid w:val="008761CA"/>
    <w:rsid w:val="00876D18"/>
    <w:rsid w:val="00876F45"/>
    <w:rsid w:val="0087781E"/>
    <w:rsid w:val="008778D0"/>
    <w:rsid w:val="0088031A"/>
    <w:rsid w:val="00880816"/>
    <w:rsid w:val="008809A5"/>
    <w:rsid w:val="00881CEF"/>
    <w:rsid w:val="00881D6A"/>
    <w:rsid w:val="00881F30"/>
    <w:rsid w:val="00882022"/>
    <w:rsid w:val="00882854"/>
    <w:rsid w:val="00882ABC"/>
    <w:rsid w:val="00883044"/>
    <w:rsid w:val="00883045"/>
    <w:rsid w:val="0088308C"/>
    <w:rsid w:val="00883207"/>
    <w:rsid w:val="008834E4"/>
    <w:rsid w:val="00883667"/>
    <w:rsid w:val="00883F6C"/>
    <w:rsid w:val="00884909"/>
    <w:rsid w:val="00884D75"/>
    <w:rsid w:val="0088524E"/>
    <w:rsid w:val="0088554C"/>
    <w:rsid w:val="0088648D"/>
    <w:rsid w:val="00886748"/>
    <w:rsid w:val="008867A4"/>
    <w:rsid w:val="008868CE"/>
    <w:rsid w:val="00887F86"/>
    <w:rsid w:val="008914D6"/>
    <w:rsid w:val="00891DC9"/>
    <w:rsid w:val="00891DDF"/>
    <w:rsid w:val="00892D92"/>
    <w:rsid w:val="00893207"/>
    <w:rsid w:val="0089321D"/>
    <w:rsid w:val="00893324"/>
    <w:rsid w:val="008937E8"/>
    <w:rsid w:val="00893EA6"/>
    <w:rsid w:val="00893FB7"/>
    <w:rsid w:val="008947F0"/>
    <w:rsid w:val="00895F4A"/>
    <w:rsid w:val="008969A2"/>
    <w:rsid w:val="0089703F"/>
    <w:rsid w:val="008977A2"/>
    <w:rsid w:val="008979DE"/>
    <w:rsid w:val="00897CB1"/>
    <w:rsid w:val="008A0197"/>
    <w:rsid w:val="008A01E4"/>
    <w:rsid w:val="008A06A7"/>
    <w:rsid w:val="008A0C50"/>
    <w:rsid w:val="008A11CC"/>
    <w:rsid w:val="008A1C50"/>
    <w:rsid w:val="008A1EC9"/>
    <w:rsid w:val="008A235B"/>
    <w:rsid w:val="008A23D2"/>
    <w:rsid w:val="008A25CD"/>
    <w:rsid w:val="008A260D"/>
    <w:rsid w:val="008A2F9D"/>
    <w:rsid w:val="008A3793"/>
    <w:rsid w:val="008A3D94"/>
    <w:rsid w:val="008A490B"/>
    <w:rsid w:val="008A4A63"/>
    <w:rsid w:val="008A4C3B"/>
    <w:rsid w:val="008A5778"/>
    <w:rsid w:val="008A577F"/>
    <w:rsid w:val="008A5821"/>
    <w:rsid w:val="008A5A09"/>
    <w:rsid w:val="008A63C0"/>
    <w:rsid w:val="008A721E"/>
    <w:rsid w:val="008A7522"/>
    <w:rsid w:val="008A75F9"/>
    <w:rsid w:val="008B0604"/>
    <w:rsid w:val="008B0AB7"/>
    <w:rsid w:val="008B0CDB"/>
    <w:rsid w:val="008B15EB"/>
    <w:rsid w:val="008B1643"/>
    <w:rsid w:val="008B1B0B"/>
    <w:rsid w:val="008B2792"/>
    <w:rsid w:val="008B33AE"/>
    <w:rsid w:val="008B3471"/>
    <w:rsid w:val="008B3C94"/>
    <w:rsid w:val="008B3E87"/>
    <w:rsid w:val="008B40CB"/>
    <w:rsid w:val="008B4918"/>
    <w:rsid w:val="008B4AFF"/>
    <w:rsid w:val="008B4FEA"/>
    <w:rsid w:val="008B535F"/>
    <w:rsid w:val="008B554D"/>
    <w:rsid w:val="008B5692"/>
    <w:rsid w:val="008B60E0"/>
    <w:rsid w:val="008B728E"/>
    <w:rsid w:val="008B77AC"/>
    <w:rsid w:val="008B78DA"/>
    <w:rsid w:val="008B794E"/>
    <w:rsid w:val="008B7E6B"/>
    <w:rsid w:val="008B7F5A"/>
    <w:rsid w:val="008C0600"/>
    <w:rsid w:val="008C0AF6"/>
    <w:rsid w:val="008C1871"/>
    <w:rsid w:val="008C1CA6"/>
    <w:rsid w:val="008C2CD6"/>
    <w:rsid w:val="008C3319"/>
    <w:rsid w:val="008C3A63"/>
    <w:rsid w:val="008C3A8E"/>
    <w:rsid w:val="008C41D7"/>
    <w:rsid w:val="008C4503"/>
    <w:rsid w:val="008C5A94"/>
    <w:rsid w:val="008C5BC4"/>
    <w:rsid w:val="008C6390"/>
    <w:rsid w:val="008C666D"/>
    <w:rsid w:val="008C6A7A"/>
    <w:rsid w:val="008C6D0E"/>
    <w:rsid w:val="008C72B5"/>
    <w:rsid w:val="008C73E0"/>
    <w:rsid w:val="008C74E4"/>
    <w:rsid w:val="008C7A3E"/>
    <w:rsid w:val="008D00A2"/>
    <w:rsid w:val="008D03A9"/>
    <w:rsid w:val="008D0FFF"/>
    <w:rsid w:val="008D11D7"/>
    <w:rsid w:val="008D1708"/>
    <w:rsid w:val="008D28CB"/>
    <w:rsid w:val="008D2E3D"/>
    <w:rsid w:val="008D343C"/>
    <w:rsid w:val="008D35F4"/>
    <w:rsid w:val="008D36A7"/>
    <w:rsid w:val="008D3AB1"/>
    <w:rsid w:val="008D3E19"/>
    <w:rsid w:val="008D4548"/>
    <w:rsid w:val="008D47B7"/>
    <w:rsid w:val="008D48AA"/>
    <w:rsid w:val="008D53C3"/>
    <w:rsid w:val="008D574A"/>
    <w:rsid w:val="008D58BE"/>
    <w:rsid w:val="008D5ACE"/>
    <w:rsid w:val="008D5BF5"/>
    <w:rsid w:val="008D6513"/>
    <w:rsid w:val="008D68CE"/>
    <w:rsid w:val="008D6E62"/>
    <w:rsid w:val="008E031A"/>
    <w:rsid w:val="008E06B3"/>
    <w:rsid w:val="008E0AC6"/>
    <w:rsid w:val="008E0E66"/>
    <w:rsid w:val="008E113A"/>
    <w:rsid w:val="008E138B"/>
    <w:rsid w:val="008E1869"/>
    <w:rsid w:val="008E18C5"/>
    <w:rsid w:val="008E1A12"/>
    <w:rsid w:val="008E26C9"/>
    <w:rsid w:val="008E2736"/>
    <w:rsid w:val="008E29A5"/>
    <w:rsid w:val="008E4087"/>
    <w:rsid w:val="008E4473"/>
    <w:rsid w:val="008E5093"/>
    <w:rsid w:val="008E5F91"/>
    <w:rsid w:val="008E6486"/>
    <w:rsid w:val="008E6EC9"/>
    <w:rsid w:val="008E772E"/>
    <w:rsid w:val="008E7B30"/>
    <w:rsid w:val="008E7B52"/>
    <w:rsid w:val="008E7D76"/>
    <w:rsid w:val="008F0C73"/>
    <w:rsid w:val="008F2888"/>
    <w:rsid w:val="008F3578"/>
    <w:rsid w:val="008F360F"/>
    <w:rsid w:val="008F3A1C"/>
    <w:rsid w:val="008F3DB4"/>
    <w:rsid w:val="008F3F2B"/>
    <w:rsid w:val="008F4189"/>
    <w:rsid w:val="008F4B8A"/>
    <w:rsid w:val="008F4CCF"/>
    <w:rsid w:val="008F56E6"/>
    <w:rsid w:val="008F5D54"/>
    <w:rsid w:val="008F5EC0"/>
    <w:rsid w:val="008F6C25"/>
    <w:rsid w:val="008F76DB"/>
    <w:rsid w:val="008F7FED"/>
    <w:rsid w:val="00900011"/>
    <w:rsid w:val="00900128"/>
    <w:rsid w:val="0090043C"/>
    <w:rsid w:val="0090053E"/>
    <w:rsid w:val="0090070E"/>
    <w:rsid w:val="00900A73"/>
    <w:rsid w:val="00900BC5"/>
    <w:rsid w:val="0090184A"/>
    <w:rsid w:val="00901F22"/>
    <w:rsid w:val="009025BF"/>
    <w:rsid w:val="0090266C"/>
    <w:rsid w:val="00902862"/>
    <w:rsid w:val="0090321E"/>
    <w:rsid w:val="0090322C"/>
    <w:rsid w:val="00903478"/>
    <w:rsid w:val="00903A7C"/>
    <w:rsid w:val="00903C71"/>
    <w:rsid w:val="009040C6"/>
    <w:rsid w:val="009040D7"/>
    <w:rsid w:val="00904477"/>
    <w:rsid w:val="009048ED"/>
    <w:rsid w:val="00905127"/>
    <w:rsid w:val="009057F8"/>
    <w:rsid w:val="0090588C"/>
    <w:rsid w:val="00906E5A"/>
    <w:rsid w:val="009072C9"/>
    <w:rsid w:val="009079E2"/>
    <w:rsid w:val="009108C4"/>
    <w:rsid w:val="00910D01"/>
    <w:rsid w:val="009114A2"/>
    <w:rsid w:val="00911785"/>
    <w:rsid w:val="00911FB1"/>
    <w:rsid w:val="009124B8"/>
    <w:rsid w:val="00912580"/>
    <w:rsid w:val="00912617"/>
    <w:rsid w:val="00912EB6"/>
    <w:rsid w:val="00913110"/>
    <w:rsid w:val="009133B5"/>
    <w:rsid w:val="0091358C"/>
    <w:rsid w:val="00913C82"/>
    <w:rsid w:val="00914A20"/>
    <w:rsid w:val="00914E0B"/>
    <w:rsid w:val="00915051"/>
    <w:rsid w:val="009156D7"/>
    <w:rsid w:val="00915725"/>
    <w:rsid w:val="00915CFD"/>
    <w:rsid w:val="00915DA9"/>
    <w:rsid w:val="0091633F"/>
    <w:rsid w:val="00916AE1"/>
    <w:rsid w:val="00920227"/>
    <w:rsid w:val="009204C7"/>
    <w:rsid w:val="00920572"/>
    <w:rsid w:val="009210B3"/>
    <w:rsid w:val="009211A7"/>
    <w:rsid w:val="0092188A"/>
    <w:rsid w:val="009219B1"/>
    <w:rsid w:val="00921FE5"/>
    <w:rsid w:val="009225ED"/>
    <w:rsid w:val="009230FC"/>
    <w:rsid w:val="009231C3"/>
    <w:rsid w:val="00923926"/>
    <w:rsid w:val="00923A92"/>
    <w:rsid w:val="00923B7F"/>
    <w:rsid w:val="009248C3"/>
    <w:rsid w:val="0092527E"/>
    <w:rsid w:val="009252AD"/>
    <w:rsid w:val="00925535"/>
    <w:rsid w:val="00925B21"/>
    <w:rsid w:val="00926494"/>
    <w:rsid w:val="00926F3C"/>
    <w:rsid w:val="0092727A"/>
    <w:rsid w:val="0093025A"/>
    <w:rsid w:val="009323FB"/>
    <w:rsid w:val="009326B6"/>
    <w:rsid w:val="00932A3E"/>
    <w:rsid w:val="00933E34"/>
    <w:rsid w:val="00933FE9"/>
    <w:rsid w:val="00934369"/>
    <w:rsid w:val="0093440F"/>
    <w:rsid w:val="00934DB8"/>
    <w:rsid w:val="009350DE"/>
    <w:rsid w:val="0093510F"/>
    <w:rsid w:val="00935621"/>
    <w:rsid w:val="00935844"/>
    <w:rsid w:val="0093595B"/>
    <w:rsid w:val="0093622F"/>
    <w:rsid w:val="009365C9"/>
    <w:rsid w:val="009366CD"/>
    <w:rsid w:val="00937A5E"/>
    <w:rsid w:val="00941062"/>
    <w:rsid w:val="00941334"/>
    <w:rsid w:val="00941583"/>
    <w:rsid w:val="00942655"/>
    <w:rsid w:val="00942B3A"/>
    <w:rsid w:val="00942F41"/>
    <w:rsid w:val="009439FF"/>
    <w:rsid w:val="00943BB0"/>
    <w:rsid w:val="0094421F"/>
    <w:rsid w:val="0094456A"/>
    <w:rsid w:val="00945A4C"/>
    <w:rsid w:val="00945E9C"/>
    <w:rsid w:val="009463EB"/>
    <w:rsid w:val="00946DFA"/>
    <w:rsid w:val="00947028"/>
    <w:rsid w:val="009476A0"/>
    <w:rsid w:val="009502AB"/>
    <w:rsid w:val="009503B6"/>
    <w:rsid w:val="009507EB"/>
    <w:rsid w:val="00950D42"/>
    <w:rsid w:val="00951193"/>
    <w:rsid w:val="0095155D"/>
    <w:rsid w:val="00951646"/>
    <w:rsid w:val="009516B7"/>
    <w:rsid w:val="00951B11"/>
    <w:rsid w:val="00951CC1"/>
    <w:rsid w:val="00951CCD"/>
    <w:rsid w:val="00951EAC"/>
    <w:rsid w:val="009521FF"/>
    <w:rsid w:val="00952B72"/>
    <w:rsid w:val="00952F22"/>
    <w:rsid w:val="0095321F"/>
    <w:rsid w:val="00953323"/>
    <w:rsid w:val="00954689"/>
    <w:rsid w:val="00954F24"/>
    <w:rsid w:val="009554CA"/>
    <w:rsid w:val="00955B79"/>
    <w:rsid w:val="009563E1"/>
    <w:rsid w:val="00957796"/>
    <w:rsid w:val="00957AA9"/>
    <w:rsid w:val="009606A1"/>
    <w:rsid w:val="00960A23"/>
    <w:rsid w:val="00961E4A"/>
    <w:rsid w:val="00961FDD"/>
    <w:rsid w:val="00962D9C"/>
    <w:rsid w:val="00963055"/>
    <w:rsid w:val="00963456"/>
    <w:rsid w:val="009634DE"/>
    <w:rsid w:val="009644A2"/>
    <w:rsid w:val="009645BA"/>
    <w:rsid w:val="00964B7A"/>
    <w:rsid w:val="00964BD8"/>
    <w:rsid w:val="00964E6C"/>
    <w:rsid w:val="0096575F"/>
    <w:rsid w:val="00965788"/>
    <w:rsid w:val="00966666"/>
    <w:rsid w:val="0096770A"/>
    <w:rsid w:val="00967E37"/>
    <w:rsid w:val="00970122"/>
    <w:rsid w:val="009706A9"/>
    <w:rsid w:val="0097076B"/>
    <w:rsid w:val="00970C70"/>
    <w:rsid w:val="00971546"/>
    <w:rsid w:val="009726E7"/>
    <w:rsid w:val="00972BA4"/>
    <w:rsid w:val="00973691"/>
    <w:rsid w:val="00973890"/>
    <w:rsid w:val="00973D16"/>
    <w:rsid w:val="0097440E"/>
    <w:rsid w:val="009747FF"/>
    <w:rsid w:val="00975097"/>
    <w:rsid w:val="0097510E"/>
    <w:rsid w:val="009761AF"/>
    <w:rsid w:val="00976269"/>
    <w:rsid w:val="009762F9"/>
    <w:rsid w:val="00976694"/>
    <w:rsid w:val="00976CA4"/>
    <w:rsid w:val="00976E30"/>
    <w:rsid w:val="009772CF"/>
    <w:rsid w:val="009776B6"/>
    <w:rsid w:val="009776ED"/>
    <w:rsid w:val="0098132D"/>
    <w:rsid w:val="00982029"/>
    <w:rsid w:val="00982107"/>
    <w:rsid w:val="00982FD9"/>
    <w:rsid w:val="0098367A"/>
    <w:rsid w:val="00983770"/>
    <w:rsid w:val="009844E2"/>
    <w:rsid w:val="00985073"/>
    <w:rsid w:val="00985092"/>
    <w:rsid w:val="009856DE"/>
    <w:rsid w:val="009859C6"/>
    <w:rsid w:val="00985CF7"/>
    <w:rsid w:val="00986299"/>
    <w:rsid w:val="00986C56"/>
    <w:rsid w:val="00987048"/>
    <w:rsid w:val="00987195"/>
    <w:rsid w:val="00987331"/>
    <w:rsid w:val="00987A87"/>
    <w:rsid w:val="00987B60"/>
    <w:rsid w:val="009906AF"/>
    <w:rsid w:val="00990752"/>
    <w:rsid w:val="009909BE"/>
    <w:rsid w:val="00991147"/>
    <w:rsid w:val="009912D1"/>
    <w:rsid w:val="009913B3"/>
    <w:rsid w:val="009914F3"/>
    <w:rsid w:val="009919D0"/>
    <w:rsid w:val="00991DC4"/>
    <w:rsid w:val="00992271"/>
    <w:rsid w:val="00993720"/>
    <w:rsid w:val="00993B5A"/>
    <w:rsid w:val="00994B0C"/>
    <w:rsid w:val="00994F12"/>
    <w:rsid w:val="009978D4"/>
    <w:rsid w:val="00997C58"/>
    <w:rsid w:val="009A0059"/>
    <w:rsid w:val="009A0DFF"/>
    <w:rsid w:val="009A1447"/>
    <w:rsid w:val="009A14F2"/>
    <w:rsid w:val="009A1F0B"/>
    <w:rsid w:val="009A3A7E"/>
    <w:rsid w:val="009A3BF3"/>
    <w:rsid w:val="009A47C6"/>
    <w:rsid w:val="009A5C87"/>
    <w:rsid w:val="009A61EB"/>
    <w:rsid w:val="009A6219"/>
    <w:rsid w:val="009A625B"/>
    <w:rsid w:val="009A6C28"/>
    <w:rsid w:val="009A7544"/>
    <w:rsid w:val="009A79ED"/>
    <w:rsid w:val="009A7C76"/>
    <w:rsid w:val="009B0B20"/>
    <w:rsid w:val="009B0EA4"/>
    <w:rsid w:val="009B13CF"/>
    <w:rsid w:val="009B1685"/>
    <w:rsid w:val="009B1BC6"/>
    <w:rsid w:val="009B20B0"/>
    <w:rsid w:val="009B26DA"/>
    <w:rsid w:val="009B37BD"/>
    <w:rsid w:val="009B380B"/>
    <w:rsid w:val="009B3AAB"/>
    <w:rsid w:val="009B3E57"/>
    <w:rsid w:val="009B402B"/>
    <w:rsid w:val="009B4046"/>
    <w:rsid w:val="009B4098"/>
    <w:rsid w:val="009B40BA"/>
    <w:rsid w:val="009B41E7"/>
    <w:rsid w:val="009B44F4"/>
    <w:rsid w:val="009B4840"/>
    <w:rsid w:val="009B495C"/>
    <w:rsid w:val="009B4F86"/>
    <w:rsid w:val="009B55E7"/>
    <w:rsid w:val="009B59A1"/>
    <w:rsid w:val="009B5AA7"/>
    <w:rsid w:val="009B63D3"/>
    <w:rsid w:val="009B6408"/>
    <w:rsid w:val="009B7121"/>
    <w:rsid w:val="009B7143"/>
    <w:rsid w:val="009B76AE"/>
    <w:rsid w:val="009C0795"/>
    <w:rsid w:val="009C07B3"/>
    <w:rsid w:val="009C1343"/>
    <w:rsid w:val="009C234C"/>
    <w:rsid w:val="009C25A8"/>
    <w:rsid w:val="009C2C60"/>
    <w:rsid w:val="009C3DB8"/>
    <w:rsid w:val="009C4C49"/>
    <w:rsid w:val="009C4E60"/>
    <w:rsid w:val="009C5513"/>
    <w:rsid w:val="009C55A7"/>
    <w:rsid w:val="009C5A11"/>
    <w:rsid w:val="009C5C43"/>
    <w:rsid w:val="009C7063"/>
    <w:rsid w:val="009C726E"/>
    <w:rsid w:val="009C7490"/>
    <w:rsid w:val="009C76CF"/>
    <w:rsid w:val="009D15C8"/>
    <w:rsid w:val="009D1904"/>
    <w:rsid w:val="009D1A95"/>
    <w:rsid w:val="009D1BC8"/>
    <w:rsid w:val="009D1CDA"/>
    <w:rsid w:val="009D1DBD"/>
    <w:rsid w:val="009D2D32"/>
    <w:rsid w:val="009D42BC"/>
    <w:rsid w:val="009D42D8"/>
    <w:rsid w:val="009D46BB"/>
    <w:rsid w:val="009D508B"/>
    <w:rsid w:val="009D535E"/>
    <w:rsid w:val="009D544F"/>
    <w:rsid w:val="009D5674"/>
    <w:rsid w:val="009D6E06"/>
    <w:rsid w:val="009D711E"/>
    <w:rsid w:val="009E0B21"/>
    <w:rsid w:val="009E0D9D"/>
    <w:rsid w:val="009E0EBC"/>
    <w:rsid w:val="009E1EA4"/>
    <w:rsid w:val="009E1ED9"/>
    <w:rsid w:val="009E1F9F"/>
    <w:rsid w:val="009E21DC"/>
    <w:rsid w:val="009E238C"/>
    <w:rsid w:val="009E2B53"/>
    <w:rsid w:val="009E4FBA"/>
    <w:rsid w:val="009E536C"/>
    <w:rsid w:val="009E53C6"/>
    <w:rsid w:val="009E7A75"/>
    <w:rsid w:val="009E7BC1"/>
    <w:rsid w:val="009F0695"/>
    <w:rsid w:val="009F1296"/>
    <w:rsid w:val="009F170A"/>
    <w:rsid w:val="009F22BB"/>
    <w:rsid w:val="009F296B"/>
    <w:rsid w:val="009F2C02"/>
    <w:rsid w:val="009F2CE4"/>
    <w:rsid w:val="009F394B"/>
    <w:rsid w:val="009F428D"/>
    <w:rsid w:val="009F4A52"/>
    <w:rsid w:val="009F5229"/>
    <w:rsid w:val="009F6602"/>
    <w:rsid w:val="009F6D79"/>
    <w:rsid w:val="009F7785"/>
    <w:rsid w:val="009F779C"/>
    <w:rsid w:val="009F7813"/>
    <w:rsid w:val="00A00397"/>
    <w:rsid w:val="00A00B8B"/>
    <w:rsid w:val="00A00B9C"/>
    <w:rsid w:val="00A00CA0"/>
    <w:rsid w:val="00A00F05"/>
    <w:rsid w:val="00A00FCD"/>
    <w:rsid w:val="00A016E0"/>
    <w:rsid w:val="00A02732"/>
    <w:rsid w:val="00A0279A"/>
    <w:rsid w:val="00A03387"/>
    <w:rsid w:val="00A0359E"/>
    <w:rsid w:val="00A03E85"/>
    <w:rsid w:val="00A045BC"/>
    <w:rsid w:val="00A047FE"/>
    <w:rsid w:val="00A04988"/>
    <w:rsid w:val="00A04C5D"/>
    <w:rsid w:val="00A04DB0"/>
    <w:rsid w:val="00A04DDA"/>
    <w:rsid w:val="00A04F78"/>
    <w:rsid w:val="00A05CF0"/>
    <w:rsid w:val="00A06072"/>
    <w:rsid w:val="00A06F0E"/>
    <w:rsid w:val="00A073CD"/>
    <w:rsid w:val="00A07524"/>
    <w:rsid w:val="00A077CB"/>
    <w:rsid w:val="00A10375"/>
    <w:rsid w:val="00A104C2"/>
    <w:rsid w:val="00A10683"/>
    <w:rsid w:val="00A126FF"/>
    <w:rsid w:val="00A1275B"/>
    <w:rsid w:val="00A131DD"/>
    <w:rsid w:val="00A137EC"/>
    <w:rsid w:val="00A13864"/>
    <w:rsid w:val="00A13DFE"/>
    <w:rsid w:val="00A14462"/>
    <w:rsid w:val="00A14497"/>
    <w:rsid w:val="00A14907"/>
    <w:rsid w:val="00A14A64"/>
    <w:rsid w:val="00A14A72"/>
    <w:rsid w:val="00A14F6B"/>
    <w:rsid w:val="00A150E0"/>
    <w:rsid w:val="00A15D79"/>
    <w:rsid w:val="00A169CE"/>
    <w:rsid w:val="00A1768A"/>
    <w:rsid w:val="00A200C5"/>
    <w:rsid w:val="00A202BA"/>
    <w:rsid w:val="00A202C6"/>
    <w:rsid w:val="00A20A7D"/>
    <w:rsid w:val="00A2187D"/>
    <w:rsid w:val="00A21C36"/>
    <w:rsid w:val="00A22021"/>
    <w:rsid w:val="00A229D3"/>
    <w:rsid w:val="00A22A86"/>
    <w:rsid w:val="00A236CB"/>
    <w:rsid w:val="00A2370D"/>
    <w:rsid w:val="00A23F75"/>
    <w:rsid w:val="00A24183"/>
    <w:rsid w:val="00A24524"/>
    <w:rsid w:val="00A24821"/>
    <w:rsid w:val="00A24A6B"/>
    <w:rsid w:val="00A2621F"/>
    <w:rsid w:val="00A272F5"/>
    <w:rsid w:val="00A2750A"/>
    <w:rsid w:val="00A27C49"/>
    <w:rsid w:val="00A304A1"/>
    <w:rsid w:val="00A31A70"/>
    <w:rsid w:val="00A32891"/>
    <w:rsid w:val="00A32E52"/>
    <w:rsid w:val="00A32FFB"/>
    <w:rsid w:val="00A3374C"/>
    <w:rsid w:val="00A349ED"/>
    <w:rsid w:val="00A34CAB"/>
    <w:rsid w:val="00A34EF9"/>
    <w:rsid w:val="00A3527B"/>
    <w:rsid w:val="00A35542"/>
    <w:rsid w:val="00A3577E"/>
    <w:rsid w:val="00A35DE1"/>
    <w:rsid w:val="00A36694"/>
    <w:rsid w:val="00A366B4"/>
    <w:rsid w:val="00A36B71"/>
    <w:rsid w:val="00A36C1A"/>
    <w:rsid w:val="00A37366"/>
    <w:rsid w:val="00A408C0"/>
    <w:rsid w:val="00A4191C"/>
    <w:rsid w:val="00A41E91"/>
    <w:rsid w:val="00A4204A"/>
    <w:rsid w:val="00A42CCA"/>
    <w:rsid w:val="00A43273"/>
    <w:rsid w:val="00A433B3"/>
    <w:rsid w:val="00A436BB"/>
    <w:rsid w:val="00A43BE4"/>
    <w:rsid w:val="00A44226"/>
    <w:rsid w:val="00A4423B"/>
    <w:rsid w:val="00A445F7"/>
    <w:rsid w:val="00A448CC"/>
    <w:rsid w:val="00A44C3C"/>
    <w:rsid w:val="00A451FF"/>
    <w:rsid w:val="00A457EB"/>
    <w:rsid w:val="00A45AA4"/>
    <w:rsid w:val="00A46287"/>
    <w:rsid w:val="00A46676"/>
    <w:rsid w:val="00A46CE5"/>
    <w:rsid w:val="00A475D0"/>
    <w:rsid w:val="00A47660"/>
    <w:rsid w:val="00A5000F"/>
    <w:rsid w:val="00A5154C"/>
    <w:rsid w:val="00A518E1"/>
    <w:rsid w:val="00A51E33"/>
    <w:rsid w:val="00A522EE"/>
    <w:rsid w:val="00A52572"/>
    <w:rsid w:val="00A53114"/>
    <w:rsid w:val="00A5361C"/>
    <w:rsid w:val="00A53A00"/>
    <w:rsid w:val="00A53FC7"/>
    <w:rsid w:val="00A5485B"/>
    <w:rsid w:val="00A548DC"/>
    <w:rsid w:val="00A55CD1"/>
    <w:rsid w:val="00A55D86"/>
    <w:rsid w:val="00A55EF3"/>
    <w:rsid w:val="00A57015"/>
    <w:rsid w:val="00A578DA"/>
    <w:rsid w:val="00A57B4B"/>
    <w:rsid w:val="00A57E50"/>
    <w:rsid w:val="00A60389"/>
    <w:rsid w:val="00A607EB"/>
    <w:rsid w:val="00A608BA"/>
    <w:rsid w:val="00A60D6D"/>
    <w:rsid w:val="00A6146A"/>
    <w:rsid w:val="00A61AE4"/>
    <w:rsid w:val="00A624DD"/>
    <w:rsid w:val="00A6326E"/>
    <w:rsid w:val="00A63B45"/>
    <w:rsid w:val="00A64C24"/>
    <w:rsid w:val="00A6586B"/>
    <w:rsid w:val="00A65D77"/>
    <w:rsid w:val="00A65ED2"/>
    <w:rsid w:val="00A65F86"/>
    <w:rsid w:val="00A66141"/>
    <w:rsid w:val="00A66FFF"/>
    <w:rsid w:val="00A67345"/>
    <w:rsid w:val="00A67A0D"/>
    <w:rsid w:val="00A67C1D"/>
    <w:rsid w:val="00A67C7F"/>
    <w:rsid w:val="00A700D3"/>
    <w:rsid w:val="00A70459"/>
    <w:rsid w:val="00A70706"/>
    <w:rsid w:val="00A70AB1"/>
    <w:rsid w:val="00A70AE1"/>
    <w:rsid w:val="00A70F6F"/>
    <w:rsid w:val="00A7122B"/>
    <w:rsid w:val="00A7163D"/>
    <w:rsid w:val="00A71686"/>
    <w:rsid w:val="00A716AF"/>
    <w:rsid w:val="00A717EC"/>
    <w:rsid w:val="00A71C77"/>
    <w:rsid w:val="00A723CB"/>
    <w:rsid w:val="00A728ED"/>
    <w:rsid w:val="00A72ED7"/>
    <w:rsid w:val="00A73670"/>
    <w:rsid w:val="00A744D3"/>
    <w:rsid w:val="00A75158"/>
    <w:rsid w:val="00A75A2A"/>
    <w:rsid w:val="00A764CD"/>
    <w:rsid w:val="00A769FD"/>
    <w:rsid w:val="00A80064"/>
    <w:rsid w:val="00A81598"/>
    <w:rsid w:val="00A81ECD"/>
    <w:rsid w:val="00A82823"/>
    <w:rsid w:val="00A82990"/>
    <w:rsid w:val="00A82A37"/>
    <w:rsid w:val="00A83396"/>
    <w:rsid w:val="00A837A7"/>
    <w:rsid w:val="00A83991"/>
    <w:rsid w:val="00A83BBB"/>
    <w:rsid w:val="00A83E74"/>
    <w:rsid w:val="00A847D1"/>
    <w:rsid w:val="00A84A09"/>
    <w:rsid w:val="00A84EF7"/>
    <w:rsid w:val="00A8570F"/>
    <w:rsid w:val="00A85CC1"/>
    <w:rsid w:val="00A86500"/>
    <w:rsid w:val="00A86EDB"/>
    <w:rsid w:val="00A8733F"/>
    <w:rsid w:val="00A874AF"/>
    <w:rsid w:val="00A87618"/>
    <w:rsid w:val="00A87643"/>
    <w:rsid w:val="00A9084C"/>
    <w:rsid w:val="00A90B79"/>
    <w:rsid w:val="00A90E5B"/>
    <w:rsid w:val="00A91524"/>
    <w:rsid w:val="00A91E83"/>
    <w:rsid w:val="00A9273E"/>
    <w:rsid w:val="00A93972"/>
    <w:rsid w:val="00A93A03"/>
    <w:rsid w:val="00A93B83"/>
    <w:rsid w:val="00A93C54"/>
    <w:rsid w:val="00A947DD"/>
    <w:rsid w:val="00A947E1"/>
    <w:rsid w:val="00A95D24"/>
    <w:rsid w:val="00A95EE7"/>
    <w:rsid w:val="00A961B7"/>
    <w:rsid w:val="00A967E6"/>
    <w:rsid w:val="00A96A90"/>
    <w:rsid w:val="00A97490"/>
    <w:rsid w:val="00A974F6"/>
    <w:rsid w:val="00A97C2F"/>
    <w:rsid w:val="00AA0408"/>
    <w:rsid w:val="00AA1195"/>
    <w:rsid w:val="00AA1B9E"/>
    <w:rsid w:val="00AA1DBC"/>
    <w:rsid w:val="00AA36F2"/>
    <w:rsid w:val="00AA52ED"/>
    <w:rsid w:val="00AA55A7"/>
    <w:rsid w:val="00AA55C0"/>
    <w:rsid w:val="00AA5A7C"/>
    <w:rsid w:val="00AA68E9"/>
    <w:rsid w:val="00AA75F2"/>
    <w:rsid w:val="00AA7665"/>
    <w:rsid w:val="00AA79F3"/>
    <w:rsid w:val="00AA7D59"/>
    <w:rsid w:val="00AB0450"/>
    <w:rsid w:val="00AB09CA"/>
    <w:rsid w:val="00AB0A1A"/>
    <w:rsid w:val="00AB0BE7"/>
    <w:rsid w:val="00AB0D75"/>
    <w:rsid w:val="00AB1380"/>
    <w:rsid w:val="00AB146C"/>
    <w:rsid w:val="00AB249C"/>
    <w:rsid w:val="00AB2842"/>
    <w:rsid w:val="00AB29F0"/>
    <w:rsid w:val="00AB2D2F"/>
    <w:rsid w:val="00AB3377"/>
    <w:rsid w:val="00AB3394"/>
    <w:rsid w:val="00AB3657"/>
    <w:rsid w:val="00AB49D4"/>
    <w:rsid w:val="00AB49D8"/>
    <w:rsid w:val="00AB4B08"/>
    <w:rsid w:val="00AB4F12"/>
    <w:rsid w:val="00AB535E"/>
    <w:rsid w:val="00AB6180"/>
    <w:rsid w:val="00AB7951"/>
    <w:rsid w:val="00AC00ED"/>
    <w:rsid w:val="00AC0313"/>
    <w:rsid w:val="00AC11F6"/>
    <w:rsid w:val="00AC2C80"/>
    <w:rsid w:val="00AC2D02"/>
    <w:rsid w:val="00AC3BAE"/>
    <w:rsid w:val="00AC42EC"/>
    <w:rsid w:val="00AC4757"/>
    <w:rsid w:val="00AC6217"/>
    <w:rsid w:val="00AC6253"/>
    <w:rsid w:val="00AC62BB"/>
    <w:rsid w:val="00AC63B8"/>
    <w:rsid w:val="00AC7038"/>
    <w:rsid w:val="00AC74FF"/>
    <w:rsid w:val="00AD00D8"/>
    <w:rsid w:val="00AD0221"/>
    <w:rsid w:val="00AD0329"/>
    <w:rsid w:val="00AD0B10"/>
    <w:rsid w:val="00AD1059"/>
    <w:rsid w:val="00AD1571"/>
    <w:rsid w:val="00AD16E5"/>
    <w:rsid w:val="00AD17B1"/>
    <w:rsid w:val="00AD19BB"/>
    <w:rsid w:val="00AD28AB"/>
    <w:rsid w:val="00AD312B"/>
    <w:rsid w:val="00AD3C1C"/>
    <w:rsid w:val="00AD3E80"/>
    <w:rsid w:val="00AD41A2"/>
    <w:rsid w:val="00AD453A"/>
    <w:rsid w:val="00AD4731"/>
    <w:rsid w:val="00AD4A73"/>
    <w:rsid w:val="00AD506C"/>
    <w:rsid w:val="00AD5B22"/>
    <w:rsid w:val="00AD5FCC"/>
    <w:rsid w:val="00AD7E4E"/>
    <w:rsid w:val="00AE0324"/>
    <w:rsid w:val="00AE0768"/>
    <w:rsid w:val="00AE0F00"/>
    <w:rsid w:val="00AE21DA"/>
    <w:rsid w:val="00AE22E4"/>
    <w:rsid w:val="00AE262D"/>
    <w:rsid w:val="00AE2A42"/>
    <w:rsid w:val="00AE2B14"/>
    <w:rsid w:val="00AE37D6"/>
    <w:rsid w:val="00AE38A0"/>
    <w:rsid w:val="00AE3A52"/>
    <w:rsid w:val="00AE3F37"/>
    <w:rsid w:val="00AE495E"/>
    <w:rsid w:val="00AE4F89"/>
    <w:rsid w:val="00AE51F5"/>
    <w:rsid w:val="00AE55CE"/>
    <w:rsid w:val="00AE5D4F"/>
    <w:rsid w:val="00AE5ECF"/>
    <w:rsid w:val="00AE6C76"/>
    <w:rsid w:val="00AE6CD7"/>
    <w:rsid w:val="00AE71DB"/>
    <w:rsid w:val="00AE76DC"/>
    <w:rsid w:val="00AE7803"/>
    <w:rsid w:val="00AE7AFE"/>
    <w:rsid w:val="00AF01F9"/>
    <w:rsid w:val="00AF0392"/>
    <w:rsid w:val="00AF0CB6"/>
    <w:rsid w:val="00AF0F5D"/>
    <w:rsid w:val="00AF2070"/>
    <w:rsid w:val="00AF2BDC"/>
    <w:rsid w:val="00AF3125"/>
    <w:rsid w:val="00AF33E2"/>
    <w:rsid w:val="00AF4303"/>
    <w:rsid w:val="00AF4487"/>
    <w:rsid w:val="00AF4C83"/>
    <w:rsid w:val="00AF4EDD"/>
    <w:rsid w:val="00AF533B"/>
    <w:rsid w:val="00AF624D"/>
    <w:rsid w:val="00AF6509"/>
    <w:rsid w:val="00AF696E"/>
    <w:rsid w:val="00AF775F"/>
    <w:rsid w:val="00AF78B1"/>
    <w:rsid w:val="00AF7978"/>
    <w:rsid w:val="00AF7E47"/>
    <w:rsid w:val="00B00146"/>
    <w:rsid w:val="00B0015A"/>
    <w:rsid w:val="00B01A17"/>
    <w:rsid w:val="00B01E53"/>
    <w:rsid w:val="00B02392"/>
    <w:rsid w:val="00B02547"/>
    <w:rsid w:val="00B02707"/>
    <w:rsid w:val="00B02894"/>
    <w:rsid w:val="00B028D4"/>
    <w:rsid w:val="00B02C58"/>
    <w:rsid w:val="00B03FA7"/>
    <w:rsid w:val="00B04144"/>
    <w:rsid w:val="00B04321"/>
    <w:rsid w:val="00B043C0"/>
    <w:rsid w:val="00B047F9"/>
    <w:rsid w:val="00B05193"/>
    <w:rsid w:val="00B0536E"/>
    <w:rsid w:val="00B05A58"/>
    <w:rsid w:val="00B05C01"/>
    <w:rsid w:val="00B06CD9"/>
    <w:rsid w:val="00B07350"/>
    <w:rsid w:val="00B073A1"/>
    <w:rsid w:val="00B075FF"/>
    <w:rsid w:val="00B078FB"/>
    <w:rsid w:val="00B07928"/>
    <w:rsid w:val="00B10373"/>
    <w:rsid w:val="00B108FB"/>
    <w:rsid w:val="00B113E4"/>
    <w:rsid w:val="00B11702"/>
    <w:rsid w:val="00B123E2"/>
    <w:rsid w:val="00B12772"/>
    <w:rsid w:val="00B13AA0"/>
    <w:rsid w:val="00B13CF0"/>
    <w:rsid w:val="00B13DA5"/>
    <w:rsid w:val="00B13E01"/>
    <w:rsid w:val="00B14338"/>
    <w:rsid w:val="00B14732"/>
    <w:rsid w:val="00B14E48"/>
    <w:rsid w:val="00B14EC2"/>
    <w:rsid w:val="00B14EFE"/>
    <w:rsid w:val="00B15405"/>
    <w:rsid w:val="00B156EB"/>
    <w:rsid w:val="00B15DD1"/>
    <w:rsid w:val="00B15E3B"/>
    <w:rsid w:val="00B16D70"/>
    <w:rsid w:val="00B16F1B"/>
    <w:rsid w:val="00B175B1"/>
    <w:rsid w:val="00B203F4"/>
    <w:rsid w:val="00B21ACE"/>
    <w:rsid w:val="00B2212F"/>
    <w:rsid w:val="00B22595"/>
    <w:rsid w:val="00B22B7B"/>
    <w:rsid w:val="00B2331D"/>
    <w:rsid w:val="00B23B86"/>
    <w:rsid w:val="00B23DDA"/>
    <w:rsid w:val="00B23F05"/>
    <w:rsid w:val="00B24173"/>
    <w:rsid w:val="00B241FA"/>
    <w:rsid w:val="00B24923"/>
    <w:rsid w:val="00B24996"/>
    <w:rsid w:val="00B25618"/>
    <w:rsid w:val="00B25AB6"/>
    <w:rsid w:val="00B25B1A"/>
    <w:rsid w:val="00B26075"/>
    <w:rsid w:val="00B269F2"/>
    <w:rsid w:val="00B27003"/>
    <w:rsid w:val="00B276F2"/>
    <w:rsid w:val="00B27ED8"/>
    <w:rsid w:val="00B30447"/>
    <w:rsid w:val="00B3090F"/>
    <w:rsid w:val="00B309C7"/>
    <w:rsid w:val="00B31F4D"/>
    <w:rsid w:val="00B32201"/>
    <w:rsid w:val="00B336A6"/>
    <w:rsid w:val="00B33710"/>
    <w:rsid w:val="00B3393C"/>
    <w:rsid w:val="00B34192"/>
    <w:rsid w:val="00B342A6"/>
    <w:rsid w:val="00B34C39"/>
    <w:rsid w:val="00B35EE7"/>
    <w:rsid w:val="00B35F11"/>
    <w:rsid w:val="00B37269"/>
    <w:rsid w:val="00B37352"/>
    <w:rsid w:val="00B4088D"/>
    <w:rsid w:val="00B40AC6"/>
    <w:rsid w:val="00B40E3B"/>
    <w:rsid w:val="00B413E1"/>
    <w:rsid w:val="00B41772"/>
    <w:rsid w:val="00B41A98"/>
    <w:rsid w:val="00B41EB9"/>
    <w:rsid w:val="00B41ECB"/>
    <w:rsid w:val="00B42794"/>
    <w:rsid w:val="00B42C92"/>
    <w:rsid w:val="00B42D7E"/>
    <w:rsid w:val="00B43634"/>
    <w:rsid w:val="00B439E6"/>
    <w:rsid w:val="00B4417F"/>
    <w:rsid w:val="00B44D33"/>
    <w:rsid w:val="00B452AE"/>
    <w:rsid w:val="00B45D10"/>
    <w:rsid w:val="00B45EEA"/>
    <w:rsid w:val="00B46336"/>
    <w:rsid w:val="00B46DA0"/>
    <w:rsid w:val="00B46E68"/>
    <w:rsid w:val="00B4706B"/>
    <w:rsid w:val="00B47440"/>
    <w:rsid w:val="00B4753B"/>
    <w:rsid w:val="00B47C05"/>
    <w:rsid w:val="00B50716"/>
    <w:rsid w:val="00B50E07"/>
    <w:rsid w:val="00B50FDE"/>
    <w:rsid w:val="00B51D58"/>
    <w:rsid w:val="00B52286"/>
    <w:rsid w:val="00B52490"/>
    <w:rsid w:val="00B52E05"/>
    <w:rsid w:val="00B53224"/>
    <w:rsid w:val="00B533F3"/>
    <w:rsid w:val="00B5340F"/>
    <w:rsid w:val="00B54509"/>
    <w:rsid w:val="00B54891"/>
    <w:rsid w:val="00B548C8"/>
    <w:rsid w:val="00B54D49"/>
    <w:rsid w:val="00B54F38"/>
    <w:rsid w:val="00B551C2"/>
    <w:rsid w:val="00B55E21"/>
    <w:rsid w:val="00B56708"/>
    <w:rsid w:val="00B573A5"/>
    <w:rsid w:val="00B5748F"/>
    <w:rsid w:val="00B57863"/>
    <w:rsid w:val="00B57F00"/>
    <w:rsid w:val="00B60165"/>
    <w:rsid w:val="00B60B09"/>
    <w:rsid w:val="00B617DE"/>
    <w:rsid w:val="00B61A70"/>
    <w:rsid w:val="00B62002"/>
    <w:rsid w:val="00B634AF"/>
    <w:rsid w:val="00B639E3"/>
    <w:rsid w:val="00B63BC1"/>
    <w:rsid w:val="00B64926"/>
    <w:rsid w:val="00B64B0A"/>
    <w:rsid w:val="00B65658"/>
    <w:rsid w:val="00B65677"/>
    <w:rsid w:val="00B65DC8"/>
    <w:rsid w:val="00B6608E"/>
    <w:rsid w:val="00B660BD"/>
    <w:rsid w:val="00B6686E"/>
    <w:rsid w:val="00B668E8"/>
    <w:rsid w:val="00B66F38"/>
    <w:rsid w:val="00B6705F"/>
    <w:rsid w:val="00B706D6"/>
    <w:rsid w:val="00B708E7"/>
    <w:rsid w:val="00B71A87"/>
    <w:rsid w:val="00B71DFD"/>
    <w:rsid w:val="00B72D58"/>
    <w:rsid w:val="00B736B7"/>
    <w:rsid w:val="00B73A3F"/>
    <w:rsid w:val="00B7439A"/>
    <w:rsid w:val="00B743E5"/>
    <w:rsid w:val="00B74B1E"/>
    <w:rsid w:val="00B7520B"/>
    <w:rsid w:val="00B75506"/>
    <w:rsid w:val="00B75522"/>
    <w:rsid w:val="00B755FD"/>
    <w:rsid w:val="00B758DA"/>
    <w:rsid w:val="00B75B9F"/>
    <w:rsid w:val="00B75C9C"/>
    <w:rsid w:val="00B75CF4"/>
    <w:rsid w:val="00B75DE8"/>
    <w:rsid w:val="00B768A0"/>
    <w:rsid w:val="00B76AB4"/>
    <w:rsid w:val="00B76B1A"/>
    <w:rsid w:val="00B76DFA"/>
    <w:rsid w:val="00B777C1"/>
    <w:rsid w:val="00B77FC6"/>
    <w:rsid w:val="00B80088"/>
    <w:rsid w:val="00B800CE"/>
    <w:rsid w:val="00B80242"/>
    <w:rsid w:val="00B80724"/>
    <w:rsid w:val="00B8096A"/>
    <w:rsid w:val="00B80CDE"/>
    <w:rsid w:val="00B8110E"/>
    <w:rsid w:val="00B8126A"/>
    <w:rsid w:val="00B81683"/>
    <w:rsid w:val="00B81F1B"/>
    <w:rsid w:val="00B8245B"/>
    <w:rsid w:val="00B82B69"/>
    <w:rsid w:val="00B82F51"/>
    <w:rsid w:val="00B832CD"/>
    <w:rsid w:val="00B8352A"/>
    <w:rsid w:val="00B8400A"/>
    <w:rsid w:val="00B845F1"/>
    <w:rsid w:val="00B848DA"/>
    <w:rsid w:val="00B851DC"/>
    <w:rsid w:val="00B85B15"/>
    <w:rsid w:val="00B85D2B"/>
    <w:rsid w:val="00B86041"/>
    <w:rsid w:val="00B8632E"/>
    <w:rsid w:val="00B8734F"/>
    <w:rsid w:val="00B873D4"/>
    <w:rsid w:val="00B8780B"/>
    <w:rsid w:val="00B87B08"/>
    <w:rsid w:val="00B90899"/>
    <w:rsid w:val="00B91B49"/>
    <w:rsid w:val="00B92FEE"/>
    <w:rsid w:val="00B93BE0"/>
    <w:rsid w:val="00B93C2A"/>
    <w:rsid w:val="00B94103"/>
    <w:rsid w:val="00B941EB"/>
    <w:rsid w:val="00B94C69"/>
    <w:rsid w:val="00B952DB"/>
    <w:rsid w:val="00B95CDA"/>
    <w:rsid w:val="00B96367"/>
    <w:rsid w:val="00B9699E"/>
    <w:rsid w:val="00B96B01"/>
    <w:rsid w:val="00B96EC6"/>
    <w:rsid w:val="00B979B7"/>
    <w:rsid w:val="00B97A43"/>
    <w:rsid w:val="00B97A4D"/>
    <w:rsid w:val="00B97C0F"/>
    <w:rsid w:val="00B97E30"/>
    <w:rsid w:val="00BA0339"/>
    <w:rsid w:val="00BA0508"/>
    <w:rsid w:val="00BA0A4C"/>
    <w:rsid w:val="00BA0E8E"/>
    <w:rsid w:val="00BA105E"/>
    <w:rsid w:val="00BA1BFB"/>
    <w:rsid w:val="00BA1DD5"/>
    <w:rsid w:val="00BA2214"/>
    <w:rsid w:val="00BA2A03"/>
    <w:rsid w:val="00BA3AC5"/>
    <w:rsid w:val="00BA3B18"/>
    <w:rsid w:val="00BA40D3"/>
    <w:rsid w:val="00BA4788"/>
    <w:rsid w:val="00BA4BFB"/>
    <w:rsid w:val="00BA5442"/>
    <w:rsid w:val="00BA5768"/>
    <w:rsid w:val="00BA5B5F"/>
    <w:rsid w:val="00BA5C82"/>
    <w:rsid w:val="00BA6615"/>
    <w:rsid w:val="00BA6933"/>
    <w:rsid w:val="00BA70C8"/>
    <w:rsid w:val="00BA7507"/>
    <w:rsid w:val="00BA7521"/>
    <w:rsid w:val="00BA7FF4"/>
    <w:rsid w:val="00BB01DF"/>
    <w:rsid w:val="00BB043F"/>
    <w:rsid w:val="00BB0BEA"/>
    <w:rsid w:val="00BB0E63"/>
    <w:rsid w:val="00BB18E1"/>
    <w:rsid w:val="00BB1B1F"/>
    <w:rsid w:val="00BB1F8E"/>
    <w:rsid w:val="00BB231F"/>
    <w:rsid w:val="00BB233B"/>
    <w:rsid w:val="00BB2971"/>
    <w:rsid w:val="00BB2AF3"/>
    <w:rsid w:val="00BB3701"/>
    <w:rsid w:val="00BB37A7"/>
    <w:rsid w:val="00BB3C81"/>
    <w:rsid w:val="00BB4333"/>
    <w:rsid w:val="00BB44C5"/>
    <w:rsid w:val="00BB4748"/>
    <w:rsid w:val="00BB49CF"/>
    <w:rsid w:val="00BB4C93"/>
    <w:rsid w:val="00BB5155"/>
    <w:rsid w:val="00BB548E"/>
    <w:rsid w:val="00BB660B"/>
    <w:rsid w:val="00BB6D4D"/>
    <w:rsid w:val="00BB790D"/>
    <w:rsid w:val="00BB7C74"/>
    <w:rsid w:val="00BB7E80"/>
    <w:rsid w:val="00BC0A54"/>
    <w:rsid w:val="00BC2267"/>
    <w:rsid w:val="00BC2904"/>
    <w:rsid w:val="00BC30AA"/>
    <w:rsid w:val="00BC3318"/>
    <w:rsid w:val="00BC38CF"/>
    <w:rsid w:val="00BC396B"/>
    <w:rsid w:val="00BC4CC2"/>
    <w:rsid w:val="00BC5046"/>
    <w:rsid w:val="00BC578B"/>
    <w:rsid w:val="00BC5CE4"/>
    <w:rsid w:val="00BC6841"/>
    <w:rsid w:val="00BC7654"/>
    <w:rsid w:val="00BC7A6F"/>
    <w:rsid w:val="00BC7E24"/>
    <w:rsid w:val="00BD09D3"/>
    <w:rsid w:val="00BD10F7"/>
    <w:rsid w:val="00BD26CD"/>
    <w:rsid w:val="00BD3C32"/>
    <w:rsid w:val="00BD4712"/>
    <w:rsid w:val="00BD4F77"/>
    <w:rsid w:val="00BD5945"/>
    <w:rsid w:val="00BD599A"/>
    <w:rsid w:val="00BD5B37"/>
    <w:rsid w:val="00BD5C39"/>
    <w:rsid w:val="00BD629C"/>
    <w:rsid w:val="00BD640B"/>
    <w:rsid w:val="00BD6A94"/>
    <w:rsid w:val="00BD6EA9"/>
    <w:rsid w:val="00BD7316"/>
    <w:rsid w:val="00BD7486"/>
    <w:rsid w:val="00BD7675"/>
    <w:rsid w:val="00BD77A0"/>
    <w:rsid w:val="00BE0298"/>
    <w:rsid w:val="00BE02DF"/>
    <w:rsid w:val="00BE0BD1"/>
    <w:rsid w:val="00BE0E80"/>
    <w:rsid w:val="00BE0F24"/>
    <w:rsid w:val="00BE1743"/>
    <w:rsid w:val="00BE1A09"/>
    <w:rsid w:val="00BE21C7"/>
    <w:rsid w:val="00BE377E"/>
    <w:rsid w:val="00BE3AB8"/>
    <w:rsid w:val="00BE4F63"/>
    <w:rsid w:val="00BE514D"/>
    <w:rsid w:val="00BE5323"/>
    <w:rsid w:val="00BE591E"/>
    <w:rsid w:val="00BE62FA"/>
    <w:rsid w:val="00BE77DE"/>
    <w:rsid w:val="00BE7BA9"/>
    <w:rsid w:val="00BF04BF"/>
    <w:rsid w:val="00BF059F"/>
    <w:rsid w:val="00BF05F8"/>
    <w:rsid w:val="00BF0D62"/>
    <w:rsid w:val="00BF129D"/>
    <w:rsid w:val="00BF17F6"/>
    <w:rsid w:val="00BF2C0A"/>
    <w:rsid w:val="00BF2E76"/>
    <w:rsid w:val="00BF362A"/>
    <w:rsid w:val="00BF3A2F"/>
    <w:rsid w:val="00BF3E96"/>
    <w:rsid w:val="00BF40F4"/>
    <w:rsid w:val="00BF5463"/>
    <w:rsid w:val="00BF557C"/>
    <w:rsid w:val="00BF6155"/>
    <w:rsid w:val="00BF636D"/>
    <w:rsid w:val="00BF6448"/>
    <w:rsid w:val="00BF656B"/>
    <w:rsid w:val="00BF6862"/>
    <w:rsid w:val="00BF7533"/>
    <w:rsid w:val="00BF7C12"/>
    <w:rsid w:val="00BF7C5E"/>
    <w:rsid w:val="00C00CE8"/>
    <w:rsid w:val="00C011D0"/>
    <w:rsid w:val="00C01FAD"/>
    <w:rsid w:val="00C022CD"/>
    <w:rsid w:val="00C02662"/>
    <w:rsid w:val="00C03284"/>
    <w:rsid w:val="00C032D0"/>
    <w:rsid w:val="00C03864"/>
    <w:rsid w:val="00C04256"/>
    <w:rsid w:val="00C042A4"/>
    <w:rsid w:val="00C0584E"/>
    <w:rsid w:val="00C05937"/>
    <w:rsid w:val="00C059AE"/>
    <w:rsid w:val="00C05B21"/>
    <w:rsid w:val="00C06331"/>
    <w:rsid w:val="00C0643D"/>
    <w:rsid w:val="00C06A81"/>
    <w:rsid w:val="00C06B1F"/>
    <w:rsid w:val="00C06E50"/>
    <w:rsid w:val="00C06FB5"/>
    <w:rsid w:val="00C07FC9"/>
    <w:rsid w:val="00C10B31"/>
    <w:rsid w:val="00C11A85"/>
    <w:rsid w:val="00C12380"/>
    <w:rsid w:val="00C12A12"/>
    <w:rsid w:val="00C12BAD"/>
    <w:rsid w:val="00C13497"/>
    <w:rsid w:val="00C13AA0"/>
    <w:rsid w:val="00C1443E"/>
    <w:rsid w:val="00C14605"/>
    <w:rsid w:val="00C147E3"/>
    <w:rsid w:val="00C1484D"/>
    <w:rsid w:val="00C148E8"/>
    <w:rsid w:val="00C1496E"/>
    <w:rsid w:val="00C14F87"/>
    <w:rsid w:val="00C152F4"/>
    <w:rsid w:val="00C16102"/>
    <w:rsid w:val="00C163AD"/>
    <w:rsid w:val="00C167C4"/>
    <w:rsid w:val="00C167F5"/>
    <w:rsid w:val="00C168C2"/>
    <w:rsid w:val="00C176F4"/>
    <w:rsid w:val="00C177DB"/>
    <w:rsid w:val="00C17920"/>
    <w:rsid w:val="00C17D64"/>
    <w:rsid w:val="00C17FBF"/>
    <w:rsid w:val="00C17FCF"/>
    <w:rsid w:val="00C20AD0"/>
    <w:rsid w:val="00C20DEE"/>
    <w:rsid w:val="00C21951"/>
    <w:rsid w:val="00C22785"/>
    <w:rsid w:val="00C22786"/>
    <w:rsid w:val="00C22A8F"/>
    <w:rsid w:val="00C22CD4"/>
    <w:rsid w:val="00C23E89"/>
    <w:rsid w:val="00C23F55"/>
    <w:rsid w:val="00C240C0"/>
    <w:rsid w:val="00C249D4"/>
    <w:rsid w:val="00C24EA5"/>
    <w:rsid w:val="00C24F55"/>
    <w:rsid w:val="00C250A4"/>
    <w:rsid w:val="00C25CB1"/>
    <w:rsid w:val="00C26EBF"/>
    <w:rsid w:val="00C27433"/>
    <w:rsid w:val="00C277E9"/>
    <w:rsid w:val="00C27AA5"/>
    <w:rsid w:val="00C27B10"/>
    <w:rsid w:val="00C27D93"/>
    <w:rsid w:val="00C319DE"/>
    <w:rsid w:val="00C31BAC"/>
    <w:rsid w:val="00C31E0E"/>
    <w:rsid w:val="00C32110"/>
    <w:rsid w:val="00C3220F"/>
    <w:rsid w:val="00C32230"/>
    <w:rsid w:val="00C32449"/>
    <w:rsid w:val="00C3261C"/>
    <w:rsid w:val="00C336BA"/>
    <w:rsid w:val="00C33AD7"/>
    <w:rsid w:val="00C3416D"/>
    <w:rsid w:val="00C347F9"/>
    <w:rsid w:val="00C34A01"/>
    <w:rsid w:val="00C34F89"/>
    <w:rsid w:val="00C355D3"/>
    <w:rsid w:val="00C357F5"/>
    <w:rsid w:val="00C35B22"/>
    <w:rsid w:val="00C35BDC"/>
    <w:rsid w:val="00C369BE"/>
    <w:rsid w:val="00C36B7A"/>
    <w:rsid w:val="00C37226"/>
    <w:rsid w:val="00C40275"/>
    <w:rsid w:val="00C408CB"/>
    <w:rsid w:val="00C40A6C"/>
    <w:rsid w:val="00C40A8A"/>
    <w:rsid w:val="00C4137F"/>
    <w:rsid w:val="00C41C38"/>
    <w:rsid w:val="00C421AC"/>
    <w:rsid w:val="00C42402"/>
    <w:rsid w:val="00C42B03"/>
    <w:rsid w:val="00C431F1"/>
    <w:rsid w:val="00C433FB"/>
    <w:rsid w:val="00C43C76"/>
    <w:rsid w:val="00C43FB1"/>
    <w:rsid w:val="00C449E9"/>
    <w:rsid w:val="00C45389"/>
    <w:rsid w:val="00C46E3C"/>
    <w:rsid w:val="00C479C3"/>
    <w:rsid w:val="00C47D0F"/>
    <w:rsid w:val="00C5011A"/>
    <w:rsid w:val="00C50364"/>
    <w:rsid w:val="00C5098E"/>
    <w:rsid w:val="00C50FC2"/>
    <w:rsid w:val="00C51BE6"/>
    <w:rsid w:val="00C5297D"/>
    <w:rsid w:val="00C529B2"/>
    <w:rsid w:val="00C53C15"/>
    <w:rsid w:val="00C5420E"/>
    <w:rsid w:val="00C543EC"/>
    <w:rsid w:val="00C54908"/>
    <w:rsid w:val="00C54D30"/>
    <w:rsid w:val="00C551ED"/>
    <w:rsid w:val="00C55B46"/>
    <w:rsid w:val="00C56100"/>
    <w:rsid w:val="00C56400"/>
    <w:rsid w:val="00C5699A"/>
    <w:rsid w:val="00C5729B"/>
    <w:rsid w:val="00C57554"/>
    <w:rsid w:val="00C60255"/>
    <w:rsid w:val="00C60684"/>
    <w:rsid w:val="00C60EF4"/>
    <w:rsid w:val="00C61452"/>
    <w:rsid w:val="00C61A03"/>
    <w:rsid w:val="00C61E31"/>
    <w:rsid w:val="00C61FB6"/>
    <w:rsid w:val="00C62216"/>
    <w:rsid w:val="00C623D9"/>
    <w:rsid w:val="00C625F0"/>
    <w:rsid w:val="00C62FDB"/>
    <w:rsid w:val="00C632D0"/>
    <w:rsid w:val="00C63782"/>
    <w:rsid w:val="00C63F63"/>
    <w:rsid w:val="00C64141"/>
    <w:rsid w:val="00C64D3D"/>
    <w:rsid w:val="00C656FF"/>
    <w:rsid w:val="00C6573C"/>
    <w:rsid w:val="00C65BED"/>
    <w:rsid w:val="00C65D71"/>
    <w:rsid w:val="00C662AC"/>
    <w:rsid w:val="00C6648A"/>
    <w:rsid w:val="00C66909"/>
    <w:rsid w:val="00C66D0D"/>
    <w:rsid w:val="00C66FEA"/>
    <w:rsid w:val="00C67650"/>
    <w:rsid w:val="00C67934"/>
    <w:rsid w:val="00C67B66"/>
    <w:rsid w:val="00C70515"/>
    <w:rsid w:val="00C70E6C"/>
    <w:rsid w:val="00C70FD5"/>
    <w:rsid w:val="00C7234C"/>
    <w:rsid w:val="00C72440"/>
    <w:rsid w:val="00C72848"/>
    <w:rsid w:val="00C72D25"/>
    <w:rsid w:val="00C7302C"/>
    <w:rsid w:val="00C73CD8"/>
    <w:rsid w:val="00C73EF3"/>
    <w:rsid w:val="00C75398"/>
    <w:rsid w:val="00C7627A"/>
    <w:rsid w:val="00C7629C"/>
    <w:rsid w:val="00C76351"/>
    <w:rsid w:val="00C76521"/>
    <w:rsid w:val="00C76901"/>
    <w:rsid w:val="00C77002"/>
    <w:rsid w:val="00C802EC"/>
    <w:rsid w:val="00C8064B"/>
    <w:rsid w:val="00C80FAA"/>
    <w:rsid w:val="00C81150"/>
    <w:rsid w:val="00C82D7B"/>
    <w:rsid w:val="00C8363F"/>
    <w:rsid w:val="00C83668"/>
    <w:rsid w:val="00C83B2C"/>
    <w:rsid w:val="00C83B7A"/>
    <w:rsid w:val="00C843D8"/>
    <w:rsid w:val="00C86178"/>
    <w:rsid w:val="00C8641C"/>
    <w:rsid w:val="00C86DF2"/>
    <w:rsid w:val="00C87B59"/>
    <w:rsid w:val="00C9027E"/>
    <w:rsid w:val="00C9067E"/>
    <w:rsid w:val="00C90C33"/>
    <w:rsid w:val="00C90D72"/>
    <w:rsid w:val="00C90D8F"/>
    <w:rsid w:val="00C91AFD"/>
    <w:rsid w:val="00C92432"/>
    <w:rsid w:val="00C9291B"/>
    <w:rsid w:val="00C93138"/>
    <w:rsid w:val="00C93483"/>
    <w:rsid w:val="00C93C66"/>
    <w:rsid w:val="00C93CAB"/>
    <w:rsid w:val="00C94216"/>
    <w:rsid w:val="00C94555"/>
    <w:rsid w:val="00C94770"/>
    <w:rsid w:val="00C948BC"/>
    <w:rsid w:val="00C95693"/>
    <w:rsid w:val="00C95BA9"/>
    <w:rsid w:val="00C96530"/>
    <w:rsid w:val="00C97710"/>
    <w:rsid w:val="00CA080D"/>
    <w:rsid w:val="00CA140D"/>
    <w:rsid w:val="00CA184A"/>
    <w:rsid w:val="00CA1E8A"/>
    <w:rsid w:val="00CA306E"/>
    <w:rsid w:val="00CA3127"/>
    <w:rsid w:val="00CA3A64"/>
    <w:rsid w:val="00CA4B38"/>
    <w:rsid w:val="00CA4C7F"/>
    <w:rsid w:val="00CA51A3"/>
    <w:rsid w:val="00CA528D"/>
    <w:rsid w:val="00CA5904"/>
    <w:rsid w:val="00CA5AFB"/>
    <w:rsid w:val="00CA5D35"/>
    <w:rsid w:val="00CA5E07"/>
    <w:rsid w:val="00CA621C"/>
    <w:rsid w:val="00CA64D2"/>
    <w:rsid w:val="00CA6857"/>
    <w:rsid w:val="00CA6C14"/>
    <w:rsid w:val="00CA6F56"/>
    <w:rsid w:val="00CA6F5A"/>
    <w:rsid w:val="00CA7549"/>
    <w:rsid w:val="00CA77C0"/>
    <w:rsid w:val="00CB04AB"/>
    <w:rsid w:val="00CB0976"/>
    <w:rsid w:val="00CB0EB2"/>
    <w:rsid w:val="00CB1484"/>
    <w:rsid w:val="00CB15E6"/>
    <w:rsid w:val="00CB1F24"/>
    <w:rsid w:val="00CB2647"/>
    <w:rsid w:val="00CB2A02"/>
    <w:rsid w:val="00CB2BB9"/>
    <w:rsid w:val="00CB2E7C"/>
    <w:rsid w:val="00CB32E6"/>
    <w:rsid w:val="00CB3B99"/>
    <w:rsid w:val="00CB3BC7"/>
    <w:rsid w:val="00CB4AE1"/>
    <w:rsid w:val="00CB5463"/>
    <w:rsid w:val="00CB56F1"/>
    <w:rsid w:val="00CB58F4"/>
    <w:rsid w:val="00CB5A36"/>
    <w:rsid w:val="00CB6C34"/>
    <w:rsid w:val="00CB6E04"/>
    <w:rsid w:val="00CB73BD"/>
    <w:rsid w:val="00CB742A"/>
    <w:rsid w:val="00CB797C"/>
    <w:rsid w:val="00CC1E9B"/>
    <w:rsid w:val="00CC2507"/>
    <w:rsid w:val="00CC28F3"/>
    <w:rsid w:val="00CC31A8"/>
    <w:rsid w:val="00CC3E59"/>
    <w:rsid w:val="00CC48F7"/>
    <w:rsid w:val="00CC4A5F"/>
    <w:rsid w:val="00CC4D3A"/>
    <w:rsid w:val="00CC62F5"/>
    <w:rsid w:val="00CC6474"/>
    <w:rsid w:val="00CC652D"/>
    <w:rsid w:val="00CC685B"/>
    <w:rsid w:val="00CC6EF1"/>
    <w:rsid w:val="00CC7B12"/>
    <w:rsid w:val="00CC7C67"/>
    <w:rsid w:val="00CD0527"/>
    <w:rsid w:val="00CD05EA"/>
    <w:rsid w:val="00CD0C2D"/>
    <w:rsid w:val="00CD120B"/>
    <w:rsid w:val="00CD2158"/>
    <w:rsid w:val="00CD28DA"/>
    <w:rsid w:val="00CD2BCF"/>
    <w:rsid w:val="00CD36AD"/>
    <w:rsid w:val="00CD381D"/>
    <w:rsid w:val="00CD41CA"/>
    <w:rsid w:val="00CD44A4"/>
    <w:rsid w:val="00CD4614"/>
    <w:rsid w:val="00CD4BDA"/>
    <w:rsid w:val="00CD51CD"/>
    <w:rsid w:val="00CD59D9"/>
    <w:rsid w:val="00CD5BB1"/>
    <w:rsid w:val="00CD6353"/>
    <w:rsid w:val="00CD6C69"/>
    <w:rsid w:val="00CD744D"/>
    <w:rsid w:val="00CE22E2"/>
    <w:rsid w:val="00CE241C"/>
    <w:rsid w:val="00CE2F70"/>
    <w:rsid w:val="00CE33C9"/>
    <w:rsid w:val="00CE49CE"/>
    <w:rsid w:val="00CE4A85"/>
    <w:rsid w:val="00CE53F7"/>
    <w:rsid w:val="00CE55BC"/>
    <w:rsid w:val="00CE5EFF"/>
    <w:rsid w:val="00CE656D"/>
    <w:rsid w:val="00CE70B1"/>
    <w:rsid w:val="00CE7752"/>
    <w:rsid w:val="00CE7874"/>
    <w:rsid w:val="00CF0CD2"/>
    <w:rsid w:val="00CF0EDF"/>
    <w:rsid w:val="00CF2019"/>
    <w:rsid w:val="00CF216F"/>
    <w:rsid w:val="00CF2514"/>
    <w:rsid w:val="00CF2879"/>
    <w:rsid w:val="00CF2D24"/>
    <w:rsid w:val="00CF378F"/>
    <w:rsid w:val="00CF38D5"/>
    <w:rsid w:val="00CF3A36"/>
    <w:rsid w:val="00CF3E90"/>
    <w:rsid w:val="00CF4210"/>
    <w:rsid w:val="00CF5287"/>
    <w:rsid w:val="00CF5EB8"/>
    <w:rsid w:val="00CF635C"/>
    <w:rsid w:val="00CF6C09"/>
    <w:rsid w:val="00D006A0"/>
    <w:rsid w:val="00D0089F"/>
    <w:rsid w:val="00D010F0"/>
    <w:rsid w:val="00D015A9"/>
    <w:rsid w:val="00D0162C"/>
    <w:rsid w:val="00D01A6B"/>
    <w:rsid w:val="00D02779"/>
    <w:rsid w:val="00D0289B"/>
    <w:rsid w:val="00D02C44"/>
    <w:rsid w:val="00D03230"/>
    <w:rsid w:val="00D0380D"/>
    <w:rsid w:val="00D03EE9"/>
    <w:rsid w:val="00D0538B"/>
    <w:rsid w:val="00D05F48"/>
    <w:rsid w:val="00D05FD3"/>
    <w:rsid w:val="00D060C1"/>
    <w:rsid w:val="00D06523"/>
    <w:rsid w:val="00D07731"/>
    <w:rsid w:val="00D07AC7"/>
    <w:rsid w:val="00D102EF"/>
    <w:rsid w:val="00D1072E"/>
    <w:rsid w:val="00D1079C"/>
    <w:rsid w:val="00D117B8"/>
    <w:rsid w:val="00D11A4C"/>
    <w:rsid w:val="00D126CC"/>
    <w:rsid w:val="00D12A34"/>
    <w:rsid w:val="00D12FCB"/>
    <w:rsid w:val="00D149F1"/>
    <w:rsid w:val="00D14D5D"/>
    <w:rsid w:val="00D14F9E"/>
    <w:rsid w:val="00D15323"/>
    <w:rsid w:val="00D15516"/>
    <w:rsid w:val="00D157EE"/>
    <w:rsid w:val="00D157F6"/>
    <w:rsid w:val="00D15909"/>
    <w:rsid w:val="00D16CD9"/>
    <w:rsid w:val="00D16EEA"/>
    <w:rsid w:val="00D17598"/>
    <w:rsid w:val="00D17893"/>
    <w:rsid w:val="00D17E20"/>
    <w:rsid w:val="00D209EE"/>
    <w:rsid w:val="00D210F2"/>
    <w:rsid w:val="00D2194C"/>
    <w:rsid w:val="00D21F2D"/>
    <w:rsid w:val="00D223C2"/>
    <w:rsid w:val="00D227FD"/>
    <w:rsid w:val="00D228AC"/>
    <w:rsid w:val="00D2330C"/>
    <w:rsid w:val="00D23615"/>
    <w:rsid w:val="00D23A17"/>
    <w:rsid w:val="00D23C25"/>
    <w:rsid w:val="00D23D50"/>
    <w:rsid w:val="00D24185"/>
    <w:rsid w:val="00D24AB9"/>
    <w:rsid w:val="00D24BD3"/>
    <w:rsid w:val="00D25B2F"/>
    <w:rsid w:val="00D2612C"/>
    <w:rsid w:val="00D26A6F"/>
    <w:rsid w:val="00D26F90"/>
    <w:rsid w:val="00D27618"/>
    <w:rsid w:val="00D278CB"/>
    <w:rsid w:val="00D27B62"/>
    <w:rsid w:val="00D30301"/>
    <w:rsid w:val="00D30763"/>
    <w:rsid w:val="00D31249"/>
    <w:rsid w:val="00D313C4"/>
    <w:rsid w:val="00D31404"/>
    <w:rsid w:val="00D3162C"/>
    <w:rsid w:val="00D31F22"/>
    <w:rsid w:val="00D32782"/>
    <w:rsid w:val="00D327B9"/>
    <w:rsid w:val="00D333E5"/>
    <w:rsid w:val="00D33F19"/>
    <w:rsid w:val="00D3403F"/>
    <w:rsid w:val="00D34228"/>
    <w:rsid w:val="00D34AF3"/>
    <w:rsid w:val="00D34D77"/>
    <w:rsid w:val="00D36480"/>
    <w:rsid w:val="00D36B71"/>
    <w:rsid w:val="00D3711E"/>
    <w:rsid w:val="00D37183"/>
    <w:rsid w:val="00D37D88"/>
    <w:rsid w:val="00D37D89"/>
    <w:rsid w:val="00D409ED"/>
    <w:rsid w:val="00D40D72"/>
    <w:rsid w:val="00D40E81"/>
    <w:rsid w:val="00D40E87"/>
    <w:rsid w:val="00D40FB1"/>
    <w:rsid w:val="00D4128D"/>
    <w:rsid w:val="00D41AF6"/>
    <w:rsid w:val="00D41FE9"/>
    <w:rsid w:val="00D43971"/>
    <w:rsid w:val="00D43CE8"/>
    <w:rsid w:val="00D441EA"/>
    <w:rsid w:val="00D453D3"/>
    <w:rsid w:val="00D45904"/>
    <w:rsid w:val="00D45BF0"/>
    <w:rsid w:val="00D45D28"/>
    <w:rsid w:val="00D46582"/>
    <w:rsid w:val="00D46A7C"/>
    <w:rsid w:val="00D46AB6"/>
    <w:rsid w:val="00D46DAE"/>
    <w:rsid w:val="00D475D6"/>
    <w:rsid w:val="00D5045D"/>
    <w:rsid w:val="00D5080B"/>
    <w:rsid w:val="00D5117D"/>
    <w:rsid w:val="00D5157B"/>
    <w:rsid w:val="00D51913"/>
    <w:rsid w:val="00D51B2B"/>
    <w:rsid w:val="00D521A5"/>
    <w:rsid w:val="00D524CF"/>
    <w:rsid w:val="00D52E9C"/>
    <w:rsid w:val="00D53042"/>
    <w:rsid w:val="00D53787"/>
    <w:rsid w:val="00D53A24"/>
    <w:rsid w:val="00D54E26"/>
    <w:rsid w:val="00D54E5E"/>
    <w:rsid w:val="00D55097"/>
    <w:rsid w:val="00D55A5D"/>
    <w:rsid w:val="00D55F6A"/>
    <w:rsid w:val="00D568F7"/>
    <w:rsid w:val="00D56988"/>
    <w:rsid w:val="00D569C5"/>
    <w:rsid w:val="00D56B79"/>
    <w:rsid w:val="00D57402"/>
    <w:rsid w:val="00D57721"/>
    <w:rsid w:val="00D577A5"/>
    <w:rsid w:val="00D577FD"/>
    <w:rsid w:val="00D57949"/>
    <w:rsid w:val="00D57BC7"/>
    <w:rsid w:val="00D57E2B"/>
    <w:rsid w:val="00D610A7"/>
    <w:rsid w:val="00D616DA"/>
    <w:rsid w:val="00D61C94"/>
    <w:rsid w:val="00D6348F"/>
    <w:rsid w:val="00D63620"/>
    <w:rsid w:val="00D6366F"/>
    <w:rsid w:val="00D636F9"/>
    <w:rsid w:val="00D6394B"/>
    <w:rsid w:val="00D6399F"/>
    <w:rsid w:val="00D63F5F"/>
    <w:rsid w:val="00D64041"/>
    <w:rsid w:val="00D65BB0"/>
    <w:rsid w:val="00D70502"/>
    <w:rsid w:val="00D70B90"/>
    <w:rsid w:val="00D70E84"/>
    <w:rsid w:val="00D724AB"/>
    <w:rsid w:val="00D72BFD"/>
    <w:rsid w:val="00D72C80"/>
    <w:rsid w:val="00D72C8E"/>
    <w:rsid w:val="00D72E2E"/>
    <w:rsid w:val="00D733B1"/>
    <w:rsid w:val="00D735E9"/>
    <w:rsid w:val="00D736E8"/>
    <w:rsid w:val="00D741BF"/>
    <w:rsid w:val="00D74DA5"/>
    <w:rsid w:val="00D755A6"/>
    <w:rsid w:val="00D75B79"/>
    <w:rsid w:val="00D76A29"/>
    <w:rsid w:val="00D76A66"/>
    <w:rsid w:val="00D777D2"/>
    <w:rsid w:val="00D777E9"/>
    <w:rsid w:val="00D77881"/>
    <w:rsid w:val="00D77C74"/>
    <w:rsid w:val="00D804EF"/>
    <w:rsid w:val="00D815C6"/>
    <w:rsid w:val="00D81BB8"/>
    <w:rsid w:val="00D81EC5"/>
    <w:rsid w:val="00D81FFD"/>
    <w:rsid w:val="00D8346F"/>
    <w:rsid w:val="00D83A35"/>
    <w:rsid w:val="00D85311"/>
    <w:rsid w:val="00D853A7"/>
    <w:rsid w:val="00D854B3"/>
    <w:rsid w:val="00D85A68"/>
    <w:rsid w:val="00D86224"/>
    <w:rsid w:val="00D86CA7"/>
    <w:rsid w:val="00D86E2A"/>
    <w:rsid w:val="00D876AA"/>
    <w:rsid w:val="00D87BC5"/>
    <w:rsid w:val="00D908E1"/>
    <w:rsid w:val="00D9091D"/>
    <w:rsid w:val="00D90B79"/>
    <w:rsid w:val="00D90EE9"/>
    <w:rsid w:val="00D915C3"/>
    <w:rsid w:val="00D93063"/>
    <w:rsid w:val="00D94513"/>
    <w:rsid w:val="00D945AE"/>
    <w:rsid w:val="00D9478B"/>
    <w:rsid w:val="00D94878"/>
    <w:rsid w:val="00D948B6"/>
    <w:rsid w:val="00D94B3B"/>
    <w:rsid w:val="00D94C14"/>
    <w:rsid w:val="00D9510D"/>
    <w:rsid w:val="00D95549"/>
    <w:rsid w:val="00D955E2"/>
    <w:rsid w:val="00D95681"/>
    <w:rsid w:val="00D961EA"/>
    <w:rsid w:val="00D963A1"/>
    <w:rsid w:val="00D96443"/>
    <w:rsid w:val="00D9747B"/>
    <w:rsid w:val="00D97AD0"/>
    <w:rsid w:val="00D97C04"/>
    <w:rsid w:val="00D97D4E"/>
    <w:rsid w:val="00D97F50"/>
    <w:rsid w:val="00D97F53"/>
    <w:rsid w:val="00DA03CB"/>
    <w:rsid w:val="00DA04B2"/>
    <w:rsid w:val="00DA0A98"/>
    <w:rsid w:val="00DA1594"/>
    <w:rsid w:val="00DA1C6C"/>
    <w:rsid w:val="00DA1C79"/>
    <w:rsid w:val="00DA3109"/>
    <w:rsid w:val="00DA33E8"/>
    <w:rsid w:val="00DA3B05"/>
    <w:rsid w:val="00DA3F8E"/>
    <w:rsid w:val="00DA4942"/>
    <w:rsid w:val="00DA4E31"/>
    <w:rsid w:val="00DA5F89"/>
    <w:rsid w:val="00DA5F8E"/>
    <w:rsid w:val="00DA6084"/>
    <w:rsid w:val="00DA6086"/>
    <w:rsid w:val="00DA60D8"/>
    <w:rsid w:val="00DA61B4"/>
    <w:rsid w:val="00DA6995"/>
    <w:rsid w:val="00DA6E0D"/>
    <w:rsid w:val="00DA71CC"/>
    <w:rsid w:val="00DA76E8"/>
    <w:rsid w:val="00DA7EC2"/>
    <w:rsid w:val="00DB000A"/>
    <w:rsid w:val="00DB08EB"/>
    <w:rsid w:val="00DB09BA"/>
    <w:rsid w:val="00DB0DBA"/>
    <w:rsid w:val="00DB1814"/>
    <w:rsid w:val="00DB1B4C"/>
    <w:rsid w:val="00DB1FBE"/>
    <w:rsid w:val="00DB2736"/>
    <w:rsid w:val="00DB2F93"/>
    <w:rsid w:val="00DB32A8"/>
    <w:rsid w:val="00DB3480"/>
    <w:rsid w:val="00DB3E2F"/>
    <w:rsid w:val="00DB4C08"/>
    <w:rsid w:val="00DB4D1B"/>
    <w:rsid w:val="00DB5016"/>
    <w:rsid w:val="00DB5922"/>
    <w:rsid w:val="00DB5935"/>
    <w:rsid w:val="00DB6C67"/>
    <w:rsid w:val="00DB7124"/>
    <w:rsid w:val="00DB7F0E"/>
    <w:rsid w:val="00DB7F92"/>
    <w:rsid w:val="00DC00A1"/>
    <w:rsid w:val="00DC077E"/>
    <w:rsid w:val="00DC0A05"/>
    <w:rsid w:val="00DC0B96"/>
    <w:rsid w:val="00DC128D"/>
    <w:rsid w:val="00DC12FD"/>
    <w:rsid w:val="00DC1464"/>
    <w:rsid w:val="00DC214A"/>
    <w:rsid w:val="00DC219B"/>
    <w:rsid w:val="00DC28E7"/>
    <w:rsid w:val="00DC2ACB"/>
    <w:rsid w:val="00DC3D6E"/>
    <w:rsid w:val="00DC4668"/>
    <w:rsid w:val="00DC4C6B"/>
    <w:rsid w:val="00DC4F4F"/>
    <w:rsid w:val="00DC5A2D"/>
    <w:rsid w:val="00DC5FCD"/>
    <w:rsid w:val="00DC62E2"/>
    <w:rsid w:val="00DC6823"/>
    <w:rsid w:val="00DC6EF4"/>
    <w:rsid w:val="00DC7351"/>
    <w:rsid w:val="00DC7CEB"/>
    <w:rsid w:val="00DC7D21"/>
    <w:rsid w:val="00DD007B"/>
    <w:rsid w:val="00DD0C10"/>
    <w:rsid w:val="00DD1E36"/>
    <w:rsid w:val="00DD2790"/>
    <w:rsid w:val="00DD34E4"/>
    <w:rsid w:val="00DD3F07"/>
    <w:rsid w:val="00DD4B71"/>
    <w:rsid w:val="00DD4E01"/>
    <w:rsid w:val="00DD5817"/>
    <w:rsid w:val="00DD59E2"/>
    <w:rsid w:val="00DD5DE4"/>
    <w:rsid w:val="00DD6202"/>
    <w:rsid w:val="00DD6829"/>
    <w:rsid w:val="00DD7D41"/>
    <w:rsid w:val="00DE0864"/>
    <w:rsid w:val="00DE08F4"/>
    <w:rsid w:val="00DE0B91"/>
    <w:rsid w:val="00DE0C6F"/>
    <w:rsid w:val="00DE1BBA"/>
    <w:rsid w:val="00DE2210"/>
    <w:rsid w:val="00DE2C8D"/>
    <w:rsid w:val="00DE2CC2"/>
    <w:rsid w:val="00DE2DDC"/>
    <w:rsid w:val="00DE3056"/>
    <w:rsid w:val="00DE3596"/>
    <w:rsid w:val="00DE37A1"/>
    <w:rsid w:val="00DE3F1D"/>
    <w:rsid w:val="00DE4209"/>
    <w:rsid w:val="00DE42DE"/>
    <w:rsid w:val="00DE4547"/>
    <w:rsid w:val="00DE4739"/>
    <w:rsid w:val="00DE4AD5"/>
    <w:rsid w:val="00DE5227"/>
    <w:rsid w:val="00DE5242"/>
    <w:rsid w:val="00DE67FA"/>
    <w:rsid w:val="00DE6E2B"/>
    <w:rsid w:val="00DE7792"/>
    <w:rsid w:val="00DE7F20"/>
    <w:rsid w:val="00DF02E2"/>
    <w:rsid w:val="00DF0436"/>
    <w:rsid w:val="00DF0B5C"/>
    <w:rsid w:val="00DF0E0E"/>
    <w:rsid w:val="00DF1964"/>
    <w:rsid w:val="00DF1B6F"/>
    <w:rsid w:val="00DF285F"/>
    <w:rsid w:val="00DF2CA7"/>
    <w:rsid w:val="00DF2F2F"/>
    <w:rsid w:val="00DF32E9"/>
    <w:rsid w:val="00DF33C9"/>
    <w:rsid w:val="00DF3D30"/>
    <w:rsid w:val="00DF4320"/>
    <w:rsid w:val="00DF4AEC"/>
    <w:rsid w:val="00DF4E67"/>
    <w:rsid w:val="00DF534A"/>
    <w:rsid w:val="00DF5B8F"/>
    <w:rsid w:val="00DF5F4A"/>
    <w:rsid w:val="00DF626E"/>
    <w:rsid w:val="00DF73EF"/>
    <w:rsid w:val="00DF74BB"/>
    <w:rsid w:val="00DF78ED"/>
    <w:rsid w:val="00E00052"/>
    <w:rsid w:val="00E00F64"/>
    <w:rsid w:val="00E012D4"/>
    <w:rsid w:val="00E01529"/>
    <w:rsid w:val="00E0284D"/>
    <w:rsid w:val="00E02CF1"/>
    <w:rsid w:val="00E02E37"/>
    <w:rsid w:val="00E02EC4"/>
    <w:rsid w:val="00E02F9E"/>
    <w:rsid w:val="00E030B6"/>
    <w:rsid w:val="00E0311F"/>
    <w:rsid w:val="00E03993"/>
    <w:rsid w:val="00E03F66"/>
    <w:rsid w:val="00E04139"/>
    <w:rsid w:val="00E0418A"/>
    <w:rsid w:val="00E042B4"/>
    <w:rsid w:val="00E047CA"/>
    <w:rsid w:val="00E04AB2"/>
    <w:rsid w:val="00E04E77"/>
    <w:rsid w:val="00E05379"/>
    <w:rsid w:val="00E05BC3"/>
    <w:rsid w:val="00E0632F"/>
    <w:rsid w:val="00E06A64"/>
    <w:rsid w:val="00E07277"/>
    <w:rsid w:val="00E078CC"/>
    <w:rsid w:val="00E07AC9"/>
    <w:rsid w:val="00E07E6F"/>
    <w:rsid w:val="00E10633"/>
    <w:rsid w:val="00E10795"/>
    <w:rsid w:val="00E10D75"/>
    <w:rsid w:val="00E120C8"/>
    <w:rsid w:val="00E12462"/>
    <w:rsid w:val="00E127B6"/>
    <w:rsid w:val="00E12C19"/>
    <w:rsid w:val="00E131F3"/>
    <w:rsid w:val="00E144C9"/>
    <w:rsid w:val="00E14C8A"/>
    <w:rsid w:val="00E153B6"/>
    <w:rsid w:val="00E176BC"/>
    <w:rsid w:val="00E17892"/>
    <w:rsid w:val="00E17921"/>
    <w:rsid w:val="00E200AA"/>
    <w:rsid w:val="00E20B19"/>
    <w:rsid w:val="00E20D5A"/>
    <w:rsid w:val="00E2152C"/>
    <w:rsid w:val="00E216F0"/>
    <w:rsid w:val="00E21B43"/>
    <w:rsid w:val="00E21E1A"/>
    <w:rsid w:val="00E2244E"/>
    <w:rsid w:val="00E22BDE"/>
    <w:rsid w:val="00E23105"/>
    <w:rsid w:val="00E237F4"/>
    <w:rsid w:val="00E23A0B"/>
    <w:rsid w:val="00E23BAD"/>
    <w:rsid w:val="00E23EA2"/>
    <w:rsid w:val="00E24B1B"/>
    <w:rsid w:val="00E257BE"/>
    <w:rsid w:val="00E25891"/>
    <w:rsid w:val="00E25F03"/>
    <w:rsid w:val="00E26C3B"/>
    <w:rsid w:val="00E2796A"/>
    <w:rsid w:val="00E27B2B"/>
    <w:rsid w:val="00E27E6A"/>
    <w:rsid w:val="00E30D3B"/>
    <w:rsid w:val="00E3131F"/>
    <w:rsid w:val="00E31501"/>
    <w:rsid w:val="00E31772"/>
    <w:rsid w:val="00E3191A"/>
    <w:rsid w:val="00E32704"/>
    <w:rsid w:val="00E33262"/>
    <w:rsid w:val="00E3326A"/>
    <w:rsid w:val="00E33393"/>
    <w:rsid w:val="00E3383C"/>
    <w:rsid w:val="00E33D27"/>
    <w:rsid w:val="00E34FD0"/>
    <w:rsid w:val="00E3501F"/>
    <w:rsid w:val="00E35BD8"/>
    <w:rsid w:val="00E35C46"/>
    <w:rsid w:val="00E35C6E"/>
    <w:rsid w:val="00E35D29"/>
    <w:rsid w:val="00E36287"/>
    <w:rsid w:val="00E36596"/>
    <w:rsid w:val="00E369A2"/>
    <w:rsid w:val="00E374DA"/>
    <w:rsid w:val="00E376BC"/>
    <w:rsid w:val="00E37B9A"/>
    <w:rsid w:val="00E37CC7"/>
    <w:rsid w:val="00E40D09"/>
    <w:rsid w:val="00E41A2D"/>
    <w:rsid w:val="00E4222C"/>
    <w:rsid w:val="00E42473"/>
    <w:rsid w:val="00E4256A"/>
    <w:rsid w:val="00E4258F"/>
    <w:rsid w:val="00E43105"/>
    <w:rsid w:val="00E431B4"/>
    <w:rsid w:val="00E43BA6"/>
    <w:rsid w:val="00E4403A"/>
    <w:rsid w:val="00E4404A"/>
    <w:rsid w:val="00E450C3"/>
    <w:rsid w:val="00E4572C"/>
    <w:rsid w:val="00E4595E"/>
    <w:rsid w:val="00E45C20"/>
    <w:rsid w:val="00E4648D"/>
    <w:rsid w:val="00E46AF7"/>
    <w:rsid w:val="00E46BC1"/>
    <w:rsid w:val="00E47329"/>
    <w:rsid w:val="00E478B1"/>
    <w:rsid w:val="00E47B21"/>
    <w:rsid w:val="00E47C91"/>
    <w:rsid w:val="00E47F34"/>
    <w:rsid w:val="00E5058A"/>
    <w:rsid w:val="00E507FF"/>
    <w:rsid w:val="00E50B83"/>
    <w:rsid w:val="00E5181B"/>
    <w:rsid w:val="00E5229B"/>
    <w:rsid w:val="00E524CC"/>
    <w:rsid w:val="00E52965"/>
    <w:rsid w:val="00E5319F"/>
    <w:rsid w:val="00E53427"/>
    <w:rsid w:val="00E536CB"/>
    <w:rsid w:val="00E53763"/>
    <w:rsid w:val="00E53B20"/>
    <w:rsid w:val="00E53C0D"/>
    <w:rsid w:val="00E54209"/>
    <w:rsid w:val="00E543B0"/>
    <w:rsid w:val="00E55CA7"/>
    <w:rsid w:val="00E56100"/>
    <w:rsid w:val="00E5612D"/>
    <w:rsid w:val="00E56BED"/>
    <w:rsid w:val="00E572AC"/>
    <w:rsid w:val="00E57645"/>
    <w:rsid w:val="00E57B7A"/>
    <w:rsid w:val="00E57D87"/>
    <w:rsid w:val="00E60401"/>
    <w:rsid w:val="00E608FE"/>
    <w:rsid w:val="00E61666"/>
    <w:rsid w:val="00E618DA"/>
    <w:rsid w:val="00E623C5"/>
    <w:rsid w:val="00E6272C"/>
    <w:rsid w:val="00E63E21"/>
    <w:rsid w:val="00E6461E"/>
    <w:rsid w:val="00E64D52"/>
    <w:rsid w:val="00E66A63"/>
    <w:rsid w:val="00E66D38"/>
    <w:rsid w:val="00E672A7"/>
    <w:rsid w:val="00E677AB"/>
    <w:rsid w:val="00E677C0"/>
    <w:rsid w:val="00E67972"/>
    <w:rsid w:val="00E70D31"/>
    <w:rsid w:val="00E7160E"/>
    <w:rsid w:val="00E7193B"/>
    <w:rsid w:val="00E71E2C"/>
    <w:rsid w:val="00E726A8"/>
    <w:rsid w:val="00E72AD9"/>
    <w:rsid w:val="00E737FA"/>
    <w:rsid w:val="00E73D3A"/>
    <w:rsid w:val="00E7414D"/>
    <w:rsid w:val="00E7501F"/>
    <w:rsid w:val="00E7573B"/>
    <w:rsid w:val="00E75888"/>
    <w:rsid w:val="00E76142"/>
    <w:rsid w:val="00E762B4"/>
    <w:rsid w:val="00E76578"/>
    <w:rsid w:val="00E76B2C"/>
    <w:rsid w:val="00E779ED"/>
    <w:rsid w:val="00E80155"/>
    <w:rsid w:val="00E80819"/>
    <w:rsid w:val="00E808D8"/>
    <w:rsid w:val="00E80C94"/>
    <w:rsid w:val="00E80E8F"/>
    <w:rsid w:val="00E81F6E"/>
    <w:rsid w:val="00E8206C"/>
    <w:rsid w:val="00E82D63"/>
    <w:rsid w:val="00E82FB3"/>
    <w:rsid w:val="00E83BE5"/>
    <w:rsid w:val="00E83FDC"/>
    <w:rsid w:val="00E8494F"/>
    <w:rsid w:val="00E84FD4"/>
    <w:rsid w:val="00E852FF"/>
    <w:rsid w:val="00E85810"/>
    <w:rsid w:val="00E8679D"/>
    <w:rsid w:val="00E87563"/>
    <w:rsid w:val="00E87B26"/>
    <w:rsid w:val="00E87F87"/>
    <w:rsid w:val="00E907EC"/>
    <w:rsid w:val="00E90900"/>
    <w:rsid w:val="00E90B0D"/>
    <w:rsid w:val="00E915E4"/>
    <w:rsid w:val="00E91D0B"/>
    <w:rsid w:val="00E921E3"/>
    <w:rsid w:val="00E929DB"/>
    <w:rsid w:val="00E92B0B"/>
    <w:rsid w:val="00E9364F"/>
    <w:rsid w:val="00E939E2"/>
    <w:rsid w:val="00E93BA5"/>
    <w:rsid w:val="00E93F22"/>
    <w:rsid w:val="00E9437A"/>
    <w:rsid w:val="00E94AD0"/>
    <w:rsid w:val="00E94EEF"/>
    <w:rsid w:val="00E961E9"/>
    <w:rsid w:val="00E9622B"/>
    <w:rsid w:val="00E96645"/>
    <w:rsid w:val="00E969C8"/>
    <w:rsid w:val="00E96B51"/>
    <w:rsid w:val="00E96C2F"/>
    <w:rsid w:val="00E97054"/>
    <w:rsid w:val="00E97445"/>
    <w:rsid w:val="00E977EB"/>
    <w:rsid w:val="00E97B1F"/>
    <w:rsid w:val="00EA0758"/>
    <w:rsid w:val="00EA0EA1"/>
    <w:rsid w:val="00EA182F"/>
    <w:rsid w:val="00EA1853"/>
    <w:rsid w:val="00EA1AF6"/>
    <w:rsid w:val="00EA2936"/>
    <w:rsid w:val="00EA2AFA"/>
    <w:rsid w:val="00EA4146"/>
    <w:rsid w:val="00EA44A8"/>
    <w:rsid w:val="00EA54BB"/>
    <w:rsid w:val="00EA54D0"/>
    <w:rsid w:val="00EA5B97"/>
    <w:rsid w:val="00EA5CC7"/>
    <w:rsid w:val="00EA70AA"/>
    <w:rsid w:val="00EA7D76"/>
    <w:rsid w:val="00EB04F6"/>
    <w:rsid w:val="00EB0631"/>
    <w:rsid w:val="00EB0701"/>
    <w:rsid w:val="00EB07B5"/>
    <w:rsid w:val="00EB092C"/>
    <w:rsid w:val="00EB096A"/>
    <w:rsid w:val="00EB0B9B"/>
    <w:rsid w:val="00EB16D4"/>
    <w:rsid w:val="00EB1719"/>
    <w:rsid w:val="00EB25C4"/>
    <w:rsid w:val="00EB2D32"/>
    <w:rsid w:val="00EB352C"/>
    <w:rsid w:val="00EB4D36"/>
    <w:rsid w:val="00EB55EA"/>
    <w:rsid w:val="00EB56E4"/>
    <w:rsid w:val="00EB5C15"/>
    <w:rsid w:val="00EB64CF"/>
    <w:rsid w:val="00EB6B44"/>
    <w:rsid w:val="00EB73A6"/>
    <w:rsid w:val="00EB780B"/>
    <w:rsid w:val="00EB7A40"/>
    <w:rsid w:val="00EC0DFD"/>
    <w:rsid w:val="00EC165D"/>
    <w:rsid w:val="00EC2826"/>
    <w:rsid w:val="00EC2B97"/>
    <w:rsid w:val="00EC2DDD"/>
    <w:rsid w:val="00EC3E7F"/>
    <w:rsid w:val="00EC3FF4"/>
    <w:rsid w:val="00EC4B55"/>
    <w:rsid w:val="00EC5800"/>
    <w:rsid w:val="00EC5E12"/>
    <w:rsid w:val="00EC6789"/>
    <w:rsid w:val="00EC7707"/>
    <w:rsid w:val="00EC785E"/>
    <w:rsid w:val="00EC797E"/>
    <w:rsid w:val="00ED0365"/>
    <w:rsid w:val="00ED09C9"/>
    <w:rsid w:val="00ED1308"/>
    <w:rsid w:val="00ED156B"/>
    <w:rsid w:val="00ED164A"/>
    <w:rsid w:val="00ED19B0"/>
    <w:rsid w:val="00ED19C8"/>
    <w:rsid w:val="00ED1A43"/>
    <w:rsid w:val="00ED1C40"/>
    <w:rsid w:val="00ED1D0B"/>
    <w:rsid w:val="00ED2219"/>
    <w:rsid w:val="00ED2C46"/>
    <w:rsid w:val="00ED2CAF"/>
    <w:rsid w:val="00ED323C"/>
    <w:rsid w:val="00ED3AAE"/>
    <w:rsid w:val="00ED3B33"/>
    <w:rsid w:val="00ED4C57"/>
    <w:rsid w:val="00ED4CE8"/>
    <w:rsid w:val="00ED55E1"/>
    <w:rsid w:val="00ED5BA7"/>
    <w:rsid w:val="00ED65E8"/>
    <w:rsid w:val="00ED79E1"/>
    <w:rsid w:val="00ED7AF0"/>
    <w:rsid w:val="00ED7BF3"/>
    <w:rsid w:val="00EE0137"/>
    <w:rsid w:val="00EE0148"/>
    <w:rsid w:val="00EE059A"/>
    <w:rsid w:val="00EE16CD"/>
    <w:rsid w:val="00EE1E67"/>
    <w:rsid w:val="00EE2353"/>
    <w:rsid w:val="00EE3278"/>
    <w:rsid w:val="00EE3E4E"/>
    <w:rsid w:val="00EE4469"/>
    <w:rsid w:val="00EE459E"/>
    <w:rsid w:val="00EE4711"/>
    <w:rsid w:val="00EE48E0"/>
    <w:rsid w:val="00EE4959"/>
    <w:rsid w:val="00EE4CF5"/>
    <w:rsid w:val="00EE5991"/>
    <w:rsid w:val="00EE5A03"/>
    <w:rsid w:val="00EE5CE3"/>
    <w:rsid w:val="00EE5E96"/>
    <w:rsid w:val="00EE6506"/>
    <w:rsid w:val="00EE6DAF"/>
    <w:rsid w:val="00EE703E"/>
    <w:rsid w:val="00EE77C4"/>
    <w:rsid w:val="00EF0A2E"/>
    <w:rsid w:val="00EF0CF7"/>
    <w:rsid w:val="00EF1451"/>
    <w:rsid w:val="00EF1F1A"/>
    <w:rsid w:val="00EF2791"/>
    <w:rsid w:val="00EF293B"/>
    <w:rsid w:val="00EF320D"/>
    <w:rsid w:val="00EF36B1"/>
    <w:rsid w:val="00EF3C30"/>
    <w:rsid w:val="00EF47BF"/>
    <w:rsid w:val="00EF4822"/>
    <w:rsid w:val="00EF5109"/>
    <w:rsid w:val="00EF55F7"/>
    <w:rsid w:val="00EF602B"/>
    <w:rsid w:val="00EF6060"/>
    <w:rsid w:val="00EF63C5"/>
    <w:rsid w:val="00EF63EA"/>
    <w:rsid w:val="00EF6AA4"/>
    <w:rsid w:val="00EF71B0"/>
    <w:rsid w:val="00EF72E4"/>
    <w:rsid w:val="00EF764E"/>
    <w:rsid w:val="00EF7CAD"/>
    <w:rsid w:val="00F000EA"/>
    <w:rsid w:val="00F008FD"/>
    <w:rsid w:val="00F00E8E"/>
    <w:rsid w:val="00F01B00"/>
    <w:rsid w:val="00F02383"/>
    <w:rsid w:val="00F0280B"/>
    <w:rsid w:val="00F03408"/>
    <w:rsid w:val="00F037DC"/>
    <w:rsid w:val="00F03F21"/>
    <w:rsid w:val="00F04B8D"/>
    <w:rsid w:val="00F04BD2"/>
    <w:rsid w:val="00F04D06"/>
    <w:rsid w:val="00F064EB"/>
    <w:rsid w:val="00F0686D"/>
    <w:rsid w:val="00F06EB2"/>
    <w:rsid w:val="00F06F57"/>
    <w:rsid w:val="00F0732D"/>
    <w:rsid w:val="00F07B99"/>
    <w:rsid w:val="00F07C22"/>
    <w:rsid w:val="00F07CD2"/>
    <w:rsid w:val="00F1037D"/>
    <w:rsid w:val="00F1050C"/>
    <w:rsid w:val="00F105F3"/>
    <w:rsid w:val="00F114EA"/>
    <w:rsid w:val="00F11CC7"/>
    <w:rsid w:val="00F13320"/>
    <w:rsid w:val="00F13E97"/>
    <w:rsid w:val="00F14946"/>
    <w:rsid w:val="00F14EBD"/>
    <w:rsid w:val="00F15402"/>
    <w:rsid w:val="00F156F2"/>
    <w:rsid w:val="00F15D63"/>
    <w:rsid w:val="00F161D3"/>
    <w:rsid w:val="00F16618"/>
    <w:rsid w:val="00F16725"/>
    <w:rsid w:val="00F167D1"/>
    <w:rsid w:val="00F175B2"/>
    <w:rsid w:val="00F2045F"/>
    <w:rsid w:val="00F20A39"/>
    <w:rsid w:val="00F20F68"/>
    <w:rsid w:val="00F21B40"/>
    <w:rsid w:val="00F22737"/>
    <w:rsid w:val="00F23A6A"/>
    <w:rsid w:val="00F23ECD"/>
    <w:rsid w:val="00F24672"/>
    <w:rsid w:val="00F252FA"/>
    <w:rsid w:val="00F25453"/>
    <w:rsid w:val="00F255F0"/>
    <w:rsid w:val="00F25E56"/>
    <w:rsid w:val="00F26797"/>
    <w:rsid w:val="00F26BA5"/>
    <w:rsid w:val="00F26C94"/>
    <w:rsid w:val="00F27827"/>
    <w:rsid w:val="00F27B14"/>
    <w:rsid w:val="00F30AA0"/>
    <w:rsid w:val="00F313B4"/>
    <w:rsid w:val="00F31896"/>
    <w:rsid w:val="00F327C8"/>
    <w:rsid w:val="00F327E5"/>
    <w:rsid w:val="00F329DC"/>
    <w:rsid w:val="00F32EE9"/>
    <w:rsid w:val="00F3379B"/>
    <w:rsid w:val="00F33B26"/>
    <w:rsid w:val="00F33C11"/>
    <w:rsid w:val="00F34173"/>
    <w:rsid w:val="00F34DC6"/>
    <w:rsid w:val="00F35266"/>
    <w:rsid w:val="00F356A2"/>
    <w:rsid w:val="00F35AC2"/>
    <w:rsid w:val="00F35CC6"/>
    <w:rsid w:val="00F36B58"/>
    <w:rsid w:val="00F36B5F"/>
    <w:rsid w:val="00F370DD"/>
    <w:rsid w:val="00F373CD"/>
    <w:rsid w:val="00F37590"/>
    <w:rsid w:val="00F3763C"/>
    <w:rsid w:val="00F37870"/>
    <w:rsid w:val="00F37892"/>
    <w:rsid w:val="00F40235"/>
    <w:rsid w:val="00F40462"/>
    <w:rsid w:val="00F40984"/>
    <w:rsid w:val="00F41667"/>
    <w:rsid w:val="00F435FF"/>
    <w:rsid w:val="00F43A03"/>
    <w:rsid w:val="00F448A1"/>
    <w:rsid w:val="00F45089"/>
    <w:rsid w:val="00F453CD"/>
    <w:rsid w:val="00F45730"/>
    <w:rsid w:val="00F45859"/>
    <w:rsid w:val="00F46086"/>
    <w:rsid w:val="00F4635B"/>
    <w:rsid w:val="00F46829"/>
    <w:rsid w:val="00F46998"/>
    <w:rsid w:val="00F46A05"/>
    <w:rsid w:val="00F46FA5"/>
    <w:rsid w:val="00F47323"/>
    <w:rsid w:val="00F474BB"/>
    <w:rsid w:val="00F478CA"/>
    <w:rsid w:val="00F47C8D"/>
    <w:rsid w:val="00F47DAE"/>
    <w:rsid w:val="00F47DCD"/>
    <w:rsid w:val="00F503BA"/>
    <w:rsid w:val="00F50753"/>
    <w:rsid w:val="00F518C8"/>
    <w:rsid w:val="00F51987"/>
    <w:rsid w:val="00F51C82"/>
    <w:rsid w:val="00F51D47"/>
    <w:rsid w:val="00F52439"/>
    <w:rsid w:val="00F52725"/>
    <w:rsid w:val="00F528C2"/>
    <w:rsid w:val="00F528C9"/>
    <w:rsid w:val="00F52AD9"/>
    <w:rsid w:val="00F53480"/>
    <w:rsid w:val="00F54747"/>
    <w:rsid w:val="00F54CBF"/>
    <w:rsid w:val="00F5512B"/>
    <w:rsid w:val="00F558AE"/>
    <w:rsid w:val="00F56299"/>
    <w:rsid w:val="00F56E7E"/>
    <w:rsid w:val="00F57AEB"/>
    <w:rsid w:val="00F57C32"/>
    <w:rsid w:val="00F60770"/>
    <w:rsid w:val="00F6154D"/>
    <w:rsid w:val="00F61B41"/>
    <w:rsid w:val="00F62127"/>
    <w:rsid w:val="00F62207"/>
    <w:rsid w:val="00F63714"/>
    <w:rsid w:val="00F63741"/>
    <w:rsid w:val="00F6479C"/>
    <w:rsid w:val="00F648CC"/>
    <w:rsid w:val="00F64D82"/>
    <w:rsid w:val="00F64D94"/>
    <w:rsid w:val="00F64EB5"/>
    <w:rsid w:val="00F6541E"/>
    <w:rsid w:val="00F66181"/>
    <w:rsid w:val="00F66197"/>
    <w:rsid w:val="00F664B2"/>
    <w:rsid w:val="00F6666B"/>
    <w:rsid w:val="00F673FA"/>
    <w:rsid w:val="00F6761E"/>
    <w:rsid w:val="00F700A8"/>
    <w:rsid w:val="00F705E9"/>
    <w:rsid w:val="00F70D07"/>
    <w:rsid w:val="00F7162B"/>
    <w:rsid w:val="00F716CC"/>
    <w:rsid w:val="00F71F19"/>
    <w:rsid w:val="00F72743"/>
    <w:rsid w:val="00F72D77"/>
    <w:rsid w:val="00F72D83"/>
    <w:rsid w:val="00F73420"/>
    <w:rsid w:val="00F7358F"/>
    <w:rsid w:val="00F736D9"/>
    <w:rsid w:val="00F74249"/>
    <w:rsid w:val="00F7476F"/>
    <w:rsid w:val="00F747C0"/>
    <w:rsid w:val="00F75574"/>
    <w:rsid w:val="00F755F9"/>
    <w:rsid w:val="00F756F5"/>
    <w:rsid w:val="00F75990"/>
    <w:rsid w:val="00F76CE9"/>
    <w:rsid w:val="00F7703E"/>
    <w:rsid w:val="00F801C6"/>
    <w:rsid w:val="00F80349"/>
    <w:rsid w:val="00F8038D"/>
    <w:rsid w:val="00F80A5B"/>
    <w:rsid w:val="00F8101E"/>
    <w:rsid w:val="00F810D2"/>
    <w:rsid w:val="00F812C5"/>
    <w:rsid w:val="00F8182A"/>
    <w:rsid w:val="00F81C2A"/>
    <w:rsid w:val="00F83332"/>
    <w:rsid w:val="00F83BFB"/>
    <w:rsid w:val="00F8453D"/>
    <w:rsid w:val="00F84D0A"/>
    <w:rsid w:val="00F8531F"/>
    <w:rsid w:val="00F8575D"/>
    <w:rsid w:val="00F85A88"/>
    <w:rsid w:val="00F85EBB"/>
    <w:rsid w:val="00F86506"/>
    <w:rsid w:val="00F871E5"/>
    <w:rsid w:val="00F879C3"/>
    <w:rsid w:val="00F9035B"/>
    <w:rsid w:val="00F90705"/>
    <w:rsid w:val="00F91180"/>
    <w:rsid w:val="00F911CB"/>
    <w:rsid w:val="00F91513"/>
    <w:rsid w:val="00F91531"/>
    <w:rsid w:val="00F9182C"/>
    <w:rsid w:val="00F92118"/>
    <w:rsid w:val="00F921F8"/>
    <w:rsid w:val="00F9230B"/>
    <w:rsid w:val="00F93381"/>
    <w:rsid w:val="00F94D3D"/>
    <w:rsid w:val="00F94DC4"/>
    <w:rsid w:val="00F95519"/>
    <w:rsid w:val="00F96DA2"/>
    <w:rsid w:val="00F96F43"/>
    <w:rsid w:val="00F9767B"/>
    <w:rsid w:val="00FA0882"/>
    <w:rsid w:val="00FA18B7"/>
    <w:rsid w:val="00FA2884"/>
    <w:rsid w:val="00FA2DC8"/>
    <w:rsid w:val="00FA2EF5"/>
    <w:rsid w:val="00FA36DF"/>
    <w:rsid w:val="00FA3D8F"/>
    <w:rsid w:val="00FA3DCF"/>
    <w:rsid w:val="00FA54C4"/>
    <w:rsid w:val="00FA6066"/>
    <w:rsid w:val="00FA61BA"/>
    <w:rsid w:val="00FA6442"/>
    <w:rsid w:val="00FA73B8"/>
    <w:rsid w:val="00FB01E0"/>
    <w:rsid w:val="00FB0250"/>
    <w:rsid w:val="00FB0A9F"/>
    <w:rsid w:val="00FB0D50"/>
    <w:rsid w:val="00FB11DE"/>
    <w:rsid w:val="00FB20E1"/>
    <w:rsid w:val="00FB21D4"/>
    <w:rsid w:val="00FB2E54"/>
    <w:rsid w:val="00FB31F9"/>
    <w:rsid w:val="00FB3A82"/>
    <w:rsid w:val="00FB3E90"/>
    <w:rsid w:val="00FB5039"/>
    <w:rsid w:val="00FB51E6"/>
    <w:rsid w:val="00FB7DD4"/>
    <w:rsid w:val="00FC0539"/>
    <w:rsid w:val="00FC0556"/>
    <w:rsid w:val="00FC0EB0"/>
    <w:rsid w:val="00FC1324"/>
    <w:rsid w:val="00FC2178"/>
    <w:rsid w:val="00FC23BB"/>
    <w:rsid w:val="00FC2EA5"/>
    <w:rsid w:val="00FC31EE"/>
    <w:rsid w:val="00FC3F67"/>
    <w:rsid w:val="00FC4BB3"/>
    <w:rsid w:val="00FC4E6F"/>
    <w:rsid w:val="00FC52C6"/>
    <w:rsid w:val="00FC5344"/>
    <w:rsid w:val="00FC53AC"/>
    <w:rsid w:val="00FC5945"/>
    <w:rsid w:val="00FC636E"/>
    <w:rsid w:val="00FC64FC"/>
    <w:rsid w:val="00FC6E67"/>
    <w:rsid w:val="00FC7360"/>
    <w:rsid w:val="00FC7C3B"/>
    <w:rsid w:val="00FD077A"/>
    <w:rsid w:val="00FD1030"/>
    <w:rsid w:val="00FD13C8"/>
    <w:rsid w:val="00FD161D"/>
    <w:rsid w:val="00FD1C05"/>
    <w:rsid w:val="00FD2AFF"/>
    <w:rsid w:val="00FD2E82"/>
    <w:rsid w:val="00FD3996"/>
    <w:rsid w:val="00FD3C6F"/>
    <w:rsid w:val="00FD41E0"/>
    <w:rsid w:val="00FD5260"/>
    <w:rsid w:val="00FD547D"/>
    <w:rsid w:val="00FD55DF"/>
    <w:rsid w:val="00FD578F"/>
    <w:rsid w:val="00FD625E"/>
    <w:rsid w:val="00FD6370"/>
    <w:rsid w:val="00FD7074"/>
    <w:rsid w:val="00FD7285"/>
    <w:rsid w:val="00FD7C81"/>
    <w:rsid w:val="00FD7DEF"/>
    <w:rsid w:val="00FD7F0D"/>
    <w:rsid w:val="00FE08B9"/>
    <w:rsid w:val="00FE0CBC"/>
    <w:rsid w:val="00FE31C6"/>
    <w:rsid w:val="00FE5B68"/>
    <w:rsid w:val="00FE5CDD"/>
    <w:rsid w:val="00FE6129"/>
    <w:rsid w:val="00FE63B2"/>
    <w:rsid w:val="00FE6DB1"/>
    <w:rsid w:val="00FE71E2"/>
    <w:rsid w:val="00FE7A5C"/>
    <w:rsid w:val="00FE7B2D"/>
    <w:rsid w:val="00FF0164"/>
    <w:rsid w:val="00FF04E0"/>
    <w:rsid w:val="00FF07CB"/>
    <w:rsid w:val="00FF0AD9"/>
    <w:rsid w:val="00FF11DA"/>
    <w:rsid w:val="00FF1A06"/>
    <w:rsid w:val="00FF1A28"/>
    <w:rsid w:val="00FF1D6F"/>
    <w:rsid w:val="00FF279C"/>
    <w:rsid w:val="00FF286B"/>
    <w:rsid w:val="00FF2C12"/>
    <w:rsid w:val="00FF3C16"/>
    <w:rsid w:val="00FF3D7F"/>
    <w:rsid w:val="00FF3EA6"/>
    <w:rsid w:val="00FF44B3"/>
    <w:rsid w:val="00FF4890"/>
    <w:rsid w:val="00FF4C1B"/>
    <w:rsid w:val="00FF4F1E"/>
    <w:rsid w:val="00FF533F"/>
    <w:rsid w:val="00FF5C92"/>
    <w:rsid w:val="00FF70E1"/>
    <w:rsid w:val="00FF747E"/>
    <w:rsid w:val="00FF78D5"/>
    <w:rsid w:val="00FF7C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0976AAAC-C17B-4259-A274-E2B3EC7A6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39" w:unhideWhenUsed="1"/>
    <w:lsdException w:name="toc 5" w:locked="1" w:uiPriority="39" w:unhideWhenUsed="1"/>
    <w:lsdException w:name="toc 6" w:locked="1" w:uiPriority="39" w:unhideWhenUsed="1"/>
    <w:lsdException w:name="toc 7" w:locked="1" w:uiPriority="39" w:unhideWhenUsed="1"/>
    <w:lsdException w:name="toc 8" w:locked="1" w:uiPriority="39" w:unhideWhenUsed="1"/>
    <w:lsdException w:name="toc 9" w:locked="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locked="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3D8"/>
    <w:pPr>
      <w:widowControl w:val="0"/>
      <w:spacing w:line="240" w:lineRule="atLeast"/>
    </w:pPr>
    <w:rPr>
      <w:rFonts w:ascii="Verdana" w:eastAsia="PMingLiU" w:hAnsi="Verdana"/>
    </w:rPr>
  </w:style>
  <w:style w:type="paragraph" w:styleId="Heading1">
    <w:name w:val="heading 1"/>
    <w:aliases w:val="Heading 1 Char Char Char,Section,chaptertext,Heading1,Heading 1a"/>
    <w:basedOn w:val="Normal"/>
    <w:next w:val="Normal"/>
    <w:link w:val="Heading1Char"/>
    <w:qFormat/>
    <w:pPr>
      <w:keepNext/>
      <w:spacing w:before="120" w:after="60"/>
      <w:outlineLvl w:val="0"/>
    </w:pPr>
    <w:rPr>
      <w:rFonts w:eastAsia="Times New Roman"/>
      <w:b/>
      <w:sz w:val="24"/>
    </w:rPr>
  </w:style>
  <w:style w:type="paragraph" w:styleId="Heading2">
    <w:name w:val="heading 2"/>
    <w:aliases w:val="Heading 2a"/>
    <w:basedOn w:val="Heading1"/>
    <w:next w:val="Normal"/>
    <w:link w:val="Heading2Char"/>
    <w:uiPriority w:val="99"/>
    <w:qFormat/>
    <w:pPr>
      <w:outlineLvl w:val="1"/>
    </w:pPr>
    <w:rPr>
      <w:sz w:val="20"/>
    </w:rPr>
  </w:style>
  <w:style w:type="paragraph" w:styleId="Heading3">
    <w:name w:val="heading 3"/>
    <w:aliases w:val="Heading 3 Char Char Char Char Char Char Char Char Char Char,Heading 3 Char Char Char Char Char Char Char Char Char Char Char Char Char Char Char,Heading 3a"/>
    <w:basedOn w:val="Heading1"/>
    <w:next w:val="Normal"/>
    <w:link w:val="Heading3Char"/>
    <w:qFormat/>
    <w:rsid w:val="002603EE"/>
    <w:pPr>
      <w:outlineLvl w:val="2"/>
    </w:pPr>
    <w:rPr>
      <w:b w:val="0"/>
      <w:i/>
      <w:sz w:val="20"/>
    </w:rPr>
  </w:style>
  <w:style w:type="paragraph" w:styleId="Heading4">
    <w:name w:val="heading 4"/>
    <w:aliases w:val="Heading 4a"/>
    <w:basedOn w:val="Heading1"/>
    <w:next w:val="Normal"/>
    <w:link w:val="Heading4Char"/>
    <w:qFormat/>
    <w:rsid w:val="002603EE"/>
    <w:pPr>
      <w:numPr>
        <w:ilvl w:val="3"/>
      </w:numPr>
      <w:outlineLvl w:val="3"/>
    </w:pPr>
    <w:rPr>
      <w:b w:val="0"/>
      <w:sz w:val="20"/>
    </w:rPr>
  </w:style>
  <w:style w:type="paragraph" w:styleId="Heading5">
    <w:name w:val="heading 5"/>
    <w:aliases w:val="Heading 5a"/>
    <w:basedOn w:val="Normal"/>
    <w:next w:val="Normal"/>
    <w:link w:val="Heading5Char"/>
    <w:qFormat/>
    <w:pPr>
      <w:spacing w:before="240" w:after="60"/>
      <w:outlineLvl w:val="4"/>
    </w:pPr>
    <w:rPr>
      <w:rFonts w:eastAsia="Times New Roman"/>
    </w:rPr>
  </w:style>
  <w:style w:type="paragraph" w:styleId="Heading6">
    <w:name w:val="heading 6"/>
    <w:aliases w:val="Heading 6a"/>
    <w:basedOn w:val="Normal"/>
    <w:next w:val="Normal"/>
    <w:link w:val="Heading6Char"/>
    <w:qFormat/>
    <w:pPr>
      <w:spacing w:before="240" w:after="60"/>
      <w:outlineLvl w:val="5"/>
    </w:pPr>
    <w:rPr>
      <w:rFonts w:eastAsia="Times New Roman"/>
      <w:i/>
    </w:rPr>
  </w:style>
  <w:style w:type="paragraph" w:styleId="Heading7">
    <w:name w:val="heading 7"/>
    <w:aliases w:val="Heading 7a"/>
    <w:basedOn w:val="Normal"/>
    <w:next w:val="Normal"/>
    <w:link w:val="Heading7Char"/>
    <w:qFormat/>
    <w:rsid w:val="002603EE"/>
    <w:pPr>
      <w:spacing w:before="240" w:after="60"/>
      <w:outlineLvl w:val="6"/>
    </w:pPr>
  </w:style>
  <w:style w:type="paragraph" w:styleId="Heading8">
    <w:name w:val="heading 8"/>
    <w:aliases w:val="Heading 8a"/>
    <w:basedOn w:val="Normal"/>
    <w:next w:val="Normal"/>
    <w:link w:val="Heading8Char"/>
    <w:qFormat/>
    <w:rsid w:val="002603EE"/>
    <w:pPr>
      <w:spacing w:before="240" w:after="60"/>
      <w:outlineLvl w:val="7"/>
    </w:pPr>
    <w:rPr>
      <w:i/>
    </w:rPr>
  </w:style>
  <w:style w:type="paragraph" w:styleId="Heading9">
    <w:name w:val="heading 9"/>
    <w:aliases w:val="Heading 9a"/>
    <w:basedOn w:val="Normal"/>
    <w:next w:val="Normal"/>
    <w:link w:val="Heading9Char"/>
    <w:qFormat/>
    <w:rsid w:val="002603EE"/>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Char Char Char,Section Char,chaptertext Char,Heading1 Char,Heading 1a Char"/>
    <w:link w:val="Heading1"/>
    <w:uiPriority w:val="99"/>
    <w:locked/>
    <w:rsid w:val="00100E19"/>
    <w:rPr>
      <w:rFonts w:ascii="Verdana" w:hAnsi="Verdana" w:cs="Times New Roman"/>
      <w:b/>
      <w:sz w:val="24"/>
    </w:rPr>
  </w:style>
  <w:style w:type="character" w:customStyle="1" w:styleId="Heading2Char">
    <w:name w:val="Heading 2 Char"/>
    <w:aliases w:val="Heading 2a Char"/>
    <w:link w:val="Heading2"/>
    <w:uiPriority w:val="99"/>
    <w:locked/>
    <w:rPr>
      <w:rFonts w:ascii="Verdana" w:hAnsi="Verdana"/>
      <w:b/>
    </w:rPr>
  </w:style>
  <w:style w:type="character" w:customStyle="1" w:styleId="Heading3Char">
    <w:name w:val="Heading 3 Char"/>
    <w:aliases w:val="Heading 3 Char Char Char Char Char Char Char Char Char Char Char,Heading 3 Char Char Char Char Char Char Char Char Char Char Char Char Char Char Char Char,Heading 3a Char"/>
    <w:link w:val="Heading3"/>
    <w:locked/>
    <w:rPr>
      <w:rFonts w:ascii="Verdana" w:hAnsi="Verdana"/>
      <w:i/>
    </w:rPr>
  </w:style>
  <w:style w:type="character" w:customStyle="1" w:styleId="Heading4Char">
    <w:name w:val="Heading 4 Char"/>
    <w:aliases w:val="Heading 4a Char"/>
    <w:link w:val="Heading4"/>
    <w:locked/>
    <w:rPr>
      <w:rFonts w:ascii="Arial" w:hAnsi="Arial" w:cs="Times New Roman"/>
      <w:lang w:val="en-US" w:eastAsia="en-US" w:bidi="ar-SA"/>
    </w:rPr>
  </w:style>
  <w:style w:type="character" w:customStyle="1" w:styleId="Heading5Char">
    <w:name w:val="Heading 5 Char"/>
    <w:aliases w:val="Heading 5a Char"/>
    <w:link w:val="Heading5"/>
    <w:uiPriority w:val="99"/>
    <w:locked/>
    <w:rPr>
      <w:rFonts w:ascii="Verdana" w:hAnsi="Verdana" w:cs="Times New Roman"/>
    </w:rPr>
  </w:style>
  <w:style w:type="character" w:customStyle="1" w:styleId="Heading6Char">
    <w:name w:val="Heading 6 Char"/>
    <w:aliases w:val="Heading 6a Char"/>
    <w:link w:val="Heading6"/>
    <w:uiPriority w:val="9"/>
    <w:semiHidden/>
    <w:rsid w:val="00812161"/>
    <w:rPr>
      <w:rFonts w:ascii="Calibri" w:eastAsia="Times New Roman" w:hAnsi="Calibri" w:cs="Times New Roman"/>
      <w:b/>
      <w:bCs/>
      <w:lang w:val="en-US" w:eastAsia="en-US"/>
    </w:rPr>
  </w:style>
  <w:style w:type="character" w:customStyle="1" w:styleId="Heading7Char">
    <w:name w:val="Heading 7 Char"/>
    <w:aliases w:val="Heading 7a Char"/>
    <w:link w:val="Heading7"/>
    <w:uiPriority w:val="9"/>
    <w:semiHidden/>
    <w:rsid w:val="00812161"/>
    <w:rPr>
      <w:rFonts w:ascii="Calibri" w:eastAsia="Times New Roman" w:hAnsi="Calibri" w:cs="Times New Roman"/>
      <w:sz w:val="24"/>
      <w:szCs w:val="24"/>
      <w:lang w:val="en-US" w:eastAsia="en-US"/>
    </w:rPr>
  </w:style>
  <w:style w:type="character" w:customStyle="1" w:styleId="Heading8Char">
    <w:name w:val="Heading 8 Char"/>
    <w:aliases w:val="Heading 8a Char"/>
    <w:link w:val="Heading8"/>
    <w:uiPriority w:val="9"/>
    <w:semiHidden/>
    <w:rsid w:val="00812161"/>
    <w:rPr>
      <w:rFonts w:ascii="Calibri" w:eastAsia="Times New Roman" w:hAnsi="Calibri" w:cs="Times New Roman"/>
      <w:i/>
      <w:iCs/>
      <w:sz w:val="24"/>
      <w:szCs w:val="24"/>
      <w:lang w:val="en-US" w:eastAsia="en-US"/>
    </w:rPr>
  </w:style>
  <w:style w:type="character" w:customStyle="1" w:styleId="Heading9Char">
    <w:name w:val="Heading 9 Char"/>
    <w:aliases w:val="Heading 9a Char"/>
    <w:link w:val="Heading9"/>
    <w:uiPriority w:val="9"/>
    <w:semiHidden/>
    <w:rsid w:val="00812161"/>
    <w:rPr>
      <w:rFonts w:ascii="Cambria" w:eastAsia="Times New Roman" w:hAnsi="Cambria" w:cs="Times New Roman"/>
      <w:lang w:val="en-US" w:eastAsia="en-US"/>
    </w:rPr>
  </w:style>
  <w:style w:type="character" w:styleId="Hyperlink">
    <w:name w:val="Hyperlink"/>
    <w:uiPriority w:val="99"/>
    <w:rsid w:val="002603EE"/>
    <w:rPr>
      <w:rFonts w:cs="Times New Roman"/>
      <w:color w:val="0000FF"/>
      <w:u w:val="single"/>
    </w:rPr>
  </w:style>
  <w:style w:type="character" w:styleId="FollowedHyperlink">
    <w:name w:val="FollowedHyperlink"/>
    <w:uiPriority w:val="99"/>
    <w:rsid w:val="002603EE"/>
    <w:rPr>
      <w:rFonts w:cs="Times New Roman"/>
      <w:color w:val="800080"/>
      <w:u w:val="single"/>
    </w:rPr>
  </w:style>
  <w:style w:type="character" w:styleId="Strong">
    <w:name w:val="Strong"/>
    <w:uiPriority w:val="22"/>
    <w:qFormat/>
    <w:rsid w:val="002603EE"/>
    <w:rPr>
      <w:rFonts w:cs="Times New Roman"/>
      <w:b/>
    </w:rPr>
  </w:style>
  <w:style w:type="paragraph" w:styleId="TOC1">
    <w:name w:val="toc 1"/>
    <w:basedOn w:val="Normal"/>
    <w:next w:val="Normal"/>
    <w:uiPriority w:val="39"/>
    <w:rsid w:val="00CD41CA"/>
    <w:pPr>
      <w:tabs>
        <w:tab w:val="left" w:pos="600"/>
        <w:tab w:val="right" w:leader="dot" w:pos="9350"/>
      </w:tabs>
      <w:spacing w:before="120" w:after="120"/>
    </w:pPr>
    <w:rPr>
      <w:b/>
      <w:bCs/>
      <w:caps/>
      <w:noProof/>
    </w:rPr>
  </w:style>
  <w:style w:type="paragraph" w:styleId="TOC2">
    <w:name w:val="toc 2"/>
    <w:basedOn w:val="Normal"/>
    <w:next w:val="Normal"/>
    <w:uiPriority w:val="39"/>
    <w:rsid w:val="002603EE"/>
    <w:pPr>
      <w:ind w:left="200"/>
    </w:pPr>
    <w:rPr>
      <w:smallCaps/>
    </w:rPr>
  </w:style>
  <w:style w:type="paragraph" w:styleId="TOC3">
    <w:name w:val="toc 3"/>
    <w:basedOn w:val="Normal"/>
    <w:next w:val="Normal"/>
    <w:uiPriority w:val="39"/>
    <w:rsid w:val="002603EE"/>
    <w:pPr>
      <w:ind w:left="400"/>
    </w:pPr>
    <w:rPr>
      <w:i/>
      <w:iCs/>
    </w:rPr>
  </w:style>
  <w:style w:type="paragraph" w:styleId="TOC4">
    <w:name w:val="toc 4"/>
    <w:basedOn w:val="Normal"/>
    <w:next w:val="Normal"/>
    <w:autoRedefine/>
    <w:uiPriority w:val="39"/>
    <w:rsid w:val="002603EE"/>
    <w:pPr>
      <w:ind w:left="600"/>
    </w:pPr>
    <w:rPr>
      <w:sz w:val="18"/>
      <w:szCs w:val="18"/>
    </w:rPr>
  </w:style>
  <w:style w:type="paragraph" w:styleId="TOC5">
    <w:name w:val="toc 5"/>
    <w:basedOn w:val="Normal"/>
    <w:next w:val="Normal"/>
    <w:autoRedefine/>
    <w:uiPriority w:val="39"/>
    <w:rsid w:val="002603EE"/>
    <w:pPr>
      <w:ind w:left="800"/>
    </w:pPr>
    <w:rPr>
      <w:sz w:val="18"/>
      <w:szCs w:val="18"/>
    </w:rPr>
  </w:style>
  <w:style w:type="paragraph" w:styleId="TOC6">
    <w:name w:val="toc 6"/>
    <w:basedOn w:val="Normal"/>
    <w:next w:val="Normal"/>
    <w:autoRedefine/>
    <w:uiPriority w:val="39"/>
    <w:rsid w:val="002603EE"/>
    <w:pPr>
      <w:ind w:left="1000"/>
    </w:pPr>
    <w:rPr>
      <w:sz w:val="18"/>
      <w:szCs w:val="18"/>
    </w:rPr>
  </w:style>
  <w:style w:type="paragraph" w:styleId="TOC7">
    <w:name w:val="toc 7"/>
    <w:basedOn w:val="Normal"/>
    <w:next w:val="Normal"/>
    <w:autoRedefine/>
    <w:uiPriority w:val="39"/>
    <w:rsid w:val="002603EE"/>
    <w:pPr>
      <w:ind w:left="1200"/>
    </w:pPr>
    <w:rPr>
      <w:sz w:val="18"/>
      <w:szCs w:val="18"/>
    </w:rPr>
  </w:style>
  <w:style w:type="paragraph" w:styleId="TOC8">
    <w:name w:val="toc 8"/>
    <w:basedOn w:val="Normal"/>
    <w:next w:val="Normal"/>
    <w:autoRedefine/>
    <w:uiPriority w:val="39"/>
    <w:rsid w:val="002603EE"/>
    <w:pPr>
      <w:ind w:left="1400"/>
    </w:pPr>
    <w:rPr>
      <w:sz w:val="18"/>
      <w:szCs w:val="18"/>
    </w:rPr>
  </w:style>
  <w:style w:type="paragraph" w:styleId="TOC9">
    <w:name w:val="toc 9"/>
    <w:basedOn w:val="Normal"/>
    <w:next w:val="Normal"/>
    <w:autoRedefine/>
    <w:uiPriority w:val="39"/>
    <w:rsid w:val="002603EE"/>
    <w:pPr>
      <w:ind w:left="1600"/>
    </w:pPr>
    <w:rPr>
      <w:sz w:val="18"/>
      <w:szCs w:val="18"/>
    </w:rPr>
  </w:style>
  <w:style w:type="paragraph" w:styleId="NormalIndent">
    <w:name w:val="Normal Indent"/>
    <w:basedOn w:val="Normal"/>
    <w:uiPriority w:val="99"/>
    <w:rsid w:val="002603EE"/>
    <w:pPr>
      <w:ind w:left="900" w:hanging="900"/>
    </w:pPr>
  </w:style>
  <w:style w:type="paragraph" w:styleId="FootnoteText">
    <w:name w:val="footnote text"/>
    <w:basedOn w:val="Normal"/>
    <w:link w:val="FootnoteTextChar"/>
    <w:uiPriority w:val="99"/>
    <w:semiHidden/>
    <w:rsid w:val="002603EE"/>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link w:val="FootnoteText"/>
    <w:uiPriority w:val="99"/>
    <w:semiHidden/>
    <w:rsid w:val="00812161"/>
    <w:rPr>
      <w:rFonts w:ascii="Verdana" w:eastAsia="PMingLiU" w:hAnsi="Verdana"/>
      <w:sz w:val="20"/>
      <w:szCs w:val="20"/>
      <w:lang w:val="en-US" w:eastAsia="en-US"/>
    </w:rPr>
  </w:style>
  <w:style w:type="paragraph" w:styleId="CommentText">
    <w:name w:val="annotation text"/>
    <w:basedOn w:val="Normal"/>
    <w:link w:val="CommentTextChar"/>
    <w:uiPriority w:val="99"/>
    <w:semiHidden/>
    <w:rsid w:val="002603EE"/>
  </w:style>
  <w:style w:type="character" w:customStyle="1" w:styleId="CommentTextChar">
    <w:name w:val="Comment Text Char"/>
    <w:link w:val="CommentText"/>
    <w:uiPriority w:val="99"/>
    <w:semiHidden/>
    <w:rsid w:val="00812161"/>
    <w:rPr>
      <w:rFonts w:ascii="Verdana" w:eastAsia="PMingLiU" w:hAnsi="Verdana"/>
      <w:sz w:val="20"/>
      <w:szCs w:val="20"/>
      <w:lang w:val="en-US" w:eastAsia="en-US"/>
    </w:rPr>
  </w:style>
  <w:style w:type="paragraph" w:styleId="Header">
    <w:name w:val="header"/>
    <w:basedOn w:val="Normal"/>
    <w:link w:val="HeaderChar"/>
    <w:rsid w:val="002603EE"/>
    <w:pPr>
      <w:tabs>
        <w:tab w:val="center" w:pos="4320"/>
        <w:tab w:val="right" w:pos="8640"/>
      </w:tabs>
    </w:pPr>
  </w:style>
  <w:style w:type="character" w:customStyle="1" w:styleId="HeaderChar">
    <w:name w:val="Header Char"/>
    <w:link w:val="Header"/>
    <w:uiPriority w:val="99"/>
    <w:semiHidden/>
    <w:rsid w:val="00812161"/>
    <w:rPr>
      <w:rFonts w:ascii="Verdana" w:eastAsia="PMingLiU" w:hAnsi="Verdana"/>
      <w:sz w:val="20"/>
      <w:szCs w:val="20"/>
      <w:lang w:val="en-US" w:eastAsia="en-US"/>
    </w:rPr>
  </w:style>
  <w:style w:type="paragraph" w:styleId="Footer">
    <w:name w:val="footer"/>
    <w:basedOn w:val="Normal"/>
    <w:link w:val="FooterChar"/>
    <w:rsid w:val="002603EE"/>
    <w:pPr>
      <w:tabs>
        <w:tab w:val="center" w:pos="4320"/>
        <w:tab w:val="right" w:pos="8640"/>
      </w:tabs>
    </w:pPr>
  </w:style>
  <w:style w:type="character" w:customStyle="1" w:styleId="FooterChar">
    <w:name w:val="Footer Char"/>
    <w:link w:val="Footer"/>
    <w:uiPriority w:val="99"/>
    <w:semiHidden/>
    <w:rsid w:val="00812161"/>
    <w:rPr>
      <w:rFonts w:ascii="Verdana" w:eastAsia="PMingLiU" w:hAnsi="Verdana"/>
      <w:sz w:val="20"/>
      <w:szCs w:val="20"/>
      <w:lang w:val="en-US" w:eastAsia="en-US"/>
    </w:rPr>
  </w:style>
  <w:style w:type="paragraph" w:styleId="Title">
    <w:name w:val="Title"/>
    <w:basedOn w:val="Normal"/>
    <w:next w:val="Normal"/>
    <w:link w:val="TitleChar"/>
    <w:qFormat/>
    <w:rsid w:val="002603EE"/>
    <w:pPr>
      <w:spacing w:line="240" w:lineRule="auto"/>
      <w:jc w:val="center"/>
    </w:pPr>
    <w:rPr>
      <w:rFonts w:ascii="Arial" w:hAnsi="Arial"/>
      <w:b/>
      <w:sz w:val="36"/>
    </w:rPr>
  </w:style>
  <w:style w:type="character" w:customStyle="1" w:styleId="TitleChar">
    <w:name w:val="Title Char"/>
    <w:link w:val="Title"/>
    <w:uiPriority w:val="10"/>
    <w:rsid w:val="00812161"/>
    <w:rPr>
      <w:rFonts w:ascii="Cambria" w:eastAsia="Times New Roman" w:hAnsi="Cambria" w:cs="Times New Roman"/>
      <w:b/>
      <w:bCs/>
      <w:kern w:val="28"/>
      <w:sz w:val="32"/>
      <w:szCs w:val="32"/>
      <w:lang w:val="en-US" w:eastAsia="en-US"/>
    </w:rPr>
  </w:style>
  <w:style w:type="paragraph" w:styleId="BodyText">
    <w:name w:val="Body Text"/>
    <w:basedOn w:val="Normal"/>
    <w:link w:val="BodyTextChar"/>
    <w:rsid w:val="002603EE"/>
    <w:pPr>
      <w:keepLines/>
      <w:spacing w:after="120"/>
      <w:ind w:left="720"/>
    </w:pPr>
    <w:rPr>
      <w:lang w:val="en-GB" w:eastAsia="en-GB"/>
    </w:rPr>
  </w:style>
  <w:style w:type="character" w:customStyle="1" w:styleId="BodyTextChar">
    <w:name w:val="Body Text Char"/>
    <w:link w:val="BodyText"/>
    <w:uiPriority w:val="99"/>
    <w:locked/>
    <w:rsid w:val="006F74A6"/>
    <w:rPr>
      <w:rFonts w:ascii="Verdana" w:eastAsia="PMingLiU" w:hAnsi="Verdana"/>
    </w:rPr>
  </w:style>
  <w:style w:type="paragraph" w:styleId="BodyTextIndent">
    <w:name w:val="Body Text Indent"/>
    <w:basedOn w:val="Normal"/>
    <w:link w:val="BodyTextIndentChar"/>
    <w:uiPriority w:val="99"/>
    <w:rsid w:val="002603EE"/>
    <w:pPr>
      <w:ind w:left="720"/>
    </w:pPr>
    <w:rPr>
      <w:i/>
      <w:color w:val="0000FF"/>
      <w:u w:val="single"/>
    </w:rPr>
  </w:style>
  <w:style w:type="character" w:customStyle="1" w:styleId="BodyTextIndentChar">
    <w:name w:val="Body Text Indent Char"/>
    <w:link w:val="BodyTextIndent"/>
    <w:uiPriority w:val="99"/>
    <w:semiHidden/>
    <w:rsid w:val="00812161"/>
    <w:rPr>
      <w:rFonts w:ascii="Verdana" w:eastAsia="PMingLiU" w:hAnsi="Verdana"/>
      <w:sz w:val="20"/>
      <w:szCs w:val="20"/>
      <w:lang w:val="en-US" w:eastAsia="en-US"/>
    </w:rPr>
  </w:style>
  <w:style w:type="paragraph" w:styleId="Subtitle">
    <w:name w:val="Subtitle"/>
    <w:basedOn w:val="Normal"/>
    <w:link w:val="SubtitleChar"/>
    <w:uiPriority w:val="99"/>
    <w:qFormat/>
    <w:rsid w:val="002603EE"/>
    <w:pPr>
      <w:spacing w:after="60"/>
      <w:jc w:val="center"/>
    </w:pPr>
    <w:rPr>
      <w:rFonts w:ascii="Arial" w:hAnsi="Arial"/>
      <w:i/>
      <w:sz w:val="36"/>
      <w:lang w:val="en-AU"/>
    </w:rPr>
  </w:style>
  <w:style w:type="character" w:customStyle="1" w:styleId="SubtitleChar">
    <w:name w:val="Subtitle Char"/>
    <w:link w:val="Subtitle"/>
    <w:uiPriority w:val="11"/>
    <w:rsid w:val="00812161"/>
    <w:rPr>
      <w:rFonts w:ascii="Cambria" w:eastAsia="Times New Roman" w:hAnsi="Cambria" w:cs="Times New Roman"/>
      <w:sz w:val="24"/>
      <w:szCs w:val="24"/>
      <w:lang w:val="en-US" w:eastAsia="en-US"/>
    </w:rPr>
  </w:style>
  <w:style w:type="paragraph" w:styleId="BodyText2">
    <w:name w:val="Body Text 2"/>
    <w:basedOn w:val="Normal"/>
    <w:link w:val="BodyText2Char"/>
    <w:uiPriority w:val="99"/>
    <w:rsid w:val="002603EE"/>
    <w:rPr>
      <w:i/>
      <w:color w:val="0000FF"/>
    </w:rPr>
  </w:style>
  <w:style w:type="character" w:customStyle="1" w:styleId="BodyText2Char">
    <w:name w:val="Body Text 2 Char"/>
    <w:link w:val="BodyText2"/>
    <w:uiPriority w:val="99"/>
    <w:semiHidden/>
    <w:rsid w:val="00812161"/>
    <w:rPr>
      <w:rFonts w:ascii="Verdana" w:eastAsia="PMingLiU" w:hAnsi="Verdana"/>
      <w:sz w:val="20"/>
      <w:szCs w:val="20"/>
      <w:lang w:val="en-US" w:eastAsia="en-US"/>
    </w:rPr>
  </w:style>
  <w:style w:type="paragraph" w:styleId="DocumentMap">
    <w:name w:val="Document Map"/>
    <w:basedOn w:val="Normal"/>
    <w:link w:val="DocumentMapChar"/>
    <w:uiPriority w:val="99"/>
    <w:semiHidden/>
    <w:rsid w:val="002603EE"/>
    <w:pPr>
      <w:shd w:val="clear" w:color="auto" w:fill="000080"/>
    </w:pPr>
    <w:rPr>
      <w:rFonts w:ascii="Tahoma" w:hAnsi="Tahoma"/>
    </w:rPr>
  </w:style>
  <w:style w:type="character" w:customStyle="1" w:styleId="DocumentMapChar">
    <w:name w:val="Document Map Char"/>
    <w:link w:val="DocumentMap"/>
    <w:uiPriority w:val="99"/>
    <w:semiHidden/>
    <w:rsid w:val="00812161"/>
    <w:rPr>
      <w:rFonts w:eastAsia="PMingLiU"/>
      <w:sz w:val="0"/>
      <w:szCs w:val="0"/>
      <w:lang w:val="en-US" w:eastAsia="en-US"/>
    </w:rPr>
  </w:style>
  <w:style w:type="paragraph" w:styleId="CommentSubject">
    <w:name w:val="annotation subject"/>
    <w:basedOn w:val="CommentText"/>
    <w:next w:val="CommentText"/>
    <w:link w:val="CommentSubjectChar"/>
    <w:uiPriority w:val="99"/>
    <w:semiHidden/>
    <w:rsid w:val="002603EE"/>
    <w:rPr>
      <w:b/>
      <w:bCs/>
    </w:rPr>
  </w:style>
  <w:style w:type="character" w:customStyle="1" w:styleId="CommentSubjectChar">
    <w:name w:val="Comment Subject Char"/>
    <w:link w:val="CommentSubject"/>
    <w:uiPriority w:val="99"/>
    <w:semiHidden/>
    <w:rsid w:val="00812161"/>
    <w:rPr>
      <w:rFonts w:ascii="Verdana" w:eastAsia="PMingLiU" w:hAnsi="Verdana"/>
      <w:b/>
      <w:bCs/>
      <w:sz w:val="20"/>
      <w:szCs w:val="20"/>
      <w:lang w:val="en-US" w:eastAsia="en-US"/>
    </w:rPr>
  </w:style>
  <w:style w:type="paragraph" w:styleId="BalloonText">
    <w:name w:val="Balloon Text"/>
    <w:basedOn w:val="Normal"/>
    <w:link w:val="BalloonTextChar"/>
    <w:uiPriority w:val="99"/>
    <w:semiHidden/>
    <w:rsid w:val="002603EE"/>
    <w:rPr>
      <w:rFonts w:ascii="Tahoma" w:hAnsi="Tahoma" w:cs="Tahoma"/>
      <w:sz w:val="16"/>
      <w:szCs w:val="16"/>
    </w:rPr>
  </w:style>
  <w:style w:type="character" w:customStyle="1" w:styleId="BalloonTextChar">
    <w:name w:val="Balloon Text Char"/>
    <w:link w:val="BalloonText"/>
    <w:uiPriority w:val="99"/>
    <w:semiHidden/>
    <w:rsid w:val="00812161"/>
    <w:rPr>
      <w:rFonts w:eastAsia="PMingLiU"/>
      <w:sz w:val="0"/>
      <w:szCs w:val="0"/>
      <w:lang w:val="en-US" w:eastAsia="en-US"/>
    </w:rPr>
  </w:style>
  <w:style w:type="paragraph" w:customStyle="1" w:styleId="Paragraph2">
    <w:name w:val="Paragraph2"/>
    <w:basedOn w:val="Normal"/>
    <w:uiPriority w:val="99"/>
    <w:rsid w:val="002603EE"/>
    <w:pPr>
      <w:spacing w:before="80"/>
      <w:ind w:left="720"/>
      <w:jc w:val="both"/>
    </w:pPr>
    <w:rPr>
      <w:color w:val="000000"/>
      <w:lang w:val="en-AU"/>
    </w:rPr>
  </w:style>
  <w:style w:type="paragraph" w:customStyle="1" w:styleId="Bullet1">
    <w:name w:val="Bullet1"/>
    <w:basedOn w:val="Normal"/>
    <w:uiPriority w:val="99"/>
    <w:rsid w:val="002603EE"/>
    <w:pPr>
      <w:ind w:left="720" w:hanging="432"/>
    </w:pPr>
  </w:style>
  <w:style w:type="paragraph" w:customStyle="1" w:styleId="Bullet2">
    <w:name w:val="Bullet2"/>
    <w:basedOn w:val="Normal"/>
    <w:uiPriority w:val="99"/>
    <w:rsid w:val="002603EE"/>
    <w:pPr>
      <w:ind w:left="1440" w:hanging="360"/>
    </w:pPr>
    <w:rPr>
      <w:color w:val="000080"/>
    </w:rPr>
  </w:style>
  <w:style w:type="paragraph" w:customStyle="1" w:styleId="Tabletext">
    <w:name w:val="Tabletext"/>
    <w:basedOn w:val="Normal"/>
    <w:uiPriority w:val="99"/>
    <w:rsid w:val="002603EE"/>
    <w:pPr>
      <w:keepLines/>
      <w:spacing w:after="120"/>
    </w:pPr>
  </w:style>
  <w:style w:type="paragraph" w:customStyle="1" w:styleId="MainTitle">
    <w:name w:val="Main Title"/>
    <w:basedOn w:val="Normal"/>
    <w:uiPriority w:val="99"/>
    <w:rsid w:val="002603EE"/>
    <w:pPr>
      <w:spacing w:before="480" w:after="60" w:line="240" w:lineRule="auto"/>
      <w:jc w:val="center"/>
    </w:pPr>
    <w:rPr>
      <w:rFonts w:ascii="Arial" w:hAnsi="Arial"/>
      <w:b/>
      <w:kern w:val="28"/>
      <w:sz w:val="32"/>
    </w:rPr>
  </w:style>
  <w:style w:type="paragraph" w:customStyle="1" w:styleId="Paragraph1">
    <w:name w:val="Paragraph1"/>
    <w:basedOn w:val="Normal"/>
    <w:uiPriority w:val="99"/>
    <w:rsid w:val="002603EE"/>
    <w:pPr>
      <w:spacing w:before="80" w:line="240" w:lineRule="auto"/>
      <w:jc w:val="both"/>
    </w:pPr>
  </w:style>
  <w:style w:type="paragraph" w:customStyle="1" w:styleId="Paragraph3">
    <w:name w:val="Paragraph3"/>
    <w:basedOn w:val="Normal"/>
    <w:uiPriority w:val="99"/>
    <w:rsid w:val="002603EE"/>
    <w:pPr>
      <w:spacing w:before="80" w:line="240" w:lineRule="auto"/>
      <w:ind w:left="1530"/>
      <w:jc w:val="both"/>
    </w:pPr>
  </w:style>
  <w:style w:type="paragraph" w:customStyle="1" w:styleId="Paragraph4">
    <w:name w:val="Paragraph4"/>
    <w:basedOn w:val="Normal"/>
    <w:uiPriority w:val="99"/>
    <w:rsid w:val="002603EE"/>
    <w:pPr>
      <w:spacing w:before="80" w:line="240" w:lineRule="auto"/>
      <w:ind w:left="2250"/>
      <w:jc w:val="both"/>
    </w:pPr>
  </w:style>
  <w:style w:type="paragraph" w:customStyle="1" w:styleId="Body">
    <w:name w:val="Body"/>
    <w:basedOn w:val="Normal"/>
    <w:uiPriority w:val="99"/>
    <w:rsid w:val="002603EE"/>
    <w:pPr>
      <w:widowControl/>
      <w:spacing w:before="120" w:line="240" w:lineRule="auto"/>
      <w:jc w:val="both"/>
    </w:pPr>
    <w:rPr>
      <w:rFonts w:ascii="Book Antiqua" w:hAnsi="Book Antiqua"/>
    </w:rPr>
  </w:style>
  <w:style w:type="paragraph" w:customStyle="1" w:styleId="Bullet">
    <w:name w:val="Bullet"/>
    <w:basedOn w:val="Normal"/>
    <w:link w:val="BulletChar"/>
    <w:uiPriority w:val="99"/>
    <w:rsid w:val="002603EE"/>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uiPriority w:val="99"/>
    <w:rsid w:val="002603EE"/>
    <w:pPr>
      <w:spacing w:after="120"/>
      <w:ind w:left="720"/>
    </w:pPr>
    <w:rPr>
      <w:i/>
      <w:color w:val="0000FF"/>
    </w:rPr>
  </w:style>
  <w:style w:type="paragraph" w:customStyle="1" w:styleId="infoblue0">
    <w:name w:val="infoblue"/>
    <w:basedOn w:val="Normal"/>
    <w:uiPriority w:val="99"/>
    <w:rsid w:val="002603EE"/>
    <w:pPr>
      <w:widowControl/>
      <w:spacing w:after="120"/>
      <w:ind w:left="720"/>
    </w:pPr>
    <w:rPr>
      <w:rFonts w:eastAsia="Arial Unicode MS"/>
      <w:i/>
      <w:iCs/>
      <w:color w:val="0000FF"/>
    </w:rPr>
  </w:style>
  <w:style w:type="paragraph" w:customStyle="1" w:styleId="ContentsTitle">
    <w:name w:val="ContentsTitle"/>
    <w:basedOn w:val="Normal"/>
    <w:rsid w:val="002603EE"/>
    <w:pPr>
      <w:widowControl/>
      <w:spacing w:before="200" w:after="60" w:line="200" w:lineRule="atLeast"/>
      <w:jc w:val="center"/>
    </w:pPr>
    <w:rPr>
      <w:rFonts w:ascii="Arial" w:hAnsi="Arial"/>
      <w:b/>
      <w:sz w:val="36"/>
      <w:lang w:eastAsia="zh-CN"/>
    </w:rPr>
  </w:style>
  <w:style w:type="character" w:styleId="FootnoteReference">
    <w:name w:val="footnote reference"/>
    <w:uiPriority w:val="99"/>
    <w:semiHidden/>
    <w:rsid w:val="002603EE"/>
    <w:rPr>
      <w:rFonts w:cs="Times New Roman"/>
      <w:sz w:val="20"/>
      <w:vertAlign w:val="superscript"/>
    </w:rPr>
  </w:style>
  <w:style w:type="character" w:styleId="CommentReference">
    <w:name w:val="annotation reference"/>
    <w:uiPriority w:val="99"/>
    <w:semiHidden/>
    <w:rsid w:val="002603EE"/>
    <w:rPr>
      <w:rFonts w:cs="Times New Roman"/>
      <w:sz w:val="16"/>
      <w:szCs w:val="16"/>
    </w:rPr>
  </w:style>
  <w:style w:type="table" w:styleId="TableGrid1">
    <w:name w:val="Table Grid 1"/>
    <w:basedOn w:val="TableNormal"/>
    <w:uiPriority w:val="99"/>
    <w:rsid w:val="002603EE"/>
    <w:pPr>
      <w:widowControl w:val="0"/>
      <w:spacing w:line="240" w:lineRule="atLeast"/>
    </w:pPr>
    <w:rPr>
      <w:rFonts w:eastAsia="PMingLi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
    <w:name w:val="Table Grid"/>
    <w:basedOn w:val="TableNormal"/>
    <w:rsid w:val="002603EE"/>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2603EE"/>
    <w:rPr>
      <w:rFonts w:cs="Times New Roman"/>
    </w:rPr>
  </w:style>
  <w:style w:type="paragraph" w:customStyle="1" w:styleId="blueheading">
    <w:name w:val="blueheading"/>
    <w:basedOn w:val="Normal"/>
    <w:next w:val="Normal"/>
    <w:link w:val="blueheadingChar"/>
    <w:uiPriority w:val="99"/>
    <w:pPr>
      <w:keepNext/>
      <w:widowControl/>
      <w:spacing w:before="60" w:line="240" w:lineRule="auto"/>
    </w:pPr>
    <w:rPr>
      <w:rFonts w:eastAsia="Times New Roman" w:cs="Verdana"/>
      <w:b/>
      <w:bCs/>
      <w:color w:val="0000FF"/>
      <w:kern w:val="28"/>
      <w:sz w:val="18"/>
    </w:rPr>
  </w:style>
  <w:style w:type="character" w:customStyle="1" w:styleId="blueheadingChar">
    <w:name w:val="blueheading Char"/>
    <w:link w:val="blueheading"/>
    <w:uiPriority w:val="99"/>
    <w:locked/>
    <w:rPr>
      <w:rFonts w:ascii="Verdana" w:hAnsi="Verdana" w:cs="Verdana"/>
      <w:b/>
      <w:bCs/>
      <w:color w:val="0000FF"/>
      <w:kern w:val="28"/>
      <w:sz w:val="18"/>
      <w:lang w:val="en-US" w:eastAsia="en-US" w:bidi="ar-SA"/>
    </w:rPr>
  </w:style>
  <w:style w:type="paragraph" w:customStyle="1" w:styleId="Desc">
    <w:name w:val="Desc"/>
    <w:link w:val="DescChar"/>
    <w:uiPriority w:val="99"/>
    <w:pPr>
      <w:spacing w:before="120"/>
    </w:pPr>
    <w:rPr>
      <w:rFonts w:ascii="Verdana" w:hAnsi="Verdana" w:cs="Verdana"/>
      <w:sz w:val="18"/>
      <w:szCs w:val="18"/>
    </w:rPr>
  </w:style>
  <w:style w:type="character" w:customStyle="1" w:styleId="DescChar">
    <w:name w:val="Desc Char"/>
    <w:link w:val="Desc"/>
    <w:uiPriority w:val="99"/>
    <w:locked/>
    <w:rPr>
      <w:rFonts w:ascii="Verdana" w:hAnsi="Verdana" w:cs="Verdana"/>
      <w:sz w:val="18"/>
      <w:szCs w:val="18"/>
      <w:lang w:val="en-US" w:eastAsia="en-US" w:bidi="ar-SA"/>
    </w:rPr>
  </w:style>
  <w:style w:type="table" w:styleId="LightGrid-Accent5">
    <w:name w:val="Light Grid Accent 5"/>
    <w:basedOn w:val="TableNormal"/>
    <w:uiPriority w:val="99"/>
    <w:rPr>
      <w:rFonts w:ascii="Cambria" w:hAnsi="Cambria"/>
      <w:color w:val="000000"/>
    </w:rPr>
    <w:tblPr>
      <w:tblStyleRowBandSize w:val="1"/>
      <w:tblStyleColBandSize w:val="1"/>
      <w:tblBorders>
        <w:insideH w:val="single" w:sz="4" w:space="0" w:color="FFFFFF"/>
      </w:tblBorders>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customStyle="1" w:styleId="LightGrid-Accent11">
    <w:name w:val="Light Grid - Accent 11"/>
    <w:uiPriority w:val="99"/>
    <w:rPr>
      <w:rFonts w:ascii="Cambria" w:hAnsi="Cambria"/>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Style1">
    <w:name w:val="Style1"/>
    <w:uiPriority w:val="99"/>
    <w:tblPr>
      <w:tblStyleRowBandSize w:val="1"/>
      <w:tblInd w:w="0" w:type="dxa"/>
      <w:tblCellMar>
        <w:top w:w="0" w:type="dxa"/>
        <w:left w:w="108" w:type="dxa"/>
        <w:bottom w:w="0" w:type="dxa"/>
        <w:right w:w="108" w:type="dxa"/>
      </w:tblCellMar>
    </w:tblPr>
    <w:tcPr>
      <w:shd w:val="clear" w:color="auto" w:fill="C6D9F1"/>
    </w:tcPr>
  </w:style>
  <w:style w:type="paragraph" w:styleId="Caption">
    <w:name w:val="caption"/>
    <w:basedOn w:val="Normal"/>
    <w:next w:val="Normal"/>
    <w:uiPriority w:val="99"/>
    <w:qFormat/>
    <w:pPr>
      <w:jc w:val="center"/>
    </w:pPr>
    <w:rPr>
      <w:b/>
      <w:bCs/>
    </w:rPr>
  </w:style>
  <w:style w:type="paragraph" w:customStyle="1" w:styleId="ColorfulShading-Accent11">
    <w:name w:val="Colorful Shading - Accent 11"/>
    <w:hidden/>
    <w:uiPriority w:val="99"/>
    <w:rPr>
      <w:rFonts w:ascii="Verdana" w:eastAsia="PMingLiU" w:hAnsi="Verdana"/>
    </w:rPr>
  </w:style>
  <w:style w:type="table" w:styleId="MediumGrid2-Accent2">
    <w:name w:val="Medium Grid 2 Accent 2"/>
    <w:basedOn w:val="TableNormal"/>
    <w:uiPriority w:val="99"/>
    <w:rPr>
      <w:rFonts w:ascii="Cambria" w:hAnsi="Cambria"/>
      <w:color w:val="000000"/>
    </w:rPr>
    <w:tblPr>
      <w:tblStyleRowBandSize w:val="1"/>
      <w:tblStyleColBandSize w:val="1"/>
      <w:tblBorders>
        <w:insideH w:val="single" w:sz="4" w:space="0" w:color="FFFFFF"/>
      </w:tblBorders>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paragraph" w:styleId="ListParagraph">
    <w:name w:val="List Paragraph"/>
    <w:aliases w:val="3,POCG Table Text"/>
    <w:basedOn w:val="Normal"/>
    <w:link w:val="ListParagraphChar"/>
    <w:uiPriority w:val="34"/>
    <w:qFormat/>
    <w:rsid w:val="00100E19"/>
    <w:pPr>
      <w:ind w:left="720"/>
      <w:contextualSpacing/>
    </w:pPr>
  </w:style>
  <w:style w:type="paragraph" w:styleId="Revision">
    <w:name w:val="Revision"/>
    <w:hidden/>
    <w:uiPriority w:val="99"/>
    <w:semiHidden/>
    <w:rsid w:val="003C46A4"/>
    <w:rPr>
      <w:rFonts w:ascii="Verdana" w:eastAsia="PMingLiU" w:hAnsi="Verdana"/>
    </w:rPr>
  </w:style>
  <w:style w:type="character" w:customStyle="1" w:styleId="Style2Char">
    <w:name w:val="Style2 Char"/>
    <w:link w:val="Style2"/>
    <w:locked/>
    <w:rsid w:val="00E0284D"/>
    <w:rPr>
      <w:rFonts w:ascii="Verdana" w:hAnsi="Verdana"/>
      <w:b/>
    </w:rPr>
  </w:style>
  <w:style w:type="paragraph" w:customStyle="1" w:styleId="Style2">
    <w:name w:val="Style2"/>
    <w:basedOn w:val="Heading2"/>
    <w:link w:val="Style2Char"/>
    <w:qFormat/>
    <w:rsid w:val="00E0284D"/>
    <w:pPr>
      <w:tabs>
        <w:tab w:val="num" w:pos="0"/>
      </w:tabs>
    </w:pPr>
  </w:style>
  <w:style w:type="paragraph" w:styleId="NoSpacing">
    <w:name w:val="No Spacing"/>
    <w:uiPriority w:val="1"/>
    <w:qFormat/>
    <w:rsid w:val="00A578DA"/>
    <w:rPr>
      <w:rFonts w:asciiTheme="minorHAnsi" w:eastAsiaTheme="minorHAnsi" w:hAnsiTheme="minorHAnsi" w:cstheme="minorBidi"/>
      <w:sz w:val="22"/>
      <w:szCs w:val="22"/>
    </w:rPr>
  </w:style>
  <w:style w:type="table" w:styleId="LightShading">
    <w:name w:val="Light Shading"/>
    <w:basedOn w:val="TableNormal"/>
    <w:uiPriority w:val="60"/>
    <w:rsid w:val="00A578D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A578D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rsid w:val="00DE08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
    <w:name w:val="Light List"/>
    <w:basedOn w:val="TableNormal"/>
    <w:uiPriority w:val="61"/>
    <w:rsid w:val="00903C7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TMLPreformatted">
    <w:name w:val="HTML Preformatted"/>
    <w:basedOn w:val="Normal"/>
    <w:link w:val="HTMLPreformattedChar"/>
    <w:uiPriority w:val="99"/>
    <w:unhideWhenUsed/>
    <w:rsid w:val="00D45D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D45D28"/>
    <w:rPr>
      <w:rFonts w:ascii="Courier New" w:hAnsi="Courier New" w:cs="Courier New"/>
    </w:rPr>
  </w:style>
  <w:style w:type="character" w:customStyle="1" w:styleId="nu0">
    <w:name w:val="nu0"/>
    <w:basedOn w:val="DefaultParagraphFont"/>
    <w:rsid w:val="00D45D28"/>
  </w:style>
  <w:style w:type="character" w:customStyle="1" w:styleId="sy0">
    <w:name w:val="sy0"/>
    <w:basedOn w:val="DefaultParagraphFont"/>
    <w:rsid w:val="00D45D28"/>
  </w:style>
  <w:style w:type="character" w:customStyle="1" w:styleId="st">
    <w:name w:val="st"/>
    <w:basedOn w:val="DefaultParagraphFont"/>
    <w:rsid w:val="003B24AE"/>
  </w:style>
  <w:style w:type="character" w:customStyle="1" w:styleId="apple-converted-space">
    <w:name w:val="apple-converted-space"/>
    <w:basedOn w:val="DefaultParagraphFont"/>
    <w:rsid w:val="00F71F19"/>
  </w:style>
  <w:style w:type="character" w:styleId="HTMLSample">
    <w:name w:val="HTML Sample"/>
    <w:basedOn w:val="DefaultParagraphFont"/>
    <w:uiPriority w:val="99"/>
    <w:semiHidden/>
    <w:unhideWhenUsed/>
    <w:rsid w:val="007E2E0B"/>
    <w:rPr>
      <w:rFonts w:ascii="Courier New" w:eastAsia="Times New Roman" w:hAnsi="Courier New" w:cs="Courier New"/>
    </w:rPr>
  </w:style>
  <w:style w:type="character" w:styleId="HTMLTypewriter">
    <w:name w:val="HTML Typewriter"/>
    <w:basedOn w:val="DefaultParagraphFont"/>
    <w:uiPriority w:val="99"/>
    <w:semiHidden/>
    <w:unhideWhenUsed/>
    <w:rsid w:val="00F756F5"/>
    <w:rPr>
      <w:rFonts w:ascii="Courier New" w:eastAsia="Times New Roman" w:hAnsi="Courier New" w:cs="Courier New"/>
      <w:sz w:val="20"/>
      <w:szCs w:val="20"/>
    </w:rPr>
  </w:style>
  <w:style w:type="paragraph" w:customStyle="1" w:styleId="line891">
    <w:name w:val="line891"/>
    <w:basedOn w:val="Normal"/>
    <w:rsid w:val="00F756F5"/>
    <w:pPr>
      <w:widowControl/>
      <w:spacing w:before="100" w:beforeAutospacing="1" w:after="100" w:afterAutospacing="1" w:line="240" w:lineRule="auto"/>
    </w:pPr>
    <w:rPr>
      <w:rFonts w:ascii="Times New Roman" w:eastAsia="Times New Roman" w:hAnsi="Times New Roman"/>
      <w:sz w:val="24"/>
      <w:szCs w:val="24"/>
    </w:rPr>
  </w:style>
  <w:style w:type="paragraph" w:customStyle="1" w:styleId="line862">
    <w:name w:val="line862"/>
    <w:basedOn w:val="Normal"/>
    <w:rsid w:val="00F756F5"/>
    <w:pPr>
      <w:widowControl/>
      <w:spacing w:before="100" w:beforeAutospacing="1" w:after="100" w:afterAutospacing="1" w:line="240" w:lineRule="auto"/>
    </w:pPr>
    <w:rPr>
      <w:rFonts w:ascii="Times New Roman" w:eastAsia="Times New Roman" w:hAnsi="Times New Roman"/>
      <w:sz w:val="24"/>
      <w:szCs w:val="24"/>
    </w:rPr>
  </w:style>
  <w:style w:type="table" w:styleId="TableList4">
    <w:name w:val="Table List 4"/>
    <w:basedOn w:val="TableNormal"/>
    <w:rsid w:val="000E3E1A"/>
    <w:pPr>
      <w:widowControl w:val="0"/>
      <w:spacing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uiPriority w:val="99"/>
    <w:unhideWhenUsed/>
    <w:rsid w:val="00FC0EB0"/>
    <w:pPr>
      <w:widowControl/>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locked/>
    <w:rsid w:val="00B34C39"/>
    <w:rPr>
      <w:i/>
      <w:iCs/>
    </w:rPr>
  </w:style>
  <w:style w:type="character" w:customStyle="1" w:styleId="gui">
    <w:name w:val="gui"/>
    <w:basedOn w:val="DefaultParagraphFont"/>
    <w:rsid w:val="003C3EE7"/>
  </w:style>
  <w:style w:type="character" w:customStyle="1" w:styleId="ListParagraphChar">
    <w:name w:val="List Paragraph Char"/>
    <w:aliases w:val="3 Char,POCG Table Text Char"/>
    <w:basedOn w:val="DefaultParagraphFont"/>
    <w:link w:val="ListParagraph"/>
    <w:uiPriority w:val="34"/>
    <w:locked/>
    <w:rsid w:val="000C21CB"/>
    <w:rPr>
      <w:rFonts w:ascii="Verdana" w:eastAsia="PMingLiU" w:hAnsi="Verdana"/>
    </w:rPr>
  </w:style>
  <w:style w:type="paragraph" w:customStyle="1" w:styleId="a">
    <w:name w:val="表_本文 + 左揃え"/>
    <w:basedOn w:val="Normal"/>
    <w:rsid w:val="006446FB"/>
    <w:pPr>
      <w:tabs>
        <w:tab w:val="left" w:pos="360"/>
        <w:tab w:val="left" w:pos="720"/>
        <w:tab w:val="left" w:pos="1080"/>
      </w:tabs>
      <w:suppressAutoHyphens/>
      <w:overflowPunct w:val="0"/>
      <w:autoSpaceDE w:val="0"/>
      <w:snapToGrid w:val="0"/>
      <w:spacing w:line="240" w:lineRule="exact"/>
      <w:jc w:val="both"/>
      <w:textAlignment w:val="baseline"/>
    </w:pPr>
    <w:rPr>
      <w:rFonts w:ascii="Tahoma" w:eastAsia="MS PGothic" w:hAnsi="Tahoma" w:cs="MS Mincho"/>
      <w:color w:val="000000"/>
      <w:kern w:val="1"/>
      <w:sz w:val="16"/>
      <w:lang w:eastAsia="ja-JP" w:bidi="he-IL"/>
    </w:rPr>
  </w:style>
  <w:style w:type="paragraph" w:customStyle="1" w:styleId="L2-">
    <w:name w:val="L2-本文"/>
    <w:basedOn w:val="Normal"/>
    <w:rsid w:val="006446FB"/>
    <w:pPr>
      <w:suppressAutoHyphens/>
      <w:spacing w:line="240" w:lineRule="auto"/>
      <w:ind w:left="210" w:firstLine="210"/>
      <w:jc w:val="both"/>
    </w:pPr>
    <w:rPr>
      <w:rFonts w:ascii="Tahoma" w:eastAsia="MS PGothic" w:hAnsi="Tahoma" w:cs="MS Mincho"/>
      <w:color w:val="000000"/>
      <w:kern w:val="1"/>
      <w:sz w:val="21"/>
      <w:szCs w:val="21"/>
      <w:lang w:val="fr-FR" w:eastAsia="ja-JP"/>
    </w:rPr>
  </w:style>
  <w:style w:type="paragraph" w:customStyle="1" w:styleId="L3-Char">
    <w:name w:val="L3-本文 Char"/>
    <w:basedOn w:val="L2-"/>
    <w:rsid w:val="006446FB"/>
    <w:pPr>
      <w:ind w:left="718" w:firstLine="178"/>
    </w:pPr>
  </w:style>
  <w:style w:type="paragraph" w:styleId="PlainText">
    <w:name w:val="Plain Text"/>
    <w:basedOn w:val="Normal"/>
    <w:link w:val="PlainTextChar"/>
    <w:uiPriority w:val="99"/>
    <w:unhideWhenUsed/>
    <w:rsid w:val="00E6461E"/>
    <w:pPr>
      <w:widowControl/>
      <w:spacing w:line="240" w:lineRule="auto"/>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E6461E"/>
    <w:rPr>
      <w:rFonts w:ascii="Consolas" w:eastAsiaTheme="minorHAnsi" w:hAnsi="Consolas" w:cs="Consolas"/>
      <w:sz w:val="21"/>
      <w:szCs w:val="21"/>
    </w:rPr>
  </w:style>
  <w:style w:type="paragraph" w:styleId="TOCHeading">
    <w:name w:val="TOC Heading"/>
    <w:basedOn w:val="Heading1"/>
    <w:next w:val="Normal"/>
    <w:uiPriority w:val="39"/>
    <w:unhideWhenUsed/>
    <w:qFormat/>
    <w:rsid w:val="00A75158"/>
    <w:pPr>
      <w:keepLines/>
      <w:widowControl/>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character" w:customStyle="1" w:styleId="BulletChar">
    <w:name w:val="Bullet Char"/>
    <w:link w:val="Bullet"/>
    <w:rsid w:val="002D1870"/>
    <w:rPr>
      <w:rFonts w:ascii="Book Antiqua" w:eastAsia="PMingLiU" w:hAnsi="Book Antiqua"/>
    </w:rPr>
  </w:style>
  <w:style w:type="table" w:customStyle="1" w:styleId="StandardTableFormat">
    <w:name w:val="Standard Table Format"/>
    <w:basedOn w:val="TableNormal"/>
    <w:rsid w:val="00A9084C"/>
    <w:pPr>
      <w:spacing w:before="40" w:after="40"/>
    </w:pPr>
    <w:rPr>
      <w:rFonts w:ascii="Arial" w:hAnsi="Arial"/>
    </w:rPr>
    <w:tblPr>
      <w:tblStyleRowBandSize w:val="1"/>
      <w:tblStyleColBandSize w:val="1"/>
      <w:tblInd w:w="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0" w:type="dxa"/>
      </w:tblCellMar>
    </w:tblPr>
    <w:trPr>
      <w:cantSplit/>
    </w:trPr>
    <w:tblStylePr w:type="firstRow">
      <w:pPr>
        <w:wordWrap/>
        <w:spacing w:beforeLines="50" w:beforeAutospacing="0" w:afterLines="50" w:afterAutospacing="0"/>
      </w:pPr>
      <w:rPr>
        <w:rFonts w:ascii="Arial" w:hAnsi="Arial"/>
        <w:b/>
        <w:i w:val="0"/>
        <w:sz w:val="24"/>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CCCC"/>
      </w:tcPr>
    </w:tblStylePr>
    <w:tblStylePr w:type="band1Horz">
      <w:pPr>
        <w:wordWrap/>
        <w:spacing w:beforeLines="0" w:afterLines="0"/>
      </w:pPr>
      <w:rPr>
        <w:rFonts w:ascii="Arial" w:hAnsi="Arial"/>
        <w:sz w:val="21"/>
      </w:rPr>
    </w:tblStylePr>
    <w:tblStylePr w:type="band2Horz">
      <w:pPr>
        <w:wordWrap/>
        <w:spacing w:beforeLines="0" w:afterLines="0"/>
      </w:pPr>
      <w:rPr>
        <w:rFonts w:ascii="Arial" w:hAnsi="Arial"/>
        <w:sz w:val="21"/>
        <w:szCs w:val="20"/>
      </w:rPr>
    </w:tblStylePr>
  </w:style>
  <w:style w:type="table" w:styleId="MediumShading1-Accent1">
    <w:name w:val="Medium Shading 1 Accent 1"/>
    <w:basedOn w:val="TableNormal"/>
    <w:uiPriority w:val="63"/>
    <w:rsid w:val="00B079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Default">
    <w:name w:val="Default"/>
    <w:rsid w:val="005119D0"/>
    <w:pPr>
      <w:autoSpaceDE w:val="0"/>
      <w:autoSpaceDN w:val="0"/>
      <w:adjustRightInd w:val="0"/>
    </w:pPr>
    <w:rPr>
      <w:rFonts w:ascii="Calibri" w:hAnsi="Calibri" w:cs="Calibri"/>
      <w:color w:val="000000"/>
      <w:sz w:val="24"/>
      <w:szCs w:val="24"/>
    </w:rPr>
  </w:style>
  <w:style w:type="paragraph" w:customStyle="1" w:styleId="SapientBullet">
    <w:name w:val="Sapient Bullet"/>
    <w:basedOn w:val="Body"/>
    <w:qFormat/>
    <w:rsid w:val="007A5EC8"/>
    <w:pPr>
      <w:numPr>
        <w:numId w:val="2"/>
      </w:numPr>
      <w:spacing w:before="0"/>
      <w:ind w:right="216"/>
      <w:jc w:val="left"/>
    </w:pPr>
    <w:rPr>
      <w:rFonts w:ascii="Calibri" w:eastAsia="Times" w:hAnsi="Calibri"/>
      <w:snapToGrid w:val="0"/>
      <w:lang w:val="en-GB"/>
    </w:rPr>
  </w:style>
  <w:style w:type="character" w:customStyle="1" w:styleId="variablesproductname">
    <w:name w:val="variablesproductname"/>
    <w:basedOn w:val="DefaultParagraphFont"/>
    <w:rsid w:val="003B5222"/>
  </w:style>
  <w:style w:type="character" w:customStyle="1" w:styleId="uicontrol">
    <w:name w:val="uicontrol"/>
    <w:basedOn w:val="DefaultParagraphFont"/>
    <w:rsid w:val="003B5222"/>
  </w:style>
  <w:style w:type="character" w:styleId="HTMLCode">
    <w:name w:val="HTML Code"/>
    <w:basedOn w:val="DefaultParagraphFont"/>
    <w:uiPriority w:val="99"/>
    <w:semiHidden/>
    <w:unhideWhenUsed/>
    <w:rsid w:val="00E20B19"/>
    <w:rPr>
      <w:rFonts w:ascii="Courier New" w:eastAsia="Times New Roman" w:hAnsi="Courier New" w:cs="Courier New"/>
      <w:sz w:val="20"/>
      <w:szCs w:val="20"/>
    </w:rPr>
  </w:style>
  <w:style w:type="character" w:customStyle="1" w:styleId="variablesversion">
    <w:name w:val="variablesversion"/>
    <w:basedOn w:val="DefaultParagraphFont"/>
    <w:rsid w:val="00E20B19"/>
  </w:style>
  <w:style w:type="paragraph" w:customStyle="1" w:styleId="minitoc10">
    <w:name w:val="minitoc1_0"/>
    <w:basedOn w:val="Normal"/>
    <w:rsid w:val="00F64D82"/>
    <w:pPr>
      <w:widowControl/>
      <w:spacing w:before="100" w:beforeAutospacing="1" w:after="100" w:afterAutospacing="1" w:line="240" w:lineRule="auto"/>
    </w:pPr>
    <w:rPr>
      <w:rFonts w:ascii="Times New Roman" w:eastAsia="Times New Roman" w:hAnsi="Times New Roman"/>
      <w:sz w:val="24"/>
      <w:szCs w:val="24"/>
    </w:rPr>
  </w:style>
  <w:style w:type="paragraph" w:customStyle="1" w:styleId="smz-translated">
    <w:name w:val="smz-translated"/>
    <w:basedOn w:val="Normal"/>
    <w:rsid w:val="00ED2C46"/>
    <w:pPr>
      <w:widowControl/>
      <w:spacing w:before="100" w:beforeAutospacing="1" w:after="100" w:afterAutospacing="1" w:line="240" w:lineRule="auto"/>
    </w:pPr>
    <w:rPr>
      <w:rFonts w:ascii="Times New Roman" w:eastAsia="Times New Roman" w:hAnsi="Times New Roman"/>
      <w:sz w:val="24"/>
      <w:szCs w:val="24"/>
    </w:rPr>
  </w:style>
  <w:style w:type="character" w:customStyle="1" w:styleId="vote-count-post">
    <w:name w:val="vote-count-post"/>
    <w:basedOn w:val="DefaultParagraphFont"/>
    <w:rsid w:val="00FE63B2"/>
  </w:style>
  <w:style w:type="character" w:customStyle="1" w:styleId="vote-accepted-on">
    <w:name w:val="vote-accepted-on"/>
    <w:basedOn w:val="DefaultParagraphFont"/>
    <w:rsid w:val="00FE6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4256">
      <w:bodyDiv w:val="1"/>
      <w:marLeft w:val="0"/>
      <w:marRight w:val="0"/>
      <w:marTop w:val="0"/>
      <w:marBottom w:val="0"/>
      <w:divBdr>
        <w:top w:val="none" w:sz="0" w:space="0" w:color="auto"/>
        <w:left w:val="none" w:sz="0" w:space="0" w:color="auto"/>
        <w:bottom w:val="none" w:sz="0" w:space="0" w:color="auto"/>
        <w:right w:val="none" w:sz="0" w:space="0" w:color="auto"/>
      </w:divBdr>
    </w:div>
    <w:div w:id="35664082">
      <w:bodyDiv w:val="1"/>
      <w:marLeft w:val="0"/>
      <w:marRight w:val="0"/>
      <w:marTop w:val="0"/>
      <w:marBottom w:val="0"/>
      <w:divBdr>
        <w:top w:val="none" w:sz="0" w:space="0" w:color="auto"/>
        <w:left w:val="none" w:sz="0" w:space="0" w:color="auto"/>
        <w:bottom w:val="none" w:sz="0" w:space="0" w:color="auto"/>
        <w:right w:val="none" w:sz="0" w:space="0" w:color="auto"/>
      </w:divBdr>
    </w:div>
    <w:div w:id="41828468">
      <w:bodyDiv w:val="1"/>
      <w:marLeft w:val="0"/>
      <w:marRight w:val="0"/>
      <w:marTop w:val="0"/>
      <w:marBottom w:val="0"/>
      <w:divBdr>
        <w:top w:val="none" w:sz="0" w:space="0" w:color="auto"/>
        <w:left w:val="none" w:sz="0" w:space="0" w:color="auto"/>
        <w:bottom w:val="none" w:sz="0" w:space="0" w:color="auto"/>
        <w:right w:val="none" w:sz="0" w:space="0" w:color="auto"/>
      </w:divBdr>
      <w:divsChild>
        <w:div w:id="333344502">
          <w:marLeft w:val="360"/>
          <w:marRight w:val="0"/>
          <w:marTop w:val="120"/>
          <w:marBottom w:val="120"/>
          <w:divBdr>
            <w:top w:val="none" w:sz="0" w:space="0" w:color="auto"/>
            <w:left w:val="none" w:sz="0" w:space="0" w:color="auto"/>
            <w:bottom w:val="none" w:sz="0" w:space="0" w:color="auto"/>
            <w:right w:val="none" w:sz="0" w:space="0" w:color="auto"/>
          </w:divBdr>
        </w:div>
      </w:divsChild>
    </w:div>
    <w:div w:id="66920434">
      <w:bodyDiv w:val="1"/>
      <w:marLeft w:val="0"/>
      <w:marRight w:val="0"/>
      <w:marTop w:val="0"/>
      <w:marBottom w:val="0"/>
      <w:divBdr>
        <w:top w:val="none" w:sz="0" w:space="0" w:color="auto"/>
        <w:left w:val="none" w:sz="0" w:space="0" w:color="auto"/>
        <w:bottom w:val="none" w:sz="0" w:space="0" w:color="auto"/>
        <w:right w:val="none" w:sz="0" w:space="0" w:color="auto"/>
      </w:divBdr>
    </w:div>
    <w:div w:id="67115026">
      <w:bodyDiv w:val="1"/>
      <w:marLeft w:val="0"/>
      <w:marRight w:val="0"/>
      <w:marTop w:val="0"/>
      <w:marBottom w:val="0"/>
      <w:divBdr>
        <w:top w:val="none" w:sz="0" w:space="0" w:color="auto"/>
        <w:left w:val="none" w:sz="0" w:space="0" w:color="auto"/>
        <w:bottom w:val="none" w:sz="0" w:space="0" w:color="auto"/>
        <w:right w:val="none" w:sz="0" w:space="0" w:color="auto"/>
      </w:divBdr>
    </w:div>
    <w:div w:id="72702239">
      <w:bodyDiv w:val="1"/>
      <w:marLeft w:val="0"/>
      <w:marRight w:val="0"/>
      <w:marTop w:val="0"/>
      <w:marBottom w:val="0"/>
      <w:divBdr>
        <w:top w:val="none" w:sz="0" w:space="0" w:color="auto"/>
        <w:left w:val="none" w:sz="0" w:space="0" w:color="auto"/>
        <w:bottom w:val="none" w:sz="0" w:space="0" w:color="auto"/>
        <w:right w:val="none" w:sz="0" w:space="0" w:color="auto"/>
      </w:divBdr>
    </w:div>
    <w:div w:id="77681932">
      <w:bodyDiv w:val="1"/>
      <w:marLeft w:val="0"/>
      <w:marRight w:val="0"/>
      <w:marTop w:val="0"/>
      <w:marBottom w:val="0"/>
      <w:divBdr>
        <w:top w:val="none" w:sz="0" w:space="0" w:color="auto"/>
        <w:left w:val="none" w:sz="0" w:space="0" w:color="auto"/>
        <w:bottom w:val="none" w:sz="0" w:space="0" w:color="auto"/>
        <w:right w:val="none" w:sz="0" w:space="0" w:color="auto"/>
      </w:divBdr>
    </w:div>
    <w:div w:id="98063568">
      <w:bodyDiv w:val="1"/>
      <w:marLeft w:val="0"/>
      <w:marRight w:val="0"/>
      <w:marTop w:val="0"/>
      <w:marBottom w:val="0"/>
      <w:divBdr>
        <w:top w:val="none" w:sz="0" w:space="0" w:color="auto"/>
        <w:left w:val="none" w:sz="0" w:space="0" w:color="auto"/>
        <w:bottom w:val="none" w:sz="0" w:space="0" w:color="auto"/>
        <w:right w:val="none" w:sz="0" w:space="0" w:color="auto"/>
      </w:divBdr>
    </w:div>
    <w:div w:id="99879260">
      <w:bodyDiv w:val="1"/>
      <w:marLeft w:val="0"/>
      <w:marRight w:val="0"/>
      <w:marTop w:val="0"/>
      <w:marBottom w:val="0"/>
      <w:divBdr>
        <w:top w:val="none" w:sz="0" w:space="0" w:color="auto"/>
        <w:left w:val="none" w:sz="0" w:space="0" w:color="auto"/>
        <w:bottom w:val="none" w:sz="0" w:space="0" w:color="auto"/>
        <w:right w:val="none" w:sz="0" w:space="0" w:color="auto"/>
      </w:divBdr>
      <w:divsChild>
        <w:div w:id="830028320">
          <w:marLeft w:val="360"/>
          <w:marRight w:val="0"/>
          <w:marTop w:val="120"/>
          <w:marBottom w:val="120"/>
          <w:divBdr>
            <w:top w:val="none" w:sz="0" w:space="0" w:color="auto"/>
            <w:left w:val="none" w:sz="0" w:space="0" w:color="auto"/>
            <w:bottom w:val="none" w:sz="0" w:space="0" w:color="auto"/>
            <w:right w:val="none" w:sz="0" w:space="0" w:color="auto"/>
          </w:divBdr>
        </w:div>
      </w:divsChild>
    </w:div>
    <w:div w:id="108283547">
      <w:bodyDiv w:val="1"/>
      <w:marLeft w:val="0"/>
      <w:marRight w:val="0"/>
      <w:marTop w:val="0"/>
      <w:marBottom w:val="0"/>
      <w:divBdr>
        <w:top w:val="none" w:sz="0" w:space="0" w:color="auto"/>
        <w:left w:val="none" w:sz="0" w:space="0" w:color="auto"/>
        <w:bottom w:val="none" w:sz="0" w:space="0" w:color="auto"/>
        <w:right w:val="none" w:sz="0" w:space="0" w:color="auto"/>
      </w:divBdr>
    </w:div>
    <w:div w:id="111022576">
      <w:bodyDiv w:val="1"/>
      <w:marLeft w:val="0"/>
      <w:marRight w:val="0"/>
      <w:marTop w:val="0"/>
      <w:marBottom w:val="0"/>
      <w:divBdr>
        <w:top w:val="none" w:sz="0" w:space="0" w:color="auto"/>
        <w:left w:val="none" w:sz="0" w:space="0" w:color="auto"/>
        <w:bottom w:val="none" w:sz="0" w:space="0" w:color="auto"/>
        <w:right w:val="none" w:sz="0" w:space="0" w:color="auto"/>
      </w:divBdr>
      <w:divsChild>
        <w:div w:id="498932511">
          <w:marLeft w:val="360"/>
          <w:marRight w:val="0"/>
          <w:marTop w:val="120"/>
          <w:marBottom w:val="120"/>
          <w:divBdr>
            <w:top w:val="none" w:sz="0" w:space="0" w:color="auto"/>
            <w:left w:val="none" w:sz="0" w:space="0" w:color="auto"/>
            <w:bottom w:val="none" w:sz="0" w:space="0" w:color="auto"/>
            <w:right w:val="none" w:sz="0" w:space="0" w:color="auto"/>
          </w:divBdr>
        </w:div>
      </w:divsChild>
    </w:div>
    <w:div w:id="117645158">
      <w:bodyDiv w:val="1"/>
      <w:marLeft w:val="0"/>
      <w:marRight w:val="0"/>
      <w:marTop w:val="0"/>
      <w:marBottom w:val="0"/>
      <w:divBdr>
        <w:top w:val="none" w:sz="0" w:space="0" w:color="auto"/>
        <w:left w:val="none" w:sz="0" w:space="0" w:color="auto"/>
        <w:bottom w:val="none" w:sz="0" w:space="0" w:color="auto"/>
        <w:right w:val="none" w:sz="0" w:space="0" w:color="auto"/>
      </w:divBdr>
    </w:div>
    <w:div w:id="119501711">
      <w:bodyDiv w:val="1"/>
      <w:marLeft w:val="0"/>
      <w:marRight w:val="0"/>
      <w:marTop w:val="0"/>
      <w:marBottom w:val="0"/>
      <w:divBdr>
        <w:top w:val="none" w:sz="0" w:space="0" w:color="auto"/>
        <w:left w:val="none" w:sz="0" w:space="0" w:color="auto"/>
        <w:bottom w:val="none" w:sz="0" w:space="0" w:color="auto"/>
        <w:right w:val="none" w:sz="0" w:space="0" w:color="auto"/>
      </w:divBdr>
    </w:div>
    <w:div w:id="123621838">
      <w:bodyDiv w:val="1"/>
      <w:marLeft w:val="0"/>
      <w:marRight w:val="0"/>
      <w:marTop w:val="0"/>
      <w:marBottom w:val="0"/>
      <w:divBdr>
        <w:top w:val="none" w:sz="0" w:space="0" w:color="auto"/>
        <w:left w:val="none" w:sz="0" w:space="0" w:color="auto"/>
        <w:bottom w:val="none" w:sz="0" w:space="0" w:color="auto"/>
        <w:right w:val="none" w:sz="0" w:space="0" w:color="auto"/>
      </w:divBdr>
      <w:divsChild>
        <w:div w:id="484779696">
          <w:marLeft w:val="1080"/>
          <w:marRight w:val="0"/>
          <w:marTop w:val="40"/>
          <w:marBottom w:val="160"/>
          <w:divBdr>
            <w:top w:val="none" w:sz="0" w:space="0" w:color="auto"/>
            <w:left w:val="none" w:sz="0" w:space="0" w:color="auto"/>
            <w:bottom w:val="none" w:sz="0" w:space="0" w:color="auto"/>
            <w:right w:val="none" w:sz="0" w:space="0" w:color="auto"/>
          </w:divBdr>
        </w:div>
        <w:div w:id="1622953303">
          <w:marLeft w:val="1080"/>
          <w:marRight w:val="0"/>
          <w:marTop w:val="40"/>
          <w:marBottom w:val="160"/>
          <w:divBdr>
            <w:top w:val="none" w:sz="0" w:space="0" w:color="auto"/>
            <w:left w:val="none" w:sz="0" w:space="0" w:color="auto"/>
            <w:bottom w:val="none" w:sz="0" w:space="0" w:color="auto"/>
            <w:right w:val="none" w:sz="0" w:space="0" w:color="auto"/>
          </w:divBdr>
        </w:div>
        <w:div w:id="541014085">
          <w:marLeft w:val="1800"/>
          <w:marRight w:val="0"/>
          <w:marTop w:val="40"/>
          <w:marBottom w:val="160"/>
          <w:divBdr>
            <w:top w:val="none" w:sz="0" w:space="0" w:color="auto"/>
            <w:left w:val="none" w:sz="0" w:space="0" w:color="auto"/>
            <w:bottom w:val="none" w:sz="0" w:space="0" w:color="auto"/>
            <w:right w:val="none" w:sz="0" w:space="0" w:color="auto"/>
          </w:divBdr>
        </w:div>
        <w:div w:id="118694201">
          <w:marLeft w:val="1080"/>
          <w:marRight w:val="0"/>
          <w:marTop w:val="40"/>
          <w:marBottom w:val="160"/>
          <w:divBdr>
            <w:top w:val="none" w:sz="0" w:space="0" w:color="auto"/>
            <w:left w:val="none" w:sz="0" w:space="0" w:color="auto"/>
            <w:bottom w:val="none" w:sz="0" w:space="0" w:color="auto"/>
            <w:right w:val="none" w:sz="0" w:space="0" w:color="auto"/>
          </w:divBdr>
        </w:div>
      </w:divsChild>
    </w:div>
    <w:div w:id="146628447">
      <w:bodyDiv w:val="1"/>
      <w:marLeft w:val="0"/>
      <w:marRight w:val="0"/>
      <w:marTop w:val="0"/>
      <w:marBottom w:val="0"/>
      <w:divBdr>
        <w:top w:val="none" w:sz="0" w:space="0" w:color="auto"/>
        <w:left w:val="none" w:sz="0" w:space="0" w:color="auto"/>
        <w:bottom w:val="none" w:sz="0" w:space="0" w:color="auto"/>
        <w:right w:val="none" w:sz="0" w:space="0" w:color="auto"/>
      </w:divBdr>
    </w:div>
    <w:div w:id="166214023">
      <w:bodyDiv w:val="1"/>
      <w:marLeft w:val="0"/>
      <w:marRight w:val="0"/>
      <w:marTop w:val="0"/>
      <w:marBottom w:val="0"/>
      <w:divBdr>
        <w:top w:val="none" w:sz="0" w:space="0" w:color="auto"/>
        <w:left w:val="none" w:sz="0" w:space="0" w:color="auto"/>
        <w:bottom w:val="none" w:sz="0" w:space="0" w:color="auto"/>
        <w:right w:val="none" w:sz="0" w:space="0" w:color="auto"/>
      </w:divBdr>
    </w:div>
    <w:div w:id="166481726">
      <w:bodyDiv w:val="1"/>
      <w:marLeft w:val="0"/>
      <w:marRight w:val="0"/>
      <w:marTop w:val="0"/>
      <w:marBottom w:val="0"/>
      <w:divBdr>
        <w:top w:val="none" w:sz="0" w:space="0" w:color="auto"/>
        <w:left w:val="none" w:sz="0" w:space="0" w:color="auto"/>
        <w:bottom w:val="none" w:sz="0" w:space="0" w:color="auto"/>
        <w:right w:val="none" w:sz="0" w:space="0" w:color="auto"/>
      </w:divBdr>
    </w:div>
    <w:div w:id="181096644">
      <w:bodyDiv w:val="1"/>
      <w:marLeft w:val="0"/>
      <w:marRight w:val="0"/>
      <w:marTop w:val="0"/>
      <w:marBottom w:val="0"/>
      <w:divBdr>
        <w:top w:val="none" w:sz="0" w:space="0" w:color="auto"/>
        <w:left w:val="none" w:sz="0" w:space="0" w:color="auto"/>
        <w:bottom w:val="none" w:sz="0" w:space="0" w:color="auto"/>
        <w:right w:val="none" w:sz="0" w:space="0" w:color="auto"/>
      </w:divBdr>
    </w:div>
    <w:div w:id="181357394">
      <w:bodyDiv w:val="1"/>
      <w:marLeft w:val="0"/>
      <w:marRight w:val="0"/>
      <w:marTop w:val="0"/>
      <w:marBottom w:val="0"/>
      <w:divBdr>
        <w:top w:val="none" w:sz="0" w:space="0" w:color="auto"/>
        <w:left w:val="none" w:sz="0" w:space="0" w:color="auto"/>
        <w:bottom w:val="none" w:sz="0" w:space="0" w:color="auto"/>
        <w:right w:val="none" w:sz="0" w:space="0" w:color="auto"/>
      </w:divBdr>
    </w:div>
    <w:div w:id="189295665">
      <w:bodyDiv w:val="1"/>
      <w:marLeft w:val="0"/>
      <w:marRight w:val="0"/>
      <w:marTop w:val="0"/>
      <w:marBottom w:val="0"/>
      <w:divBdr>
        <w:top w:val="none" w:sz="0" w:space="0" w:color="auto"/>
        <w:left w:val="none" w:sz="0" w:space="0" w:color="auto"/>
        <w:bottom w:val="none" w:sz="0" w:space="0" w:color="auto"/>
        <w:right w:val="none" w:sz="0" w:space="0" w:color="auto"/>
      </w:divBdr>
      <w:divsChild>
        <w:div w:id="859272784">
          <w:marLeft w:val="360"/>
          <w:marRight w:val="0"/>
          <w:marTop w:val="120"/>
          <w:marBottom w:val="120"/>
          <w:divBdr>
            <w:top w:val="none" w:sz="0" w:space="0" w:color="auto"/>
            <w:left w:val="none" w:sz="0" w:space="0" w:color="auto"/>
            <w:bottom w:val="none" w:sz="0" w:space="0" w:color="auto"/>
            <w:right w:val="none" w:sz="0" w:space="0" w:color="auto"/>
          </w:divBdr>
        </w:div>
      </w:divsChild>
    </w:div>
    <w:div w:id="189758649">
      <w:bodyDiv w:val="1"/>
      <w:marLeft w:val="0"/>
      <w:marRight w:val="0"/>
      <w:marTop w:val="0"/>
      <w:marBottom w:val="0"/>
      <w:divBdr>
        <w:top w:val="none" w:sz="0" w:space="0" w:color="auto"/>
        <w:left w:val="none" w:sz="0" w:space="0" w:color="auto"/>
        <w:bottom w:val="none" w:sz="0" w:space="0" w:color="auto"/>
        <w:right w:val="none" w:sz="0" w:space="0" w:color="auto"/>
      </w:divBdr>
      <w:divsChild>
        <w:div w:id="1933976235">
          <w:marLeft w:val="0"/>
          <w:marRight w:val="0"/>
          <w:marTop w:val="0"/>
          <w:marBottom w:val="0"/>
          <w:divBdr>
            <w:top w:val="none" w:sz="0" w:space="0" w:color="auto"/>
            <w:left w:val="none" w:sz="0" w:space="0" w:color="auto"/>
            <w:bottom w:val="none" w:sz="0" w:space="0" w:color="auto"/>
            <w:right w:val="none" w:sz="0" w:space="0" w:color="auto"/>
          </w:divBdr>
        </w:div>
      </w:divsChild>
    </w:div>
    <w:div w:id="206573905">
      <w:bodyDiv w:val="1"/>
      <w:marLeft w:val="0"/>
      <w:marRight w:val="0"/>
      <w:marTop w:val="0"/>
      <w:marBottom w:val="0"/>
      <w:divBdr>
        <w:top w:val="none" w:sz="0" w:space="0" w:color="auto"/>
        <w:left w:val="none" w:sz="0" w:space="0" w:color="auto"/>
        <w:bottom w:val="none" w:sz="0" w:space="0" w:color="auto"/>
        <w:right w:val="none" w:sz="0" w:space="0" w:color="auto"/>
      </w:divBdr>
    </w:div>
    <w:div w:id="240452293">
      <w:bodyDiv w:val="1"/>
      <w:marLeft w:val="0"/>
      <w:marRight w:val="0"/>
      <w:marTop w:val="0"/>
      <w:marBottom w:val="0"/>
      <w:divBdr>
        <w:top w:val="none" w:sz="0" w:space="0" w:color="auto"/>
        <w:left w:val="none" w:sz="0" w:space="0" w:color="auto"/>
        <w:bottom w:val="none" w:sz="0" w:space="0" w:color="auto"/>
        <w:right w:val="none" w:sz="0" w:space="0" w:color="auto"/>
      </w:divBdr>
    </w:div>
    <w:div w:id="242955966">
      <w:bodyDiv w:val="1"/>
      <w:marLeft w:val="0"/>
      <w:marRight w:val="0"/>
      <w:marTop w:val="0"/>
      <w:marBottom w:val="0"/>
      <w:divBdr>
        <w:top w:val="none" w:sz="0" w:space="0" w:color="auto"/>
        <w:left w:val="none" w:sz="0" w:space="0" w:color="auto"/>
        <w:bottom w:val="none" w:sz="0" w:space="0" w:color="auto"/>
        <w:right w:val="none" w:sz="0" w:space="0" w:color="auto"/>
      </w:divBdr>
      <w:divsChild>
        <w:div w:id="1948074619">
          <w:marLeft w:val="0"/>
          <w:marRight w:val="0"/>
          <w:marTop w:val="0"/>
          <w:marBottom w:val="0"/>
          <w:divBdr>
            <w:top w:val="none" w:sz="0" w:space="0" w:color="auto"/>
            <w:left w:val="none" w:sz="0" w:space="0" w:color="auto"/>
            <w:bottom w:val="none" w:sz="0" w:space="0" w:color="auto"/>
            <w:right w:val="none" w:sz="0" w:space="0" w:color="auto"/>
          </w:divBdr>
        </w:div>
      </w:divsChild>
    </w:div>
    <w:div w:id="259991909">
      <w:bodyDiv w:val="1"/>
      <w:marLeft w:val="0"/>
      <w:marRight w:val="0"/>
      <w:marTop w:val="0"/>
      <w:marBottom w:val="0"/>
      <w:divBdr>
        <w:top w:val="none" w:sz="0" w:space="0" w:color="auto"/>
        <w:left w:val="none" w:sz="0" w:space="0" w:color="auto"/>
        <w:bottom w:val="none" w:sz="0" w:space="0" w:color="auto"/>
        <w:right w:val="none" w:sz="0" w:space="0" w:color="auto"/>
      </w:divBdr>
    </w:div>
    <w:div w:id="261770216">
      <w:bodyDiv w:val="1"/>
      <w:marLeft w:val="0"/>
      <w:marRight w:val="0"/>
      <w:marTop w:val="0"/>
      <w:marBottom w:val="0"/>
      <w:divBdr>
        <w:top w:val="none" w:sz="0" w:space="0" w:color="auto"/>
        <w:left w:val="none" w:sz="0" w:space="0" w:color="auto"/>
        <w:bottom w:val="none" w:sz="0" w:space="0" w:color="auto"/>
        <w:right w:val="none" w:sz="0" w:space="0" w:color="auto"/>
      </w:divBdr>
    </w:div>
    <w:div w:id="274799267">
      <w:bodyDiv w:val="1"/>
      <w:marLeft w:val="0"/>
      <w:marRight w:val="0"/>
      <w:marTop w:val="0"/>
      <w:marBottom w:val="0"/>
      <w:divBdr>
        <w:top w:val="none" w:sz="0" w:space="0" w:color="auto"/>
        <w:left w:val="none" w:sz="0" w:space="0" w:color="auto"/>
        <w:bottom w:val="none" w:sz="0" w:space="0" w:color="auto"/>
        <w:right w:val="none" w:sz="0" w:space="0" w:color="auto"/>
      </w:divBdr>
      <w:divsChild>
        <w:div w:id="1529445967">
          <w:marLeft w:val="274"/>
          <w:marRight w:val="0"/>
          <w:marTop w:val="0"/>
          <w:marBottom w:val="0"/>
          <w:divBdr>
            <w:top w:val="none" w:sz="0" w:space="0" w:color="auto"/>
            <w:left w:val="none" w:sz="0" w:space="0" w:color="auto"/>
            <w:bottom w:val="none" w:sz="0" w:space="0" w:color="auto"/>
            <w:right w:val="none" w:sz="0" w:space="0" w:color="auto"/>
          </w:divBdr>
        </w:div>
        <w:div w:id="1267419217">
          <w:marLeft w:val="274"/>
          <w:marRight w:val="0"/>
          <w:marTop w:val="0"/>
          <w:marBottom w:val="0"/>
          <w:divBdr>
            <w:top w:val="none" w:sz="0" w:space="0" w:color="auto"/>
            <w:left w:val="none" w:sz="0" w:space="0" w:color="auto"/>
            <w:bottom w:val="none" w:sz="0" w:space="0" w:color="auto"/>
            <w:right w:val="none" w:sz="0" w:space="0" w:color="auto"/>
          </w:divBdr>
        </w:div>
        <w:div w:id="385758469">
          <w:marLeft w:val="274"/>
          <w:marRight w:val="0"/>
          <w:marTop w:val="0"/>
          <w:marBottom w:val="0"/>
          <w:divBdr>
            <w:top w:val="none" w:sz="0" w:space="0" w:color="auto"/>
            <w:left w:val="none" w:sz="0" w:space="0" w:color="auto"/>
            <w:bottom w:val="none" w:sz="0" w:space="0" w:color="auto"/>
            <w:right w:val="none" w:sz="0" w:space="0" w:color="auto"/>
          </w:divBdr>
        </w:div>
      </w:divsChild>
    </w:div>
    <w:div w:id="320044533">
      <w:bodyDiv w:val="1"/>
      <w:marLeft w:val="0"/>
      <w:marRight w:val="0"/>
      <w:marTop w:val="0"/>
      <w:marBottom w:val="0"/>
      <w:divBdr>
        <w:top w:val="none" w:sz="0" w:space="0" w:color="auto"/>
        <w:left w:val="none" w:sz="0" w:space="0" w:color="auto"/>
        <w:bottom w:val="none" w:sz="0" w:space="0" w:color="auto"/>
        <w:right w:val="none" w:sz="0" w:space="0" w:color="auto"/>
      </w:divBdr>
    </w:div>
    <w:div w:id="347566723">
      <w:bodyDiv w:val="1"/>
      <w:marLeft w:val="0"/>
      <w:marRight w:val="0"/>
      <w:marTop w:val="0"/>
      <w:marBottom w:val="0"/>
      <w:divBdr>
        <w:top w:val="none" w:sz="0" w:space="0" w:color="auto"/>
        <w:left w:val="none" w:sz="0" w:space="0" w:color="auto"/>
        <w:bottom w:val="none" w:sz="0" w:space="0" w:color="auto"/>
        <w:right w:val="none" w:sz="0" w:space="0" w:color="auto"/>
      </w:divBdr>
    </w:div>
    <w:div w:id="366879475">
      <w:bodyDiv w:val="1"/>
      <w:marLeft w:val="0"/>
      <w:marRight w:val="0"/>
      <w:marTop w:val="0"/>
      <w:marBottom w:val="0"/>
      <w:divBdr>
        <w:top w:val="none" w:sz="0" w:space="0" w:color="auto"/>
        <w:left w:val="none" w:sz="0" w:space="0" w:color="auto"/>
        <w:bottom w:val="none" w:sz="0" w:space="0" w:color="auto"/>
        <w:right w:val="none" w:sz="0" w:space="0" w:color="auto"/>
      </w:divBdr>
    </w:div>
    <w:div w:id="367293134">
      <w:bodyDiv w:val="1"/>
      <w:marLeft w:val="0"/>
      <w:marRight w:val="0"/>
      <w:marTop w:val="0"/>
      <w:marBottom w:val="0"/>
      <w:divBdr>
        <w:top w:val="none" w:sz="0" w:space="0" w:color="auto"/>
        <w:left w:val="none" w:sz="0" w:space="0" w:color="auto"/>
        <w:bottom w:val="none" w:sz="0" w:space="0" w:color="auto"/>
        <w:right w:val="none" w:sz="0" w:space="0" w:color="auto"/>
      </w:divBdr>
    </w:div>
    <w:div w:id="368531736">
      <w:bodyDiv w:val="1"/>
      <w:marLeft w:val="0"/>
      <w:marRight w:val="0"/>
      <w:marTop w:val="0"/>
      <w:marBottom w:val="0"/>
      <w:divBdr>
        <w:top w:val="none" w:sz="0" w:space="0" w:color="auto"/>
        <w:left w:val="none" w:sz="0" w:space="0" w:color="auto"/>
        <w:bottom w:val="none" w:sz="0" w:space="0" w:color="auto"/>
        <w:right w:val="none" w:sz="0" w:space="0" w:color="auto"/>
      </w:divBdr>
    </w:div>
    <w:div w:id="376702527">
      <w:bodyDiv w:val="1"/>
      <w:marLeft w:val="0"/>
      <w:marRight w:val="0"/>
      <w:marTop w:val="0"/>
      <w:marBottom w:val="0"/>
      <w:divBdr>
        <w:top w:val="none" w:sz="0" w:space="0" w:color="auto"/>
        <w:left w:val="none" w:sz="0" w:space="0" w:color="auto"/>
        <w:bottom w:val="none" w:sz="0" w:space="0" w:color="auto"/>
        <w:right w:val="none" w:sz="0" w:space="0" w:color="auto"/>
      </w:divBdr>
    </w:div>
    <w:div w:id="384372057">
      <w:bodyDiv w:val="1"/>
      <w:marLeft w:val="0"/>
      <w:marRight w:val="0"/>
      <w:marTop w:val="0"/>
      <w:marBottom w:val="0"/>
      <w:divBdr>
        <w:top w:val="none" w:sz="0" w:space="0" w:color="auto"/>
        <w:left w:val="none" w:sz="0" w:space="0" w:color="auto"/>
        <w:bottom w:val="none" w:sz="0" w:space="0" w:color="auto"/>
        <w:right w:val="none" w:sz="0" w:space="0" w:color="auto"/>
      </w:divBdr>
    </w:div>
    <w:div w:id="412898156">
      <w:bodyDiv w:val="1"/>
      <w:marLeft w:val="0"/>
      <w:marRight w:val="0"/>
      <w:marTop w:val="0"/>
      <w:marBottom w:val="0"/>
      <w:divBdr>
        <w:top w:val="none" w:sz="0" w:space="0" w:color="auto"/>
        <w:left w:val="none" w:sz="0" w:space="0" w:color="auto"/>
        <w:bottom w:val="none" w:sz="0" w:space="0" w:color="auto"/>
        <w:right w:val="none" w:sz="0" w:space="0" w:color="auto"/>
      </w:divBdr>
    </w:div>
    <w:div w:id="413209918">
      <w:bodyDiv w:val="1"/>
      <w:marLeft w:val="0"/>
      <w:marRight w:val="0"/>
      <w:marTop w:val="0"/>
      <w:marBottom w:val="0"/>
      <w:divBdr>
        <w:top w:val="none" w:sz="0" w:space="0" w:color="auto"/>
        <w:left w:val="none" w:sz="0" w:space="0" w:color="auto"/>
        <w:bottom w:val="none" w:sz="0" w:space="0" w:color="auto"/>
        <w:right w:val="none" w:sz="0" w:space="0" w:color="auto"/>
      </w:divBdr>
    </w:div>
    <w:div w:id="450586805">
      <w:bodyDiv w:val="1"/>
      <w:marLeft w:val="0"/>
      <w:marRight w:val="0"/>
      <w:marTop w:val="0"/>
      <w:marBottom w:val="0"/>
      <w:divBdr>
        <w:top w:val="none" w:sz="0" w:space="0" w:color="auto"/>
        <w:left w:val="none" w:sz="0" w:space="0" w:color="auto"/>
        <w:bottom w:val="none" w:sz="0" w:space="0" w:color="auto"/>
        <w:right w:val="none" w:sz="0" w:space="0" w:color="auto"/>
      </w:divBdr>
    </w:div>
    <w:div w:id="466971983">
      <w:bodyDiv w:val="1"/>
      <w:marLeft w:val="0"/>
      <w:marRight w:val="0"/>
      <w:marTop w:val="0"/>
      <w:marBottom w:val="0"/>
      <w:divBdr>
        <w:top w:val="none" w:sz="0" w:space="0" w:color="auto"/>
        <w:left w:val="none" w:sz="0" w:space="0" w:color="auto"/>
        <w:bottom w:val="none" w:sz="0" w:space="0" w:color="auto"/>
        <w:right w:val="none" w:sz="0" w:space="0" w:color="auto"/>
      </w:divBdr>
    </w:div>
    <w:div w:id="481166967">
      <w:bodyDiv w:val="1"/>
      <w:marLeft w:val="0"/>
      <w:marRight w:val="0"/>
      <w:marTop w:val="0"/>
      <w:marBottom w:val="0"/>
      <w:divBdr>
        <w:top w:val="none" w:sz="0" w:space="0" w:color="auto"/>
        <w:left w:val="none" w:sz="0" w:space="0" w:color="auto"/>
        <w:bottom w:val="none" w:sz="0" w:space="0" w:color="auto"/>
        <w:right w:val="none" w:sz="0" w:space="0" w:color="auto"/>
      </w:divBdr>
    </w:div>
    <w:div w:id="487751405">
      <w:bodyDiv w:val="1"/>
      <w:marLeft w:val="0"/>
      <w:marRight w:val="0"/>
      <w:marTop w:val="0"/>
      <w:marBottom w:val="0"/>
      <w:divBdr>
        <w:top w:val="none" w:sz="0" w:space="0" w:color="auto"/>
        <w:left w:val="none" w:sz="0" w:space="0" w:color="auto"/>
        <w:bottom w:val="none" w:sz="0" w:space="0" w:color="auto"/>
        <w:right w:val="none" w:sz="0" w:space="0" w:color="auto"/>
      </w:divBdr>
      <w:divsChild>
        <w:div w:id="1104574700">
          <w:marLeft w:val="0"/>
          <w:marRight w:val="0"/>
          <w:marTop w:val="0"/>
          <w:marBottom w:val="0"/>
          <w:divBdr>
            <w:top w:val="none" w:sz="0" w:space="0" w:color="auto"/>
            <w:left w:val="none" w:sz="0" w:space="0" w:color="auto"/>
            <w:bottom w:val="none" w:sz="0" w:space="0" w:color="auto"/>
            <w:right w:val="none" w:sz="0" w:space="0" w:color="auto"/>
          </w:divBdr>
        </w:div>
      </w:divsChild>
    </w:div>
    <w:div w:id="490604919">
      <w:bodyDiv w:val="1"/>
      <w:marLeft w:val="0"/>
      <w:marRight w:val="0"/>
      <w:marTop w:val="0"/>
      <w:marBottom w:val="0"/>
      <w:divBdr>
        <w:top w:val="none" w:sz="0" w:space="0" w:color="auto"/>
        <w:left w:val="none" w:sz="0" w:space="0" w:color="auto"/>
        <w:bottom w:val="none" w:sz="0" w:space="0" w:color="auto"/>
        <w:right w:val="none" w:sz="0" w:space="0" w:color="auto"/>
      </w:divBdr>
    </w:div>
    <w:div w:id="499396939">
      <w:bodyDiv w:val="1"/>
      <w:marLeft w:val="0"/>
      <w:marRight w:val="0"/>
      <w:marTop w:val="0"/>
      <w:marBottom w:val="0"/>
      <w:divBdr>
        <w:top w:val="none" w:sz="0" w:space="0" w:color="auto"/>
        <w:left w:val="none" w:sz="0" w:space="0" w:color="auto"/>
        <w:bottom w:val="none" w:sz="0" w:space="0" w:color="auto"/>
        <w:right w:val="none" w:sz="0" w:space="0" w:color="auto"/>
      </w:divBdr>
    </w:div>
    <w:div w:id="506480915">
      <w:bodyDiv w:val="1"/>
      <w:marLeft w:val="0"/>
      <w:marRight w:val="0"/>
      <w:marTop w:val="0"/>
      <w:marBottom w:val="0"/>
      <w:divBdr>
        <w:top w:val="none" w:sz="0" w:space="0" w:color="auto"/>
        <w:left w:val="none" w:sz="0" w:space="0" w:color="auto"/>
        <w:bottom w:val="none" w:sz="0" w:space="0" w:color="auto"/>
        <w:right w:val="none" w:sz="0" w:space="0" w:color="auto"/>
      </w:divBdr>
      <w:divsChild>
        <w:div w:id="441996678">
          <w:marLeft w:val="274"/>
          <w:marRight w:val="0"/>
          <w:marTop w:val="90"/>
          <w:marBottom w:val="30"/>
          <w:divBdr>
            <w:top w:val="none" w:sz="0" w:space="0" w:color="auto"/>
            <w:left w:val="none" w:sz="0" w:space="0" w:color="auto"/>
            <w:bottom w:val="none" w:sz="0" w:space="0" w:color="auto"/>
            <w:right w:val="none" w:sz="0" w:space="0" w:color="auto"/>
          </w:divBdr>
        </w:div>
      </w:divsChild>
    </w:div>
    <w:div w:id="523787897">
      <w:bodyDiv w:val="1"/>
      <w:marLeft w:val="0"/>
      <w:marRight w:val="0"/>
      <w:marTop w:val="0"/>
      <w:marBottom w:val="0"/>
      <w:divBdr>
        <w:top w:val="none" w:sz="0" w:space="0" w:color="auto"/>
        <w:left w:val="none" w:sz="0" w:space="0" w:color="auto"/>
        <w:bottom w:val="none" w:sz="0" w:space="0" w:color="auto"/>
        <w:right w:val="none" w:sz="0" w:space="0" w:color="auto"/>
      </w:divBdr>
    </w:div>
    <w:div w:id="546797436">
      <w:bodyDiv w:val="1"/>
      <w:marLeft w:val="0"/>
      <w:marRight w:val="0"/>
      <w:marTop w:val="0"/>
      <w:marBottom w:val="0"/>
      <w:divBdr>
        <w:top w:val="none" w:sz="0" w:space="0" w:color="auto"/>
        <w:left w:val="none" w:sz="0" w:space="0" w:color="auto"/>
        <w:bottom w:val="none" w:sz="0" w:space="0" w:color="auto"/>
        <w:right w:val="none" w:sz="0" w:space="0" w:color="auto"/>
      </w:divBdr>
    </w:div>
    <w:div w:id="559219186">
      <w:bodyDiv w:val="1"/>
      <w:marLeft w:val="0"/>
      <w:marRight w:val="0"/>
      <w:marTop w:val="0"/>
      <w:marBottom w:val="0"/>
      <w:divBdr>
        <w:top w:val="none" w:sz="0" w:space="0" w:color="auto"/>
        <w:left w:val="none" w:sz="0" w:space="0" w:color="auto"/>
        <w:bottom w:val="none" w:sz="0" w:space="0" w:color="auto"/>
        <w:right w:val="none" w:sz="0" w:space="0" w:color="auto"/>
      </w:divBdr>
      <w:divsChild>
        <w:div w:id="634216192">
          <w:marLeft w:val="1200"/>
          <w:marRight w:val="0"/>
          <w:marTop w:val="0"/>
          <w:marBottom w:val="0"/>
          <w:divBdr>
            <w:top w:val="none" w:sz="0" w:space="0" w:color="auto"/>
            <w:left w:val="none" w:sz="0" w:space="0" w:color="auto"/>
            <w:bottom w:val="none" w:sz="0" w:space="0" w:color="auto"/>
            <w:right w:val="none" w:sz="0" w:space="0" w:color="auto"/>
          </w:divBdr>
        </w:div>
        <w:div w:id="926033130">
          <w:marLeft w:val="600"/>
          <w:marRight w:val="0"/>
          <w:marTop w:val="0"/>
          <w:marBottom w:val="0"/>
          <w:divBdr>
            <w:top w:val="none" w:sz="0" w:space="0" w:color="auto"/>
            <w:left w:val="none" w:sz="0" w:space="0" w:color="auto"/>
            <w:bottom w:val="none" w:sz="0" w:space="0" w:color="auto"/>
            <w:right w:val="none" w:sz="0" w:space="0" w:color="auto"/>
          </w:divBdr>
        </w:div>
        <w:div w:id="1077678445">
          <w:marLeft w:val="1200"/>
          <w:marRight w:val="0"/>
          <w:marTop w:val="0"/>
          <w:marBottom w:val="0"/>
          <w:divBdr>
            <w:top w:val="none" w:sz="0" w:space="0" w:color="auto"/>
            <w:left w:val="none" w:sz="0" w:space="0" w:color="auto"/>
            <w:bottom w:val="none" w:sz="0" w:space="0" w:color="auto"/>
            <w:right w:val="none" w:sz="0" w:space="0" w:color="auto"/>
          </w:divBdr>
        </w:div>
        <w:div w:id="190188419">
          <w:marLeft w:val="1200"/>
          <w:marRight w:val="0"/>
          <w:marTop w:val="0"/>
          <w:marBottom w:val="0"/>
          <w:divBdr>
            <w:top w:val="none" w:sz="0" w:space="0" w:color="auto"/>
            <w:left w:val="none" w:sz="0" w:space="0" w:color="auto"/>
            <w:bottom w:val="none" w:sz="0" w:space="0" w:color="auto"/>
            <w:right w:val="none" w:sz="0" w:space="0" w:color="auto"/>
          </w:divBdr>
        </w:div>
      </w:divsChild>
    </w:div>
    <w:div w:id="563873560">
      <w:bodyDiv w:val="1"/>
      <w:marLeft w:val="0"/>
      <w:marRight w:val="0"/>
      <w:marTop w:val="0"/>
      <w:marBottom w:val="0"/>
      <w:divBdr>
        <w:top w:val="none" w:sz="0" w:space="0" w:color="auto"/>
        <w:left w:val="none" w:sz="0" w:space="0" w:color="auto"/>
        <w:bottom w:val="none" w:sz="0" w:space="0" w:color="auto"/>
        <w:right w:val="none" w:sz="0" w:space="0" w:color="auto"/>
      </w:divBdr>
    </w:div>
    <w:div w:id="566301181">
      <w:bodyDiv w:val="1"/>
      <w:marLeft w:val="0"/>
      <w:marRight w:val="0"/>
      <w:marTop w:val="0"/>
      <w:marBottom w:val="0"/>
      <w:divBdr>
        <w:top w:val="none" w:sz="0" w:space="0" w:color="auto"/>
        <w:left w:val="none" w:sz="0" w:space="0" w:color="auto"/>
        <w:bottom w:val="none" w:sz="0" w:space="0" w:color="auto"/>
        <w:right w:val="none" w:sz="0" w:space="0" w:color="auto"/>
      </w:divBdr>
    </w:div>
    <w:div w:id="568660710">
      <w:bodyDiv w:val="1"/>
      <w:marLeft w:val="0"/>
      <w:marRight w:val="0"/>
      <w:marTop w:val="0"/>
      <w:marBottom w:val="0"/>
      <w:divBdr>
        <w:top w:val="none" w:sz="0" w:space="0" w:color="auto"/>
        <w:left w:val="none" w:sz="0" w:space="0" w:color="auto"/>
        <w:bottom w:val="none" w:sz="0" w:space="0" w:color="auto"/>
        <w:right w:val="none" w:sz="0" w:space="0" w:color="auto"/>
      </w:divBdr>
    </w:div>
    <w:div w:id="597368685">
      <w:bodyDiv w:val="1"/>
      <w:marLeft w:val="0"/>
      <w:marRight w:val="0"/>
      <w:marTop w:val="0"/>
      <w:marBottom w:val="0"/>
      <w:divBdr>
        <w:top w:val="none" w:sz="0" w:space="0" w:color="auto"/>
        <w:left w:val="none" w:sz="0" w:space="0" w:color="auto"/>
        <w:bottom w:val="none" w:sz="0" w:space="0" w:color="auto"/>
        <w:right w:val="none" w:sz="0" w:space="0" w:color="auto"/>
      </w:divBdr>
      <w:divsChild>
        <w:div w:id="300304787">
          <w:marLeft w:val="446"/>
          <w:marRight w:val="0"/>
          <w:marTop w:val="0"/>
          <w:marBottom w:val="0"/>
          <w:divBdr>
            <w:top w:val="none" w:sz="0" w:space="0" w:color="auto"/>
            <w:left w:val="none" w:sz="0" w:space="0" w:color="auto"/>
            <w:bottom w:val="none" w:sz="0" w:space="0" w:color="auto"/>
            <w:right w:val="none" w:sz="0" w:space="0" w:color="auto"/>
          </w:divBdr>
        </w:div>
        <w:div w:id="1310786795">
          <w:marLeft w:val="446"/>
          <w:marRight w:val="0"/>
          <w:marTop w:val="0"/>
          <w:marBottom w:val="0"/>
          <w:divBdr>
            <w:top w:val="none" w:sz="0" w:space="0" w:color="auto"/>
            <w:left w:val="none" w:sz="0" w:space="0" w:color="auto"/>
            <w:bottom w:val="none" w:sz="0" w:space="0" w:color="auto"/>
            <w:right w:val="none" w:sz="0" w:space="0" w:color="auto"/>
          </w:divBdr>
        </w:div>
        <w:div w:id="1225917902">
          <w:marLeft w:val="446"/>
          <w:marRight w:val="0"/>
          <w:marTop w:val="0"/>
          <w:marBottom w:val="0"/>
          <w:divBdr>
            <w:top w:val="none" w:sz="0" w:space="0" w:color="auto"/>
            <w:left w:val="none" w:sz="0" w:space="0" w:color="auto"/>
            <w:bottom w:val="none" w:sz="0" w:space="0" w:color="auto"/>
            <w:right w:val="none" w:sz="0" w:space="0" w:color="auto"/>
          </w:divBdr>
        </w:div>
        <w:div w:id="928737518">
          <w:marLeft w:val="446"/>
          <w:marRight w:val="0"/>
          <w:marTop w:val="0"/>
          <w:marBottom w:val="0"/>
          <w:divBdr>
            <w:top w:val="none" w:sz="0" w:space="0" w:color="auto"/>
            <w:left w:val="none" w:sz="0" w:space="0" w:color="auto"/>
            <w:bottom w:val="none" w:sz="0" w:space="0" w:color="auto"/>
            <w:right w:val="none" w:sz="0" w:space="0" w:color="auto"/>
          </w:divBdr>
        </w:div>
        <w:div w:id="2110466494">
          <w:marLeft w:val="446"/>
          <w:marRight w:val="0"/>
          <w:marTop w:val="0"/>
          <w:marBottom w:val="0"/>
          <w:divBdr>
            <w:top w:val="none" w:sz="0" w:space="0" w:color="auto"/>
            <w:left w:val="none" w:sz="0" w:space="0" w:color="auto"/>
            <w:bottom w:val="none" w:sz="0" w:space="0" w:color="auto"/>
            <w:right w:val="none" w:sz="0" w:space="0" w:color="auto"/>
          </w:divBdr>
        </w:div>
        <w:div w:id="599335681">
          <w:marLeft w:val="446"/>
          <w:marRight w:val="0"/>
          <w:marTop w:val="0"/>
          <w:marBottom w:val="0"/>
          <w:divBdr>
            <w:top w:val="none" w:sz="0" w:space="0" w:color="auto"/>
            <w:left w:val="none" w:sz="0" w:space="0" w:color="auto"/>
            <w:bottom w:val="none" w:sz="0" w:space="0" w:color="auto"/>
            <w:right w:val="none" w:sz="0" w:space="0" w:color="auto"/>
          </w:divBdr>
        </w:div>
        <w:div w:id="1682468874">
          <w:marLeft w:val="446"/>
          <w:marRight w:val="0"/>
          <w:marTop w:val="0"/>
          <w:marBottom w:val="0"/>
          <w:divBdr>
            <w:top w:val="none" w:sz="0" w:space="0" w:color="auto"/>
            <w:left w:val="none" w:sz="0" w:space="0" w:color="auto"/>
            <w:bottom w:val="none" w:sz="0" w:space="0" w:color="auto"/>
            <w:right w:val="none" w:sz="0" w:space="0" w:color="auto"/>
          </w:divBdr>
        </w:div>
        <w:div w:id="1236283901">
          <w:marLeft w:val="446"/>
          <w:marRight w:val="0"/>
          <w:marTop w:val="0"/>
          <w:marBottom w:val="0"/>
          <w:divBdr>
            <w:top w:val="none" w:sz="0" w:space="0" w:color="auto"/>
            <w:left w:val="none" w:sz="0" w:space="0" w:color="auto"/>
            <w:bottom w:val="none" w:sz="0" w:space="0" w:color="auto"/>
            <w:right w:val="none" w:sz="0" w:space="0" w:color="auto"/>
          </w:divBdr>
        </w:div>
        <w:div w:id="2064207332">
          <w:marLeft w:val="446"/>
          <w:marRight w:val="0"/>
          <w:marTop w:val="0"/>
          <w:marBottom w:val="0"/>
          <w:divBdr>
            <w:top w:val="none" w:sz="0" w:space="0" w:color="auto"/>
            <w:left w:val="none" w:sz="0" w:space="0" w:color="auto"/>
            <w:bottom w:val="none" w:sz="0" w:space="0" w:color="auto"/>
            <w:right w:val="none" w:sz="0" w:space="0" w:color="auto"/>
          </w:divBdr>
        </w:div>
        <w:div w:id="596209230">
          <w:marLeft w:val="446"/>
          <w:marRight w:val="0"/>
          <w:marTop w:val="0"/>
          <w:marBottom w:val="0"/>
          <w:divBdr>
            <w:top w:val="none" w:sz="0" w:space="0" w:color="auto"/>
            <w:left w:val="none" w:sz="0" w:space="0" w:color="auto"/>
            <w:bottom w:val="none" w:sz="0" w:space="0" w:color="auto"/>
            <w:right w:val="none" w:sz="0" w:space="0" w:color="auto"/>
          </w:divBdr>
        </w:div>
        <w:div w:id="278073920">
          <w:marLeft w:val="446"/>
          <w:marRight w:val="0"/>
          <w:marTop w:val="0"/>
          <w:marBottom w:val="0"/>
          <w:divBdr>
            <w:top w:val="none" w:sz="0" w:space="0" w:color="auto"/>
            <w:left w:val="none" w:sz="0" w:space="0" w:color="auto"/>
            <w:bottom w:val="none" w:sz="0" w:space="0" w:color="auto"/>
            <w:right w:val="none" w:sz="0" w:space="0" w:color="auto"/>
          </w:divBdr>
        </w:div>
      </w:divsChild>
    </w:div>
    <w:div w:id="602496478">
      <w:bodyDiv w:val="1"/>
      <w:marLeft w:val="0"/>
      <w:marRight w:val="0"/>
      <w:marTop w:val="0"/>
      <w:marBottom w:val="0"/>
      <w:divBdr>
        <w:top w:val="none" w:sz="0" w:space="0" w:color="auto"/>
        <w:left w:val="none" w:sz="0" w:space="0" w:color="auto"/>
        <w:bottom w:val="none" w:sz="0" w:space="0" w:color="auto"/>
        <w:right w:val="none" w:sz="0" w:space="0" w:color="auto"/>
      </w:divBdr>
    </w:div>
    <w:div w:id="629481602">
      <w:bodyDiv w:val="1"/>
      <w:marLeft w:val="0"/>
      <w:marRight w:val="0"/>
      <w:marTop w:val="0"/>
      <w:marBottom w:val="0"/>
      <w:divBdr>
        <w:top w:val="none" w:sz="0" w:space="0" w:color="auto"/>
        <w:left w:val="none" w:sz="0" w:space="0" w:color="auto"/>
        <w:bottom w:val="none" w:sz="0" w:space="0" w:color="auto"/>
        <w:right w:val="none" w:sz="0" w:space="0" w:color="auto"/>
      </w:divBdr>
    </w:div>
    <w:div w:id="688146776">
      <w:bodyDiv w:val="1"/>
      <w:marLeft w:val="0"/>
      <w:marRight w:val="0"/>
      <w:marTop w:val="0"/>
      <w:marBottom w:val="0"/>
      <w:divBdr>
        <w:top w:val="none" w:sz="0" w:space="0" w:color="auto"/>
        <w:left w:val="none" w:sz="0" w:space="0" w:color="auto"/>
        <w:bottom w:val="none" w:sz="0" w:space="0" w:color="auto"/>
        <w:right w:val="none" w:sz="0" w:space="0" w:color="auto"/>
      </w:divBdr>
    </w:div>
    <w:div w:id="696539431">
      <w:bodyDiv w:val="1"/>
      <w:marLeft w:val="0"/>
      <w:marRight w:val="0"/>
      <w:marTop w:val="0"/>
      <w:marBottom w:val="0"/>
      <w:divBdr>
        <w:top w:val="none" w:sz="0" w:space="0" w:color="auto"/>
        <w:left w:val="none" w:sz="0" w:space="0" w:color="auto"/>
        <w:bottom w:val="none" w:sz="0" w:space="0" w:color="auto"/>
        <w:right w:val="none" w:sz="0" w:space="0" w:color="auto"/>
      </w:divBdr>
    </w:div>
    <w:div w:id="698311385">
      <w:bodyDiv w:val="1"/>
      <w:marLeft w:val="0"/>
      <w:marRight w:val="0"/>
      <w:marTop w:val="0"/>
      <w:marBottom w:val="0"/>
      <w:divBdr>
        <w:top w:val="none" w:sz="0" w:space="0" w:color="auto"/>
        <w:left w:val="none" w:sz="0" w:space="0" w:color="auto"/>
        <w:bottom w:val="none" w:sz="0" w:space="0" w:color="auto"/>
        <w:right w:val="none" w:sz="0" w:space="0" w:color="auto"/>
      </w:divBdr>
    </w:div>
    <w:div w:id="716704580">
      <w:bodyDiv w:val="1"/>
      <w:marLeft w:val="0"/>
      <w:marRight w:val="0"/>
      <w:marTop w:val="0"/>
      <w:marBottom w:val="0"/>
      <w:divBdr>
        <w:top w:val="none" w:sz="0" w:space="0" w:color="auto"/>
        <w:left w:val="none" w:sz="0" w:space="0" w:color="auto"/>
        <w:bottom w:val="none" w:sz="0" w:space="0" w:color="auto"/>
        <w:right w:val="none" w:sz="0" w:space="0" w:color="auto"/>
      </w:divBdr>
    </w:div>
    <w:div w:id="718628390">
      <w:bodyDiv w:val="1"/>
      <w:marLeft w:val="0"/>
      <w:marRight w:val="0"/>
      <w:marTop w:val="0"/>
      <w:marBottom w:val="0"/>
      <w:divBdr>
        <w:top w:val="none" w:sz="0" w:space="0" w:color="auto"/>
        <w:left w:val="none" w:sz="0" w:space="0" w:color="auto"/>
        <w:bottom w:val="none" w:sz="0" w:space="0" w:color="auto"/>
        <w:right w:val="none" w:sz="0" w:space="0" w:color="auto"/>
      </w:divBdr>
    </w:div>
    <w:div w:id="719863061">
      <w:bodyDiv w:val="1"/>
      <w:marLeft w:val="0"/>
      <w:marRight w:val="0"/>
      <w:marTop w:val="0"/>
      <w:marBottom w:val="0"/>
      <w:divBdr>
        <w:top w:val="none" w:sz="0" w:space="0" w:color="auto"/>
        <w:left w:val="none" w:sz="0" w:space="0" w:color="auto"/>
        <w:bottom w:val="none" w:sz="0" w:space="0" w:color="auto"/>
        <w:right w:val="none" w:sz="0" w:space="0" w:color="auto"/>
      </w:divBdr>
    </w:div>
    <w:div w:id="744768668">
      <w:bodyDiv w:val="1"/>
      <w:marLeft w:val="0"/>
      <w:marRight w:val="0"/>
      <w:marTop w:val="0"/>
      <w:marBottom w:val="0"/>
      <w:divBdr>
        <w:top w:val="none" w:sz="0" w:space="0" w:color="auto"/>
        <w:left w:val="none" w:sz="0" w:space="0" w:color="auto"/>
        <w:bottom w:val="none" w:sz="0" w:space="0" w:color="auto"/>
        <w:right w:val="none" w:sz="0" w:space="0" w:color="auto"/>
      </w:divBdr>
    </w:div>
    <w:div w:id="751128156">
      <w:bodyDiv w:val="1"/>
      <w:marLeft w:val="0"/>
      <w:marRight w:val="0"/>
      <w:marTop w:val="0"/>
      <w:marBottom w:val="0"/>
      <w:divBdr>
        <w:top w:val="none" w:sz="0" w:space="0" w:color="auto"/>
        <w:left w:val="none" w:sz="0" w:space="0" w:color="auto"/>
        <w:bottom w:val="none" w:sz="0" w:space="0" w:color="auto"/>
        <w:right w:val="none" w:sz="0" w:space="0" w:color="auto"/>
      </w:divBdr>
    </w:div>
    <w:div w:id="767896573">
      <w:bodyDiv w:val="1"/>
      <w:marLeft w:val="0"/>
      <w:marRight w:val="0"/>
      <w:marTop w:val="0"/>
      <w:marBottom w:val="0"/>
      <w:divBdr>
        <w:top w:val="none" w:sz="0" w:space="0" w:color="auto"/>
        <w:left w:val="none" w:sz="0" w:space="0" w:color="auto"/>
        <w:bottom w:val="none" w:sz="0" w:space="0" w:color="auto"/>
        <w:right w:val="none" w:sz="0" w:space="0" w:color="auto"/>
      </w:divBdr>
      <w:divsChild>
        <w:div w:id="311099483">
          <w:marLeft w:val="0"/>
          <w:marRight w:val="0"/>
          <w:marTop w:val="0"/>
          <w:marBottom w:val="0"/>
          <w:divBdr>
            <w:top w:val="none" w:sz="0" w:space="0" w:color="auto"/>
            <w:left w:val="none" w:sz="0" w:space="0" w:color="auto"/>
            <w:bottom w:val="none" w:sz="0" w:space="0" w:color="auto"/>
            <w:right w:val="none" w:sz="0" w:space="0" w:color="auto"/>
          </w:divBdr>
        </w:div>
      </w:divsChild>
    </w:div>
    <w:div w:id="837188354">
      <w:bodyDiv w:val="1"/>
      <w:marLeft w:val="0"/>
      <w:marRight w:val="0"/>
      <w:marTop w:val="0"/>
      <w:marBottom w:val="0"/>
      <w:divBdr>
        <w:top w:val="none" w:sz="0" w:space="0" w:color="auto"/>
        <w:left w:val="none" w:sz="0" w:space="0" w:color="auto"/>
        <w:bottom w:val="none" w:sz="0" w:space="0" w:color="auto"/>
        <w:right w:val="none" w:sz="0" w:space="0" w:color="auto"/>
      </w:divBdr>
      <w:divsChild>
        <w:div w:id="472016968">
          <w:marLeft w:val="360"/>
          <w:marRight w:val="0"/>
          <w:marTop w:val="120"/>
          <w:marBottom w:val="120"/>
          <w:divBdr>
            <w:top w:val="none" w:sz="0" w:space="0" w:color="auto"/>
            <w:left w:val="none" w:sz="0" w:space="0" w:color="auto"/>
            <w:bottom w:val="none" w:sz="0" w:space="0" w:color="auto"/>
            <w:right w:val="none" w:sz="0" w:space="0" w:color="auto"/>
          </w:divBdr>
        </w:div>
      </w:divsChild>
    </w:div>
    <w:div w:id="850919767">
      <w:bodyDiv w:val="1"/>
      <w:marLeft w:val="0"/>
      <w:marRight w:val="0"/>
      <w:marTop w:val="0"/>
      <w:marBottom w:val="0"/>
      <w:divBdr>
        <w:top w:val="none" w:sz="0" w:space="0" w:color="auto"/>
        <w:left w:val="none" w:sz="0" w:space="0" w:color="auto"/>
        <w:bottom w:val="none" w:sz="0" w:space="0" w:color="auto"/>
        <w:right w:val="none" w:sz="0" w:space="0" w:color="auto"/>
      </w:divBdr>
    </w:div>
    <w:div w:id="856574626">
      <w:bodyDiv w:val="1"/>
      <w:marLeft w:val="0"/>
      <w:marRight w:val="0"/>
      <w:marTop w:val="0"/>
      <w:marBottom w:val="0"/>
      <w:divBdr>
        <w:top w:val="none" w:sz="0" w:space="0" w:color="auto"/>
        <w:left w:val="none" w:sz="0" w:space="0" w:color="auto"/>
        <w:bottom w:val="none" w:sz="0" w:space="0" w:color="auto"/>
        <w:right w:val="none" w:sz="0" w:space="0" w:color="auto"/>
      </w:divBdr>
    </w:div>
    <w:div w:id="896666386">
      <w:bodyDiv w:val="1"/>
      <w:marLeft w:val="0"/>
      <w:marRight w:val="0"/>
      <w:marTop w:val="0"/>
      <w:marBottom w:val="0"/>
      <w:divBdr>
        <w:top w:val="none" w:sz="0" w:space="0" w:color="auto"/>
        <w:left w:val="none" w:sz="0" w:space="0" w:color="auto"/>
        <w:bottom w:val="none" w:sz="0" w:space="0" w:color="auto"/>
        <w:right w:val="none" w:sz="0" w:space="0" w:color="auto"/>
      </w:divBdr>
    </w:div>
    <w:div w:id="902108319">
      <w:bodyDiv w:val="1"/>
      <w:marLeft w:val="0"/>
      <w:marRight w:val="0"/>
      <w:marTop w:val="0"/>
      <w:marBottom w:val="0"/>
      <w:divBdr>
        <w:top w:val="none" w:sz="0" w:space="0" w:color="auto"/>
        <w:left w:val="none" w:sz="0" w:space="0" w:color="auto"/>
        <w:bottom w:val="none" w:sz="0" w:space="0" w:color="auto"/>
        <w:right w:val="none" w:sz="0" w:space="0" w:color="auto"/>
      </w:divBdr>
      <w:divsChild>
        <w:div w:id="997266171">
          <w:marLeft w:val="0"/>
          <w:marRight w:val="0"/>
          <w:marTop w:val="0"/>
          <w:marBottom w:val="0"/>
          <w:divBdr>
            <w:top w:val="none" w:sz="0" w:space="0" w:color="auto"/>
            <w:left w:val="none" w:sz="0" w:space="0" w:color="auto"/>
            <w:bottom w:val="none" w:sz="0" w:space="0" w:color="auto"/>
            <w:right w:val="none" w:sz="0" w:space="0" w:color="auto"/>
          </w:divBdr>
        </w:div>
      </w:divsChild>
    </w:div>
    <w:div w:id="907764384">
      <w:bodyDiv w:val="1"/>
      <w:marLeft w:val="0"/>
      <w:marRight w:val="0"/>
      <w:marTop w:val="0"/>
      <w:marBottom w:val="0"/>
      <w:divBdr>
        <w:top w:val="none" w:sz="0" w:space="0" w:color="auto"/>
        <w:left w:val="none" w:sz="0" w:space="0" w:color="auto"/>
        <w:bottom w:val="none" w:sz="0" w:space="0" w:color="auto"/>
        <w:right w:val="none" w:sz="0" w:space="0" w:color="auto"/>
      </w:divBdr>
      <w:divsChild>
        <w:div w:id="1852840219">
          <w:marLeft w:val="0"/>
          <w:marRight w:val="0"/>
          <w:marTop w:val="0"/>
          <w:marBottom w:val="0"/>
          <w:divBdr>
            <w:top w:val="none" w:sz="0" w:space="0" w:color="auto"/>
            <w:left w:val="none" w:sz="0" w:space="0" w:color="auto"/>
            <w:bottom w:val="none" w:sz="0" w:space="0" w:color="auto"/>
            <w:right w:val="none" w:sz="0" w:space="0" w:color="auto"/>
          </w:divBdr>
        </w:div>
      </w:divsChild>
    </w:div>
    <w:div w:id="916331017">
      <w:bodyDiv w:val="1"/>
      <w:marLeft w:val="0"/>
      <w:marRight w:val="0"/>
      <w:marTop w:val="0"/>
      <w:marBottom w:val="0"/>
      <w:divBdr>
        <w:top w:val="none" w:sz="0" w:space="0" w:color="auto"/>
        <w:left w:val="none" w:sz="0" w:space="0" w:color="auto"/>
        <w:bottom w:val="none" w:sz="0" w:space="0" w:color="auto"/>
        <w:right w:val="none" w:sz="0" w:space="0" w:color="auto"/>
      </w:divBdr>
    </w:div>
    <w:div w:id="917901539">
      <w:bodyDiv w:val="1"/>
      <w:marLeft w:val="0"/>
      <w:marRight w:val="0"/>
      <w:marTop w:val="0"/>
      <w:marBottom w:val="0"/>
      <w:divBdr>
        <w:top w:val="none" w:sz="0" w:space="0" w:color="auto"/>
        <w:left w:val="none" w:sz="0" w:space="0" w:color="auto"/>
        <w:bottom w:val="none" w:sz="0" w:space="0" w:color="auto"/>
        <w:right w:val="none" w:sz="0" w:space="0" w:color="auto"/>
      </w:divBdr>
    </w:div>
    <w:div w:id="919631659">
      <w:bodyDiv w:val="1"/>
      <w:marLeft w:val="0"/>
      <w:marRight w:val="0"/>
      <w:marTop w:val="0"/>
      <w:marBottom w:val="0"/>
      <w:divBdr>
        <w:top w:val="none" w:sz="0" w:space="0" w:color="auto"/>
        <w:left w:val="none" w:sz="0" w:space="0" w:color="auto"/>
        <w:bottom w:val="none" w:sz="0" w:space="0" w:color="auto"/>
        <w:right w:val="none" w:sz="0" w:space="0" w:color="auto"/>
      </w:divBdr>
    </w:div>
    <w:div w:id="945118336">
      <w:bodyDiv w:val="1"/>
      <w:marLeft w:val="0"/>
      <w:marRight w:val="0"/>
      <w:marTop w:val="0"/>
      <w:marBottom w:val="0"/>
      <w:divBdr>
        <w:top w:val="none" w:sz="0" w:space="0" w:color="auto"/>
        <w:left w:val="none" w:sz="0" w:space="0" w:color="auto"/>
        <w:bottom w:val="none" w:sz="0" w:space="0" w:color="auto"/>
        <w:right w:val="none" w:sz="0" w:space="0" w:color="auto"/>
      </w:divBdr>
    </w:div>
    <w:div w:id="950236462">
      <w:bodyDiv w:val="1"/>
      <w:marLeft w:val="0"/>
      <w:marRight w:val="0"/>
      <w:marTop w:val="0"/>
      <w:marBottom w:val="0"/>
      <w:divBdr>
        <w:top w:val="none" w:sz="0" w:space="0" w:color="auto"/>
        <w:left w:val="none" w:sz="0" w:space="0" w:color="auto"/>
        <w:bottom w:val="none" w:sz="0" w:space="0" w:color="auto"/>
        <w:right w:val="none" w:sz="0" w:space="0" w:color="auto"/>
      </w:divBdr>
    </w:div>
    <w:div w:id="963272920">
      <w:bodyDiv w:val="1"/>
      <w:marLeft w:val="0"/>
      <w:marRight w:val="0"/>
      <w:marTop w:val="0"/>
      <w:marBottom w:val="0"/>
      <w:divBdr>
        <w:top w:val="none" w:sz="0" w:space="0" w:color="auto"/>
        <w:left w:val="none" w:sz="0" w:space="0" w:color="auto"/>
        <w:bottom w:val="none" w:sz="0" w:space="0" w:color="auto"/>
        <w:right w:val="none" w:sz="0" w:space="0" w:color="auto"/>
      </w:divBdr>
    </w:div>
    <w:div w:id="996113137">
      <w:bodyDiv w:val="1"/>
      <w:marLeft w:val="0"/>
      <w:marRight w:val="0"/>
      <w:marTop w:val="0"/>
      <w:marBottom w:val="0"/>
      <w:divBdr>
        <w:top w:val="none" w:sz="0" w:space="0" w:color="auto"/>
        <w:left w:val="none" w:sz="0" w:space="0" w:color="auto"/>
        <w:bottom w:val="none" w:sz="0" w:space="0" w:color="auto"/>
        <w:right w:val="none" w:sz="0" w:space="0" w:color="auto"/>
      </w:divBdr>
    </w:div>
    <w:div w:id="996803975">
      <w:bodyDiv w:val="1"/>
      <w:marLeft w:val="0"/>
      <w:marRight w:val="0"/>
      <w:marTop w:val="0"/>
      <w:marBottom w:val="0"/>
      <w:divBdr>
        <w:top w:val="none" w:sz="0" w:space="0" w:color="auto"/>
        <w:left w:val="none" w:sz="0" w:space="0" w:color="auto"/>
        <w:bottom w:val="none" w:sz="0" w:space="0" w:color="auto"/>
        <w:right w:val="none" w:sz="0" w:space="0" w:color="auto"/>
      </w:divBdr>
    </w:div>
    <w:div w:id="1041057618">
      <w:bodyDiv w:val="1"/>
      <w:marLeft w:val="0"/>
      <w:marRight w:val="0"/>
      <w:marTop w:val="0"/>
      <w:marBottom w:val="0"/>
      <w:divBdr>
        <w:top w:val="none" w:sz="0" w:space="0" w:color="auto"/>
        <w:left w:val="none" w:sz="0" w:space="0" w:color="auto"/>
        <w:bottom w:val="none" w:sz="0" w:space="0" w:color="auto"/>
        <w:right w:val="none" w:sz="0" w:space="0" w:color="auto"/>
      </w:divBdr>
      <w:divsChild>
        <w:div w:id="1677998089">
          <w:marLeft w:val="0"/>
          <w:marRight w:val="0"/>
          <w:marTop w:val="0"/>
          <w:marBottom w:val="0"/>
          <w:divBdr>
            <w:top w:val="none" w:sz="0" w:space="0" w:color="auto"/>
            <w:left w:val="none" w:sz="0" w:space="0" w:color="auto"/>
            <w:bottom w:val="none" w:sz="0" w:space="0" w:color="auto"/>
            <w:right w:val="none" w:sz="0" w:space="0" w:color="auto"/>
          </w:divBdr>
        </w:div>
      </w:divsChild>
    </w:div>
    <w:div w:id="1043596609">
      <w:bodyDiv w:val="1"/>
      <w:marLeft w:val="0"/>
      <w:marRight w:val="0"/>
      <w:marTop w:val="0"/>
      <w:marBottom w:val="0"/>
      <w:divBdr>
        <w:top w:val="none" w:sz="0" w:space="0" w:color="auto"/>
        <w:left w:val="none" w:sz="0" w:space="0" w:color="auto"/>
        <w:bottom w:val="none" w:sz="0" w:space="0" w:color="auto"/>
        <w:right w:val="none" w:sz="0" w:space="0" w:color="auto"/>
      </w:divBdr>
    </w:div>
    <w:div w:id="1045300897">
      <w:bodyDiv w:val="1"/>
      <w:marLeft w:val="0"/>
      <w:marRight w:val="0"/>
      <w:marTop w:val="0"/>
      <w:marBottom w:val="0"/>
      <w:divBdr>
        <w:top w:val="none" w:sz="0" w:space="0" w:color="auto"/>
        <w:left w:val="none" w:sz="0" w:space="0" w:color="auto"/>
        <w:bottom w:val="none" w:sz="0" w:space="0" w:color="auto"/>
        <w:right w:val="none" w:sz="0" w:space="0" w:color="auto"/>
      </w:divBdr>
      <w:divsChild>
        <w:div w:id="1372993331">
          <w:marLeft w:val="446"/>
          <w:marRight w:val="0"/>
          <w:marTop w:val="0"/>
          <w:marBottom w:val="0"/>
          <w:divBdr>
            <w:top w:val="none" w:sz="0" w:space="0" w:color="auto"/>
            <w:left w:val="none" w:sz="0" w:space="0" w:color="auto"/>
            <w:bottom w:val="none" w:sz="0" w:space="0" w:color="auto"/>
            <w:right w:val="none" w:sz="0" w:space="0" w:color="auto"/>
          </w:divBdr>
        </w:div>
        <w:div w:id="781921302">
          <w:marLeft w:val="446"/>
          <w:marRight w:val="0"/>
          <w:marTop w:val="0"/>
          <w:marBottom w:val="0"/>
          <w:divBdr>
            <w:top w:val="none" w:sz="0" w:space="0" w:color="auto"/>
            <w:left w:val="none" w:sz="0" w:space="0" w:color="auto"/>
            <w:bottom w:val="none" w:sz="0" w:space="0" w:color="auto"/>
            <w:right w:val="none" w:sz="0" w:space="0" w:color="auto"/>
          </w:divBdr>
        </w:div>
        <w:div w:id="133958020">
          <w:marLeft w:val="446"/>
          <w:marRight w:val="0"/>
          <w:marTop w:val="0"/>
          <w:marBottom w:val="0"/>
          <w:divBdr>
            <w:top w:val="none" w:sz="0" w:space="0" w:color="auto"/>
            <w:left w:val="none" w:sz="0" w:space="0" w:color="auto"/>
            <w:bottom w:val="none" w:sz="0" w:space="0" w:color="auto"/>
            <w:right w:val="none" w:sz="0" w:space="0" w:color="auto"/>
          </w:divBdr>
        </w:div>
        <w:div w:id="976883701">
          <w:marLeft w:val="446"/>
          <w:marRight w:val="0"/>
          <w:marTop w:val="0"/>
          <w:marBottom w:val="0"/>
          <w:divBdr>
            <w:top w:val="none" w:sz="0" w:space="0" w:color="auto"/>
            <w:left w:val="none" w:sz="0" w:space="0" w:color="auto"/>
            <w:bottom w:val="none" w:sz="0" w:space="0" w:color="auto"/>
            <w:right w:val="none" w:sz="0" w:space="0" w:color="auto"/>
          </w:divBdr>
        </w:div>
        <w:div w:id="2637059">
          <w:marLeft w:val="446"/>
          <w:marRight w:val="0"/>
          <w:marTop w:val="0"/>
          <w:marBottom w:val="0"/>
          <w:divBdr>
            <w:top w:val="none" w:sz="0" w:space="0" w:color="auto"/>
            <w:left w:val="none" w:sz="0" w:space="0" w:color="auto"/>
            <w:bottom w:val="none" w:sz="0" w:space="0" w:color="auto"/>
            <w:right w:val="none" w:sz="0" w:space="0" w:color="auto"/>
          </w:divBdr>
        </w:div>
      </w:divsChild>
    </w:div>
    <w:div w:id="1074081839">
      <w:bodyDiv w:val="1"/>
      <w:marLeft w:val="0"/>
      <w:marRight w:val="0"/>
      <w:marTop w:val="0"/>
      <w:marBottom w:val="0"/>
      <w:divBdr>
        <w:top w:val="none" w:sz="0" w:space="0" w:color="auto"/>
        <w:left w:val="none" w:sz="0" w:space="0" w:color="auto"/>
        <w:bottom w:val="none" w:sz="0" w:space="0" w:color="auto"/>
        <w:right w:val="none" w:sz="0" w:space="0" w:color="auto"/>
      </w:divBdr>
      <w:divsChild>
        <w:div w:id="1957298605">
          <w:marLeft w:val="360"/>
          <w:marRight w:val="0"/>
          <w:marTop w:val="120"/>
          <w:marBottom w:val="120"/>
          <w:divBdr>
            <w:top w:val="none" w:sz="0" w:space="0" w:color="auto"/>
            <w:left w:val="none" w:sz="0" w:space="0" w:color="auto"/>
            <w:bottom w:val="none" w:sz="0" w:space="0" w:color="auto"/>
            <w:right w:val="none" w:sz="0" w:space="0" w:color="auto"/>
          </w:divBdr>
        </w:div>
      </w:divsChild>
    </w:div>
    <w:div w:id="1081606429">
      <w:bodyDiv w:val="1"/>
      <w:marLeft w:val="0"/>
      <w:marRight w:val="0"/>
      <w:marTop w:val="0"/>
      <w:marBottom w:val="0"/>
      <w:divBdr>
        <w:top w:val="none" w:sz="0" w:space="0" w:color="auto"/>
        <w:left w:val="none" w:sz="0" w:space="0" w:color="auto"/>
        <w:bottom w:val="none" w:sz="0" w:space="0" w:color="auto"/>
        <w:right w:val="none" w:sz="0" w:space="0" w:color="auto"/>
      </w:divBdr>
    </w:div>
    <w:div w:id="1082802172">
      <w:bodyDiv w:val="1"/>
      <w:marLeft w:val="0"/>
      <w:marRight w:val="0"/>
      <w:marTop w:val="0"/>
      <w:marBottom w:val="0"/>
      <w:divBdr>
        <w:top w:val="none" w:sz="0" w:space="0" w:color="auto"/>
        <w:left w:val="none" w:sz="0" w:space="0" w:color="auto"/>
        <w:bottom w:val="none" w:sz="0" w:space="0" w:color="auto"/>
        <w:right w:val="none" w:sz="0" w:space="0" w:color="auto"/>
      </w:divBdr>
      <w:divsChild>
        <w:div w:id="1826120479">
          <w:marLeft w:val="360"/>
          <w:marRight w:val="0"/>
          <w:marTop w:val="120"/>
          <w:marBottom w:val="120"/>
          <w:divBdr>
            <w:top w:val="none" w:sz="0" w:space="0" w:color="auto"/>
            <w:left w:val="none" w:sz="0" w:space="0" w:color="auto"/>
            <w:bottom w:val="none" w:sz="0" w:space="0" w:color="auto"/>
            <w:right w:val="none" w:sz="0" w:space="0" w:color="auto"/>
          </w:divBdr>
        </w:div>
      </w:divsChild>
    </w:div>
    <w:div w:id="1108164006">
      <w:marLeft w:val="0"/>
      <w:marRight w:val="0"/>
      <w:marTop w:val="0"/>
      <w:marBottom w:val="0"/>
      <w:divBdr>
        <w:top w:val="none" w:sz="0" w:space="0" w:color="auto"/>
        <w:left w:val="none" w:sz="0" w:space="0" w:color="auto"/>
        <w:bottom w:val="none" w:sz="0" w:space="0" w:color="auto"/>
        <w:right w:val="none" w:sz="0" w:space="0" w:color="auto"/>
      </w:divBdr>
    </w:div>
    <w:div w:id="1108164007">
      <w:marLeft w:val="1800"/>
      <w:marRight w:val="0"/>
      <w:marTop w:val="0"/>
      <w:marBottom w:val="0"/>
      <w:divBdr>
        <w:top w:val="none" w:sz="0" w:space="0" w:color="auto"/>
        <w:left w:val="none" w:sz="0" w:space="0" w:color="auto"/>
        <w:bottom w:val="none" w:sz="0" w:space="0" w:color="auto"/>
        <w:right w:val="none" w:sz="0" w:space="0" w:color="auto"/>
      </w:divBdr>
    </w:div>
    <w:div w:id="1108164008">
      <w:marLeft w:val="1166"/>
      <w:marRight w:val="0"/>
      <w:marTop w:val="0"/>
      <w:marBottom w:val="0"/>
      <w:divBdr>
        <w:top w:val="none" w:sz="0" w:space="0" w:color="auto"/>
        <w:left w:val="none" w:sz="0" w:space="0" w:color="auto"/>
        <w:bottom w:val="none" w:sz="0" w:space="0" w:color="auto"/>
        <w:right w:val="none" w:sz="0" w:space="0" w:color="auto"/>
      </w:divBdr>
    </w:div>
    <w:div w:id="1108164009">
      <w:marLeft w:val="0"/>
      <w:marRight w:val="0"/>
      <w:marTop w:val="0"/>
      <w:marBottom w:val="0"/>
      <w:divBdr>
        <w:top w:val="none" w:sz="0" w:space="0" w:color="auto"/>
        <w:left w:val="none" w:sz="0" w:space="0" w:color="auto"/>
        <w:bottom w:val="none" w:sz="0" w:space="0" w:color="auto"/>
        <w:right w:val="none" w:sz="0" w:space="0" w:color="auto"/>
      </w:divBdr>
    </w:div>
    <w:div w:id="1108164010">
      <w:marLeft w:val="0"/>
      <w:marRight w:val="0"/>
      <w:marTop w:val="0"/>
      <w:marBottom w:val="0"/>
      <w:divBdr>
        <w:top w:val="none" w:sz="0" w:space="0" w:color="auto"/>
        <w:left w:val="none" w:sz="0" w:space="0" w:color="auto"/>
        <w:bottom w:val="none" w:sz="0" w:space="0" w:color="auto"/>
        <w:right w:val="none" w:sz="0" w:space="0" w:color="auto"/>
      </w:divBdr>
    </w:div>
    <w:div w:id="1108164011">
      <w:marLeft w:val="0"/>
      <w:marRight w:val="0"/>
      <w:marTop w:val="0"/>
      <w:marBottom w:val="0"/>
      <w:divBdr>
        <w:top w:val="none" w:sz="0" w:space="0" w:color="auto"/>
        <w:left w:val="none" w:sz="0" w:space="0" w:color="auto"/>
        <w:bottom w:val="none" w:sz="0" w:space="0" w:color="auto"/>
        <w:right w:val="none" w:sz="0" w:space="0" w:color="auto"/>
      </w:divBdr>
    </w:div>
    <w:div w:id="1108164012">
      <w:marLeft w:val="0"/>
      <w:marRight w:val="0"/>
      <w:marTop w:val="0"/>
      <w:marBottom w:val="0"/>
      <w:divBdr>
        <w:top w:val="none" w:sz="0" w:space="0" w:color="auto"/>
        <w:left w:val="none" w:sz="0" w:space="0" w:color="auto"/>
        <w:bottom w:val="none" w:sz="0" w:space="0" w:color="auto"/>
        <w:right w:val="none" w:sz="0" w:space="0" w:color="auto"/>
      </w:divBdr>
    </w:div>
    <w:div w:id="1108164013">
      <w:marLeft w:val="0"/>
      <w:marRight w:val="0"/>
      <w:marTop w:val="0"/>
      <w:marBottom w:val="0"/>
      <w:divBdr>
        <w:top w:val="none" w:sz="0" w:space="0" w:color="auto"/>
        <w:left w:val="none" w:sz="0" w:space="0" w:color="auto"/>
        <w:bottom w:val="none" w:sz="0" w:space="0" w:color="auto"/>
        <w:right w:val="none" w:sz="0" w:space="0" w:color="auto"/>
      </w:divBdr>
    </w:div>
    <w:div w:id="1108164014">
      <w:marLeft w:val="0"/>
      <w:marRight w:val="0"/>
      <w:marTop w:val="0"/>
      <w:marBottom w:val="0"/>
      <w:divBdr>
        <w:top w:val="none" w:sz="0" w:space="0" w:color="auto"/>
        <w:left w:val="none" w:sz="0" w:space="0" w:color="auto"/>
        <w:bottom w:val="none" w:sz="0" w:space="0" w:color="auto"/>
        <w:right w:val="none" w:sz="0" w:space="0" w:color="auto"/>
      </w:divBdr>
    </w:div>
    <w:div w:id="1108164015">
      <w:marLeft w:val="0"/>
      <w:marRight w:val="0"/>
      <w:marTop w:val="0"/>
      <w:marBottom w:val="0"/>
      <w:divBdr>
        <w:top w:val="none" w:sz="0" w:space="0" w:color="auto"/>
        <w:left w:val="none" w:sz="0" w:space="0" w:color="auto"/>
        <w:bottom w:val="none" w:sz="0" w:space="0" w:color="auto"/>
        <w:right w:val="none" w:sz="0" w:space="0" w:color="auto"/>
      </w:divBdr>
    </w:div>
    <w:div w:id="1108164017">
      <w:marLeft w:val="0"/>
      <w:marRight w:val="0"/>
      <w:marTop w:val="0"/>
      <w:marBottom w:val="0"/>
      <w:divBdr>
        <w:top w:val="none" w:sz="0" w:space="0" w:color="auto"/>
        <w:left w:val="none" w:sz="0" w:space="0" w:color="auto"/>
        <w:bottom w:val="none" w:sz="0" w:space="0" w:color="auto"/>
        <w:right w:val="none" w:sz="0" w:space="0" w:color="auto"/>
      </w:divBdr>
    </w:div>
    <w:div w:id="1108164018">
      <w:marLeft w:val="0"/>
      <w:marRight w:val="0"/>
      <w:marTop w:val="0"/>
      <w:marBottom w:val="0"/>
      <w:divBdr>
        <w:top w:val="none" w:sz="0" w:space="0" w:color="auto"/>
        <w:left w:val="none" w:sz="0" w:space="0" w:color="auto"/>
        <w:bottom w:val="none" w:sz="0" w:space="0" w:color="auto"/>
        <w:right w:val="none" w:sz="0" w:space="0" w:color="auto"/>
      </w:divBdr>
    </w:div>
    <w:div w:id="1108164019">
      <w:marLeft w:val="1166"/>
      <w:marRight w:val="0"/>
      <w:marTop w:val="0"/>
      <w:marBottom w:val="0"/>
      <w:divBdr>
        <w:top w:val="none" w:sz="0" w:space="0" w:color="auto"/>
        <w:left w:val="none" w:sz="0" w:space="0" w:color="auto"/>
        <w:bottom w:val="none" w:sz="0" w:space="0" w:color="auto"/>
        <w:right w:val="none" w:sz="0" w:space="0" w:color="auto"/>
      </w:divBdr>
    </w:div>
    <w:div w:id="1108164020">
      <w:marLeft w:val="0"/>
      <w:marRight w:val="0"/>
      <w:marTop w:val="0"/>
      <w:marBottom w:val="0"/>
      <w:divBdr>
        <w:top w:val="none" w:sz="0" w:space="0" w:color="auto"/>
        <w:left w:val="none" w:sz="0" w:space="0" w:color="auto"/>
        <w:bottom w:val="none" w:sz="0" w:space="0" w:color="auto"/>
        <w:right w:val="none" w:sz="0" w:space="0" w:color="auto"/>
      </w:divBdr>
    </w:div>
    <w:div w:id="1108164021">
      <w:marLeft w:val="0"/>
      <w:marRight w:val="0"/>
      <w:marTop w:val="0"/>
      <w:marBottom w:val="0"/>
      <w:divBdr>
        <w:top w:val="none" w:sz="0" w:space="0" w:color="auto"/>
        <w:left w:val="none" w:sz="0" w:space="0" w:color="auto"/>
        <w:bottom w:val="none" w:sz="0" w:space="0" w:color="auto"/>
        <w:right w:val="none" w:sz="0" w:space="0" w:color="auto"/>
      </w:divBdr>
    </w:div>
    <w:div w:id="1108164022">
      <w:marLeft w:val="0"/>
      <w:marRight w:val="0"/>
      <w:marTop w:val="0"/>
      <w:marBottom w:val="0"/>
      <w:divBdr>
        <w:top w:val="none" w:sz="0" w:space="0" w:color="auto"/>
        <w:left w:val="none" w:sz="0" w:space="0" w:color="auto"/>
        <w:bottom w:val="none" w:sz="0" w:space="0" w:color="auto"/>
        <w:right w:val="none" w:sz="0" w:space="0" w:color="auto"/>
      </w:divBdr>
    </w:div>
    <w:div w:id="1108164023">
      <w:marLeft w:val="0"/>
      <w:marRight w:val="0"/>
      <w:marTop w:val="0"/>
      <w:marBottom w:val="0"/>
      <w:divBdr>
        <w:top w:val="none" w:sz="0" w:space="0" w:color="auto"/>
        <w:left w:val="none" w:sz="0" w:space="0" w:color="auto"/>
        <w:bottom w:val="none" w:sz="0" w:space="0" w:color="auto"/>
        <w:right w:val="none" w:sz="0" w:space="0" w:color="auto"/>
      </w:divBdr>
    </w:div>
    <w:div w:id="1108164024">
      <w:marLeft w:val="1800"/>
      <w:marRight w:val="0"/>
      <w:marTop w:val="0"/>
      <w:marBottom w:val="0"/>
      <w:divBdr>
        <w:top w:val="none" w:sz="0" w:space="0" w:color="auto"/>
        <w:left w:val="none" w:sz="0" w:space="0" w:color="auto"/>
        <w:bottom w:val="none" w:sz="0" w:space="0" w:color="auto"/>
        <w:right w:val="none" w:sz="0" w:space="0" w:color="auto"/>
      </w:divBdr>
    </w:div>
    <w:div w:id="1108164025">
      <w:marLeft w:val="0"/>
      <w:marRight w:val="0"/>
      <w:marTop w:val="0"/>
      <w:marBottom w:val="0"/>
      <w:divBdr>
        <w:top w:val="none" w:sz="0" w:space="0" w:color="auto"/>
        <w:left w:val="none" w:sz="0" w:space="0" w:color="auto"/>
        <w:bottom w:val="none" w:sz="0" w:space="0" w:color="auto"/>
        <w:right w:val="none" w:sz="0" w:space="0" w:color="auto"/>
      </w:divBdr>
    </w:div>
    <w:div w:id="1108164026">
      <w:marLeft w:val="446"/>
      <w:marRight w:val="0"/>
      <w:marTop w:val="0"/>
      <w:marBottom w:val="0"/>
      <w:divBdr>
        <w:top w:val="none" w:sz="0" w:space="0" w:color="auto"/>
        <w:left w:val="none" w:sz="0" w:space="0" w:color="auto"/>
        <w:bottom w:val="none" w:sz="0" w:space="0" w:color="auto"/>
        <w:right w:val="none" w:sz="0" w:space="0" w:color="auto"/>
      </w:divBdr>
    </w:div>
    <w:div w:id="1108164027">
      <w:marLeft w:val="1800"/>
      <w:marRight w:val="0"/>
      <w:marTop w:val="0"/>
      <w:marBottom w:val="0"/>
      <w:divBdr>
        <w:top w:val="none" w:sz="0" w:space="0" w:color="auto"/>
        <w:left w:val="none" w:sz="0" w:space="0" w:color="auto"/>
        <w:bottom w:val="none" w:sz="0" w:space="0" w:color="auto"/>
        <w:right w:val="none" w:sz="0" w:space="0" w:color="auto"/>
      </w:divBdr>
    </w:div>
    <w:div w:id="1108164028">
      <w:marLeft w:val="0"/>
      <w:marRight w:val="0"/>
      <w:marTop w:val="0"/>
      <w:marBottom w:val="0"/>
      <w:divBdr>
        <w:top w:val="none" w:sz="0" w:space="0" w:color="auto"/>
        <w:left w:val="none" w:sz="0" w:space="0" w:color="auto"/>
        <w:bottom w:val="none" w:sz="0" w:space="0" w:color="auto"/>
        <w:right w:val="none" w:sz="0" w:space="0" w:color="auto"/>
      </w:divBdr>
    </w:div>
    <w:div w:id="1108164029">
      <w:marLeft w:val="1166"/>
      <w:marRight w:val="0"/>
      <w:marTop w:val="0"/>
      <w:marBottom w:val="0"/>
      <w:divBdr>
        <w:top w:val="none" w:sz="0" w:space="0" w:color="auto"/>
        <w:left w:val="none" w:sz="0" w:space="0" w:color="auto"/>
        <w:bottom w:val="none" w:sz="0" w:space="0" w:color="auto"/>
        <w:right w:val="none" w:sz="0" w:space="0" w:color="auto"/>
      </w:divBdr>
    </w:div>
    <w:div w:id="1108164030">
      <w:marLeft w:val="0"/>
      <w:marRight w:val="0"/>
      <w:marTop w:val="0"/>
      <w:marBottom w:val="0"/>
      <w:divBdr>
        <w:top w:val="none" w:sz="0" w:space="0" w:color="auto"/>
        <w:left w:val="none" w:sz="0" w:space="0" w:color="auto"/>
        <w:bottom w:val="none" w:sz="0" w:space="0" w:color="auto"/>
        <w:right w:val="none" w:sz="0" w:space="0" w:color="auto"/>
      </w:divBdr>
    </w:div>
    <w:div w:id="1108164031">
      <w:marLeft w:val="0"/>
      <w:marRight w:val="0"/>
      <w:marTop w:val="0"/>
      <w:marBottom w:val="0"/>
      <w:divBdr>
        <w:top w:val="none" w:sz="0" w:space="0" w:color="auto"/>
        <w:left w:val="none" w:sz="0" w:space="0" w:color="auto"/>
        <w:bottom w:val="none" w:sz="0" w:space="0" w:color="auto"/>
        <w:right w:val="none" w:sz="0" w:space="0" w:color="auto"/>
      </w:divBdr>
    </w:div>
    <w:div w:id="1108164032">
      <w:marLeft w:val="1800"/>
      <w:marRight w:val="0"/>
      <w:marTop w:val="0"/>
      <w:marBottom w:val="0"/>
      <w:divBdr>
        <w:top w:val="none" w:sz="0" w:space="0" w:color="auto"/>
        <w:left w:val="none" w:sz="0" w:space="0" w:color="auto"/>
        <w:bottom w:val="none" w:sz="0" w:space="0" w:color="auto"/>
        <w:right w:val="none" w:sz="0" w:space="0" w:color="auto"/>
      </w:divBdr>
    </w:div>
    <w:div w:id="1108164033">
      <w:marLeft w:val="0"/>
      <w:marRight w:val="0"/>
      <w:marTop w:val="0"/>
      <w:marBottom w:val="0"/>
      <w:divBdr>
        <w:top w:val="none" w:sz="0" w:space="0" w:color="auto"/>
        <w:left w:val="none" w:sz="0" w:space="0" w:color="auto"/>
        <w:bottom w:val="none" w:sz="0" w:space="0" w:color="auto"/>
        <w:right w:val="none" w:sz="0" w:space="0" w:color="auto"/>
      </w:divBdr>
    </w:div>
    <w:div w:id="1108164034">
      <w:marLeft w:val="0"/>
      <w:marRight w:val="0"/>
      <w:marTop w:val="0"/>
      <w:marBottom w:val="0"/>
      <w:divBdr>
        <w:top w:val="none" w:sz="0" w:space="0" w:color="auto"/>
        <w:left w:val="none" w:sz="0" w:space="0" w:color="auto"/>
        <w:bottom w:val="none" w:sz="0" w:space="0" w:color="auto"/>
        <w:right w:val="none" w:sz="0" w:space="0" w:color="auto"/>
      </w:divBdr>
    </w:div>
    <w:div w:id="1108164035">
      <w:marLeft w:val="0"/>
      <w:marRight w:val="0"/>
      <w:marTop w:val="0"/>
      <w:marBottom w:val="0"/>
      <w:divBdr>
        <w:top w:val="none" w:sz="0" w:space="0" w:color="auto"/>
        <w:left w:val="none" w:sz="0" w:space="0" w:color="auto"/>
        <w:bottom w:val="none" w:sz="0" w:space="0" w:color="auto"/>
        <w:right w:val="none" w:sz="0" w:space="0" w:color="auto"/>
      </w:divBdr>
      <w:divsChild>
        <w:div w:id="1108164088">
          <w:marLeft w:val="0"/>
          <w:marRight w:val="0"/>
          <w:marTop w:val="0"/>
          <w:marBottom w:val="0"/>
          <w:divBdr>
            <w:top w:val="none" w:sz="0" w:space="0" w:color="auto"/>
            <w:left w:val="none" w:sz="0" w:space="0" w:color="auto"/>
            <w:bottom w:val="none" w:sz="0" w:space="0" w:color="auto"/>
            <w:right w:val="none" w:sz="0" w:space="0" w:color="auto"/>
          </w:divBdr>
          <w:divsChild>
            <w:div w:id="1108164052">
              <w:marLeft w:val="0"/>
              <w:marRight w:val="0"/>
              <w:marTop w:val="0"/>
              <w:marBottom w:val="0"/>
              <w:divBdr>
                <w:top w:val="none" w:sz="0" w:space="0" w:color="auto"/>
                <w:left w:val="none" w:sz="0" w:space="0" w:color="auto"/>
                <w:bottom w:val="none" w:sz="0" w:space="0" w:color="auto"/>
                <w:right w:val="none" w:sz="0" w:space="0" w:color="auto"/>
              </w:divBdr>
            </w:div>
            <w:div w:id="110816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64036">
      <w:marLeft w:val="0"/>
      <w:marRight w:val="0"/>
      <w:marTop w:val="0"/>
      <w:marBottom w:val="0"/>
      <w:divBdr>
        <w:top w:val="none" w:sz="0" w:space="0" w:color="auto"/>
        <w:left w:val="none" w:sz="0" w:space="0" w:color="auto"/>
        <w:bottom w:val="none" w:sz="0" w:space="0" w:color="auto"/>
        <w:right w:val="none" w:sz="0" w:space="0" w:color="auto"/>
      </w:divBdr>
    </w:div>
    <w:div w:id="1108164037">
      <w:marLeft w:val="0"/>
      <w:marRight w:val="0"/>
      <w:marTop w:val="0"/>
      <w:marBottom w:val="0"/>
      <w:divBdr>
        <w:top w:val="none" w:sz="0" w:space="0" w:color="auto"/>
        <w:left w:val="none" w:sz="0" w:space="0" w:color="auto"/>
        <w:bottom w:val="none" w:sz="0" w:space="0" w:color="auto"/>
        <w:right w:val="none" w:sz="0" w:space="0" w:color="auto"/>
      </w:divBdr>
    </w:div>
    <w:div w:id="1108164038">
      <w:marLeft w:val="0"/>
      <w:marRight w:val="0"/>
      <w:marTop w:val="0"/>
      <w:marBottom w:val="0"/>
      <w:divBdr>
        <w:top w:val="none" w:sz="0" w:space="0" w:color="auto"/>
        <w:left w:val="none" w:sz="0" w:space="0" w:color="auto"/>
        <w:bottom w:val="none" w:sz="0" w:space="0" w:color="auto"/>
        <w:right w:val="none" w:sz="0" w:space="0" w:color="auto"/>
      </w:divBdr>
    </w:div>
    <w:div w:id="1108164039">
      <w:marLeft w:val="0"/>
      <w:marRight w:val="0"/>
      <w:marTop w:val="0"/>
      <w:marBottom w:val="0"/>
      <w:divBdr>
        <w:top w:val="none" w:sz="0" w:space="0" w:color="auto"/>
        <w:left w:val="none" w:sz="0" w:space="0" w:color="auto"/>
        <w:bottom w:val="none" w:sz="0" w:space="0" w:color="auto"/>
        <w:right w:val="none" w:sz="0" w:space="0" w:color="auto"/>
      </w:divBdr>
    </w:div>
    <w:div w:id="1108164040">
      <w:marLeft w:val="0"/>
      <w:marRight w:val="0"/>
      <w:marTop w:val="0"/>
      <w:marBottom w:val="0"/>
      <w:divBdr>
        <w:top w:val="none" w:sz="0" w:space="0" w:color="auto"/>
        <w:left w:val="none" w:sz="0" w:space="0" w:color="auto"/>
        <w:bottom w:val="none" w:sz="0" w:space="0" w:color="auto"/>
        <w:right w:val="none" w:sz="0" w:space="0" w:color="auto"/>
      </w:divBdr>
    </w:div>
    <w:div w:id="1108164041">
      <w:marLeft w:val="0"/>
      <w:marRight w:val="0"/>
      <w:marTop w:val="0"/>
      <w:marBottom w:val="0"/>
      <w:divBdr>
        <w:top w:val="none" w:sz="0" w:space="0" w:color="auto"/>
        <w:left w:val="none" w:sz="0" w:space="0" w:color="auto"/>
        <w:bottom w:val="none" w:sz="0" w:space="0" w:color="auto"/>
        <w:right w:val="none" w:sz="0" w:space="0" w:color="auto"/>
      </w:divBdr>
    </w:div>
    <w:div w:id="1108164042">
      <w:marLeft w:val="0"/>
      <w:marRight w:val="0"/>
      <w:marTop w:val="0"/>
      <w:marBottom w:val="0"/>
      <w:divBdr>
        <w:top w:val="none" w:sz="0" w:space="0" w:color="auto"/>
        <w:left w:val="none" w:sz="0" w:space="0" w:color="auto"/>
        <w:bottom w:val="none" w:sz="0" w:space="0" w:color="auto"/>
        <w:right w:val="none" w:sz="0" w:space="0" w:color="auto"/>
      </w:divBdr>
    </w:div>
    <w:div w:id="1108164043">
      <w:marLeft w:val="0"/>
      <w:marRight w:val="0"/>
      <w:marTop w:val="0"/>
      <w:marBottom w:val="0"/>
      <w:divBdr>
        <w:top w:val="none" w:sz="0" w:space="0" w:color="auto"/>
        <w:left w:val="none" w:sz="0" w:space="0" w:color="auto"/>
        <w:bottom w:val="none" w:sz="0" w:space="0" w:color="auto"/>
        <w:right w:val="none" w:sz="0" w:space="0" w:color="auto"/>
      </w:divBdr>
    </w:div>
    <w:div w:id="1108164044">
      <w:marLeft w:val="0"/>
      <w:marRight w:val="0"/>
      <w:marTop w:val="0"/>
      <w:marBottom w:val="0"/>
      <w:divBdr>
        <w:top w:val="none" w:sz="0" w:space="0" w:color="auto"/>
        <w:left w:val="none" w:sz="0" w:space="0" w:color="auto"/>
        <w:bottom w:val="none" w:sz="0" w:space="0" w:color="auto"/>
        <w:right w:val="none" w:sz="0" w:space="0" w:color="auto"/>
      </w:divBdr>
    </w:div>
    <w:div w:id="1108164045">
      <w:marLeft w:val="0"/>
      <w:marRight w:val="0"/>
      <w:marTop w:val="0"/>
      <w:marBottom w:val="0"/>
      <w:divBdr>
        <w:top w:val="none" w:sz="0" w:space="0" w:color="auto"/>
        <w:left w:val="none" w:sz="0" w:space="0" w:color="auto"/>
        <w:bottom w:val="none" w:sz="0" w:space="0" w:color="auto"/>
        <w:right w:val="none" w:sz="0" w:space="0" w:color="auto"/>
      </w:divBdr>
    </w:div>
    <w:div w:id="1108164046">
      <w:marLeft w:val="1166"/>
      <w:marRight w:val="0"/>
      <w:marTop w:val="0"/>
      <w:marBottom w:val="0"/>
      <w:divBdr>
        <w:top w:val="none" w:sz="0" w:space="0" w:color="auto"/>
        <w:left w:val="none" w:sz="0" w:space="0" w:color="auto"/>
        <w:bottom w:val="none" w:sz="0" w:space="0" w:color="auto"/>
        <w:right w:val="none" w:sz="0" w:space="0" w:color="auto"/>
      </w:divBdr>
    </w:div>
    <w:div w:id="1108164047">
      <w:marLeft w:val="0"/>
      <w:marRight w:val="0"/>
      <w:marTop w:val="0"/>
      <w:marBottom w:val="0"/>
      <w:divBdr>
        <w:top w:val="none" w:sz="0" w:space="0" w:color="auto"/>
        <w:left w:val="none" w:sz="0" w:space="0" w:color="auto"/>
        <w:bottom w:val="none" w:sz="0" w:space="0" w:color="auto"/>
        <w:right w:val="none" w:sz="0" w:space="0" w:color="auto"/>
      </w:divBdr>
    </w:div>
    <w:div w:id="1108164048">
      <w:marLeft w:val="0"/>
      <w:marRight w:val="0"/>
      <w:marTop w:val="0"/>
      <w:marBottom w:val="0"/>
      <w:divBdr>
        <w:top w:val="none" w:sz="0" w:space="0" w:color="auto"/>
        <w:left w:val="none" w:sz="0" w:space="0" w:color="auto"/>
        <w:bottom w:val="none" w:sz="0" w:space="0" w:color="auto"/>
        <w:right w:val="none" w:sz="0" w:space="0" w:color="auto"/>
      </w:divBdr>
      <w:divsChild>
        <w:div w:id="1108164062">
          <w:marLeft w:val="0"/>
          <w:marRight w:val="0"/>
          <w:marTop w:val="0"/>
          <w:marBottom w:val="0"/>
          <w:divBdr>
            <w:top w:val="none" w:sz="0" w:space="0" w:color="auto"/>
            <w:left w:val="none" w:sz="0" w:space="0" w:color="auto"/>
            <w:bottom w:val="none" w:sz="0" w:space="0" w:color="auto"/>
            <w:right w:val="none" w:sz="0" w:space="0" w:color="auto"/>
          </w:divBdr>
          <w:divsChild>
            <w:div w:id="11081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64049">
      <w:marLeft w:val="0"/>
      <w:marRight w:val="0"/>
      <w:marTop w:val="0"/>
      <w:marBottom w:val="0"/>
      <w:divBdr>
        <w:top w:val="none" w:sz="0" w:space="0" w:color="auto"/>
        <w:left w:val="none" w:sz="0" w:space="0" w:color="auto"/>
        <w:bottom w:val="none" w:sz="0" w:space="0" w:color="auto"/>
        <w:right w:val="none" w:sz="0" w:space="0" w:color="auto"/>
      </w:divBdr>
    </w:div>
    <w:div w:id="1108164050">
      <w:marLeft w:val="0"/>
      <w:marRight w:val="0"/>
      <w:marTop w:val="0"/>
      <w:marBottom w:val="0"/>
      <w:divBdr>
        <w:top w:val="none" w:sz="0" w:space="0" w:color="auto"/>
        <w:left w:val="none" w:sz="0" w:space="0" w:color="auto"/>
        <w:bottom w:val="none" w:sz="0" w:space="0" w:color="auto"/>
        <w:right w:val="none" w:sz="0" w:space="0" w:color="auto"/>
      </w:divBdr>
    </w:div>
    <w:div w:id="1108164051">
      <w:marLeft w:val="0"/>
      <w:marRight w:val="0"/>
      <w:marTop w:val="0"/>
      <w:marBottom w:val="0"/>
      <w:divBdr>
        <w:top w:val="none" w:sz="0" w:space="0" w:color="auto"/>
        <w:left w:val="none" w:sz="0" w:space="0" w:color="auto"/>
        <w:bottom w:val="none" w:sz="0" w:space="0" w:color="auto"/>
        <w:right w:val="none" w:sz="0" w:space="0" w:color="auto"/>
      </w:divBdr>
    </w:div>
    <w:div w:id="1108164053">
      <w:marLeft w:val="0"/>
      <w:marRight w:val="0"/>
      <w:marTop w:val="0"/>
      <w:marBottom w:val="0"/>
      <w:divBdr>
        <w:top w:val="none" w:sz="0" w:space="0" w:color="auto"/>
        <w:left w:val="none" w:sz="0" w:space="0" w:color="auto"/>
        <w:bottom w:val="none" w:sz="0" w:space="0" w:color="auto"/>
        <w:right w:val="none" w:sz="0" w:space="0" w:color="auto"/>
      </w:divBdr>
    </w:div>
    <w:div w:id="1108164054">
      <w:marLeft w:val="1800"/>
      <w:marRight w:val="0"/>
      <w:marTop w:val="0"/>
      <w:marBottom w:val="0"/>
      <w:divBdr>
        <w:top w:val="none" w:sz="0" w:space="0" w:color="auto"/>
        <w:left w:val="none" w:sz="0" w:space="0" w:color="auto"/>
        <w:bottom w:val="none" w:sz="0" w:space="0" w:color="auto"/>
        <w:right w:val="none" w:sz="0" w:space="0" w:color="auto"/>
      </w:divBdr>
    </w:div>
    <w:div w:id="1108164055">
      <w:marLeft w:val="0"/>
      <w:marRight w:val="0"/>
      <w:marTop w:val="0"/>
      <w:marBottom w:val="0"/>
      <w:divBdr>
        <w:top w:val="none" w:sz="0" w:space="0" w:color="auto"/>
        <w:left w:val="none" w:sz="0" w:space="0" w:color="auto"/>
        <w:bottom w:val="none" w:sz="0" w:space="0" w:color="auto"/>
        <w:right w:val="none" w:sz="0" w:space="0" w:color="auto"/>
      </w:divBdr>
    </w:div>
    <w:div w:id="1108164056">
      <w:marLeft w:val="0"/>
      <w:marRight w:val="0"/>
      <w:marTop w:val="0"/>
      <w:marBottom w:val="0"/>
      <w:divBdr>
        <w:top w:val="none" w:sz="0" w:space="0" w:color="auto"/>
        <w:left w:val="none" w:sz="0" w:space="0" w:color="auto"/>
        <w:bottom w:val="none" w:sz="0" w:space="0" w:color="auto"/>
        <w:right w:val="none" w:sz="0" w:space="0" w:color="auto"/>
      </w:divBdr>
    </w:div>
    <w:div w:id="1108164057">
      <w:marLeft w:val="1800"/>
      <w:marRight w:val="0"/>
      <w:marTop w:val="0"/>
      <w:marBottom w:val="0"/>
      <w:divBdr>
        <w:top w:val="none" w:sz="0" w:space="0" w:color="auto"/>
        <w:left w:val="none" w:sz="0" w:space="0" w:color="auto"/>
        <w:bottom w:val="none" w:sz="0" w:space="0" w:color="auto"/>
        <w:right w:val="none" w:sz="0" w:space="0" w:color="auto"/>
      </w:divBdr>
    </w:div>
    <w:div w:id="1108164058">
      <w:marLeft w:val="0"/>
      <w:marRight w:val="0"/>
      <w:marTop w:val="0"/>
      <w:marBottom w:val="0"/>
      <w:divBdr>
        <w:top w:val="none" w:sz="0" w:space="0" w:color="auto"/>
        <w:left w:val="none" w:sz="0" w:space="0" w:color="auto"/>
        <w:bottom w:val="none" w:sz="0" w:space="0" w:color="auto"/>
        <w:right w:val="none" w:sz="0" w:space="0" w:color="auto"/>
      </w:divBdr>
    </w:div>
    <w:div w:id="1108164059">
      <w:marLeft w:val="0"/>
      <w:marRight w:val="0"/>
      <w:marTop w:val="0"/>
      <w:marBottom w:val="0"/>
      <w:divBdr>
        <w:top w:val="none" w:sz="0" w:space="0" w:color="auto"/>
        <w:left w:val="none" w:sz="0" w:space="0" w:color="auto"/>
        <w:bottom w:val="none" w:sz="0" w:space="0" w:color="auto"/>
        <w:right w:val="none" w:sz="0" w:space="0" w:color="auto"/>
      </w:divBdr>
    </w:div>
    <w:div w:id="1108164060">
      <w:marLeft w:val="0"/>
      <w:marRight w:val="0"/>
      <w:marTop w:val="0"/>
      <w:marBottom w:val="0"/>
      <w:divBdr>
        <w:top w:val="none" w:sz="0" w:space="0" w:color="auto"/>
        <w:left w:val="none" w:sz="0" w:space="0" w:color="auto"/>
        <w:bottom w:val="none" w:sz="0" w:space="0" w:color="auto"/>
        <w:right w:val="none" w:sz="0" w:space="0" w:color="auto"/>
      </w:divBdr>
    </w:div>
    <w:div w:id="1108164061">
      <w:marLeft w:val="0"/>
      <w:marRight w:val="0"/>
      <w:marTop w:val="0"/>
      <w:marBottom w:val="0"/>
      <w:divBdr>
        <w:top w:val="none" w:sz="0" w:space="0" w:color="auto"/>
        <w:left w:val="none" w:sz="0" w:space="0" w:color="auto"/>
        <w:bottom w:val="none" w:sz="0" w:space="0" w:color="auto"/>
        <w:right w:val="none" w:sz="0" w:space="0" w:color="auto"/>
      </w:divBdr>
    </w:div>
    <w:div w:id="1108164063">
      <w:marLeft w:val="1166"/>
      <w:marRight w:val="0"/>
      <w:marTop w:val="0"/>
      <w:marBottom w:val="0"/>
      <w:divBdr>
        <w:top w:val="none" w:sz="0" w:space="0" w:color="auto"/>
        <w:left w:val="none" w:sz="0" w:space="0" w:color="auto"/>
        <w:bottom w:val="none" w:sz="0" w:space="0" w:color="auto"/>
        <w:right w:val="none" w:sz="0" w:space="0" w:color="auto"/>
      </w:divBdr>
    </w:div>
    <w:div w:id="1108164064">
      <w:marLeft w:val="0"/>
      <w:marRight w:val="0"/>
      <w:marTop w:val="0"/>
      <w:marBottom w:val="0"/>
      <w:divBdr>
        <w:top w:val="none" w:sz="0" w:space="0" w:color="auto"/>
        <w:left w:val="none" w:sz="0" w:space="0" w:color="auto"/>
        <w:bottom w:val="none" w:sz="0" w:space="0" w:color="auto"/>
        <w:right w:val="none" w:sz="0" w:space="0" w:color="auto"/>
      </w:divBdr>
    </w:div>
    <w:div w:id="1108164065">
      <w:marLeft w:val="1800"/>
      <w:marRight w:val="0"/>
      <w:marTop w:val="0"/>
      <w:marBottom w:val="0"/>
      <w:divBdr>
        <w:top w:val="none" w:sz="0" w:space="0" w:color="auto"/>
        <w:left w:val="none" w:sz="0" w:space="0" w:color="auto"/>
        <w:bottom w:val="none" w:sz="0" w:space="0" w:color="auto"/>
        <w:right w:val="none" w:sz="0" w:space="0" w:color="auto"/>
      </w:divBdr>
    </w:div>
    <w:div w:id="1108164066">
      <w:marLeft w:val="0"/>
      <w:marRight w:val="0"/>
      <w:marTop w:val="0"/>
      <w:marBottom w:val="0"/>
      <w:divBdr>
        <w:top w:val="none" w:sz="0" w:space="0" w:color="auto"/>
        <w:left w:val="none" w:sz="0" w:space="0" w:color="auto"/>
        <w:bottom w:val="none" w:sz="0" w:space="0" w:color="auto"/>
        <w:right w:val="none" w:sz="0" w:space="0" w:color="auto"/>
      </w:divBdr>
    </w:div>
    <w:div w:id="1108164067">
      <w:marLeft w:val="1800"/>
      <w:marRight w:val="0"/>
      <w:marTop w:val="0"/>
      <w:marBottom w:val="0"/>
      <w:divBdr>
        <w:top w:val="none" w:sz="0" w:space="0" w:color="auto"/>
        <w:left w:val="none" w:sz="0" w:space="0" w:color="auto"/>
        <w:bottom w:val="none" w:sz="0" w:space="0" w:color="auto"/>
        <w:right w:val="none" w:sz="0" w:space="0" w:color="auto"/>
      </w:divBdr>
    </w:div>
    <w:div w:id="1108164068">
      <w:marLeft w:val="1800"/>
      <w:marRight w:val="0"/>
      <w:marTop w:val="0"/>
      <w:marBottom w:val="0"/>
      <w:divBdr>
        <w:top w:val="none" w:sz="0" w:space="0" w:color="auto"/>
        <w:left w:val="none" w:sz="0" w:space="0" w:color="auto"/>
        <w:bottom w:val="none" w:sz="0" w:space="0" w:color="auto"/>
        <w:right w:val="none" w:sz="0" w:space="0" w:color="auto"/>
      </w:divBdr>
    </w:div>
    <w:div w:id="1108164069">
      <w:marLeft w:val="0"/>
      <w:marRight w:val="0"/>
      <w:marTop w:val="0"/>
      <w:marBottom w:val="0"/>
      <w:divBdr>
        <w:top w:val="none" w:sz="0" w:space="0" w:color="auto"/>
        <w:left w:val="none" w:sz="0" w:space="0" w:color="auto"/>
        <w:bottom w:val="none" w:sz="0" w:space="0" w:color="auto"/>
        <w:right w:val="none" w:sz="0" w:space="0" w:color="auto"/>
      </w:divBdr>
    </w:div>
    <w:div w:id="1108164070">
      <w:marLeft w:val="0"/>
      <w:marRight w:val="0"/>
      <w:marTop w:val="0"/>
      <w:marBottom w:val="0"/>
      <w:divBdr>
        <w:top w:val="none" w:sz="0" w:space="0" w:color="auto"/>
        <w:left w:val="none" w:sz="0" w:space="0" w:color="auto"/>
        <w:bottom w:val="none" w:sz="0" w:space="0" w:color="auto"/>
        <w:right w:val="none" w:sz="0" w:space="0" w:color="auto"/>
      </w:divBdr>
    </w:div>
    <w:div w:id="1108164071">
      <w:marLeft w:val="0"/>
      <w:marRight w:val="0"/>
      <w:marTop w:val="0"/>
      <w:marBottom w:val="0"/>
      <w:divBdr>
        <w:top w:val="none" w:sz="0" w:space="0" w:color="auto"/>
        <w:left w:val="none" w:sz="0" w:space="0" w:color="auto"/>
        <w:bottom w:val="none" w:sz="0" w:space="0" w:color="auto"/>
        <w:right w:val="none" w:sz="0" w:space="0" w:color="auto"/>
      </w:divBdr>
    </w:div>
    <w:div w:id="1108164072">
      <w:marLeft w:val="0"/>
      <w:marRight w:val="0"/>
      <w:marTop w:val="0"/>
      <w:marBottom w:val="0"/>
      <w:divBdr>
        <w:top w:val="none" w:sz="0" w:space="0" w:color="auto"/>
        <w:left w:val="none" w:sz="0" w:space="0" w:color="auto"/>
        <w:bottom w:val="none" w:sz="0" w:space="0" w:color="auto"/>
        <w:right w:val="none" w:sz="0" w:space="0" w:color="auto"/>
      </w:divBdr>
    </w:div>
    <w:div w:id="1108164073">
      <w:marLeft w:val="0"/>
      <w:marRight w:val="0"/>
      <w:marTop w:val="0"/>
      <w:marBottom w:val="0"/>
      <w:divBdr>
        <w:top w:val="none" w:sz="0" w:space="0" w:color="auto"/>
        <w:left w:val="none" w:sz="0" w:space="0" w:color="auto"/>
        <w:bottom w:val="none" w:sz="0" w:space="0" w:color="auto"/>
        <w:right w:val="none" w:sz="0" w:space="0" w:color="auto"/>
      </w:divBdr>
    </w:div>
    <w:div w:id="1108164074">
      <w:marLeft w:val="0"/>
      <w:marRight w:val="0"/>
      <w:marTop w:val="0"/>
      <w:marBottom w:val="0"/>
      <w:divBdr>
        <w:top w:val="none" w:sz="0" w:space="0" w:color="auto"/>
        <w:left w:val="none" w:sz="0" w:space="0" w:color="auto"/>
        <w:bottom w:val="none" w:sz="0" w:space="0" w:color="auto"/>
        <w:right w:val="none" w:sz="0" w:space="0" w:color="auto"/>
      </w:divBdr>
    </w:div>
    <w:div w:id="1108164075">
      <w:marLeft w:val="1166"/>
      <w:marRight w:val="0"/>
      <w:marTop w:val="0"/>
      <w:marBottom w:val="0"/>
      <w:divBdr>
        <w:top w:val="none" w:sz="0" w:space="0" w:color="auto"/>
        <w:left w:val="none" w:sz="0" w:space="0" w:color="auto"/>
        <w:bottom w:val="none" w:sz="0" w:space="0" w:color="auto"/>
        <w:right w:val="none" w:sz="0" w:space="0" w:color="auto"/>
      </w:divBdr>
    </w:div>
    <w:div w:id="1108164076">
      <w:marLeft w:val="0"/>
      <w:marRight w:val="0"/>
      <w:marTop w:val="0"/>
      <w:marBottom w:val="0"/>
      <w:divBdr>
        <w:top w:val="none" w:sz="0" w:space="0" w:color="auto"/>
        <w:left w:val="none" w:sz="0" w:space="0" w:color="auto"/>
        <w:bottom w:val="none" w:sz="0" w:space="0" w:color="auto"/>
        <w:right w:val="none" w:sz="0" w:space="0" w:color="auto"/>
      </w:divBdr>
    </w:div>
    <w:div w:id="1108164078">
      <w:marLeft w:val="0"/>
      <w:marRight w:val="0"/>
      <w:marTop w:val="0"/>
      <w:marBottom w:val="0"/>
      <w:divBdr>
        <w:top w:val="none" w:sz="0" w:space="0" w:color="auto"/>
        <w:left w:val="none" w:sz="0" w:space="0" w:color="auto"/>
        <w:bottom w:val="none" w:sz="0" w:space="0" w:color="auto"/>
        <w:right w:val="none" w:sz="0" w:space="0" w:color="auto"/>
      </w:divBdr>
    </w:div>
    <w:div w:id="1108164080">
      <w:marLeft w:val="0"/>
      <w:marRight w:val="0"/>
      <w:marTop w:val="0"/>
      <w:marBottom w:val="0"/>
      <w:divBdr>
        <w:top w:val="none" w:sz="0" w:space="0" w:color="auto"/>
        <w:left w:val="none" w:sz="0" w:space="0" w:color="auto"/>
        <w:bottom w:val="none" w:sz="0" w:space="0" w:color="auto"/>
        <w:right w:val="none" w:sz="0" w:space="0" w:color="auto"/>
      </w:divBdr>
    </w:div>
    <w:div w:id="1108164081">
      <w:marLeft w:val="0"/>
      <w:marRight w:val="0"/>
      <w:marTop w:val="0"/>
      <w:marBottom w:val="0"/>
      <w:divBdr>
        <w:top w:val="none" w:sz="0" w:space="0" w:color="auto"/>
        <w:left w:val="none" w:sz="0" w:space="0" w:color="auto"/>
        <w:bottom w:val="none" w:sz="0" w:space="0" w:color="auto"/>
        <w:right w:val="none" w:sz="0" w:space="0" w:color="auto"/>
      </w:divBdr>
    </w:div>
    <w:div w:id="1108164082">
      <w:marLeft w:val="0"/>
      <w:marRight w:val="0"/>
      <w:marTop w:val="0"/>
      <w:marBottom w:val="0"/>
      <w:divBdr>
        <w:top w:val="none" w:sz="0" w:space="0" w:color="auto"/>
        <w:left w:val="none" w:sz="0" w:space="0" w:color="auto"/>
        <w:bottom w:val="none" w:sz="0" w:space="0" w:color="auto"/>
        <w:right w:val="none" w:sz="0" w:space="0" w:color="auto"/>
      </w:divBdr>
    </w:div>
    <w:div w:id="1108164083">
      <w:marLeft w:val="1800"/>
      <w:marRight w:val="0"/>
      <w:marTop w:val="0"/>
      <w:marBottom w:val="0"/>
      <w:divBdr>
        <w:top w:val="none" w:sz="0" w:space="0" w:color="auto"/>
        <w:left w:val="none" w:sz="0" w:space="0" w:color="auto"/>
        <w:bottom w:val="none" w:sz="0" w:space="0" w:color="auto"/>
        <w:right w:val="none" w:sz="0" w:space="0" w:color="auto"/>
      </w:divBdr>
    </w:div>
    <w:div w:id="1108164084">
      <w:marLeft w:val="1166"/>
      <w:marRight w:val="0"/>
      <w:marTop w:val="0"/>
      <w:marBottom w:val="0"/>
      <w:divBdr>
        <w:top w:val="none" w:sz="0" w:space="0" w:color="auto"/>
        <w:left w:val="none" w:sz="0" w:space="0" w:color="auto"/>
        <w:bottom w:val="none" w:sz="0" w:space="0" w:color="auto"/>
        <w:right w:val="none" w:sz="0" w:space="0" w:color="auto"/>
      </w:divBdr>
    </w:div>
    <w:div w:id="1108164085">
      <w:marLeft w:val="0"/>
      <w:marRight w:val="0"/>
      <w:marTop w:val="0"/>
      <w:marBottom w:val="0"/>
      <w:divBdr>
        <w:top w:val="none" w:sz="0" w:space="0" w:color="auto"/>
        <w:left w:val="none" w:sz="0" w:space="0" w:color="auto"/>
        <w:bottom w:val="none" w:sz="0" w:space="0" w:color="auto"/>
        <w:right w:val="none" w:sz="0" w:space="0" w:color="auto"/>
      </w:divBdr>
    </w:div>
    <w:div w:id="1108164086">
      <w:marLeft w:val="0"/>
      <w:marRight w:val="0"/>
      <w:marTop w:val="0"/>
      <w:marBottom w:val="0"/>
      <w:divBdr>
        <w:top w:val="none" w:sz="0" w:space="0" w:color="auto"/>
        <w:left w:val="none" w:sz="0" w:space="0" w:color="auto"/>
        <w:bottom w:val="none" w:sz="0" w:space="0" w:color="auto"/>
        <w:right w:val="none" w:sz="0" w:space="0" w:color="auto"/>
      </w:divBdr>
    </w:div>
    <w:div w:id="1108164087">
      <w:marLeft w:val="0"/>
      <w:marRight w:val="0"/>
      <w:marTop w:val="0"/>
      <w:marBottom w:val="0"/>
      <w:divBdr>
        <w:top w:val="none" w:sz="0" w:space="0" w:color="auto"/>
        <w:left w:val="none" w:sz="0" w:space="0" w:color="auto"/>
        <w:bottom w:val="none" w:sz="0" w:space="0" w:color="auto"/>
        <w:right w:val="none" w:sz="0" w:space="0" w:color="auto"/>
      </w:divBdr>
    </w:div>
    <w:div w:id="1108164089">
      <w:marLeft w:val="0"/>
      <w:marRight w:val="0"/>
      <w:marTop w:val="0"/>
      <w:marBottom w:val="0"/>
      <w:divBdr>
        <w:top w:val="none" w:sz="0" w:space="0" w:color="auto"/>
        <w:left w:val="none" w:sz="0" w:space="0" w:color="auto"/>
        <w:bottom w:val="none" w:sz="0" w:space="0" w:color="auto"/>
        <w:right w:val="none" w:sz="0" w:space="0" w:color="auto"/>
      </w:divBdr>
    </w:div>
    <w:div w:id="1108164090">
      <w:marLeft w:val="0"/>
      <w:marRight w:val="0"/>
      <w:marTop w:val="0"/>
      <w:marBottom w:val="0"/>
      <w:divBdr>
        <w:top w:val="none" w:sz="0" w:space="0" w:color="auto"/>
        <w:left w:val="none" w:sz="0" w:space="0" w:color="auto"/>
        <w:bottom w:val="none" w:sz="0" w:space="0" w:color="auto"/>
        <w:right w:val="none" w:sz="0" w:space="0" w:color="auto"/>
      </w:divBdr>
    </w:div>
    <w:div w:id="1108164091">
      <w:marLeft w:val="0"/>
      <w:marRight w:val="0"/>
      <w:marTop w:val="0"/>
      <w:marBottom w:val="0"/>
      <w:divBdr>
        <w:top w:val="none" w:sz="0" w:space="0" w:color="auto"/>
        <w:left w:val="none" w:sz="0" w:space="0" w:color="auto"/>
        <w:bottom w:val="none" w:sz="0" w:space="0" w:color="auto"/>
        <w:right w:val="none" w:sz="0" w:space="0" w:color="auto"/>
      </w:divBdr>
      <w:divsChild>
        <w:div w:id="1108164079">
          <w:marLeft w:val="0"/>
          <w:marRight w:val="0"/>
          <w:marTop w:val="0"/>
          <w:marBottom w:val="0"/>
          <w:divBdr>
            <w:top w:val="none" w:sz="0" w:space="0" w:color="auto"/>
            <w:left w:val="none" w:sz="0" w:space="0" w:color="auto"/>
            <w:bottom w:val="none" w:sz="0" w:space="0" w:color="auto"/>
            <w:right w:val="none" w:sz="0" w:space="0" w:color="auto"/>
          </w:divBdr>
          <w:divsChild>
            <w:div w:id="1108164077">
              <w:marLeft w:val="0"/>
              <w:marRight w:val="0"/>
              <w:marTop w:val="0"/>
              <w:marBottom w:val="0"/>
              <w:divBdr>
                <w:top w:val="none" w:sz="0" w:space="0" w:color="auto"/>
                <w:left w:val="none" w:sz="0" w:space="0" w:color="auto"/>
                <w:bottom w:val="none" w:sz="0" w:space="0" w:color="auto"/>
                <w:right w:val="none" w:sz="0" w:space="0" w:color="auto"/>
              </w:divBdr>
            </w:div>
            <w:div w:id="110816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64092">
      <w:marLeft w:val="0"/>
      <w:marRight w:val="0"/>
      <w:marTop w:val="0"/>
      <w:marBottom w:val="0"/>
      <w:divBdr>
        <w:top w:val="none" w:sz="0" w:space="0" w:color="auto"/>
        <w:left w:val="none" w:sz="0" w:space="0" w:color="auto"/>
        <w:bottom w:val="none" w:sz="0" w:space="0" w:color="auto"/>
        <w:right w:val="none" w:sz="0" w:space="0" w:color="auto"/>
      </w:divBdr>
    </w:div>
    <w:div w:id="1108164094">
      <w:marLeft w:val="1800"/>
      <w:marRight w:val="0"/>
      <w:marTop w:val="0"/>
      <w:marBottom w:val="0"/>
      <w:divBdr>
        <w:top w:val="none" w:sz="0" w:space="0" w:color="auto"/>
        <w:left w:val="none" w:sz="0" w:space="0" w:color="auto"/>
        <w:bottom w:val="none" w:sz="0" w:space="0" w:color="auto"/>
        <w:right w:val="none" w:sz="0" w:space="0" w:color="auto"/>
      </w:divBdr>
    </w:div>
    <w:div w:id="1108164095">
      <w:marLeft w:val="0"/>
      <w:marRight w:val="0"/>
      <w:marTop w:val="0"/>
      <w:marBottom w:val="0"/>
      <w:divBdr>
        <w:top w:val="none" w:sz="0" w:space="0" w:color="auto"/>
        <w:left w:val="none" w:sz="0" w:space="0" w:color="auto"/>
        <w:bottom w:val="none" w:sz="0" w:space="0" w:color="auto"/>
        <w:right w:val="none" w:sz="0" w:space="0" w:color="auto"/>
      </w:divBdr>
    </w:div>
    <w:div w:id="1108164096">
      <w:marLeft w:val="0"/>
      <w:marRight w:val="0"/>
      <w:marTop w:val="0"/>
      <w:marBottom w:val="0"/>
      <w:divBdr>
        <w:top w:val="none" w:sz="0" w:space="0" w:color="auto"/>
        <w:left w:val="none" w:sz="0" w:space="0" w:color="auto"/>
        <w:bottom w:val="none" w:sz="0" w:space="0" w:color="auto"/>
        <w:right w:val="none" w:sz="0" w:space="0" w:color="auto"/>
      </w:divBdr>
    </w:div>
    <w:div w:id="1108164097">
      <w:marLeft w:val="0"/>
      <w:marRight w:val="0"/>
      <w:marTop w:val="0"/>
      <w:marBottom w:val="0"/>
      <w:divBdr>
        <w:top w:val="none" w:sz="0" w:space="0" w:color="auto"/>
        <w:left w:val="none" w:sz="0" w:space="0" w:color="auto"/>
        <w:bottom w:val="none" w:sz="0" w:space="0" w:color="auto"/>
        <w:right w:val="none" w:sz="0" w:space="0" w:color="auto"/>
      </w:divBdr>
    </w:div>
    <w:div w:id="1108164099">
      <w:marLeft w:val="0"/>
      <w:marRight w:val="0"/>
      <w:marTop w:val="0"/>
      <w:marBottom w:val="0"/>
      <w:divBdr>
        <w:top w:val="none" w:sz="0" w:space="0" w:color="auto"/>
        <w:left w:val="none" w:sz="0" w:space="0" w:color="auto"/>
        <w:bottom w:val="none" w:sz="0" w:space="0" w:color="auto"/>
        <w:right w:val="none" w:sz="0" w:space="0" w:color="auto"/>
      </w:divBdr>
    </w:div>
    <w:div w:id="1108164100">
      <w:marLeft w:val="0"/>
      <w:marRight w:val="0"/>
      <w:marTop w:val="0"/>
      <w:marBottom w:val="0"/>
      <w:divBdr>
        <w:top w:val="none" w:sz="0" w:space="0" w:color="auto"/>
        <w:left w:val="none" w:sz="0" w:space="0" w:color="auto"/>
        <w:bottom w:val="none" w:sz="0" w:space="0" w:color="auto"/>
        <w:right w:val="none" w:sz="0" w:space="0" w:color="auto"/>
      </w:divBdr>
    </w:div>
    <w:div w:id="1123887466">
      <w:bodyDiv w:val="1"/>
      <w:marLeft w:val="0"/>
      <w:marRight w:val="0"/>
      <w:marTop w:val="0"/>
      <w:marBottom w:val="0"/>
      <w:divBdr>
        <w:top w:val="none" w:sz="0" w:space="0" w:color="auto"/>
        <w:left w:val="none" w:sz="0" w:space="0" w:color="auto"/>
        <w:bottom w:val="none" w:sz="0" w:space="0" w:color="auto"/>
        <w:right w:val="none" w:sz="0" w:space="0" w:color="auto"/>
      </w:divBdr>
    </w:div>
    <w:div w:id="1129513935">
      <w:bodyDiv w:val="1"/>
      <w:marLeft w:val="0"/>
      <w:marRight w:val="0"/>
      <w:marTop w:val="0"/>
      <w:marBottom w:val="0"/>
      <w:divBdr>
        <w:top w:val="none" w:sz="0" w:space="0" w:color="auto"/>
        <w:left w:val="none" w:sz="0" w:space="0" w:color="auto"/>
        <w:bottom w:val="none" w:sz="0" w:space="0" w:color="auto"/>
        <w:right w:val="none" w:sz="0" w:space="0" w:color="auto"/>
      </w:divBdr>
    </w:div>
    <w:div w:id="1137338850">
      <w:bodyDiv w:val="1"/>
      <w:marLeft w:val="0"/>
      <w:marRight w:val="0"/>
      <w:marTop w:val="0"/>
      <w:marBottom w:val="0"/>
      <w:divBdr>
        <w:top w:val="none" w:sz="0" w:space="0" w:color="auto"/>
        <w:left w:val="none" w:sz="0" w:space="0" w:color="auto"/>
        <w:bottom w:val="none" w:sz="0" w:space="0" w:color="auto"/>
        <w:right w:val="none" w:sz="0" w:space="0" w:color="auto"/>
      </w:divBdr>
    </w:div>
    <w:div w:id="1154832013">
      <w:bodyDiv w:val="1"/>
      <w:marLeft w:val="0"/>
      <w:marRight w:val="0"/>
      <w:marTop w:val="0"/>
      <w:marBottom w:val="0"/>
      <w:divBdr>
        <w:top w:val="none" w:sz="0" w:space="0" w:color="auto"/>
        <w:left w:val="none" w:sz="0" w:space="0" w:color="auto"/>
        <w:bottom w:val="none" w:sz="0" w:space="0" w:color="auto"/>
        <w:right w:val="none" w:sz="0" w:space="0" w:color="auto"/>
      </w:divBdr>
      <w:divsChild>
        <w:div w:id="500049719">
          <w:marLeft w:val="446"/>
          <w:marRight w:val="0"/>
          <w:marTop w:val="0"/>
          <w:marBottom w:val="160"/>
          <w:divBdr>
            <w:top w:val="none" w:sz="0" w:space="0" w:color="auto"/>
            <w:left w:val="none" w:sz="0" w:space="0" w:color="auto"/>
            <w:bottom w:val="none" w:sz="0" w:space="0" w:color="auto"/>
            <w:right w:val="none" w:sz="0" w:space="0" w:color="auto"/>
          </w:divBdr>
        </w:div>
        <w:div w:id="1827554180">
          <w:marLeft w:val="720"/>
          <w:marRight w:val="0"/>
          <w:marTop w:val="0"/>
          <w:marBottom w:val="160"/>
          <w:divBdr>
            <w:top w:val="none" w:sz="0" w:space="0" w:color="auto"/>
            <w:left w:val="none" w:sz="0" w:space="0" w:color="auto"/>
            <w:bottom w:val="none" w:sz="0" w:space="0" w:color="auto"/>
            <w:right w:val="none" w:sz="0" w:space="0" w:color="auto"/>
          </w:divBdr>
        </w:div>
      </w:divsChild>
    </w:div>
    <w:div w:id="1155802475">
      <w:bodyDiv w:val="1"/>
      <w:marLeft w:val="0"/>
      <w:marRight w:val="0"/>
      <w:marTop w:val="0"/>
      <w:marBottom w:val="0"/>
      <w:divBdr>
        <w:top w:val="none" w:sz="0" w:space="0" w:color="auto"/>
        <w:left w:val="none" w:sz="0" w:space="0" w:color="auto"/>
        <w:bottom w:val="none" w:sz="0" w:space="0" w:color="auto"/>
        <w:right w:val="none" w:sz="0" w:space="0" w:color="auto"/>
      </w:divBdr>
    </w:div>
    <w:div w:id="1165053599">
      <w:bodyDiv w:val="1"/>
      <w:marLeft w:val="0"/>
      <w:marRight w:val="0"/>
      <w:marTop w:val="0"/>
      <w:marBottom w:val="0"/>
      <w:divBdr>
        <w:top w:val="none" w:sz="0" w:space="0" w:color="auto"/>
        <w:left w:val="none" w:sz="0" w:space="0" w:color="auto"/>
        <w:bottom w:val="none" w:sz="0" w:space="0" w:color="auto"/>
        <w:right w:val="none" w:sz="0" w:space="0" w:color="auto"/>
      </w:divBdr>
    </w:div>
    <w:div w:id="1165517098">
      <w:bodyDiv w:val="1"/>
      <w:marLeft w:val="0"/>
      <w:marRight w:val="0"/>
      <w:marTop w:val="0"/>
      <w:marBottom w:val="0"/>
      <w:divBdr>
        <w:top w:val="none" w:sz="0" w:space="0" w:color="auto"/>
        <w:left w:val="none" w:sz="0" w:space="0" w:color="auto"/>
        <w:bottom w:val="none" w:sz="0" w:space="0" w:color="auto"/>
        <w:right w:val="none" w:sz="0" w:space="0" w:color="auto"/>
      </w:divBdr>
    </w:div>
    <w:div w:id="1191921277">
      <w:bodyDiv w:val="1"/>
      <w:marLeft w:val="0"/>
      <w:marRight w:val="0"/>
      <w:marTop w:val="0"/>
      <w:marBottom w:val="0"/>
      <w:divBdr>
        <w:top w:val="none" w:sz="0" w:space="0" w:color="auto"/>
        <w:left w:val="none" w:sz="0" w:space="0" w:color="auto"/>
        <w:bottom w:val="none" w:sz="0" w:space="0" w:color="auto"/>
        <w:right w:val="none" w:sz="0" w:space="0" w:color="auto"/>
      </w:divBdr>
    </w:div>
    <w:div w:id="1192694687">
      <w:bodyDiv w:val="1"/>
      <w:marLeft w:val="0"/>
      <w:marRight w:val="0"/>
      <w:marTop w:val="0"/>
      <w:marBottom w:val="0"/>
      <w:divBdr>
        <w:top w:val="none" w:sz="0" w:space="0" w:color="auto"/>
        <w:left w:val="none" w:sz="0" w:space="0" w:color="auto"/>
        <w:bottom w:val="none" w:sz="0" w:space="0" w:color="auto"/>
        <w:right w:val="none" w:sz="0" w:space="0" w:color="auto"/>
      </w:divBdr>
    </w:div>
    <w:div w:id="1194155377">
      <w:bodyDiv w:val="1"/>
      <w:marLeft w:val="0"/>
      <w:marRight w:val="0"/>
      <w:marTop w:val="0"/>
      <w:marBottom w:val="0"/>
      <w:divBdr>
        <w:top w:val="none" w:sz="0" w:space="0" w:color="auto"/>
        <w:left w:val="none" w:sz="0" w:space="0" w:color="auto"/>
        <w:bottom w:val="none" w:sz="0" w:space="0" w:color="auto"/>
        <w:right w:val="none" w:sz="0" w:space="0" w:color="auto"/>
      </w:divBdr>
      <w:divsChild>
        <w:div w:id="1354763732">
          <w:marLeft w:val="274"/>
          <w:marRight w:val="0"/>
          <w:marTop w:val="0"/>
          <w:marBottom w:val="0"/>
          <w:divBdr>
            <w:top w:val="none" w:sz="0" w:space="0" w:color="auto"/>
            <w:left w:val="none" w:sz="0" w:space="0" w:color="auto"/>
            <w:bottom w:val="none" w:sz="0" w:space="0" w:color="auto"/>
            <w:right w:val="none" w:sz="0" w:space="0" w:color="auto"/>
          </w:divBdr>
        </w:div>
        <w:div w:id="652220126">
          <w:marLeft w:val="274"/>
          <w:marRight w:val="0"/>
          <w:marTop w:val="0"/>
          <w:marBottom w:val="0"/>
          <w:divBdr>
            <w:top w:val="none" w:sz="0" w:space="0" w:color="auto"/>
            <w:left w:val="none" w:sz="0" w:space="0" w:color="auto"/>
            <w:bottom w:val="none" w:sz="0" w:space="0" w:color="auto"/>
            <w:right w:val="none" w:sz="0" w:space="0" w:color="auto"/>
          </w:divBdr>
        </w:div>
        <w:div w:id="1309087021">
          <w:marLeft w:val="274"/>
          <w:marRight w:val="0"/>
          <w:marTop w:val="0"/>
          <w:marBottom w:val="0"/>
          <w:divBdr>
            <w:top w:val="none" w:sz="0" w:space="0" w:color="auto"/>
            <w:left w:val="none" w:sz="0" w:space="0" w:color="auto"/>
            <w:bottom w:val="none" w:sz="0" w:space="0" w:color="auto"/>
            <w:right w:val="none" w:sz="0" w:space="0" w:color="auto"/>
          </w:divBdr>
        </w:div>
        <w:div w:id="80760152">
          <w:marLeft w:val="274"/>
          <w:marRight w:val="0"/>
          <w:marTop w:val="0"/>
          <w:marBottom w:val="0"/>
          <w:divBdr>
            <w:top w:val="none" w:sz="0" w:space="0" w:color="auto"/>
            <w:left w:val="none" w:sz="0" w:space="0" w:color="auto"/>
            <w:bottom w:val="none" w:sz="0" w:space="0" w:color="auto"/>
            <w:right w:val="none" w:sz="0" w:space="0" w:color="auto"/>
          </w:divBdr>
        </w:div>
        <w:div w:id="1498351574">
          <w:marLeft w:val="274"/>
          <w:marRight w:val="0"/>
          <w:marTop w:val="0"/>
          <w:marBottom w:val="0"/>
          <w:divBdr>
            <w:top w:val="none" w:sz="0" w:space="0" w:color="auto"/>
            <w:left w:val="none" w:sz="0" w:space="0" w:color="auto"/>
            <w:bottom w:val="none" w:sz="0" w:space="0" w:color="auto"/>
            <w:right w:val="none" w:sz="0" w:space="0" w:color="auto"/>
          </w:divBdr>
        </w:div>
        <w:div w:id="1542133390">
          <w:marLeft w:val="274"/>
          <w:marRight w:val="0"/>
          <w:marTop w:val="0"/>
          <w:marBottom w:val="0"/>
          <w:divBdr>
            <w:top w:val="none" w:sz="0" w:space="0" w:color="auto"/>
            <w:left w:val="none" w:sz="0" w:space="0" w:color="auto"/>
            <w:bottom w:val="none" w:sz="0" w:space="0" w:color="auto"/>
            <w:right w:val="none" w:sz="0" w:space="0" w:color="auto"/>
          </w:divBdr>
        </w:div>
        <w:div w:id="1406949918">
          <w:marLeft w:val="274"/>
          <w:marRight w:val="0"/>
          <w:marTop w:val="0"/>
          <w:marBottom w:val="0"/>
          <w:divBdr>
            <w:top w:val="none" w:sz="0" w:space="0" w:color="auto"/>
            <w:left w:val="none" w:sz="0" w:space="0" w:color="auto"/>
            <w:bottom w:val="none" w:sz="0" w:space="0" w:color="auto"/>
            <w:right w:val="none" w:sz="0" w:space="0" w:color="auto"/>
          </w:divBdr>
        </w:div>
      </w:divsChild>
    </w:div>
    <w:div w:id="1252618870">
      <w:bodyDiv w:val="1"/>
      <w:marLeft w:val="0"/>
      <w:marRight w:val="0"/>
      <w:marTop w:val="0"/>
      <w:marBottom w:val="0"/>
      <w:divBdr>
        <w:top w:val="none" w:sz="0" w:space="0" w:color="auto"/>
        <w:left w:val="none" w:sz="0" w:space="0" w:color="auto"/>
        <w:bottom w:val="none" w:sz="0" w:space="0" w:color="auto"/>
        <w:right w:val="none" w:sz="0" w:space="0" w:color="auto"/>
      </w:divBdr>
    </w:div>
    <w:div w:id="1276447145">
      <w:bodyDiv w:val="1"/>
      <w:marLeft w:val="0"/>
      <w:marRight w:val="0"/>
      <w:marTop w:val="0"/>
      <w:marBottom w:val="0"/>
      <w:divBdr>
        <w:top w:val="none" w:sz="0" w:space="0" w:color="auto"/>
        <w:left w:val="none" w:sz="0" w:space="0" w:color="auto"/>
        <w:bottom w:val="none" w:sz="0" w:space="0" w:color="auto"/>
        <w:right w:val="none" w:sz="0" w:space="0" w:color="auto"/>
      </w:divBdr>
    </w:div>
    <w:div w:id="1278173791">
      <w:bodyDiv w:val="1"/>
      <w:marLeft w:val="0"/>
      <w:marRight w:val="0"/>
      <w:marTop w:val="0"/>
      <w:marBottom w:val="0"/>
      <w:divBdr>
        <w:top w:val="none" w:sz="0" w:space="0" w:color="auto"/>
        <w:left w:val="none" w:sz="0" w:space="0" w:color="auto"/>
        <w:bottom w:val="none" w:sz="0" w:space="0" w:color="auto"/>
        <w:right w:val="none" w:sz="0" w:space="0" w:color="auto"/>
      </w:divBdr>
    </w:div>
    <w:div w:id="1294678823">
      <w:bodyDiv w:val="1"/>
      <w:marLeft w:val="0"/>
      <w:marRight w:val="0"/>
      <w:marTop w:val="0"/>
      <w:marBottom w:val="0"/>
      <w:divBdr>
        <w:top w:val="none" w:sz="0" w:space="0" w:color="auto"/>
        <w:left w:val="none" w:sz="0" w:space="0" w:color="auto"/>
        <w:bottom w:val="none" w:sz="0" w:space="0" w:color="auto"/>
        <w:right w:val="none" w:sz="0" w:space="0" w:color="auto"/>
      </w:divBdr>
    </w:div>
    <w:div w:id="1319378512">
      <w:bodyDiv w:val="1"/>
      <w:marLeft w:val="0"/>
      <w:marRight w:val="0"/>
      <w:marTop w:val="0"/>
      <w:marBottom w:val="0"/>
      <w:divBdr>
        <w:top w:val="none" w:sz="0" w:space="0" w:color="auto"/>
        <w:left w:val="none" w:sz="0" w:space="0" w:color="auto"/>
        <w:bottom w:val="none" w:sz="0" w:space="0" w:color="auto"/>
        <w:right w:val="none" w:sz="0" w:space="0" w:color="auto"/>
      </w:divBdr>
    </w:div>
    <w:div w:id="1336884434">
      <w:bodyDiv w:val="1"/>
      <w:marLeft w:val="0"/>
      <w:marRight w:val="0"/>
      <w:marTop w:val="0"/>
      <w:marBottom w:val="0"/>
      <w:divBdr>
        <w:top w:val="none" w:sz="0" w:space="0" w:color="auto"/>
        <w:left w:val="none" w:sz="0" w:space="0" w:color="auto"/>
        <w:bottom w:val="none" w:sz="0" w:space="0" w:color="auto"/>
        <w:right w:val="none" w:sz="0" w:space="0" w:color="auto"/>
      </w:divBdr>
    </w:div>
    <w:div w:id="1353609658">
      <w:bodyDiv w:val="1"/>
      <w:marLeft w:val="0"/>
      <w:marRight w:val="0"/>
      <w:marTop w:val="0"/>
      <w:marBottom w:val="0"/>
      <w:divBdr>
        <w:top w:val="none" w:sz="0" w:space="0" w:color="auto"/>
        <w:left w:val="none" w:sz="0" w:space="0" w:color="auto"/>
        <w:bottom w:val="none" w:sz="0" w:space="0" w:color="auto"/>
        <w:right w:val="none" w:sz="0" w:space="0" w:color="auto"/>
      </w:divBdr>
    </w:div>
    <w:div w:id="1354334172">
      <w:bodyDiv w:val="1"/>
      <w:marLeft w:val="0"/>
      <w:marRight w:val="0"/>
      <w:marTop w:val="0"/>
      <w:marBottom w:val="0"/>
      <w:divBdr>
        <w:top w:val="none" w:sz="0" w:space="0" w:color="auto"/>
        <w:left w:val="none" w:sz="0" w:space="0" w:color="auto"/>
        <w:bottom w:val="none" w:sz="0" w:space="0" w:color="auto"/>
        <w:right w:val="none" w:sz="0" w:space="0" w:color="auto"/>
      </w:divBdr>
    </w:div>
    <w:div w:id="1412118381">
      <w:bodyDiv w:val="1"/>
      <w:marLeft w:val="0"/>
      <w:marRight w:val="0"/>
      <w:marTop w:val="0"/>
      <w:marBottom w:val="0"/>
      <w:divBdr>
        <w:top w:val="none" w:sz="0" w:space="0" w:color="auto"/>
        <w:left w:val="none" w:sz="0" w:space="0" w:color="auto"/>
        <w:bottom w:val="none" w:sz="0" w:space="0" w:color="auto"/>
        <w:right w:val="none" w:sz="0" w:space="0" w:color="auto"/>
      </w:divBdr>
    </w:div>
    <w:div w:id="1428960076">
      <w:bodyDiv w:val="1"/>
      <w:marLeft w:val="0"/>
      <w:marRight w:val="0"/>
      <w:marTop w:val="0"/>
      <w:marBottom w:val="0"/>
      <w:divBdr>
        <w:top w:val="none" w:sz="0" w:space="0" w:color="auto"/>
        <w:left w:val="none" w:sz="0" w:space="0" w:color="auto"/>
        <w:bottom w:val="none" w:sz="0" w:space="0" w:color="auto"/>
        <w:right w:val="none" w:sz="0" w:space="0" w:color="auto"/>
      </w:divBdr>
    </w:div>
    <w:div w:id="1437411424">
      <w:bodyDiv w:val="1"/>
      <w:marLeft w:val="0"/>
      <w:marRight w:val="0"/>
      <w:marTop w:val="0"/>
      <w:marBottom w:val="0"/>
      <w:divBdr>
        <w:top w:val="none" w:sz="0" w:space="0" w:color="auto"/>
        <w:left w:val="none" w:sz="0" w:space="0" w:color="auto"/>
        <w:bottom w:val="none" w:sz="0" w:space="0" w:color="auto"/>
        <w:right w:val="none" w:sz="0" w:space="0" w:color="auto"/>
      </w:divBdr>
      <w:divsChild>
        <w:div w:id="1561591890">
          <w:marLeft w:val="360"/>
          <w:marRight w:val="0"/>
          <w:marTop w:val="120"/>
          <w:marBottom w:val="120"/>
          <w:divBdr>
            <w:top w:val="none" w:sz="0" w:space="0" w:color="auto"/>
            <w:left w:val="none" w:sz="0" w:space="0" w:color="auto"/>
            <w:bottom w:val="none" w:sz="0" w:space="0" w:color="auto"/>
            <w:right w:val="none" w:sz="0" w:space="0" w:color="auto"/>
          </w:divBdr>
        </w:div>
      </w:divsChild>
    </w:div>
    <w:div w:id="1451968847">
      <w:bodyDiv w:val="1"/>
      <w:marLeft w:val="0"/>
      <w:marRight w:val="0"/>
      <w:marTop w:val="0"/>
      <w:marBottom w:val="0"/>
      <w:divBdr>
        <w:top w:val="none" w:sz="0" w:space="0" w:color="auto"/>
        <w:left w:val="none" w:sz="0" w:space="0" w:color="auto"/>
        <w:bottom w:val="none" w:sz="0" w:space="0" w:color="auto"/>
        <w:right w:val="none" w:sz="0" w:space="0" w:color="auto"/>
      </w:divBdr>
    </w:div>
    <w:div w:id="1525361886">
      <w:bodyDiv w:val="1"/>
      <w:marLeft w:val="0"/>
      <w:marRight w:val="0"/>
      <w:marTop w:val="0"/>
      <w:marBottom w:val="0"/>
      <w:divBdr>
        <w:top w:val="none" w:sz="0" w:space="0" w:color="auto"/>
        <w:left w:val="none" w:sz="0" w:space="0" w:color="auto"/>
        <w:bottom w:val="none" w:sz="0" w:space="0" w:color="auto"/>
        <w:right w:val="none" w:sz="0" w:space="0" w:color="auto"/>
      </w:divBdr>
    </w:div>
    <w:div w:id="1530945800">
      <w:bodyDiv w:val="1"/>
      <w:marLeft w:val="0"/>
      <w:marRight w:val="0"/>
      <w:marTop w:val="0"/>
      <w:marBottom w:val="0"/>
      <w:divBdr>
        <w:top w:val="none" w:sz="0" w:space="0" w:color="auto"/>
        <w:left w:val="none" w:sz="0" w:space="0" w:color="auto"/>
        <w:bottom w:val="none" w:sz="0" w:space="0" w:color="auto"/>
        <w:right w:val="none" w:sz="0" w:space="0" w:color="auto"/>
      </w:divBdr>
    </w:div>
    <w:div w:id="1552575701">
      <w:bodyDiv w:val="1"/>
      <w:marLeft w:val="0"/>
      <w:marRight w:val="0"/>
      <w:marTop w:val="0"/>
      <w:marBottom w:val="0"/>
      <w:divBdr>
        <w:top w:val="none" w:sz="0" w:space="0" w:color="auto"/>
        <w:left w:val="none" w:sz="0" w:space="0" w:color="auto"/>
        <w:bottom w:val="none" w:sz="0" w:space="0" w:color="auto"/>
        <w:right w:val="none" w:sz="0" w:space="0" w:color="auto"/>
      </w:divBdr>
    </w:div>
    <w:div w:id="1559590249">
      <w:bodyDiv w:val="1"/>
      <w:marLeft w:val="0"/>
      <w:marRight w:val="0"/>
      <w:marTop w:val="0"/>
      <w:marBottom w:val="0"/>
      <w:divBdr>
        <w:top w:val="none" w:sz="0" w:space="0" w:color="auto"/>
        <w:left w:val="none" w:sz="0" w:space="0" w:color="auto"/>
        <w:bottom w:val="none" w:sz="0" w:space="0" w:color="auto"/>
        <w:right w:val="none" w:sz="0" w:space="0" w:color="auto"/>
      </w:divBdr>
    </w:div>
    <w:div w:id="1560822249">
      <w:bodyDiv w:val="1"/>
      <w:marLeft w:val="0"/>
      <w:marRight w:val="0"/>
      <w:marTop w:val="0"/>
      <w:marBottom w:val="0"/>
      <w:divBdr>
        <w:top w:val="none" w:sz="0" w:space="0" w:color="auto"/>
        <w:left w:val="none" w:sz="0" w:space="0" w:color="auto"/>
        <w:bottom w:val="none" w:sz="0" w:space="0" w:color="auto"/>
        <w:right w:val="none" w:sz="0" w:space="0" w:color="auto"/>
      </w:divBdr>
    </w:div>
    <w:div w:id="1583834471">
      <w:bodyDiv w:val="1"/>
      <w:marLeft w:val="0"/>
      <w:marRight w:val="0"/>
      <w:marTop w:val="0"/>
      <w:marBottom w:val="0"/>
      <w:divBdr>
        <w:top w:val="none" w:sz="0" w:space="0" w:color="auto"/>
        <w:left w:val="none" w:sz="0" w:space="0" w:color="auto"/>
        <w:bottom w:val="none" w:sz="0" w:space="0" w:color="auto"/>
        <w:right w:val="none" w:sz="0" w:space="0" w:color="auto"/>
      </w:divBdr>
    </w:div>
    <w:div w:id="1585990300">
      <w:bodyDiv w:val="1"/>
      <w:marLeft w:val="0"/>
      <w:marRight w:val="0"/>
      <w:marTop w:val="0"/>
      <w:marBottom w:val="0"/>
      <w:divBdr>
        <w:top w:val="none" w:sz="0" w:space="0" w:color="auto"/>
        <w:left w:val="none" w:sz="0" w:space="0" w:color="auto"/>
        <w:bottom w:val="none" w:sz="0" w:space="0" w:color="auto"/>
        <w:right w:val="none" w:sz="0" w:space="0" w:color="auto"/>
      </w:divBdr>
    </w:div>
    <w:div w:id="1621494126">
      <w:bodyDiv w:val="1"/>
      <w:marLeft w:val="0"/>
      <w:marRight w:val="0"/>
      <w:marTop w:val="0"/>
      <w:marBottom w:val="0"/>
      <w:divBdr>
        <w:top w:val="none" w:sz="0" w:space="0" w:color="auto"/>
        <w:left w:val="none" w:sz="0" w:space="0" w:color="auto"/>
        <w:bottom w:val="none" w:sz="0" w:space="0" w:color="auto"/>
        <w:right w:val="none" w:sz="0" w:space="0" w:color="auto"/>
      </w:divBdr>
    </w:div>
    <w:div w:id="1629821693">
      <w:bodyDiv w:val="1"/>
      <w:marLeft w:val="0"/>
      <w:marRight w:val="0"/>
      <w:marTop w:val="0"/>
      <w:marBottom w:val="0"/>
      <w:divBdr>
        <w:top w:val="none" w:sz="0" w:space="0" w:color="auto"/>
        <w:left w:val="none" w:sz="0" w:space="0" w:color="auto"/>
        <w:bottom w:val="none" w:sz="0" w:space="0" w:color="auto"/>
        <w:right w:val="none" w:sz="0" w:space="0" w:color="auto"/>
      </w:divBdr>
    </w:div>
    <w:div w:id="1651789626">
      <w:bodyDiv w:val="1"/>
      <w:marLeft w:val="0"/>
      <w:marRight w:val="0"/>
      <w:marTop w:val="0"/>
      <w:marBottom w:val="0"/>
      <w:divBdr>
        <w:top w:val="none" w:sz="0" w:space="0" w:color="auto"/>
        <w:left w:val="none" w:sz="0" w:space="0" w:color="auto"/>
        <w:bottom w:val="none" w:sz="0" w:space="0" w:color="auto"/>
        <w:right w:val="none" w:sz="0" w:space="0" w:color="auto"/>
      </w:divBdr>
    </w:div>
    <w:div w:id="1653409349">
      <w:bodyDiv w:val="1"/>
      <w:marLeft w:val="0"/>
      <w:marRight w:val="0"/>
      <w:marTop w:val="0"/>
      <w:marBottom w:val="0"/>
      <w:divBdr>
        <w:top w:val="none" w:sz="0" w:space="0" w:color="auto"/>
        <w:left w:val="none" w:sz="0" w:space="0" w:color="auto"/>
        <w:bottom w:val="none" w:sz="0" w:space="0" w:color="auto"/>
        <w:right w:val="none" w:sz="0" w:space="0" w:color="auto"/>
      </w:divBdr>
    </w:div>
    <w:div w:id="1654874145">
      <w:bodyDiv w:val="1"/>
      <w:marLeft w:val="0"/>
      <w:marRight w:val="0"/>
      <w:marTop w:val="0"/>
      <w:marBottom w:val="0"/>
      <w:divBdr>
        <w:top w:val="none" w:sz="0" w:space="0" w:color="auto"/>
        <w:left w:val="none" w:sz="0" w:space="0" w:color="auto"/>
        <w:bottom w:val="none" w:sz="0" w:space="0" w:color="auto"/>
        <w:right w:val="none" w:sz="0" w:space="0" w:color="auto"/>
      </w:divBdr>
    </w:div>
    <w:div w:id="1656566112">
      <w:bodyDiv w:val="1"/>
      <w:marLeft w:val="0"/>
      <w:marRight w:val="0"/>
      <w:marTop w:val="0"/>
      <w:marBottom w:val="0"/>
      <w:divBdr>
        <w:top w:val="none" w:sz="0" w:space="0" w:color="auto"/>
        <w:left w:val="none" w:sz="0" w:space="0" w:color="auto"/>
        <w:bottom w:val="none" w:sz="0" w:space="0" w:color="auto"/>
        <w:right w:val="none" w:sz="0" w:space="0" w:color="auto"/>
      </w:divBdr>
    </w:div>
    <w:div w:id="1669943878">
      <w:bodyDiv w:val="1"/>
      <w:marLeft w:val="0"/>
      <w:marRight w:val="0"/>
      <w:marTop w:val="0"/>
      <w:marBottom w:val="0"/>
      <w:divBdr>
        <w:top w:val="none" w:sz="0" w:space="0" w:color="auto"/>
        <w:left w:val="none" w:sz="0" w:space="0" w:color="auto"/>
        <w:bottom w:val="none" w:sz="0" w:space="0" w:color="auto"/>
        <w:right w:val="none" w:sz="0" w:space="0" w:color="auto"/>
      </w:divBdr>
      <w:divsChild>
        <w:div w:id="340621373">
          <w:marLeft w:val="734"/>
          <w:marRight w:val="0"/>
          <w:marTop w:val="120"/>
          <w:marBottom w:val="120"/>
          <w:divBdr>
            <w:top w:val="none" w:sz="0" w:space="0" w:color="auto"/>
            <w:left w:val="none" w:sz="0" w:space="0" w:color="auto"/>
            <w:bottom w:val="none" w:sz="0" w:space="0" w:color="auto"/>
            <w:right w:val="none" w:sz="0" w:space="0" w:color="auto"/>
          </w:divBdr>
        </w:div>
        <w:div w:id="468282723">
          <w:marLeft w:val="360"/>
          <w:marRight w:val="0"/>
          <w:marTop w:val="120"/>
          <w:marBottom w:val="120"/>
          <w:divBdr>
            <w:top w:val="none" w:sz="0" w:space="0" w:color="auto"/>
            <w:left w:val="none" w:sz="0" w:space="0" w:color="auto"/>
            <w:bottom w:val="none" w:sz="0" w:space="0" w:color="auto"/>
            <w:right w:val="none" w:sz="0" w:space="0" w:color="auto"/>
          </w:divBdr>
        </w:div>
        <w:div w:id="812215199">
          <w:marLeft w:val="734"/>
          <w:marRight w:val="0"/>
          <w:marTop w:val="120"/>
          <w:marBottom w:val="120"/>
          <w:divBdr>
            <w:top w:val="none" w:sz="0" w:space="0" w:color="auto"/>
            <w:left w:val="none" w:sz="0" w:space="0" w:color="auto"/>
            <w:bottom w:val="none" w:sz="0" w:space="0" w:color="auto"/>
            <w:right w:val="none" w:sz="0" w:space="0" w:color="auto"/>
          </w:divBdr>
        </w:div>
        <w:div w:id="954562173">
          <w:marLeft w:val="734"/>
          <w:marRight w:val="0"/>
          <w:marTop w:val="120"/>
          <w:marBottom w:val="120"/>
          <w:divBdr>
            <w:top w:val="none" w:sz="0" w:space="0" w:color="auto"/>
            <w:left w:val="none" w:sz="0" w:space="0" w:color="auto"/>
            <w:bottom w:val="none" w:sz="0" w:space="0" w:color="auto"/>
            <w:right w:val="none" w:sz="0" w:space="0" w:color="auto"/>
          </w:divBdr>
        </w:div>
        <w:div w:id="1388798392">
          <w:marLeft w:val="734"/>
          <w:marRight w:val="0"/>
          <w:marTop w:val="120"/>
          <w:marBottom w:val="120"/>
          <w:divBdr>
            <w:top w:val="none" w:sz="0" w:space="0" w:color="auto"/>
            <w:left w:val="none" w:sz="0" w:space="0" w:color="auto"/>
            <w:bottom w:val="none" w:sz="0" w:space="0" w:color="auto"/>
            <w:right w:val="none" w:sz="0" w:space="0" w:color="auto"/>
          </w:divBdr>
        </w:div>
        <w:div w:id="1616131189">
          <w:marLeft w:val="734"/>
          <w:marRight w:val="0"/>
          <w:marTop w:val="120"/>
          <w:marBottom w:val="120"/>
          <w:divBdr>
            <w:top w:val="none" w:sz="0" w:space="0" w:color="auto"/>
            <w:left w:val="none" w:sz="0" w:space="0" w:color="auto"/>
            <w:bottom w:val="none" w:sz="0" w:space="0" w:color="auto"/>
            <w:right w:val="none" w:sz="0" w:space="0" w:color="auto"/>
          </w:divBdr>
        </w:div>
        <w:div w:id="2043968521">
          <w:marLeft w:val="734"/>
          <w:marRight w:val="0"/>
          <w:marTop w:val="120"/>
          <w:marBottom w:val="120"/>
          <w:divBdr>
            <w:top w:val="none" w:sz="0" w:space="0" w:color="auto"/>
            <w:left w:val="none" w:sz="0" w:space="0" w:color="auto"/>
            <w:bottom w:val="none" w:sz="0" w:space="0" w:color="auto"/>
            <w:right w:val="none" w:sz="0" w:space="0" w:color="auto"/>
          </w:divBdr>
        </w:div>
      </w:divsChild>
    </w:div>
    <w:div w:id="1674726332">
      <w:bodyDiv w:val="1"/>
      <w:marLeft w:val="0"/>
      <w:marRight w:val="0"/>
      <w:marTop w:val="0"/>
      <w:marBottom w:val="0"/>
      <w:divBdr>
        <w:top w:val="none" w:sz="0" w:space="0" w:color="auto"/>
        <w:left w:val="none" w:sz="0" w:space="0" w:color="auto"/>
        <w:bottom w:val="none" w:sz="0" w:space="0" w:color="auto"/>
        <w:right w:val="none" w:sz="0" w:space="0" w:color="auto"/>
      </w:divBdr>
    </w:div>
    <w:div w:id="1678190676">
      <w:bodyDiv w:val="1"/>
      <w:marLeft w:val="0"/>
      <w:marRight w:val="0"/>
      <w:marTop w:val="0"/>
      <w:marBottom w:val="0"/>
      <w:divBdr>
        <w:top w:val="none" w:sz="0" w:space="0" w:color="auto"/>
        <w:left w:val="none" w:sz="0" w:space="0" w:color="auto"/>
        <w:bottom w:val="none" w:sz="0" w:space="0" w:color="auto"/>
        <w:right w:val="none" w:sz="0" w:space="0" w:color="auto"/>
      </w:divBdr>
    </w:div>
    <w:div w:id="1687052344">
      <w:bodyDiv w:val="1"/>
      <w:marLeft w:val="0"/>
      <w:marRight w:val="0"/>
      <w:marTop w:val="0"/>
      <w:marBottom w:val="0"/>
      <w:divBdr>
        <w:top w:val="none" w:sz="0" w:space="0" w:color="auto"/>
        <w:left w:val="none" w:sz="0" w:space="0" w:color="auto"/>
        <w:bottom w:val="none" w:sz="0" w:space="0" w:color="auto"/>
        <w:right w:val="none" w:sz="0" w:space="0" w:color="auto"/>
      </w:divBdr>
    </w:div>
    <w:div w:id="1700932528">
      <w:bodyDiv w:val="1"/>
      <w:marLeft w:val="0"/>
      <w:marRight w:val="0"/>
      <w:marTop w:val="0"/>
      <w:marBottom w:val="0"/>
      <w:divBdr>
        <w:top w:val="none" w:sz="0" w:space="0" w:color="auto"/>
        <w:left w:val="none" w:sz="0" w:space="0" w:color="auto"/>
        <w:bottom w:val="none" w:sz="0" w:space="0" w:color="auto"/>
        <w:right w:val="none" w:sz="0" w:space="0" w:color="auto"/>
      </w:divBdr>
    </w:div>
    <w:div w:id="1709986992">
      <w:bodyDiv w:val="1"/>
      <w:marLeft w:val="0"/>
      <w:marRight w:val="0"/>
      <w:marTop w:val="0"/>
      <w:marBottom w:val="0"/>
      <w:divBdr>
        <w:top w:val="none" w:sz="0" w:space="0" w:color="auto"/>
        <w:left w:val="none" w:sz="0" w:space="0" w:color="auto"/>
        <w:bottom w:val="none" w:sz="0" w:space="0" w:color="auto"/>
        <w:right w:val="none" w:sz="0" w:space="0" w:color="auto"/>
      </w:divBdr>
    </w:div>
    <w:div w:id="1712341530">
      <w:bodyDiv w:val="1"/>
      <w:marLeft w:val="0"/>
      <w:marRight w:val="0"/>
      <w:marTop w:val="0"/>
      <w:marBottom w:val="0"/>
      <w:divBdr>
        <w:top w:val="none" w:sz="0" w:space="0" w:color="auto"/>
        <w:left w:val="none" w:sz="0" w:space="0" w:color="auto"/>
        <w:bottom w:val="none" w:sz="0" w:space="0" w:color="auto"/>
        <w:right w:val="none" w:sz="0" w:space="0" w:color="auto"/>
      </w:divBdr>
    </w:div>
    <w:div w:id="1716080652">
      <w:bodyDiv w:val="1"/>
      <w:marLeft w:val="0"/>
      <w:marRight w:val="0"/>
      <w:marTop w:val="0"/>
      <w:marBottom w:val="0"/>
      <w:divBdr>
        <w:top w:val="none" w:sz="0" w:space="0" w:color="auto"/>
        <w:left w:val="none" w:sz="0" w:space="0" w:color="auto"/>
        <w:bottom w:val="none" w:sz="0" w:space="0" w:color="auto"/>
        <w:right w:val="none" w:sz="0" w:space="0" w:color="auto"/>
      </w:divBdr>
    </w:div>
    <w:div w:id="1726181320">
      <w:bodyDiv w:val="1"/>
      <w:marLeft w:val="0"/>
      <w:marRight w:val="0"/>
      <w:marTop w:val="0"/>
      <w:marBottom w:val="0"/>
      <w:divBdr>
        <w:top w:val="none" w:sz="0" w:space="0" w:color="auto"/>
        <w:left w:val="none" w:sz="0" w:space="0" w:color="auto"/>
        <w:bottom w:val="none" w:sz="0" w:space="0" w:color="auto"/>
        <w:right w:val="none" w:sz="0" w:space="0" w:color="auto"/>
      </w:divBdr>
    </w:div>
    <w:div w:id="1731727146">
      <w:bodyDiv w:val="1"/>
      <w:marLeft w:val="0"/>
      <w:marRight w:val="0"/>
      <w:marTop w:val="0"/>
      <w:marBottom w:val="0"/>
      <w:divBdr>
        <w:top w:val="none" w:sz="0" w:space="0" w:color="auto"/>
        <w:left w:val="none" w:sz="0" w:space="0" w:color="auto"/>
        <w:bottom w:val="none" w:sz="0" w:space="0" w:color="auto"/>
        <w:right w:val="none" w:sz="0" w:space="0" w:color="auto"/>
      </w:divBdr>
    </w:div>
    <w:div w:id="1783576884">
      <w:bodyDiv w:val="1"/>
      <w:marLeft w:val="0"/>
      <w:marRight w:val="0"/>
      <w:marTop w:val="0"/>
      <w:marBottom w:val="0"/>
      <w:divBdr>
        <w:top w:val="none" w:sz="0" w:space="0" w:color="auto"/>
        <w:left w:val="none" w:sz="0" w:space="0" w:color="auto"/>
        <w:bottom w:val="none" w:sz="0" w:space="0" w:color="auto"/>
        <w:right w:val="none" w:sz="0" w:space="0" w:color="auto"/>
      </w:divBdr>
      <w:divsChild>
        <w:div w:id="677004662">
          <w:marLeft w:val="0"/>
          <w:marRight w:val="0"/>
          <w:marTop w:val="0"/>
          <w:marBottom w:val="0"/>
          <w:divBdr>
            <w:top w:val="none" w:sz="0" w:space="0" w:color="auto"/>
            <w:left w:val="none" w:sz="0" w:space="0" w:color="auto"/>
            <w:bottom w:val="none" w:sz="0" w:space="0" w:color="auto"/>
            <w:right w:val="none" w:sz="0" w:space="0" w:color="auto"/>
          </w:divBdr>
        </w:div>
      </w:divsChild>
    </w:div>
    <w:div w:id="1785954002">
      <w:bodyDiv w:val="1"/>
      <w:marLeft w:val="0"/>
      <w:marRight w:val="0"/>
      <w:marTop w:val="0"/>
      <w:marBottom w:val="0"/>
      <w:divBdr>
        <w:top w:val="none" w:sz="0" w:space="0" w:color="auto"/>
        <w:left w:val="none" w:sz="0" w:space="0" w:color="auto"/>
        <w:bottom w:val="none" w:sz="0" w:space="0" w:color="auto"/>
        <w:right w:val="none" w:sz="0" w:space="0" w:color="auto"/>
      </w:divBdr>
      <w:divsChild>
        <w:div w:id="1964575603">
          <w:marLeft w:val="446"/>
          <w:marRight w:val="0"/>
          <w:marTop w:val="0"/>
          <w:marBottom w:val="160"/>
          <w:divBdr>
            <w:top w:val="none" w:sz="0" w:space="0" w:color="auto"/>
            <w:left w:val="none" w:sz="0" w:space="0" w:color="auto"/>
            <w:bottom w:val="none" w:sz="0" w:space="0" w:color="auto"/>
            <w:right w:val="none" w:sz="0" w:space="0" w:color="auto"/>
          </w:divBdr>
        </w:div>
        <w:div w:id="780958574">
          <w:marLeft w:val="720"/>
          <w:marRight w:val="0"/>
          <w:marTop w:val="0"/>
          <w:marBottom w:val="160"/>
          <w:divBdr>
            <w:top w:val="none" w:sz="0" w:space="0" w:color="auto"/>
            <w:left w:val="none" w:sz="0" w:space="0" w:color="auto"/>
            <w:bottom w:val="none" w:sz="0" w:space="0" w:color="auto"/>
            <w:right w:val="none" w:sz="0" w:space="0" w:color="auto"/>
          </w:divBdr>
        </w:div>
      </w:divsChild>
    </w:div>
    <w:div w:id="1789857372">
      <w:bodyDiv w:val="1"/>
      <w:marLeft w:val="0"/>
      <w:marRight w:val="0"/>
      <w:marTop w:val="0"/>
      <w:marBottom w:val="0"/>
      <w:divBdr>
        <w:top w:val="none" w:sz="0" w:space="0" w:color="auto"/>
        <w:left w:val="none" w:sz="0" w:space="0" w:color="auto"/>
        <w:bottom w:val="none" w:sz="0" w:space="0" w:color="auto"/>
        <w:right w:val="none" w:sz="0" w:space="0" w:color="auto"/>
      </w:divBdr>
    </w:div>
    <w:div w:id="1804500192">
      <w:bodyDiv w:val="1"/>
      <w:marLeft w:val="0"/>
      <w:marRight w:val="0"/>
      <w:marTop w:val="0"/>
      <w:marBottom w:val="0"/>
      <w:divBdr>
        <w:top w:val="none" w:sz="0" w:space="0" w:color="auto"/>
        <w:left w:val="none" w:sz="0" w:space="0" w:color="auto"/>
        <w:bottom w:val="none" w:sz="0" w:space="0" w:color="auto"/>
        <w:right w:val="none" w:sz="0" w:space="0" w:color="auto"/>
      </w:divBdr>
    </w:div>
    <w:div w:id="1844707636">
      <w:bodyDiv w:val="1"/>
      <w:marLeft w:val="0"/>
      <w:marRight w:val="0"/>
      <w:marTop w:val="0"/>
      <w:marBottom w:val="0"/>
      <w:divBdr>
        <w:top w:val="none" w:sz="0" w:space="0" w:color="auto"/>
        <w:left w:val="none" w:sz="0" w:space="0" w:color="auto"/>
        <w:bottom w:val="none" w:sz="0" w:space="0" w:color="auto"/>
        <w:right w:val="none" w:sz="0" w:space="0" w:color="auto"/>
      </w:divBdr>
    </w:div>
    <w:div w:id="1844860290">
      <w:bodyDiv w:val="1"/>
      <w:marLeft w:val="0"/>
      <w:marRight w:val="0"/>
      <w:marTop w:val="0"/>
      <w:marBottom w:val="0"/>
      <w:divBdr>
        <w:top w:val="none" w:sz="0" w:space="0" w:color="auto"/>
        <w:left w:val="none" w:sz="0" w:space="0" w:color="auto"/>
        <w:bottom w:val="none" w:sz="0" w:space="0" w:color="auto"/>
        <w:right w:val="none" w:sz="0" w:space="0" w:color="auto"/>
      </w:divBdr>
    </w:div>
    <w:div w:id="1846359055">
      <w:bodyDiv w:val="1"/>
      <w:marLeft w:val="0"/>
      <w:marRight w:val="0"/>
      <w:marTop w:val="0"/>
      <w:marBottom w:val="0"/>
      <w:divBdr>
        <w:top w:val="none" w:sz="0" w:space="0" w:color="auto"/>
        <w:left w:val="none" w:sz="0" w:space="0" w:color="auto"/>
        <w:bottom w:val="none" w:sz="0" w:space="0" w:color="auto"/>
        <w:right w:val="none" w:sz="0" w:space="0" w:color="auto"/>
      </w:divBdr>
    </w:div>
    <w:div w:id="1851094328">
      <w:bodyDiv w:val="1"/>
      <w:marLeft w:val="0"/>
      <w:marRight w:val="0"/>
      <w:marTop w:val="0"/>
      <w:marBottom w:val="0"/>
      <w:divBdr>
        <w:top w:val="none" w:sz="0" w:space="0" w:color="auto"/>
        <w:left w:val="none" w:sz="0" w:space="0" w:color="auto"/>
        <w:bottom w:val="none" w:sz="0" w:space="0" w:color="auto"/>
        <w:right w:val="none" w:sz="0" w:space="0" w:color="auto"/>
      </w:divBdr>
      <w:divsChild>
        <w:div w:id="1484345462">
          <w:marLeft w:val="0"/>
          <w:marRight w:val="0"/>
          <w:marTop w:val="360"/>
          <w:marBottom w:val="0"/>
          <w:divBdr>
            <w:top w:val="none" w:sz="0" w:space="0" w:color="auto"/>
            <w:left w:val="none" w:sz="0" w:space="0" w:color="auto"/>
            <w:bottom w:val="none" w:sz="0" w:space="0" w:color="auto"/>
            <w:right w:val="none" w:sz="0" w:space="0" w:color="auto"/>
          </w:divBdr>
        </w:div>
      </w:divsChild>
    </w:div>
    <w:div w:id="1852523204">
      <w:bodyDiv w:val="1"/>
      <w:marLeft w:val="0"/>
      <w:marRight w:val="0"/>
      <w:marTop w:val="0"/>
      <w:marBottom w:val="0"/>
      <w:divBdr>
        <w:top w:val="none" w:sz="0" w:space="0" w:color="auto"/>
        <w:left w:val="none" w:sz="0" w:space="0" w:color="auto"/>
        <w:bottom w:val="none" w:sz="0" w:space="0" w:color="auto"/>
        <w:right w:val="none" w:sz="0" w:space="0" w:color="auto"/>
      </w:divBdr>
      <w:divsChild>
        <w:div w:id="1714304014">
          <w:marLeft w:val="274"/>
          <w:marRight w:val="0"/>
          <w:marTop w:val="90"/>
          <w:marBottom w:val="30"/>
          <w:divBdr>
            <w:top w:val="none" w:sz="0" w:space="0" w:color="auto"/>
            <w:left w:val="none" w:sz="0" w:space="0" w:color="auto"/>
            <w:bottom w:val="none" w:sz="0" w:space="0" w:color="auto"/>
            <w:right w:val="none" w:sz="0" w:space="0" w:color="auto"/>
          </w:divBdr>
        </w:div>
        <w:div w:id="1352878271">
          <w:marLeft w:val="274"/>
          <w:marRight w:val="0"/>
          <w:marTop w:val="90"/>
          <w:marBottom w:val="30"/>
          <w:divBdr>
            <w:top w:val="none" w:sz="0" w:space="0" w:color="auto"/>
            <w:left w:val="none" w:sz="0" w:space="0" w:color="auto"/>
            <w:bottom w:val="none" w:sz="0" w:space="0" w:color="auto"/>
            <w:right w:val="none" w:sz="0" w:space="0" w:color="auto"/>
          </w:divBdr>
        </w:div>
        <w:div w:id="1590848058">
          <w:marLeft w:val="274"/>
          <w:marRight w:val="0"/>
          <w:marTop w:val="90"/>
          <w:marBottom w:val="30"/>
          <w:divBdr>
            <w:top w:val="none" w:sz="0" w:space="0" w:color="auto"/>
            <w:left w:val="none" w:sz="0" w:space="0" w:color="auto"/>
            <w:bottom w:val="none" w:sz="0" w:space="0" w:color="auto"/>
            <w:right w:val="none" w:sz="0" w:space="0" w:color="auto"/>
          </w:divBdr>
        </w:div>
        <w:div w:id="1255170348">
          <w:marLeft w:val="274"/>
          <w:marRight w:val="0"/>
          <w:marTop w:val="90"/>
          <w:marBottom w:val="30"/>
          <w:divBdr>
            <w:top w:val="none" w:sz="0" w:space="0" w:color="auto"/>
            <w:left w:val="none" w:sz="0" w:space="0" w:color="auto"/>
            <w:bottom w:val="none" w:sz="0" w:space="0" w:color="auto"/>
            <w:right w:val="none" w:sz="0" w:space="0" w:color="auto"/>
          </w:divBdr>
        </w:div>
        <w:div w:id="471140846">
          <w:marLeft w:val="274"/>
          <w:marRight w:val="0"/>
          <w:marTop w:val="90"/>
          <w:marBottom w:val="30"/>
          <w:divBdr>
            <w:top w:val="none" w:sz="0" w:space="0" w:color="auto"/>
            <w:left w:val="none" w:sz="0" w:space="0" w:color="auto"/>
            <w:bottom w:val="none" w:sz="0" w:space="0" w:color="auto"/>
            <w:right w:val="none" w:sz="0" w:space="0" w:color="auto"/>
          </w:divBdr>
        </w:div>
        <w:div w:id="2144495974">
          <w:marLeft w:val="274"/>
          <w:marRight w:val="0"/>
          <w:marTop w:val="90"/>
          <w:marBottom w:val="30"/>
          <w:divBdr>
            <w:top w:val="none" w:sz="0" w:space="0" w:color="auto"/>
            <w:left w:val="none" w:sz="0" w:space="0" w:color="auto"/>
            <w:bottom w:val="none" w:sz="0" w:space="0" w:color="auto"/>
            <w:right w:val="none" w:sz="0" w:space="0" w:color="auto"/>
          </w:divBdr>
        </w:div>
        <w:div w:id="1401249454">
          <w:marLeft w:val="274"/>
          <w:marRight w:val="0"/>
          <w:marTop w:val="90"/>
          <w:marBottom w:val="30"/>
          <w:divBdr>
            <w:top w:val="none" w:sz="0" w:space="0" w:color="auto"/>
            <w:left w:val="none" w:sz="0" w:space="0" w:color="auto"/>
            <w:bottom w:val="none" w:sz="0" w:space="0" w:color="auto"/>
            <w:right w:val="none" w:sz="0" w:space="0" w:color="auto"/>
          </w:divBdr>
        </w:div>
        <w:div w:id="1707752702">
          <w:marLeft w:val="274"/>
          <w:marRight w:val="0"/>
          <w:marTop w:val="90"/>
          <w:marBottom w:val="30"/>
          <w:divBdr>
            <w:top w:val="none" w:sz="0" w:space="0" w:color="auto"/>
            <w:left w:val="none" w:sz="0" w:space="0" w:color="auto"/>
            <w:bottom w:val="none" w:sz="0" w:space="0" w:color="auto"/>
            <w:right w:val="none" w:sz="0" w:space="0" w:color="auto"/>
          </w:divBdr>
        </w:div>
      </w:divsChild>
    </w:div>
    <w:div w:id="1884095019">
      <w:bodyDiv w:val="1"/>
      <w:marLeft w:val="0"/>
      <w:marRight w:val="0"/>
      <w:marTop w:val="0"/>
      <w:marBottom w:val="0"/>
      <w:divBdr>
        <w:top w:val="none" w:sz="0" w:space="0" w:color="auto"/>
        <w:left w:val="none" w:sz="0" w:space="0" w:color="auto"/>
        <w:bottom w:val="none" w:sz="0" w:space="0" w:color="auto"/>
        <w:right w:val="none" w:sz="0" w:space="0" w:color="auto"/>
      </w:divBdr>
    </w:div>
    <w:div w:id="1886481459">
      <w:bodyDiv w:val="1"/>
      <w:marLeft w:val="0"/>
      <w:marRight w:val="0"/>
      <w:marTop w:val="0"/>
      <w:marBottom w:val="0"/>
      <w:divBdr>
        <w:top w:val="none" w:sz="0" w:space="0" w:color="auto"/>
        <w:left w:val="none" w:sz="0" w:space="0" w:color="auto"/>
        <w:bottom w:val="none" w:sz="0" w:space="0" w:color="auto"/>
        <w:right w:val="none" w:sz="0" w:space="0" w:color="auto"/>
      </w:divBdr>
      <w:divsChild>
        <w:div w:id="1968853601">
          <w:marLeft w:val="0"/>
          <w:marRight w:val="0"/>
          <w:marTop w:val="0"/>
          <w:marBottom w:val="0"/>
          <w:divBdr>
            <w:top w:val="none" w:sz="0" w:space="0" w:color="auto"/>
            <w:left w:val="none" w:sz="0" w:space="0" w:color="auto"/>
            <w:bottom w:val="none" w:sz="0" w:space="0" w:color="auto"/>
            <w:right w:val="none" w:sz="0" w:space="0" w:color="auto"/>
          </w:divBdr>
        </w:div>
      </w:divsChild>
    </w:div>
    <w:div w:id="1887256542">
      <w:bodyDiv w:val="1"/>
      <w:marLeft w:val="0"/>
      <w:marRight w:val="0"/>
      <w:marTop w:val="0"/>
      <w:marBottom w:val="0"/>
      <w:divBdr>
        <w:top w:val="none" w:sz="0" w:space="0" w:color="auto"/>
        <w:left w:val="none" w:sz="0" w:space="0" w:color="auto"/>
        <w:bottom w:val="none" w:sz="0" w:space="0" w:color="auto"/>
        <w:right w:val="none" w:sz="0" w:space="0" w:color="auto"/>
      </w:divBdr>
    </w:div>
    <w:div w:id="1912889948">
      <w:bodyDiv w:val="1"/>
      <w:marLeft w:val="0"/>
      <w:marRight w:val="0"/>
      <w:marTop w:val="0"/>
      <w:marBottom w:val="0"/>
      <w:divBdr>
        <w:top w:val="none" w:sz="0" w:space="0" w:color="auto"/>
        <w:left w:val="none" w:sz="0" w:space="0" w:color="auto"/>
        <w:bottom w:val="none" w:sz="0" w:space="0" w:color="auto"/>
        <w:right w:val="none" w:sz="0" w:space="0" w:color="auto"/>
      </w:divBdr>
    </w:div>
    <w:div w:id="1917547353">
      <w:bodyDiv w:val="1"/>
      <w:marLeft w:val="0"/>
      <w:marRight w:val="0"/>
      <w:marTop w:val="0"/>
      <w:marBottom w:val="0"/>
      <w:divBdr>
        <w:top w:val="none" w:sz="0" w:space="0" w:color="auto"/>
        <w:left w:val="none" w:sz="0" w:space="0" w:color="auto"/>
        <w:bottom w:val="none" w:sz="0" w:space="0" w:color="auto"/>
        <w:right w:val="none" w:sz="0" w:space="0" w:color="auto"/>
      </w:divBdr>
    </w:div>
    <w:div w:id="1918245993">
      <w:bodyDiv w:val="1"/>
      <w:marLeft w:val="0"/>
      <w:marRight w:val="0"/>
      <w:marTop w:val="0"/>
      <w:marBottom w:val="0"/>
      <w:divBdr>
        <w:top w:val="none" w:sz="0" w:space="0" w:color="auto"/>
        <w:left w:val="none" w:sz="0" w:space="0" w:color="auto"/>
        <w:bottom w:val="none" w:sz="0" w:space="0" w:color="auto"/>
        <w:right w:val="none" w:sz="0" w:space="0" w:color="auto"/>
      </w:divBdr>
    </w:div>
    <w:div w:id="1945845151">
      <w:bodyDiv w:val="1"/>
      <w:marLeft w:val="0"/>
      <w:marRight w:val="0"/>
      <w:marTop w:val="0"/>
      <w:marBottom w:val="0"/>
      <w:divBdr>
        <w:top w:val="none" w:sz="0" w:space="0" w:color="auto"/>
        <w:left w:val="none" w:sz="0" w:space="0" w:color="auto"/>
        <w:bottom w:val="none" w:sz="0" w:space="0" w:color="auto"/>
        <w:right w:val="none" w:sz="0" w:space="0" w:color="auto"/>
      </w:divBdr>
    </w:div>
    <w:div w:id="1958948845">
      <w:bodyDiv w:val="1"/>
      <w:marLeft w:val="0"/>
      <w:marRight w:val="0"/>
      <w:marTop w:val="0"/>
      <w:marBottom w:val="0"/>
      <w:divBdr>
        <w:top w:val="none" w:sz="0" w:space="0" w:color="auto"/>
        <w:left w:val="none" w:sz="0" w:space="0" w:color="auto"/>
        <w:bottom w:val="none" w:sz="0" w:space="0" w:color="auto"/>
        <w:right w:val="none" w:sz="0" w:space="0" w:color="auto"/>
      </w:divBdr>
      <w:divsChild>
        <w:div w:id="426850287">
          <w:marLeft w:val="360"/>
          <w:marRight w:val="0"/>
          <w:marTop w:val="120"/>
          <w:marBottom w:val="120"/>
          <w:divBdr>
            <w:top w:val="none" w:sz="0" w:space="0" w:color="auto"/>
            <w:left w:val="none" w:sz="0" w:space="0" w:color="auto"/>
            <w:bottom w:val="none" w:sz="0" w:space="0" w:color="auto"/>
            <w:right w:val="none" w:sz="0" w:space="0" w:color="auto"/>
          </w:divBdr>
        </w:div>
      </w:divsChild>
    </w:div>
    <w:div w:id="1966620968">
      <w:bodyDiv w:val="1"/>
      <w:marLeft w:val="0"/>
      <w:marRight w:val="0"/>
      <w:marTop w:val="0"/>
      <w:marBottom w:val="0"/>
      <w:divBdr>
        <w:top w:val="none" w:sz="0" w:space="0" w:color="auto"/>
        <w:left w:val="none" w:sz="0" w:space="0" w:color="auto"/>
        <w:bottom w:val="none" w:sz="0" w:space="0" w:color="auto"/>
        <w:right w:val="none" w:sz="0" w:space="0" w:color="auto"/>
      </w:divBdr>
      <w:divsChild>
        <w:div w:id="957881247">
          <w:marLeft w:val="0"/>
          <w:marRight w:val="0"/>
          <w:marTop w:val="0"/>
          <w:marBottom w:val="75"/>
          <w:divBdr>
            <w:top w:val="none" w:sz="0" w:space="0" w:color="auto"/>
            <w:left w:val="none" w:sz="0" w:space="0" w:color="auto"/>
            <w:bottom w:val="none" w:sz="0" w:space="0" w:color="auto"/>
            <w:right w:val="none" w:sz="0" w:space="0" w:color="auto"/>
          </w:divBdr>
        </w:div>
      </w:divsChild>
    </w:div>
    <w:div w:id="1978801616">
      <w:bodyDiv w:val="1"/>
      <w:marLeft w:val="0"/>
      <w:marRight w:val="0"/>
      <w:marTop w:val="0"/>
      <w:marBottom w:val="0"/>
      <w:divBdr>
        <w:top w:val="none" w:sz="0" w:space="0" w:color="auto"/>
        <w:left w:val="none" w:sz="0" w:space="0" w:color="auto"/>
        <w:bottom w:val="none" w:sz="0" w:space="0" w:color="auto"/>
        <w:right w:val="none" w:sz="0" w:space="0" w:color="auto"/>
      </w:divBdr>
    </w:div>
    <w:div w:id="1978803779">
      <w:bodyDiv w:val="1"/>
      <w:marLeft w:val="0"/>
      <w:marRight w:val="0"/>
      <w:marTop w:val="0"/>
      <w:marBottom w:val="0"/>
      <w:divBdr>
        <w:top w:val="none" w:sz="0" w:space="0" w:color="auto"/>
        <w:left w:val="none" w:sz="0" w:space="0" w:color="auto"/>
        <w:bottom w:val="none" w:sz="0" w:space="0" w:color="auto"/>
        <w:right w:val="none" w:sz="0" w:space="0" w:color="auto"/>
      </w:divBdr>
    </w:div>
    <w:div w:id="1990792294">
      <w:bodyDiv w:val="1"/>
      <w:marLeft w:val="0"/>
      <w:marRight w:val="0"/>
      <w:marTop w:val="0"/>
      <w:marBottom w:val="0"/>
      <w:divBdr>
        <w:top w:val="none" w:sz="0" w:space="0" w:color="auto"/>
        <w:left w:val="none" w:sz="0" w:space="0" w:color="auto"/>
        <w:bottom w:val="none" w:sz="0" w:space="0" w:color="auto"/>
        <w:right w:val="none" w:sz="0" w:space="0" w:color="auto"/>
      </w:divBdr>
    </w:div>
    <w:div w:id="2000883847">
      <w:bodyDiv w:val="1"/>
      <w:marLeft w:val="0"/>
      <w:marRight w:val="0"/>
      <w:marTop w:val="0"/>
      <w:marBottom w:val="0"/>
      <w:divBdr>
        <w:top w:val="none" w:sz="0" w:space="0" w:color="auto"/>
        <w:left w:val="none" w:sz="0" w:space="0" w:color="auto"/>
        <w:bottom w:val="none" w:sz="0" w:space="0" w:color="auto"/>
        <w:right w:val="none" w:sz="0" w:space="0" w:color="auto"/>
      </w:divBdr>
    </w:div>
    <w:div w:id="2013099293">
      <w:bodyDiv w:val="1"/>
      <w:marLeft w:val="0"/>
      <w:marRight w:val="0"/>
      <w:marTop w:val="0"/>
      <w:marBottom w:val="0"/>
      <w:divBdr>
        <w:top w:val="none" w:sz="0" w:space="0" w:color="auto"/>
        <w:left w:val="none" w:sz="0" w:space="0" w:color="auto"/>
        <w:bottom w:val="none" w:sz="0" w:space="0" w:color="auto"/>
        <w:right w:val="none" w:sz="0" w:space="0" w:color="auto"/>
      </w:divBdr>
    </w:div>
    <w:div w:id="2021856842">
      <w:bodyDiv w:val="1"/>
      <w:marLeft w:val="0"/>
      <w:marRight w:val="0"/>
      <w:marTop w:val="0"/>
      <w:marBottom w:val="0"/>
      <w:divBdr>
        <w:top w:val="none" w:sz="0" w:space="0" w:color="auto"/>
        <w:left w:val="none" w:sz="0" w:space="0" w:color="auto"/>
        <w:bottom w:val="none" w:sz="0" w:space="0" w:color="auto"/>
        <w:right w:val="none" w:sz="0" w:space="0" w:color="auto"/>
      </w:divBdr>
    </w:div>
    <w:div w:id="2038236252">
      <w:bodyDiv w:val="1"/>
      <w:marLeft w:val="0"/>
      <w:marRight w:val="0"/>
      <w:marTop w:val="0"/>
      <w:marBottom w:val="0"/>
      <w:divBdr>
        <w:top w:val="none" w:sz="0" w:space="0" w:color="auto"/>
        <w:left w:val="none" w:sz="0" w:space="0" w:color="auto"/>
        <w:bottom w:val="none" w:sz="0" w:space="0" w:color="auto"/>
        <w:right w:val="none" w:sz="0" w:space="0" w:color="auto"/>
      </w:divBdr>
    </w:div>
    <w:div w:id="2044402040">
      <w:bodyDiv w:val="1"/>
      <w:marLeft w:val="0"/>
      <w:marRight w:val="0"/>
      <w:marTop w:val="0"/>
      <w:marBottom w:val="0"/>
      <w:divBdr>
        <w:top w:val="none" w:sz="0" w:space="0" w:color="auto"/>
        <w:left w:val="none" w:sz="0" w:space="0" w:color="auto"/>
        <w:bottom w:val="none" w:sz="0" w:space="0" w:color="auto"/>
        <w:right w:val="none" w:sz="0" w:space="0" w:color="auto"/>
      </w:divBdr>
    </w:div>
    <w:div w:id="2046325614">
      <w:bodyDiv w:val="1"/>
      <w:marLeft w:val="0"/>
      <w:marRight w:val="0"/>
      <w:marTop w:val="0"/>
      <w:marBottom w:val="0"/>
      <w:divBdr>
        <w:top w:val="none" w:sz="0" w:space="0" w:color="auto"/>
        <w:left w:val="none" w:sz="0" w:space="0" w:color="auto"/>
        <w:bottom w:val="none" w:sz="0" w:space="0" w:color="auto"/>
        <w:right w:val="none" w:sz="0" w:space="0" w:color="auto"/>
      </w:divBdr>
    </w:div>
    <w:div w:id="2088575425">
      <w:bodyDiv w:val="1"/>
      <w:marLeft w:val="0"/>
      <w:marRight w:val="0"/>
      <w:marTop w:val="0"/>
      <w:marBottom w:val="0"/>
      <w:divBdr>
        <w:top w:val="none" w:sz="0" w:space="0" w:color="auto"/>
        <w:left w:val="none" w:sz="0" w:space="0" w:color="auto"/>
        <w:bottom w:val="none" w:sz="0" w:space="0" w:color="auto"/>
        <w:right w:val="none" w:sz="0" w:space="0" w:color="auto"/>
      </w:divBdr>
      <w:divsChild>
        <w:div w:id="118496011">
          <w:marLeft w:val="0"/>
          <w:marRight w:val="0"/>
          <w:marTop w:val="0"/>
          <w:marBottom w:val="0"/>
          <w:divBdr>
            <w:top w:val="none" w:sz="0" w:space="0" w:color="auto"/>
            <w:left w:val="none" w:sz="0" w:space="0" w:color="auto"/>
            <w:bottom w:val="none" w:sz="0" w:space="0" w:color="auto"/>
            <w:right w:val="none" w:sz="0" w:space="0" w:color="auto"/>
          </w:divBdr>
        </w:div>
      </w:divsChild>
    </w:div>
    <w:div w:id="2108689795">
      <w:bodyDiv w:val="1"/>
      <w:marLeft w:val="0"/>
      <w:marRight w:val="0"/>
      <w:marTop w:val="0"/>
      <w:marBottom w:val="0"/>
      <w:divBdr>
        <w:top w:val="none" w:sz="0" w:space="0" w:color="auto"/>
        <w:left w:val="none" w:sz="0" w:space="0" w:color="auto"/>
        <w:bottom w:val="none" w:sz="0" w:space="0" w:color="auto"/>
        <w:right w:val="none" w:sz="0" w:space="0" w:color="auto"/>
      </w:divBdr>
    </w:div>
    <w:div w:id="2126608431">
      <w:bodyDiv w:val="1"/>
      <w:marLeft w:val="0"/>
      <w:marRight w:val="0"/>
      <w:marTop w:val="0"/>
      <w:marBottom w:val="0"/>
      <w:divBdr>
        <w:top w:val="none" w:sz="0" w:space="0" w:color="auto"/>
        <w:left w:val="none" w:sz="0" w:space="0" w:color="auto"/>
        <w:bottom w:val="none" w:sz="0" w:space="0" w:color="auto"/>
        <w:right w:val="none" w:sz="0" w:space="0" w:color="auto"/>
      </w:divBdr>
    </w:div>
    <w:div w:id="2138209850">
      <w:bodyDiv w:val="1"/>
      <w:marLeft w:val="0"/>
      <w:marRight w:val="0"/>
      <w:marTop w:val="0"/>
      <w:marBottom w:val="0"/>
      <w:divBdr>
        <w:top w:val="none" w:sz="0" w:space="0" w:color="auto"/>
        <w:left w:val="none" w:sz="0" w:space="0" w:color="auto"/>
        <w:bottom w:val="none" w:sz="0" w:space="0" w:color="auto"/>
        <w:right w:val="none" w:sz="0" w:space="0" w:color="auto"/>
      </w:divBdr>
      <w:divsChild>
        <w:div w:id="120465464">
          <w:marLeft w:val="0"/>
          <w:marRight w:val="0"/>
          <w:marTop w:val="0"/>
          <w:marBottom w:val="0"/>
          <w:divBdr>
            <w:top w:val="none" w:sz="0" w:space="0" w:color="auto"/>
            <w:left w:val="none" w:sz="0" w:space="0" w:color="auto"/>
            <w:bottom w:val="none" w:sz="0" w:space="0" w:color="auto"/>
            <w:right w:val="none" w:sz="0" w:space="0" w:color="auto"/>
          </w:divBdr>
        </w:div>
      </w:divsChild>
    </w:div>
    <w:div w:id="214639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threejs.org/examples/" TargetMode="Externa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gist.github.com/chrisprobst/8441970" TargetMode="Externa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sitepoint.com/bringing-vr-to-web-google-cardboard-three-js/"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7.jpe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20Work\Live%20Tv\LiveTV%20-%20Docs\Process_Management\Templates\LiveTV_Word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94D9B3-4875-4760-A62B-35DDEA1AB54E}">
  <ds:schemaRefs>
    <ds:schemaRef ds:uri="http://schemas.openxmlformats.org/officeDocument/2006/bibliography"/>
  </ds:schemaRefs>
</ds:datastoreItem>
</file>

<file path=customXml/itemProps2.xml><?xml version="1.0" encoding="utf-8"?>
<ds:datastoreItem xmlns:ds="http://schemas.openxmlformats.org/officeDocument/2006/customXml" ds:itemID="{ADDF208C-A365-4B63-8027-BBF7A7843C29}">
  <ds:schemaRefs>
    <ds:schemaRef ds:uri="http://schemas.openxmlformats.org/officeDocument/2006/bibliography"/>
  </ds:schemaRefs>
</ds:datastoreItem>
</file>

<file path=customXml/itemProps3.xml><?xml version="1.0" encoding="utf-8"?>
<ds:datastoreItem xmlns:ds="http://schemas.openxmlformats.org/officeDocument/2006/customXml" ds:itemID="{4A7D9FE2-D104-4C76-8585-D76828AF0CBC}">
  <ds:schemaRefs>
    <ds:schemaRef ds:uri="http://schemas.openxmlformats.org/officeDocument/2006/bibliography"/>
  </ds:schemaRefs>
</ds:datastoreItem>
</file>

<file path=customXml/itemProps4.xml><?xml version="1.0" encoding="utf-8"?>
<ds:datastoreItem xmlns:ds="http://schemas.openxmlformats.org/officeDocument/2006/customXml" ds:itemID="{97144467-6B18-4C00-A202-A9CB6D4B8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LiveTV_Word_Document_Template.dotx</Template>
  <TotalTime>94</TotalTime>
  <Pages>8</Pages>
  <Words>1284</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Architecture Definition Document</vt:lpstr>
    </vt:vector>
  </TitlesOfParts>
  <Company>Sapient</Company>
  <LinksUpToDate>false</LinksUpToDate>
  <CharactersWithSpaces>8588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Definition Document</dc:title>
  <dc:subject>eCommerce Initiative</dc:subject>
  <dc:creator>Harpreet Singh</dc:creator>
  <cp:lastModifiedBy>Saurabh Nutan Sohoni</cp:lastModifiedBy>
  <cp:revision>7</cp:revision>
  <cp:lastPrinted>2010-10-28T16:29:00Z</cp:lastPrinted>
  <dcterms:created xsi:type="dcterms:W3CDTF">2017-01-09T18:04:00Z</dcterms:created>
  <dcterms:modified xsi:type="dcterms:W3CDTF">2017-01-09T19:37:00Z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0.3</vt:lpwstr>
  </property>
</Properties>
</file>