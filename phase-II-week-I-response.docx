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8D4" w:rsidRPr="00564C6D" w:rsidRDefault="004528D4" w:rsidP="004528D4">
      <w:pPr>
        <w:pStyle w:val="Title"/>
        <w:pBdr>
          <w:bottom w:val="single" w:sz="6" w:space="1" w:color="auto"/>
        </w:pBdr>
        <w:jc w:val="right"/>
        <w:rPr>
          <w:rFonts w:ascii="Verdana" w:hAnsi="Verdana" w:cs="Arial"/>
        </w:rPr>
      </w:pPr>
      <w:r>
        <w:rPr>
          <w:rFonts w:ascii="Verdana" w:hAnsi="Verdana" w:cs="Arial"/>
        </w:rPr>
        <w:t xml:space="preserve">    </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00DA1C79">
        <w:rPr>
          <w:rFonts w:ascii="Verdana" w:hAnsi="Verdana" w:cs="Arial"/>
        </w:rPr>
        <w:t>HackMe 2.0 - XperienZ</w:t>
      </w:r>
    </w:p>
    <w:p w:rsidR="004528D4" w:rsidRPr="00564C6D" w:rsidRDefault="00DA1C79" w:rsidP="004528D4">
      <w:pPr>
        <w:pStyle w:val="Title"/>
        <w:pBdr>
          <w:bottom w:val="single" w:sz="6" w:space="1" w:color="auto"/>
        </w:pBdr>
        <w:jc w:val="right"/>
        <w:rPr>
          <w:rFonts w:ascii="Verdana" w:hAnsi="Verdana" w:cs="Arial"/>
        </w:rPr>
      </w:pPr>
      <w:r>
        <w:rPr>
          <w:color w:val="1F497D"/>
        </w:rPr>
        <w:t xml:space="preserve">HKME-17 - Project setup </w:t>
      </w:r>
      <w:r w:rsidR="006F7963">
        <w:rPr>
          <w:color w:val="1F497D"/>
        </w:rPr>
        <w:t>Guidelines</w:t>
      </w:r>
    </w:p>
    <w:p w:rsidR="004528D4" w:rsidRDefault="004528D4" w:rsidP="004528D4">
      <w:pPr>
        <w:jc w:val="right"/>
        <w:rPr>
          <w:rFonts w:cs="Arial"/>
          <w:b/>
          <w:bCs/>
          <w:sz w:val="28"/>
        </w:rPr>
      </w:pPr>
    </w:p>
    <w:p w:rsidR="004528D4" w:rsidRDefault="004528D4" w:rsidP="004528D4">
      <w:pPr>
        <w:jc w:val="right"/>
        <w:rPr>
          <w:rFonts w:cs="Arial"/>
          <w:b/>
          <w:bCs/>
          <w:sz w:val="28"/>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E06EEC" w:rsidRDefault="004528D4" w:rsidP="004528D4">
      <w:pPr>
        <w:pStyle w:val="ContentsTitle"/>
        <w:tabs>
          <w:tab w:val="left" w:pos="8640"/>
        </w:tabs>
        <w:jc w:val="right"/>
        <w:rPr>
          <w:rFonts w:ascii="Verdana" w:hAnsi="Verdana" w:cs="Arial"/>
          <w:sz w:val="24"/>
          <w:szCs w:val="24"/>
        </w:rPr>
      </w:pPr>
      <w:r w:rsidRPr="00E06EEC">
        <w:rPr>
          <w:rFonts w:ascii="Verdana" w:hAnsi="Verdana" w:cs="Arial"/>
          <w:sz w:val="24"/>
          <w:szCs w:val="24"/>
        </w:rPr>
        <w:t>Version 1.0</w:t>
      </w:r>
    </w:p>
    <w:p w:rsidR="004528D4" w:rsidRDefault="004528D4" w:rsidP="004528D4">
      <w:pPr>
        <w:pStyle w:val="ContentsTitle"/>
        <w:tabs>
          <w:tab w:val="left" w:pos="8640"/>
        </w:tabs>
        <w:ind w:left="720"/>
        <w:jc w:val="right"/>
        <w:rPr>
          <w:rFonts w:ascii="Verdana" w:hAnsi="Verdana" w:cs="Arial"/>
          <w:sz w:val="24"/>
          <w:szCs w:val="24"/>
        </w:rPr>
      </w:pPr>
      <w:r w:rsidRPr="00E06EEC">
        <w:rPr>
          <w:rFonts w:ascii="Verdana" w:hAnsi="Verdana" w:cs="Arial"/>
          <w:sz w:val="24"/>
          <w:szCs w:val="24"/>
        </w:rPr>
        <w:t xml:space="preserve">Published on </w:t>
      </w:r>
      <w:r w:rsidRPr="00E06EEC">
        <w:rPr>
          <w:rFonts w:ascii="Verdana" w:hAnsi="Verdana" w:cs="Arial"/>
          <w:sz w:val="24"/>
          <w:szCs w:val="24"/>
        </w:rPr>
        <w:fldChar w:fldCharType="begin"/>
      </w:r>
      <w:r w:rsidRPr="00E06EEC">
        <w:rPr>
          <w:rFonts w:ascii="Verdana" w:hAnsi="Verdana" w:cs="Arial"/>
          <w:sz w:val="24"/>
          <w:szCs w:val="24"/>
        </w:rPr>
        <w:instrText xml:space="preserve"> SAVEDATE  \@ "MM/dd/yyyy" \* MERGEFORMAT </w:instrText>
      </w:r>
      <w:r w:rsidRPr="00E06EEC">
        <w:rPr>
          <w:rFonts w:ascii="Verdana" w:hAnsi="Verdana" w:cs="Arial"/>
          <w:sz w:val="24"/>
          <w:szCs w:val="24"/>
        </w:rPr>
        <w:fldChar w:fldCharType="separate"/>
      </w:r>
      <w:r w:rsidR="00DA1C79">
        <w:rPr>
          <w:rFonts w:ascii="Verdana" w:hAnsi="Verdana" w:cs="Arial"/>
          <w:noProof/>
          <w:sz w:val="24"/>
          <w:szCs w:val="24"/>
        </w:rPr>
        <w:t>12</w:t>
      </w:r>
      <w:r w:rsidR="00E41A2D">
        <w:rPr>
          <w:rFonts w:ascii="Verdana" w:hAnsi="Verdana" w:cs="Arial"/>
          <w:noProof/>
          <w:sz w:val="24"/>
          <w:szCs w:val="24"/>
        </w:rPr>
        <w:t>/02/2016</w:t>
      </w:r>
      <w:r w:rsidRPr="00E06EEC">
        <w:rPr>
          <w:rFonts w:ascii="Verdana" w:hAnsi="Verdana" w:cs="Arial"/>
          <w:sz w:val="24"/>
          <w:szCs w:val="24"/>
        </w:rPr>
        <w:fldChar w:fldCharType="end"/>
      </w:r>
    </w:p>
    <w:p w:rsidR="00575E35" w:rsidRPr="00373EEE" w:rsidRDefault="00575E35" w:rsidP="004528D4">
      <w:pPr>
        <w:pStyle w:val="ContentsTitle"/>
        <w:tabs>
          <w:tab w:val="left" w:pos="8640"/>
        </w:tabs>
        <w:ind w:left="720"/>
        <w:jc w:val="right"/>
        <w:rPr>
          <w:rFonts w:ascii="Verdana" w:hAnsi="Verdana" w:cs="Arial"/>
          <w:sz w:val="24"/>
          <w:szCs w:val="24"/>
        </w:rPr>
        <w:sectPr w:rsidR="00575E35" w:rsidRPr="00373EEE" w:rsidSect="004B0FFC">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vAlign w:val="center"/>
          <w:titlePg/>
          <w:docGrid w:linePitch="360"/>
        </w:sectPr>
      </w:pPr>
    </w:p>
    <w:p w:rsidR="00A75158" w:rsidRDefault="00A75158">
      <w:pPr>
        <w:widowControl/>
        <w:spacing w:line="240" w:lineRule="auto"/>
        <w:rPr>
          <w:rStyle w:val="Strong"/>
        </w:rPr>
      </w:pPr>
    </w:p>
    <w:p w:rsidR="00575E35" w:rsidRPr="006960FF" w:rsidRDefault="00575E35" w:rsidP="00575E35">
      <w:pPr>
        <w:rPr>
          <w:rStyle w:val="Strong"/>
          <w:rFonts w:cs="Arial"/>
        </w:rPr>
      </w:pPr>
      <w:r w:rsidRPr="006960FF">
        <w:rPr>
          <w:rStyle w:val="Strong"/>
          <w:rFonts w:cs="Arial"/>
        </w:rPr>
        <w:t>Document</w:t>
      </w:r>
      <w:r w:rsidR="00267FD5">
        <w:rPr>
          <w:rStyle w:val="Strong"/>
          <w:rFonts w:cs="Arial"/>
        </w:rPr>
        <w:t xml:space="preserve"> Revision</w:t>
      </w:r>
      <w:r w:rsidRPr="006960FF">
        <w:rPr>
          <w:rStyle w:val="Strong"/>
          <w:rFonts w:cs="Arial"/>
        </w:rPr>
        <w:t xml:space="preserve"> History</w:t>
      </w:r>
    </w:p>
    <w:p w:rsidR="00575E35" w:rsidRPr="006960FF" w:rsidRDefault="00575E35" w:rsidP="00575E35">
      <w:pPr>
        <w:rPr>
          <w:rStyle w:val="Strong"/>
          <w:rFonts w:cs="Arial"/>
        </w:rPr>
      </w:pPr>
    </w:p>
    <w:tbl>
      <w:tblPr>
        <w:tblW w:w="9000" w:type="dxa"/>
        <w:tblInd w:w="-5" w:type="dxa"/>
        <w:tblBorders>
          <w:top w:val="single" w:sz="4" w:space="0" w:color="FFFFFF"/>
          <w:left w:val="single" w:sz="4" w:space="0" w:color="FFFFFF"/>
          <w:bottom w:val="single" w:sz="4" w:space="0" w:color="FFFFFF"/>
          <w:right w:val="single" w:sz="4" w:space="0" w:color="FFFFFF"/>
          <w:insideH w:val="single" w:sz="4" w:space="0" w:color="FFFFFF"/>
        </w:tblBorders>
        <w:tblLook w:val="0000" w:firstRow="0" w:lastRow="0" w:firstColumn="0" w:lastColumn="0" w:noHBand="0" w:noVBand="0"/>
      </w:tblPr>
      <w:tblGrid>
        <w:gridCol w:w="1634"/>
        <w:gridCol w:w="1258"/>
        <w:gridCol w:w="3588"/>
        <w:gridCol w:w="2520"/>
      </w:tblGrid>
      <w:tr w:rsidR="00575E35" w:rsidRPr="006960FF" w:rsidTr="00166FA7">
        <w:trPr>
          <w:trHeight w:val="279"/>
        </w:trPr>
        <w:tc>
          <w:tcPr>
            <w:tcW w:w="1634" w:type="dxa"/>
            <w:shd w:val="clear" w:color="auto" w:fill="548DD4"/>
          </w:tcPr>
          <w:p w:rsidR="00575E35" w:rsidRPr="006960FF" w:rsidRDefault="00575E35" w:rsidP="002671AC">
            <w:pPr>
              <w:rPr>
                <w:rFonts w:cs="Arial"/>
                <w:b/>
              </w:rPr>
            </w:pPr>
            <w:r w:rsidRPr="006960FF">
              <w:rPr>
                <w:rFonts w:cs="Arial"/>
                <w:b/>
              </w:rPr>
              <w:t>Date</w:t>
            </w:r>
          </w:p>
        </w:tc>
        <w:tc>
          <w:tcPr>
            <w:tcW w:w="1258" w:type="dxa"/>
            <w:shd w:val="clear" w:color="auto" w:fill="548DD4"/>
          </w:tcPr>
          <w:p w:rsidR="00575E35" w:rsidRPr="006960FF" w:rsidRDefault="00575E35" w:rsidP="002671AC">
            <w:pPr>
              <w:rPr>
                <w:rFonts w:cs="Arial"/>
                <w:b/>
              </w:rPr>
            </w:pPr>
            <w:r w:rsidRPr="006960FF">
              <w:rPr>
                <w:rFonts w:cs="Arial"/>
                <w:b/>
              </w:rPr>
              <w:t>Version</w:t>
            </w:r>
          </w:p>
        </w:tc>
        <w:tc>
          <w:tcPr>
            <w:tcW w:w="3588" w:type="dxa"/>
            <w:shd w:val="clear" w:color="auto" w:fill="548DD4"/>
          </w:tcPr>
          <w:p w:rsidR="00575E35" w:rsidRPr="006960FF" w:rsidRDefault="00575E35" w:rsidP="002671AC">
            <w:pPr>
              <w:rPr>
                <w:rFonts w:cs="Arial"/>
                <w:b/>
              </w:rPr>
            </w:pPr>
            <w:r w:rsidRPr="006960FF">
              <w:rPr>
                <w:rFonts w:cs="Arial"/>
                <w:b/>
              </w:rPr>
              <w:t>Description</w:t>
            </w:r>
          </w:p>
        </w:tc>
        <w:tc>
          <w:tcPr>
            <w:tcW w:w="2520" w:type="dxa"/>
            <w:shd w:val="clear" w:color="auto" w:fill="548DD4"/>
          </w:tcPr>
          <w:p w:rsidR="00575E35" w:rsidRPr="006960FF" w:rsidRDefault="00575E35" w:rsidP="002671AC">
            <w:pPr>
              <w:rPr>
                <w:rFonts w:cs="Arial"/>
                <w:b/>
              </w:rPr>
            </w:pPr>
            <w:r w:rsidRPr="006960FF">
              <w:rPr>
                <w:rFonts w:cs="Arial"/>
                <w:b/>
              </w:rPr>
              <w:t>Author</w:t>
            </w:r>
          </w:p>
        </w:tc>
      </w:tr>
      <w:tr w:rsidR="00575E35" w:rsidRPr="006960FF" w:rsidTr="00166FA7">
        <w:trPr>
          <w:trHeight w:val="298"/>
        </w:trPr>
        <w:tc>
          <w:tcPr>
            <w:tcW w:w="1634" w:type="dxa"/>
            <w:shd w:val="clear" w:color="auto" w:fill="DBE5F1"/>
          </w:tcPr>
          <w:p w:rsidR="00575E35" w:rsidRPr="006960FF" w:rsidRDefault="00DA1C79" w:rsidP="0034133C">
            <w:pPr>
              <w:rPr>
                <w:rFonts w:cs="Arial"/>
              </w:rPr>
            </w:pPr>
            <w:r>
              <w:rPr>
                <w:rFonts w:cs="Arial"/>
              </w:rPr>
              <w:t>12</w:t>
            </w:r>
            <w:r w:rsidR="00575E35" w:rsidRPr="006960FF">
              <w:rPr>
                <w:rFonts w:cs="Arial"/>
              </w:rPr>
              <w:t>/</w:t>
            </w:r>
            <w:r w:rsidR="006F7963">
              <w:rPr>
                <w:rFonts w:cs="Arial"/>
              </w:rPr>
              <w:t>02</w:t>
            </w:r>
            <w:r w:rsidR="00575E35" w:rsidRPr="006960FF">
              <w:rPr>
                <w:rFonts w:cs="Arial"/>
              </w:rPr>
              <w:t>/201</w:t>
            </w:r>
            <w:r w:rsidR="007D1DBC">
              <w:rPr>
                <w:rFonts w:cs="Arial"/>
              </w:rPr>
              <w:t>6</w:t>
            </w:r>
          </w:p>
        </w:tc>
        <w:tc>
          <w:tcPr>
            <w:tcW w:w="1258" w:type="dxa"/>
            <w:shd w:val="clear" w:color="auto" w:fill="DBE5F1"/>
          </w:tcPr>
          <w:p w:rsidR="00575E35" w:rsidRPr="006960FF" w:rsidRDefault="00575E35" w:rsidP="002671AC">
            <w:pPr>
              <w:rPr>
                <w:rFonts w:cs="Arial"/>
              </w:rPr>
            </w:pPr>
            <w:r w:rsidRPr="006960FF">
              <w:rPr>
                <w:rFonts w:cs="Arial"/>
              </w:rPr>
              <w:t>1.0</w:t>
            </w:r>
          </w:p>
        </w:tc>
        <w:tc>
          <w:tcPr>
            <w:tcW w:w="3588" w:type="dxa"/>
            <w:shd w:val="clear" w:color="auto" w:fill="DBE5F1"/>
          </w:tcPr>
          <w:p w:rsidR="00575E35" w:rsidRPr="006960FF" w:rsidRDefault="00575E35" w:rsidP="002671AC">
            <w:pPr>
              <w:rPr>
                <w:rFonts w:cs="Arial"/>
              </w:rPr>
            </w:pPr>
            <w:r w:rsidRPr="006960FF">
              <w:rPr>
                <w:rFonts w:cs="Arial"/>
              </w:rPr>
              <w:t>First Draft</w:t>
            </w:r>
          </w:p>
        </w:tc>
        <w:tc>
          <w:tcPr>
            <w:tcW w:w="2520" w:type="dxa"/>
            <w:shd w:val="clear" w:color="auto" w:fill="DBE5F1"/>
          </w:tcPr>
          <w:p w:rsidR="00575E35" w:rsidRPr="006960FF" w:rsidRDefault="00DA1C79" w:rsidP="002671AC">
            <w:pPr>
              <w:rPr>
                <w:rFonts w:cs="Arial"/>
              </w:rPr>
            </w:pPr>
            <w:r w:rsidRPr="00DA1C79">
              <w:rPr>
                <w:rFonts w:cs="Arial"/>
              </w:rPr>
              <w:t>Saurabh Nutan Sohoni</w:t>
            </w:r>
          </w:p>
        </w:tc>
      </w:tr>
    </w:tbl>
    <w:p w:rsidR="00575E35" w:rsidRDefault="00575E35" w:rsidP="00575E35">
      <w:pPr>
        <w:rPr>
          <w:rFonts w:cs="Arial"/>
          <w:b/>
        </w:rPr>
      </w:pPr>
    </w:p>
    <w:p w:rsidR="00DA1C79" w:rsidRPr="006960FF" w:rsidRDefault="00DA1C79" w:rsidP="00575E35">
      <w:pPr>
        <w:rPr>
          <w:rFonts w:cs="Arial"/>
          <w:b/>
        </w:rPr>
      </w:pPr>
    </w:p>
    <w:p w:rsidR="00575E35" w:rsidRPr="006960FF" w:rsidRDefault="00575E35" w:rsidP="00575E35">
      <w:pPr>
        <w:rPr>
          <w:rStyle w:val="Strong"/>
          <w:rFonts w:cs="Arial"/>
        </w:rPr>
      </w:pPr>
      <w:r w:rsidRPr="006960FF">
        <w:rPr>
          <w:rStyle w:val="Strong"/>
          <w:rFonts w:cs="Arial"/>
        </w:rPr>
        <w:t>References</w:t>
      </w:r>
    </w:p>
    <w:p w:rsidR="00575E35" w:rsidRPr="006960FF" w:rsidRDefault="00575E35" w:rsidP="00575E35">
      <w:pPr>
        <w:rPr>
          <w:rFonts w:cs="Arial"/>
        </w:rPr>
      </w:pPr>
    </w:p>
    <w:tbl>
      <w:tblPr>
        <w:tblW w:w="9000" w:type="dxa"/>
        <w:tblInd w:w="-5" w:type="dxa"/>
        <w:tblBorders>
          <w:top w:val="single" w:sz="4" w:space="0" w:color="FFFFFF"/>
          <w:left w:val="single" w:sz="4" w:space="0" w:color="FFFFFF"/>
          <w:bottom w:val="single" w:sz="4" w:space="0" w:color="FFFFFF"/>
          <w:right w:val="single" w:sz="4" w:space="0" w:color="FFFFFF"/>
          <w:insideH w:val="single" w:sz="4" w:space="0" w:color="FFFFFF"/>
        </w:tblBorders>
        <w:tblLook w:val="01E0" w:firstRow="1" w:lastRow="1" w:firstColumn="1" w:lastColumn="1" w:noHBand="0" w:noVBand="0"/>
      </w:tblPr>
      <w:tblGrid>
        <w:gridCol w:w="595"/>
        <w:gridCol w:w="8405"/>
      </w:tblGrid>
      <w:tr w:rsidR="00166FA7" w:rsidRPr="006960FF" w:rsidTr="00166FA7">
        <w:trPr>
          <w:trHeight w:val="550"/>
        </w:trPr>
        <w:tc>
          <w:tcPr>
            <w:tcW w:w="595" w:type="dxa"/>
            <w:shd w:val="clear" w:color="auto" w:fill="548DD4"/>
          </w:tcPr>
          <w:p w:rsidR="00166FA7" w:rsidRPr="006960FF" w:rsidRDefault="00166FA7" w:rsidP="002671AC">
            <w:pPr>
              <w:pStyle w:val="BodyText"/>
              <w:ind w:left="0"/>
              <w:rPr>
                <w:rFonts w:cs="Arial"/>
                <w:b/>
              </w:rPr>
            </w:pPr>
            <w:r w:rsidRPr="006960FF">
              <w:rPr>
                <w:rFonts w:cs="Arial"/>
                <w:b/>
              </w:rPr>
              <w:t>No.</w:t>
            </w:r>
          </w:p>
        </w:tc>
        <w:tc>
          <w:tcPr>
            <w:tcW w:w="8405" w:type="dxa"/>
            <w:shd w:val="clear" w:color="auto" w:fill="548DD4"/>
          </w:tcPr>
          <w:p w:rsidR="00166FA7" w:rsidRPr="006960FF" w:rsidRDefault="00B617DE" w:rsidP="002671AC">
            <w:pPr>
              <w:pStyle w:val="BodyText"/>
              <w:ind w:left="0"/>
              <w:rPr>
                <w:rFonts w:cs="Arial"/>
                <w:b/>
              </w:rPr>
            </w:pPr>
            <w:r w:rsidRPr="006960FF">
              <w:rPr>
                <w:rFonts w:cs="Arial"/>
                <w:b/>
              </w:rPr>
              <w:t>Artefact</w:t>
            </w:r>
            <w:r w:rsidR="00166FA7" w:rsidRPr="006960FF">
              <w:rPr>
                <w:rFonts w:cs="Arial"/>
                <w:b/>
              </w:rPr>
              <w:t xml:space="preserve"> Name</w:t>
            </w:r>
          </w:p>
        </w:tc>
      </w:tr>
      <w:tr w:rsidR="00166FA7" w:rsidRPr="006960FF" w:rsidTr="00166FA7">
        <w:trPr>
          <w:trHeight w:val="377"/>
        </w:trPr>
        <w:tc>
          <w:tcPr>
            <w:tcW w:w="595" w:type="dxa"/>
            <w:shd w:val="clear" w:color="auto" w:fill="DBE5F1"/>
          </w:tcPr>
          <w:p w:rsidR="00166FA7" w:rsidRPr="006960FF" w:rsidRDefault="00166FA7" w:rsidP="002671AC">
            <w:pPr>
              <w:pStyle w:val="BodyText"/>
              <w:ind w:left="0"/>
              <w:rPr>
                <w:rFonts w:cs="Arial"/>
              </w:rPr>
            </w:pPr>
            <w:r w:rsidRPr="006960FF">
              <w:rPr>
                <w:rFonts w:cs="Arial"/>
              </w:rPr>
              <w:fldChar w:fldCharType="begin"/>
            </w:r>
            <w:r w:rsidRPr="006960FF">
              <w:rPr>
                <w:rFonts w:cs="Arial"/>
              </w:rPr>
              <w:instrText xml:space="preserve"> AUTONUM </w:instrText>
            </w:r>
            <w:r w:rsidRPr="006960FF">
              <w:rPr>
                <w:rFonts w:cs="Arial"/>
              </w:rPr>
              <w:fldChar w:fldCharType="end"/>
            </w:r>
          </w:p>
        </w:tc>
        <w:tc>
          <w:tcPr>
            <w:tcW w:w="8405" w:type="dxa"/>
            <w:shd w:val="clear" w:color="auto" w:fill="DBE5F1"/>
          </w:tcPr>
          <w:p w:rsidR="00166FA7" w:rsidRDefault="00166FA7" w:rsidP="002671AC">
            <w:pPr>
              <w:pStyle w:val="BodyText"/>
              <w:ind w:left="0"/>
              <w:rPr>
                <w:rFonts w:cs="Arial"/>
              </w:rPr>
            </w:pPr>
            <w:hyperlink r:id="rId16" w:history="1">
              <w:r w:rsidRPr="00C43E9B">
                <w:rPr>
                  <w:rStyle w:val="Hyperlink"/>
                  <w:rFonts w:cs="Arial"/>
                </w:rPr>
                <w:t>https://developers.google.com/web/updates/2015/10/media-devices</w:t>
              </w:r>
            </w:hyperlink>
            <w:r>
              <w:rPr>
                <w:rFonts w:cs="Arial"/>
              </w:rPr>
              <w:t xml:space="preserve"> </w:t>
            </w:r>
          </w:p>
        </w:tc>
      </w:tr>
      <w:tr w:rsidR="00166FA7" w:rsidRPr="006960FF" w:rsidTr="00166FA7">
        <w:trPr>
          <w:trHeight w:val="377"/>
        </w:trPr>
        <w:tc>
          <w:tcPr>
            <w:tcW w:w="595" w:type="dxa"/>
            <w:shd w:val="clear" w:color="auto" w:fill="DBE5F1"/>
          </w:tcPr>
          <w:p w:rsidR="00166FA7" w:rsidRPr="006960FF" w:rsidRDefault="00166FA7" w:rsidP="00166FA7">
            <w:pPr>
              <w:pStyle w:val="BodyText"/>
              <w:ind w:left="0"/>
              <w:rPr>
                <w:rFonts w:cs="Arial"/>
              </w:rPr>
            </w:pPr>
            <w:r w:rsidRPr="006960FF">
              <w:rPr>
                <w:rFonts w:cs="Arial"/>
              </w:rPr>
              <w:fldChar w:fldCharType="begin"/>
            </w:r>
            <w:r w:rsidRPr="006960FF">
              <w:rPr>
                <w:rFonts w:cs="Arial"/>
              </w:rPr>
              <w:instrText xml:space="preserve"> AUTONUM </w:instrText>
            </w:r>
            <w:r w:rsidRPr="006960FF">
              <w:rPr>
                <w:rFonts w:cs="Arial"/>
              </w:rPr>
              <w:fldChar w:fldCharType="end"/>
            </w:r>
          </w:p>
        </w:tc>
        <w:tc>
          <w:tcPr>
            <w:tcW w:w="8405" w:type="dxa"/>
            <w:shd w:val="clear" w:color="auto" w:fill="DBE5F1"/>
          </w:tcPr>
          <w:p w:rsidR="00166FA7" w:rsidRPr="006960FF" w:rsidRDefault="00166FA7" w:rsidP="002671AC">
            <w:pPr>
              <w:pStyle w:val="BodyText"/>
              <w:ind w:left="0"/>
              <w:rPr>
                <w:rFonts w:cs="Arial"/>
              </w:rPr>
            </w:pPr>
            <w:hyperlink r:id="rId17" w:history="1">
              <w:r w:rsidRPr="00C43E9B">
                <w:rPr>
                  <w:rStyle w:val="Hyperlink"/>
                  <w:rFonts w:cs="Arial"/>
                </w:rPr>
                <w:t>https://mobiforge.com/design-development/html5-mobile-web-device-orientation-events</w:t>
              </w:r>
            </w:hyperlink>
            <w:r>
              <w:rPr>
                <w:rFonts w:cs="Arial"/>
              </w:rPr>
              <w:t xml:space="preserve"> </w:t>
            </w:r>
          </w:p>
        </w:tc>
      </w:tr>
      <w:tr w:rsidR="00166FA7" w:rsidRPr="006960FF" w:rsidTr="00166FA7">
        <w:trPr>
          <w:trHeight w:val="330"/>
        </w:trPr>
        <w:tc>
          <w:tcPr>
            <w:tcW w:w="595" w:type="dxa"/>
            <w:shd w:val="clear" w:color="auto" w:fill="DBE5F1"/>
          </w:tcPr>
          <w:p w:rsidR="00166FA7" w:rsidRPr="006960FF" w:rsidRDefault="00166FA7" w:rsidP="002671AC">
            <w:pPr>
              <w:pStyle w:val="BodyText"/>
              <w:ind w:left="0"/>
              <w:rPr>
                <w:rFonts w:cs="Arial"/>
              </w:rPr>
            </w:pPr>
            <w:r w:rsidRPr="006960FF">
              <w:rPr>
                <w:rFonts w:cs="Arial"/>
              </w:rPr>
              <w:fldChar w:fldCharType="begin"/>
            </w:r>
            <w:r w:rsidRPr="006960FF">
              <w:rPr>
                <w:rFonts w:cs="Arial"/>
              </w:rPr>
              <w:instrText xml:space="preserve"> AUTONUM </w:instrText>
            </w:r>
            <w:r w:rsidRPr="006960FF">
              <w:rPr>
                <w:rFonts w:cs="Arial"/>
              </w:rPr>
              <w:fldChar w:fldCharType="end"/>
            </w:r>
          </w:p>
        </w:tc>
        <w:tc>
          <w:tcPr>
            <w:tcW w:w="8405" w:type="dxa"/>
            <w:shd w:val="clear" w:color="auto" w:fill="DBE5F1"/>
          </w:tcPr>
          <w:p w:rsidR="00166FA7" w:rsidRPr="006960FF" w:rsidRDefault="00166FA7" w:rsidP="002671AC">
            <w:pPr>
              <w:pStyle w:val="BodyText"/>
              <w:ind w:left="0"/>
              <w:rPr>
                <w:rFonts w:cs="Arial"/>
              </w:rPr>
            </w:pPr>
            <w:hyperlink r:id="rId18" w:history="1">
              <w:r w:rsidRPr="00C43E9B">
                <w:rPr>
                  <w:rStyle w:val="Hyperlink"/>
                  <w:rFonts w:cs="Arial"/>
                </w:rPr>
                <w:t>https://github.com/ajfisher/deviceapi-normaliser</w:t>
              </w:r>
            </w:hyperlink>
            <w:r>
              <w:rPr>
                <w:rFonts w:cs="Arial"/>
              </w:rPr>
              <w:t xml:space="preserve"> </w:t>
            </w:r>
          </w:p>
        </w:tc>
      </w:tr>
      <w:tr w:rsidR="00166FA7" w:rsidRPr="006960FF" w:rsidTr="00166FA7">
        <w:trPr>
          <w:trHeight w:val="316"/>
        </w:trPr>
        <w:tc>
          <w:tcPr>
            <w:tcW w:w="595" w:type="dxa"/>
            <w:shd w:val="clear" w:color="auto" w:fill="DBE5F1"/>
          </w:tcPr>
          <w:p w:rsidR="00166FA7" w:rsidRPr="006960FF" w:rsidRDefault="00166FA7" w:rsidP="002671AC">
            <w:pPr>
              <w:pStyle w:val="BodyText"/>
              <w:ind w:left="0"/>
              <w:rPr>
                <w:rFonts w:cs="Arial"/>
              </w:rPr>
            </w:pPr>
            <w:r w:rsidRPr="006960FF">
              <w:rPr>
                <w:rFonts w:cs="Arial"/>
              </w:rPr>
              <w:fldChar w:fldCharType="begin"/>
            </w:r>
            <w:r w:rsidRPr="006960FF">
              <w:rPr>
                <w:rFonts w:cs="Arial"/>
              </w:rPr>
              <w:instrText xml:space="preserve"> AUTONUM </w:instrText>
            </w:r>
            <w:r w:rsidRPr="006960FF">
              <w:rPr>
                <w:rFonts w:cs="Arial"/>
              </w:rPr>
              <w:fldChar w:fldCharType="end"/>
            </w:r>
          </w:p>
        </w:tc>
        <w:tc>
          <w:tcPr>
            <w:tcW w:w="8405" w:type="dxa"/>
            <w:shd w:val="clear" w:color="auto" w:fill="DBE5F1"/>
          </w:tcPr>
          <w:p w:rsidR="00166FA7" w:rsidRPr="006960FF" w:rsidRDefault="00166FA7" w:rsidP="002671AC">
            <w:pPr>
              <w:pStyle w:val="BodyText"/>
              <w:ind w:left="0"/>
              <w:rPr>
                <w:rFonts w:cs="Arial"/>
              </w:rPr>
            </w:pPr>
            <w:hyperlink r:id="rId19" w:history="1">
              <w:r w:rsidRPr="00C43E9B">
                <w:rPr>
                  <w:rStyle w:val="Hyperlink"/>
                  <w:rFonts w:cs="Arial"/>
                </w:rPr>
                <w:t>https://www.html5rocks.com/en/tutorials/webrtc/basics/</w:t>
              </w:r>
            </w:hyperlink>
            <w:r>
              <w:rPr>
                <w:rFonts w:cs="Arial"/>
              </w:rPr>
              <w:t xml:space="preserve"> </w:t>
            </w:r>
          </w:p>
        </w:tc>
      </w:tr>
      <w:tr w:rsidR="00166FA7" w:rsidRPr="006960FF" w:rsidTr="00166FA7">
        <w:trPr>
          <w:trHeight w:val="316"/>
        </w:trPr>
        <w:tc>
          <w:tcPr>
            <w:tcW w:w="595" w:type="dxa"/>
            <w:shd w:val="clear" w:color="auto" w:fill="DBE5F1"/>
          </w:tcPr>
          <w:p w:rsidR="00166FA7" w:rsidRDefault="00166FA7" w:rsidP="002671AC">
            <w:pPr>
              <w:pStyle w:val="BodyText"/>
              <w:ind w:left="0"/>
              <w:rPr>
                <w:rFonts w:cs="Arial"/>
              </w:rPr>
            </w:pPr>
            <w:r w:rsidRPr="006960FF">
              <w:rPr>
                <w:rFonts w:cs="Arial"/>
              </w:rPr>
              <w:fldChar w:fldCharType="begin"/>
            </w:r>
            <w:r w:rsidRPr="006960FF">
              <w:rPr>
                <w:rFonts w:cs="Arial"/>
              </w:rPr>
              <w:instrText xml:space="preserve"> AUTONUM </w:instrText>
            </w:r>
            <w:r w:rsidRPr="006960FF">
              <w:rPr>
                <w:rFonts w:cs="Arial"/>
              </w:rPr>
              <w:fldChar w:fldCharType="end"/>
            </w:r>
          </w:p>
        </w:tc>
        <w:tc>
          <w:tcPr>
            <w:tcW w:w="8405" w:type="dxa"/>
            <w:shd w:val="clear" w:color="auto" w:fill="DBE5F1"/>
          </w:tcPr>
          <w:p w:rsidR="00166FA7" w:rsidRDefault="00166FA7" w:rsidP="002671AC">
            <w:pPr>
              <w:pStyle w:val="BodyText"/>
              <w:ind w:left="0"/>
              <w:rPr>
                <w:rFonts w:cs="Arial"/>
              </w:rPr>
            </w:pPr>
            <w:hyperlink r:id="rId20" w:history="1">
              <w:r w:rsidRPr="00C43E9B">
                <w:rPr>
                  <w:rStyle w:val="Hyperlink"/>
                  <w:rFonts w:cs="Arial"/>
                </w:rPr>
                <w:t>https://bitbucket.org/webrtc/codelab</w:t>
              </w:r>
            </w:hyperlink>
            <w:r>
              <w:rPr>
                <w:rFonts w:cs="Arial"/>
              </w:rPr>
              <w:t xml:space="preserve"> </w:t>
            </w:r>
          </w:p>
        </w:tc>
      </w:tr>
      <w:tr w:rsidR="00166FA7" w:rsidRPr="006960FF" w:rsidTr="00166FA7">
        <w:trPr>
          <w:trHeight w:val="316"/>
        </w:trPr>
        <w:tc>
          <w:tcPr>
            <w:tcW w:w="595" w:type="dxa"/>
            <w:shd w:val="clear" w:color="auto" w:fill="DBE5F1"/>
          </w:tcPr>
          <w:p w:rsidR="00166FA7" w:rsidRDefault="00166FA7" w:rsidP="002671AC">
            <w:pPr>
              <w:pStyle w:val="BodyText"/>
              <w:ind w:left="0"/>
              <w:rPr>
                <w:rFonts w:cs="Arial"/>
              </w:rPr>
            </w:pPr>
            <w:r w:rsidRPr="006960FF">
              <w:rPr>
                <w:rFonts w:cs="Arial"/>
              </w:rPr>
              <w:fldChar w:fldCharType="begin"/>
            </w:r>
            <w:r w:rsidRPr="006960FF">
              <w:rPr>
                <w:rFonts w:cs="Arial"/>
              </w:rPr>
              <w:instrText xml:space="preserve"> AUTONUM </w:instrText>
            </w:r>
            <w:r w:rsidRPr="006960FF">
              <w:rPr>
                <w:rFonts w:cs="Arial"/>
              </w:rPr>
              <w:fldChar w:fldCharType="end"/>
            </w:r>
          </w:p>
        </w:tc>
        <w:tc>
          <w:tcPr>
            <w:tcW w:w="8405" w:type="dxa"/>
            <w:shd w:val="clear" w:color="auto" w:fill="DBE5F1"/>
          </w:tcPr>
          <w:p w:rsidR="00166FA7" w:rsidRDefault="00166FA7" w:rsidP="002671AC">
            <w:pPr>
              <w:pStyle w:val="BodyText"/>
              <w:ind w:left="0"/>
              <w:rPr>
                <w:rFonts w:cs="Arial"/>
              </w:rPr>
            </w:pPr>
            <w:hyperlink r:id="rId21" w:history="1">
              <w:r w:rsidRPr="00C43E9B">
                <w:rPr>
                  <w:rStyle w:val="Hyperlink"/>
                  <w:rFonts w:cs="Arial"/>
                </w:rPr>
                <w:t>https://developers.google.com/web/updates/2015/07/interact-with-ble-devices-on-the-web</w:t>
              </w:r>
            </w:hyperlink>
            <w:r>
              <w:rPr>
                <w:rFonts w:cs="Arial"/>
              </w:rPr>
              <w:t xml:space="preserve"> </w:t>
            </w:r>
          </w:p>
        </w:tc>
      </w:tr>
    </w:tbl>
    <w:p w:rsidR="00A75158" w:rsidRDefault="00A75158">
      <w:pPr>
        <w:widowControl/>
        <w:spacing w:line="240" w:lineRule="auto"/>
        <w:rPr>
          <w:rStyle w:val="Strong"/>
        </w:rPr>
      </w:pPr>
    </w:p>
    <w:p w:rsidR="0071141A" w:rsidRPr="00A14A64" w:rsidRDefault="0071141A" w:rsidP="004B0FFC">
      <w:pPr>
        <w:jc w:val="right"/>
        <w:rPr>
          <w:rFonts w:cs="Tahoma"/>
        </w:rPr>
      </w:pPr>
    </w:p>
    <w:p w:rsidR="00985073" w:rsidRDefault="00985073">
      <w:pPr>
        <w:widowControl/>
        <w:spacing w:line="240" w:lineRule="auto"/>
        <w:rPr>
          <w:rFonts w:cs="Tahoma"/>
        </w:rPr>
      </w:pPr>
      <w:bookmarkStart w:id="0" w:name="_Toc289684146"/>
      <w:bookmarkStart w:id="1" w:name="_Toc359599266"/>
      <w:bookmarkStart w:id="2" w:name="_Toc409696614"/>
    </w:p>
    <w:p w:rsidR="00A75158" w:rsidRDefault="00A75158">
      <w:pPr>
        <w:widowControl/>
        <w:spacing w:line="240" w:lineRule="auto"/>
        <w:rPr>
          <w:rFonts w:eastAsia="Times New Roman" w:cs="Tahoma"/>
          <w:b/>
          <w:sz w:val="24"/>
        </w:rPr>
      </w:pPr>
      <w:r>
        <w:rPr>
          <w:rFonts w:cs="Tahoma"/>
        </w:rPr>
        <w:br w:type="page"/>
      </w:r>
    </w:p>
    <w:p w:rsidR="0018219E" w:rsidRPr="006960FF" w:rsidRDefault="0018219E" w:rsidP="0018219E">
      <w:pPr>
        <w:pStyle w:val="TOCHeading"/>
        <w:rPr>
          <w:rFonts w:ascii="Verdana" w:hAnsi="Verdana" w:cs="Arial"/>
          <w:sz w:val="20"/>
          <w:szCs w:val="20"/>
        </w:rPr>
      </w:pPr>
      <w:bookmarkStart w:id="3" w:name="_Toc424213270"/>
      <w:r w:rsidRPr="006960FF">
        <w:rPr>
          <w:rFonts w:ascii="Verdana" w:hAnsi="Verdana" w:cs="Arial"/>
          <w:sz w:val="20"/>
          <w:szCs w:val="20"/>
        </w:rPr>
        <w:lastRenderedPageBreak/>
        <w:t>Contents</w:t>
      </w:r>
    </w:p>
    <w:p w:rsidR="00166FA7" w:rsidRDefault="0018219E">
      <w:pPr>
        <w:pStyle w:val="TOC1"/>
        <w:rPr>
          <w:rFonts w:asciiTheme="minorHAnsi" w:eastAsiaTheme="minorEastAsia" w:hAnsiTheme="minorHAnsi" w:cstheme="minorBidi"/>
          <w:b w:val="0"/>
          <w:bCs w:val="0"/>
          <w:caps w:val="0"/>
          <w:sz w:val="22"/>
          <w:szCs w:val="22"/>
        </w:rPr>
      </w:pPr>
      <w:r w:rsidRPr="006960FF">
        <w:rPr>
          <w:rFonts w:cs="Arial"/>
        </w:rPr>
        <w:fldChar w:fldCharType="begin"/>
      </w:r>
      <w:r w:rsidRPr="006960FF">
        <w:rPr>
          <w:rFonts w:cs="Arial"/>
        </w:rPr>
        <w:instrText xml:space="preserve"> TOC \o "1-3" \h \z \u </w:instrText>
      </w:r>
      <w:r w:rsidRPr="006960FF">
        <w:rPr>
          <w:rFonts w:cs="Arial"/>
        </w:rPr>
        <w:fldChar w:fldCharType="separate"/>
      </w:r>
      <w:hyperlink w:anchor="_Toc468461699" w:history="1">
        <w:r w:rsidR="00166FA7" w:rsidRPr="00B148D9">
          <w:rPr>
            <w:rStyle w:val="Hyperlink"/>
          </w:rPr>
          <w:t>1.</w:t>
        </w:r>
        <w:r w:rsidR="00166FA7">
          <w:rPr>
            <w:rFonts w:asciiTheme="minorHAnsi" w:eastAsiaTheme="minorEastAsia" w:hAnsiTheme="minorHAnsi" w:cstheme="minorBidi"/>
            <w:b w:val="0"/>
            <w:bCs w:val="0"/>
            <w:caps w:val="0"/>
            <w:sz w:val="22"/>
            <w:szCs w:val="22"/>
          </w:rPr>
          <w:tab/>
        </w:r>
        <w:r w:rsidR="00166FA7" w:rsidRPr="00B148D9">
          <w:rPr>
            <w:rStyle w:val="Hyperlink"/>
            <w:rFonts w:cs="Tahoma"/>
          </w:rPr>
          <w:t>Introduction</w:t>
        </w:r>
        <w:r w:rsidR="00166FA7">
          <w:rPr>
            <w:webHidden/>
          </w:rPr>
          <w:tab/>
        </w:r>
        <w:r w:rsidR="00166FA7">
          <w:rPr>
            <w:webHidden/>
          </w:rPr>
          <w:fldChar w:fldCharType="begin"/>
        </w:r>
        <w:r w:rsidR="00166FA7">
          <w:rPr>
            <w:webHidden/>
          </w:rPr>
          <w:instrText xml:space="preserve"> PAGEREF _Toc468461699 \h </w:instrText>
        </w:r>
        <w:r w:rsidR="00166FA7">
          <w:rPr>
            <w:webHidden/>
          </w:rPr>
        </w:r>
        <w:r w:rsidR="00166FA7">
          <w:rPr>
            <w:webHidden/>
          </w:rPr>
          <w:fldChar w:fldCharType="separate"/>
        </w:r>
        <w:r w:rsidR="00166FA7">
          <w:rPr>
            <w:webHidden/>
          </w:rPr>
          <w:t>4</w:t>
        </w:r>
        <w:r w:rsidR="00166FA7">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00" w:history="1">
        <w:r w:rsidRPr="00B148D9">
          <w:rPr>
            <w:rStyle w:val="Hyperlink"/>
            <w:rFonts w:cs="Tahoma"/>
          </w:rPr>
          <w:t>1.1</w:t>
        </w:r>
        <w:r>
          <w:rPr>
            <w:rFonts w:asciiTheme="minorHAnsi" w:eastAsiaTheme="minorEastAsia" w:hAnsiTheme="minorHAnsi" w:cstheme="minorBidi"/>
            <w:b w:val="0"/>
            <w:bCs w:val="0"/>
            <w:caps w:val="0"/>
            <w:sz w:val="22"/>
            <w:szCs w:val="22"/>
          </w:rPr>
          <w:tab/>
        </w:r>
        <w:r w:rsidRPr="00B148D9">
          <w:rPr>
            <w:rStyle w:val="Hyperlink"/>
          </w:rPr>
          <w:t>Purpose</w:t>
        </w:r>
        <w:r>
          <w:rPr>
            <w:webHidden/>
          </w:rPr>
          <w:tab/>
        </w:r>
        <w:r>
          <w:rPr>
            <w:webHidden/>
          </w:rPr>
          <w:fldChar w:fldCharType="begin"/>
        </w:r>
        <w:r>
          <w:rPr>
            <w:webHidden/>
          </w:rPr>
          <w:instrText xml:space="preserve"> PAGEREF _Toc468461700 \h </w:instrText>
        </w:r>
        <w:r>
          <w:rPr>
            <w:webHidden/>
          </w:rPr>
        </w:r>
        <w:r>
          <w:rPr>
            <w:webHidden/>
          </w:rPr>
          <w:fldChar w:fldCharType="separate"/>
        </w:r>
        <w:r>
          <w:rPr>
            <w:webHidden/>
          </w:rPr>
          <w:t>4</w:t>
        </w:r>
        <w:r>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01" w:history="1">
        <w:r w:rsidRPr="00B148D9">
          <w:rPr>
            <w:rStyle w:val="Hyperlink"/>
            <w:rFonts w:cs="Arial"/>
          </w:rPr>
          <w:t>1.2</w:t>
        </w:r>
        <w:r>
          <w:rPr>
            <w:rFonts w:asciiTheme="minorHAnsi" w:eastAsiaTheme="minorEastAsia" w:hAnsiTheme="minorHAnsi" w:cstheme="minorBidi"/>
            <w:b w:val="0"/>
            <w:bCs w:val="0"/>
            <w:caps w:val="0"/>
            <w:sz w:val="22"/>
            <w:szCs w:val="22"/>
          </w:rPr>
          <w:tab/>
        </w:r>
        <w:r w:rsidRPr="00B148D9">
          <w:rPr>
            <w:rStyle w:val="Hyperlink"/>
          </w:rPr>
          <w:t>Scope</w:t>
        </w:r>
        <w:r>
          <w:rPr>
            <w:webHidden/>
          </w:rPr>
          <w:tab/>
        </w:r>
        <w:r>
          <w:rPr>
            <w:webHidden/>
          </w:rPr>
          <w:fldChar w:fldCharType="begin"/>
        </w:r>
        <w:r>
          <w:rPr>
            <w:webHidden/>
          </w:rPr>
          <w:instrText xml:space="preserve"> PAGEREF _Toc468461701 \h </w:instrText>
        </w:r>
        <w:r>
          <w:rPr>
            <w:webHidden/>
          </w:rPr>
        </w:r>
        <w:r>
          <w:rPr>
            <w:webHidden/>
          </w:rPr>
          <w:fldChar w:fldCharType="separate"/>
        </w:r>
        <w:r>
          <w:rPr>
            <w:webHidden/>
          </w:rPr>
          <w:t>4</w:t>
        </w:r>
        <w:r>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02" w:history="1">
        <w:r w:rsidRPr="00B148D9">
          <w:rPr>
            <w:rStyle w:val="Hyperlink"/>
          </w:rPr>
          <w:t>1.3</w:t>
        </w:r>
        <w:r>
          <w:rPr>
            <w:rFonts w:asciiTheme="minorHAnsi" w:eastAsiaTheme="minorEastAsia" w:hAnsiTheme="minorHAnsi" w:cstheme="minorBidi"/>
            <w:b w:val="0"/>
            <w:bCs w:val="0"/>
            <w:caps w:val="0"/>
            <w:sz w:val="22"/>
            <w:szCs w:val="22"/>
          </w:rPr>
          <w:tab/>
        </w:r>
        <w:r w:rsidRPr="00B148D9">
          <w:rPr>
            <w:rStyle w:val="Hyperlink"/>
          </w:rPr>
          <w:t>Hardware requirements</w:t>
        </w:r>
        <w:r>
          <w:rPr>
            <w:webHidden/>
          </w:rPr>
          <w:tab/>
        </w:r>
        <w:r>
          <w:rPr>
            <w:webHidden/>
          </w:rPr>
          <w:fldChar w:fldCharType="begin"/>
        </w:r>
        <w:r>
          <w:rPr>
            <w:webHidden/>
          </w:rPr>
          <w:instrText xml:space="preserve"> PAGEREF _Toc468461702 \h </w:instrText>
        </w:r>
        <w:r>
          <w:rPr>
            <w:webHidden/>
          </w:rPr>
        </w:r>
        <w:r>
          <w:rPr>
            <w:webHidden/>
          </w:rPr>
          <w:fldChar w:fldCharType="separate"/>
        </w:r>
        <w:r>
          <w:rPr>
            <w:webHidden/>
          </w:rPr>
          <w:t>4</w:t>
        </w:r>
        <w:r>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03" w:history="1">
        <w:r w:rsidRPr="00B148D9">
          <w:rPr>
            <w:rStyle w:val="Hyperlink"/>
          </w:rPr>
          <w:t>1.4</w:t>
        </w:r>
        <w:r>
          <w:rPr>
            <w:rFonts w:asciiTheme="minorHAnsi" w:eastAsiaTheme="minorEastAsia" w:hAnsiTheme="minorHAnsi" w:cstheme="minorBidi"/>
            <w:b w:val="0"/>
            <w:bCs w:val="0"/>
            <w:caps w:val="0"/>
            <w:sz w:val="22"/>
            <w:szCs w:val="22"/>
          </w:rPr>
          <w:tab/>
        </w:r>
        <w:r w:rsidRPr="00B148D9">
          <w:rPr>
            <w:rStyle w:val="Hyperlink"/>
          </w:rPr>
          <w:t>Software requirements</w:t>
        </w:r>
        <w:r>
          <w:rPr>
            <w:webHidden/>
          </w:rPr>
          <w:tab/>
        </w:r>
        <w:r>
          <w:rPr>
            <w:webHidden/>
          </w:rPr>
          <w:fldChar w:fldCharType="begin"/>
        </w:r>
        <w:r>
          <w:rPr>
            <w:webHidden/>
          </w:rPr>
          <w:instrText xml:space="preserve"> PAGEREF _Toc468461703 \h </w:instrText>
        </w:r>
        <w:r>
          <w:rPr>
            <w:webHidden/>
          </w:rPr>
        </w:r>
        <w:r>
          <w:rPr>
            <w:webHidden/>
          </w:rPr>
          <w:fldChar w:fldCharType="separate"/>
        </w:r>
        <w:r>
          <w:rPr>
            <w:webHidden/>
          </w:rPr>
          <w:t>4</w:t>
        </w:r>
        <w:r>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04" w:history="1">
        <w:r w:rsidRPr="00B148D9">
          <w:rPr>
            <w:rStyle w:val="Hyperlink"/>
          </w:rPr>
          <w:t>2.</w:t>
        </w:r>
        <w:r>
          <w:rPr>
            <w:rFonts w:asciiTheme="minorHAnsi" w:eastAsiaTheme="minorEastAsia" w:hAnsiTheme="minorHAnsi" w:cstheme="minorBidi"/>
            <w:b w:val="0"/>
            <w:bCs w:val="0"/>
            <w:caps w:val="0"/>
            <w:sz w:val="22"/>
            <w:szCs w:val="22"/>
          </w:rPr>
          <w:tab/>
        </w:r>
        <w:r w:rsidRPr="00B148D9">
          <w:rPr>
            <w:rStyle w:val="Hyperlink"/>
            <w:rFonts w:cs="Tahoma"/>
          </w:rPr>
          <w:t>PROJECT SETUP AND API USAGE GUIDELINES</w:t>
        </w:r>
        <w:r>
          <w:rPr>
            <w:webHidden/>
          </w:rPr>
          <w:tab/>
        </w:r>
        <w:r>
          <w:rPr>
            <w:webHidden/>
          </w:rPr>
          <w:fldChar w:fldCharType="begin"/>
        </w:r>
        <w:r>
          <w:rPr>
            <w:webHidden/>
          </w:rPr>
          <w:instrText xml:space="preserve"> PAGEREF _Toc468461704 \h </w:instrText>
        </w:r>
        <w:r>
          <w:rPr>
            <w:webHidden/>
          </w:rPr>
        </w:r>
        <w:r>
          <w:rPr>
            <w:webHidden/>
          </w:rPr>
          <w:fldChar w:fldCharType="separate"/>
        </w:r>
        <w:r>
          <w:rPr>
            <w:webHidden/>
          </w:rPr>
          <w:t>5</w:t>
        </w:r>
        <w:r>
          <w:rPr>
            <w:webHidden/>
          </w:rPr>
          <w:fldChar w:fldCharType="end"/>
        </w:r>
      </w:hyperlink>
    </w:p>
    <w:p w:rsidR="00166FA7" w:rsidRDefault="00166FA7" w:rsidP="00166FA7">
      <w:pPr>
        <w:pStyle w:val="TOC1"/>
        <w:rPr>
          <w:rFonts w:asciiTheme="minorHAnsi" w:eastAsiaTheme="minorEastAsia" w:hAnsiTheme="minorHAnsi" w:cstheme="minorBidi"/>
          <w:b w:val="0"/>
          <w:bCs w:val="0"/>
          <w:caps w:val="0"/>
          <w:sz w:val="22"/>
          <w:szCs w:val="22"/>
        </w:rPr>
      </w:pPr>
      <w:hyperlink w:anchor="_Toc468461705" w:history="1">
        <w:r w:rsidRPr="00B148D9">
          <w:rPr>
            <w:rStyle w:val="Hyperlink"/>
            <w:rFonts w:cs="Arial"/>
          </w:rPr>
          <w:t>2.1</w:t>
        </w:r>
        <w:r>
          <w:rPr>
            <w:rFonts w:asciiTheme="minorHAnsi" w:eastAsiaTheme="minorEastAsia" w:hAnsiTheme="minorHAnsi" w:cstheme="minorBidi"/>
            <w:b w:val="0"/>
            <w:bCs w:val="0"/>
            <w:caps w:val="0"/>
            <w:sz w:val="22"/>
            <w:szCs w:val="22"/>
          </w:rPr>
          <w:tab/>
        </w:r>
        <w:r w:rsidRPr="00B148D9">
          <w:rPr>
            <w:rStyle w:val="Hyperlink"/>
            <w:rFonts w:cs="Arial"/>
          </w:rPr>
          <w:t>Control of Com</w:t>
        </w:r>
        <w:r w:rsidRPr="00B148D9">
          <w:rPr>
            <w:rStyle w:val="Hyperlink"/>
            <w:rFonts w:cs="Arial"/>
          </w:rPr>
          <w:t>p</w:t>
        </w:r>
        <w:r w:rsidRPr="00B148D9">
          <w:rPr>
            <w:rStyle w:val="Hyperlink"/>
            <w:rFonts w:cs="Arial"/>
          </w:rPr>
          <w:t>ass, Accelerometer and Gyroscope using HTML5 Device Orientation API</w:t>
        </w:r>
        <w:r>
          <w:rPr>
            <w:webHidden/>
          </w:rPr>
          <w:tab/>
        </w:r>
        <w:r>
          <w:rPr>
            <w:webHidden/>
          </w:rPr>
          <w:fldChar w:fldCharType="begin"/>
        </w:r>
        <w:r>
          <w:rPr>
            <w:webHidden/>
          </w:rPr>
          <w:instrText xml:space="preserve"> PAGEREF _Toc468461705 \h </w:instrText>
        </w:r>
        <w:r>
          <w:rPr>
            <w:webHidden/>
          </w:rPr>
        </w:r>
        <w:r>
          <w:rPr>
            <w:webHidden/>
          </w:rPr>
          <w:fldChar w:fldCharType="separate"/>
        </w:r>
        <w:r>
          <w:rPr>
            <w:webHidden/>
          </w:rPr>
          <w:t>5</w:t>
        </w:r>
        <w:r>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07" w:history="1">
        <w:r w:rsidRPr="00B148D9">
          <w:rPr>
            <w:rStyle w:val="Hyperlink"/>
            <w:rFonts w:cs="Arial"/>
          </w:rPr>
          <w:t>2.2</w:t>
        </w:r>
        <w:r>
          <w:rPr>
            <w:rFonts w:asciiTheme="minorHAnsi" w:eastAsiaTheme="minorEastAsia" w:hAnsiTheme="minorHAnsi" w:cstheme="minorBidi"/>
            <w:b w:val="0"/>
            <w:bCs w:val="0"/>
            <w:caps w:val="0"/>
            <w:sz w:val="22"/>
            <w:szCs w:val="22"/>
          </w:rPr>
          <w:tab/>
        </w:r>
        <w:r w:rsidRPr="00B148D9">
          <w:rPr>
            <w:rStyle w:val="Hyperlink"/>
            <w:rFonts w:cs="Arial"/>
          </w:rPr>
          <w:t>Normalization of raw orientation values using Device API normalizer</w:t>
        </w:r>
        <w:r>
          <w:rPr>
            <w:webHidden/>
          </w:rPr>
          <w:tab/>
        </w:r>
        <w:r>
          <w:rPr>
            <w:webHidden/>
          </w:rPr>
          <w:fldChar w:fldCharType="begin"/>
        </w:r>
        <w:r>
          <w:rPr>
            <w:webHidden/>
          </w:rPr>
          <w:instrText xml:space="preserve"> PAGEREF _Toc468461707 \h </w:instrText>
        </w:r>
        <w:r>
          <w:rPr>
            <w:webHidden/>
          </w:rPr>
        </w:r>
        <w:r>
          <w:rPr>
            <w:webHidden/>
          </w:rPr>
          <w:fldChar w:fldCharType="separate"/>
        </w:r>
        <w:r>
          <w:rPr>
            <w:webHidden/>
          </w:rPr>
          <w:t>5</w:t>
        </w:r>
        <w:r>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08" w:history="1">
        <w:r w:rsidRPr="00B148D9">
          <w:rPr>
            <w:rStyle w:val="Hyperlink"/>
          </w:rPr>
          <w:t>2.3</w:t>
        </w:r>
        <w:r>
          <w:rPr>
            <w:rFonts w:asciiTheme="minorHAnsi" w:eastAsiaTheme="minorEastAsia" w:hAnsiTheme="minorHAnsi" w:cstheme="minorBidi"/>
            <w:b w:val="0"/>
            <w:bCs w:val="0"/>
            <w:caps w:val="0"/>
            <w:sz w:val="22"/>
            <w:szCs w:val="22"/>
          </w:rPr>
          <w:tab/>
        </w:r>
        <w:r w:rsidRPr="00B148D9">
          <w:rPr>
            <w:rStyle w:val="Hyperlink"/>
          </w:rPr>
          <w:t>Audio/Video recording and playback using MediaStream API</w:t>
        </w:r>
        <w:r>
          <w:rPr>
            <w:webHidden/>
          </w:rPr>
          <w:tab/>
        </w:r>
        <w:r>
          <w:rPr>
            <w:webHidden/>
          </w:rPr>
          <w:fldChar w:fldCharType="begin"/>
        </w:r>
        <w:r>
          <w:rPr>
            <w:webHidden/>
          </w:rPr>
          <w:instrText xml:space="preserve"> PAGEREF _Toc468461708 \h </w:instrText>
        </w:r>
        <w:r>
          <w:rPr>
            <w:webHidden/>
          </w:rPr>
        </w:r>
        <w:r>
          <w:rPr>
            <w:webHidden/>
          </w:rPr>
          <w:fldChar w:fldCharType="separate"/>
        </w:r>
        <w:r>
          <w:rPr>
            <w:webHidden/>
          </w:rPr>
          <w:t>6</w:t>
        </w:r>
        <w:r>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09" w:history="1">
        <w:r w:rsidRPr="00B148D9">
          <w:rPr>
            <w:rStyle w:val="Hyperlink"/>
          </w:rPr>
          <w:t>2.4</w:t>
        </w:r>
        <w:r>
          <w:rPr>
            <w:rFonts w:asciiTheme="minorHAnsi" w:eastAsiaTheme="minorEastAsia" w:hAnsiTheme="minorHAnsi" w:cstheme="minorBidi"/>
            <w:b w:val="0"/>
            <w:bCs w:val="0"/>
            <w:caps w:val="0"/>
            <w:sz w:val="22"/>
            <w:szCs w:val="22"/>
          </w:rPr>
          <w:tab/>
        </w:r>
        <w:r w:rsidRPr="00B148D9">
          <w:rPr>
            <w:rStyle w:val="Hyperlink"/>
          </w:rPr>
          <w:t>Video and Data streaming using WebRTC</w:t>
        </w:r>
        <w:r>
          <w:rPr>
            <w:webHidden/>
          </w:rPr>
          <w:tab/>
        </w:r>
        <w:r>
          <w:rPr>
            <w:webHidden/>
          </w:rPr>
          <w:fldChar w:fldCharType="begin"/>
        </w:r>
        <w:r>
          <w:rPr>
            <w:webHidden/>
          </w:rPr>
          <w:instrText xml:space="preserve"> PAGEREF _Toc468461709 \h </w:instrText>
        </w:r>
        <w:r>
          <w:rPr>
            <w:webHidden/>
          </w:rPr>
        </w:r>
        <w:r>
          <w:rPr>
            <w:webHidden/>
          </w:rPr>
          <w:fldChar w:fldCharType="separate"/>
        </w:r>
        <w:r>
          <w:rPr>
            <w:webHidden/>
          </w:rPr>
          <w:t>6</w:t>
        </w:r>
        <w:r>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10" w:history="1">
        <w:r w:rsidRPr="00B148D9">
          <w:rPr>
            <w:rStyle w:val="Hyperlink"/>
          </w:rPr>
          <w:t>2.5</w:t>
        </w:r>
        <w:r>
          <w:rPr>
            <w:rFonts w:asciiTheme="minorHAnsi" w:eastAsiaTheme="minorEastAsia" w:hAnsiTheme="minorHAnsi" w:cstheme="minorBidi"/>
            <w:b w:val="0"/>
            <w:bCs w:val="0"/>
            <w:caps w:val="0"/>
            <w:sz w:val="22"/>
            <w:szCs w:val="22"/>
          </w:rPr>
          <w:tab/>
        </w:r>
        <w:r w:rsidRPr="00B148D9">
          <w:rPr>
            <w:rStyle w:val="Hyperlink"/>
          </w:rPr>
          <w:t>Conversion of 2D video stream to stereoscopic 3D using Three.js</w:t>
        </w:r>
        <w:r>
          <w:rPr>
            <w:webHidden/>
          </w:rPr>
          <w:tab/>
        </w:r>
        <w:r>
          <w:rPr>
            <w:webHidden/>
          </w:rPr>
          <w:fldChar w:fldCharType="begin"/>
        </w:r>
        <w:r>
          <w:rPr>
            <w:webHidden/>
          </w:rPr>
          <w:instrText xml:space="preserve"> PAGEREF _Toc468461710 \h </w:instrText>
        </w:r>
        <w:r>
          <w:rPr>
            <w:webHidden/>
          </w:rPr>
        </w:r>
        <w:r>
          <w:rPr>
            <w:webHidden/>
          </w:rPr>
          <w:fldChar w:fldCharType="separate"/>
        </w:r>
        <w:r>
          <w:rPr>
            <w:webHidden/>
          </w:rPr>
          <w:t>7</w:t>
        </w:r>
        <w:r>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11" w:history="1">
        <w:r w:rsidRPr="00B148D9">
          <w:rPr>
            <w:rStyle w:val="Hyperlink"/>
          </w:rPr>
          <w:t>2.6</w:t>
        </w:r>
        <w:r>
          <w:rPr>
            <w:rFonts w:asciiTheme="minorHAnsi" w:eastAsiaTheme="minorEastAsia" w:hAnsiTheme="minorHAnsi" w:cstheme="minorBidi"/>
            <w:b w:val="0"/>
            <w:bCs w:val="0"/>
            <w:caps w:val="0"/>
            <w:sz w:val="22"/>
            <w:szCs w:val="22"/>
          </w:rPr>
          <w:tab/>
        </w:r>
        <w:r w:rsidRPr="00B148D9">
          <w:rPr>
            <w:rStyle w:val="Hyperlink"/>
          </w:rPr>
          <w:t>Accessing smartphone Bluetooth module through Web app</w:t>
        </w:r>
        <w:r>
          <w:rPr>
            <w:webHidden/>
          </w:rPr>
          <w:tab/>
        </w:r>
        <w:r>
          <w:rPr>
            <w:webHidden/>
          </w:rPr>
          <w:fldChar w:fldCharType="begin"/>
        </w:r>
        <w:r>
          <w:rPr>
            <w:webHidden/>
          </w:rPr>
          <w:instrText xml:space="preserve"> PAGEREF _Toc468461711 \h </w:instrText>
        </w:r>
        <w:r>
          <w:rPr>
            <w:webHidden/>
          </w:rPr>
        </w:r>
        <w:r>
          <w:rPr>
            <w:webHidden/>
          </w:rPr>
          <w:fldChar w:fldCharType="separate"/>
        </w:r>
        <w:r>
          <w:rPr>
            <w:webHidden/>
          </w:rPr>
          <w:t>7</w:t>
        </w:r>
        <w:r>
          <w:rPr>
            <w:webHidden/>
          </w:rPr>
          <w:fldChar w:fldCharType="end"/>
        </w:r>
      </w:hyperlink>
    </w:p>
    <w:p w:rsidR="00166FA7" w:rsidRDefault="00166FA7">
      <w:pPr>
        <w:pStyle w:val="TOC1"/>
        <w:rPr>
          <w:rFonts w:asciiTheme="minorHAnsi" w:eastAsiaTheme="minorEastAsia" w:hAnsiTheme="minorHAnsi" w:cstheme="minorBidi"/>
          <w:b w:val="0"/>
          <w:bCs w:val="0"/>
          <w:caps w:val="0"/>
          <w:sz w:val="22"/>
          <w:szCs w:val="22"/>
        </w:rPr>
      </w:pPr>
      <w:hyperlink w:anchor="_Toc468461712" w:history="1">
        <w:r w:rsidRPr="00B148D9">
          <w:rPr>
            <w:rStyle w:val="Hyperlink"/>
          </w:rPr>
          <w:t>2.7</w:t>
        </w:r>
        <w:r>
          <w:rPr>
            <w:rFonts w:asciiTheme="minorHAnsi" w:eastAsiaTheme="minorEastAsia" w:hAnsiTheme="minorHAnsi" w:cstheme="minorBidi"/>
            <w:b w:val="0"/>
            <w:bCs w:val="0"/>
            <w:caps w:val="0"/>
            <w:sz w:val="22"/>
            <w:szCs w:val="22"/>
          </w:rPr>
          <w:tab/>
        </w:r>
        <w:r w:rsidRPr="00B148D9">
          <w:rPr>
            <w:rStyle w:val="Hyperlink"/>
          </w:rPr>
          <w:t>Binding all pieces together</w:t>
        </w:r>
        <w:r>
          <w:rPr>
            <w:webHidden/>
          </w:rPr>
          <w:tab/>
        </w:r>
        <w:r>
          <w:rPr>
            <w:webHidden/>
          </w:rPr>
          <w:fldChar w:fldCharType="begin"/>
        </w:r>
        <w:r>
          <w:rPr>
            <w:webHidden/>
          </w:rPr>
          <w:instrText xml:space="preserve"> PAGEREF _Toc468461712 \h </w:instrText>
        </w:r>
        <w:r>
          <w:rPr>
            <w:webHidden/>
          </w:rPr>
        </w:r>
        <w:r>
          <w:rPr>
            <w:webHidden/>
          </w:rPr>
          <w:fldChar w:fldCharType="separate"/>
        </w:r>
        <w:r>
          <w:rPr>
            <w:webHidden/>
          </w:rPr>
          <w:t>8</w:t>
        </w:r>
        <w:r>
          <w:rPr>
            <w:webHidden/>
          </w:rPr>
          <w:fldChar w:fldCharType="end"/>
        </w:r>
      </w:hyperlink>
    </w:p>
    <w:p w:rsidR="00985073" w:rsidRDefault="0018219E" w:rsidP="0018219E">
      <w:pPr>
        <w:pStyle w:val="Heading1"/>
        <w:rPr>
          <w:rFonts w:cs="Arial"/>
        </w:rPr>
      </w:pPr>
      <w:r w:rsidRPr="006960FF">
        <w:rPr>
          <w:rFonts w:cs="Arial"/>
        </w:rPr>
        <w:fldChar w:fldCharType="end"/>
      </w:r>
    </w:p>
    <w:p w:rsidR="00737E64" w:rsidRPr="00737E64" w:rsidRDefault="00737E64" w:rsidP="00737E64"/>
    <w:p w:rsidR="0018219E" w:rsidRDefault="0018219E" w:rsidP="0018219E"/>
    <w:p w:rsidR="0018219E" w:rsidRDefault="0018219E" w:rsidP="0018219E"/>
    <w:p w:rsidR="0018219E" w:rsidRDefault="0018219E" w:rsidP="0018219E"/>
    <w:p w:rsidR="0018219E" w:rsidRDefault="0018219E" w:rsidP="0018219E"/>
    <w:p w:rsidR="0018219E" w:rsidRDefault="0018219E" w:rsidP="0018219E"/>
    <w:p w:rsidR="0018219E" w:rsidRDefault="0018219E" w:rsidP="0018219E"/>
    <w:p w:rsidR="00400380" w:rsidRDefault="00400380" w:rsidP="0018219E"/>
    <w:p w:rsidR="00400380" w:rsidRDefault="00400380" w:rsidP="0018219E"/>
    <w:p w:rsidR="00400380" w:rsidRDefault="00400380" w:rsidP="0018219E"/>
    <w:p w:rsidR="00400380" w:rsidRDefault="00400380" w:rsidP="0018219E"/>
    <w:p w:rsidR="00400380" w:rsidRDefault="00400380" w:rsidP="0018219E"/>
    <w:p w:rsidR="0018219E" w:rsidRDefault="0018219E" w:rsidP="0018219E"/>
    <w:p w:rsidR="0018219E" w:rsidRDefault="0018219E" w:rsidP="0018219E"/>
    <w:p w:rsidR="00E07AC9" w:rsidRDefault="00E07AC9" w:rsidP="0018219E"/>
    <w:p w:rsidR="00E07AC9" w:rsidRDefault="00E07AC9" w:rsidP="0018219E"/>
    <w:p w:rsidR="00E07AC9" w:rsidRDefault="00E07AC9" w:rsidP="0018219E"/>
    <w:p w:rsidR="007A4E1D" w:rsidRDefault="007A4E1D"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0F2F3B" w:rsidRDefault="00172A67" w:rsidP="000F2F3B">
      <w:pPr>
        <w:pStyle w:val="Heading1"/>
        <w:numPr>
          <w:ilvl w:val="0"/>
          <w:numId w:val="1"/>
        </w:numPr>
        <w:rPr>
          <w:rFonts w:cs="Tahoma"/>
        </w:rPr>
      </w:pPr>
      <w:bookmarkStart w:id="4" w:name="_Toc468461699"/>
      <w:bookmarkEnd w:id="0"/>
      <w:bookmarkEnd w:id="1"/>
      <w:bookmarkEnd w:id="2"/>
      <w:bookmarkEnd w:id="3"/>
      <w:r>
        <w:rPr>
          <w:rFonts w:cs="Tahoma"/>
        </w:rPr>
        <w:t>Introduction</w:t>
      </w:r>
      <w:bookmarkStart w:id="5" w:name="_Toc243993735"/>
      <w:bookmarkEnd w:id="4"/>
    </w:p>
    <w:p w:rsidR="000F2F3B" w:rsidRPr="000F2F3B" w:rsidRDefault="000F2F3B" w:rsidP="000F2F3B"/>
    <w:p w:rsidR="000F2F3B" w:rsidRPr="000F2F3B" w:rsidRDefault="000F2F3B" w:rsidP="000F2F3B">
      <w:pPr>
        <w:pStyle w:val="Heading1"/>
        <w:numPr>
          <w:ilvl w:val="1"/>
          <w:numId w:val="1"/>
        </w:numPr>
        <w:rPr>
          <w:rStyle w:val="Emphasis"/>
          <w:rFonts w:cs="Tahoma"/>
          <w:i w:val="0"/>
          <w:iCs w:val="0"/>
          <w:sz w:val="22"/>
          <w:szCs w:val="22"/>
        </w:rPr>
      </w:pPr>
      <w:bookmarkStart w:id="6" w:name="_Toc468461700"/>
      <w:r w:rsidRPr="000F2F3B">
        <w:rPr>
          <w:rFonts w:eastAsia="PMingLiU"/>
          <w:sz w:val="22"/>
          <w:szCs w:val="22"/>
        </w:rPr>
        <w:t>Purpose</w:t>
      </w:r>
      <w:bookmarkEnd w:id="5"/>
      <w:bookmarkEnd w:id="6"/>
    </w:p>
    <w:p w:rsidR="004D14D3" w:rsidRDefault="004D14D3" w:rsidP="00661C97">
      <w:pPr>
        <w:ind w:left="720"/>
        <w:jc w:val="both"/>
      </w:pPr>
      <w:bookmarkStart w:id="7" w:name="_Toc306449403"/>
    </w:p>
    <w:p w:rsidR="007A5EC8" w:rsidRDefault="000F2F3B" w:rsidP="000F2F3B">
      <w:r w:rsidRPr="000F2F3B">
        <w:t>The purpose of this document is to</w:t>
      </w:r>
      <w:r w:rsidR="00A4204A">
        <w:t xml:space="preserve"> guide </w:t>
      </w:r>
      <w:r w:rsidR="00F16725">
        <w:t xml:space="preserve">developers in setting up a project using Web APIs to control sensors such as </w:t>
      </w:r>
      <w:r w:rsidR="00317F99">
        <w:t xml:space="preserve">Compass, </w:t>
      </w:r>
      <w:r w:rsidR="00F16725">
        <w:t>Accelerometer, Gyroscope, Camera, Speaker</w:t>
      </w:r>
      <w:r w:rsidR="00CF2019">
        <w:t xml:space="preserve">, </w:t>
      </w:r>
      <w:r w:rsidR="00F16725">
        <w:t>Microphone</w:t>
      </w:r>
      <w:r w:rsidR="00CF2019">
        <w:t xml:space="preserve"> and Bluetooth</w:t>
      </w:r>
      <w:r w:rsidR="00F16725">
        <w:t xml:space="preserve"> in-built in a smartphone. The project aims at controlling an integrated system such as a drone via Virtual Reality (VR) headset and provide first person view to the user as a part of feedback. Human Computer Interaction (HCI) is achieved when users perform </w:t>
      </w:r>
      <w:r w:rsidR="00174DC3">
        <w:t>specific</w:t>
      </w:r>
      <w:r w:rsidR="00F16725">
        <w:t xml:space="preserve"> gestures in order</w:t>
      </w:r>
      <w:r w:rsidR="00174DC3">
        <w:t xml:space="preserve"> interact with the drone and change its position and orientation.</w:t>
      </w:r>
    </w:p>
    <w:p w:rsidR="00834FC4" w:rsidRPr="007255BA" w:rsidRDefault="00834FC4" w:rsidP="00834FC4">
      <w:pPr>
        <w:pStyle w:val="SapientBullet"/>
        <w:numPr>
          <w:ilvl w:val="0"/>
          <w:numId w:val="0"/>
        </w:numPr>
        <w:ind w:left="720"/>
        <w:rPr>
          <w:rFonts w:ascii="Verdana" w:eastAsia="PMingLiU" w:hAnsi="Verdana"/>
          <w:snapToGrid/>
          <w:lang w:val="en-US"/>
        </w:rPr>
      </w:pPr>
    </w:p>
    <w:p w:rsidR="008B4AFF" w:rsidRDefault="00834FC4" w:rsidP="00834FC4">
      <w:pPr>
        <w:pStyle w:val="Heading1"/>
        <w:numPr>
          <w:ilvl w:val="1"/>
          <w:numId w:val="1"/>
        </w:numPr>
        <w:rPr>
          <w:rFonts w:cs="Arial"/>
          <w:szCs w:val="24"/>
        </w:rPr>
      </w:pPr>
      <w:bookmarkStart w:id="8" w:name="_Toc427920835"/>
      <w:bookmarkStart w:id="9" w:name="_Toc428362570"/>
      <w:bookmarkStart w:id="10" w:name="_Toc427920836"/>
      <w:bookmarkStart w:id="11" w:name="_Toc428362571"/>
      <w:bookmarkStart w:id="12" w:name="_Toc427920837"/>
      <w:bookmarkStart w:id="13" w:name="_Toc428362572"/>
      <w:bookmarkStart w:id="14" w:name="_Toc427920838"/>
      <w:bookmarkStart w:id="15" w:name="_Toc428362573"/>
      <w:bookmarkStart w:id="16" w:name="_Toc468461701"/>
      <w:bookmarkEnd w:id="8"/>
      <w:bookmarkEnd w:id="9"/>
      <w:bookmarkEnd w:id="10"/>
      <w:bookmarkEnd w:id="11"/>
      <w:bookmarkEnd w:id="12"/>
      <w:bookmarkEnd w:id="13"/>
      <w:bookmarkEnd w:id="14"/>
      <w:bookmarkEnd w:id="15"/>
      <w:r w:rsidRPr="00834FC4">
        <w:rPr>
          <w:rFonts w:eastAsia="PMingLiU"/>
          <w:sz w:val="22"/>
          <w:szCs w:val="22"/>
        </w:rPr>
        <w:t>Scope</w:t>
      </w:r>
      <w:bookmarkEnd w:id="16"/>
      <w:r>
        <w:rPr>
          <w:rFonts w:cs="Arial"/>
          <w:szCs w:val="24"/>
        </w:rPr>
        <w:t xml:space="preserve"> </w:t>
      </w:r>
    </w:p>
    <w:p w:rsidR="00A4204A" w:rsidRPr="00A4204A" w:rsidRDefault="00A4204A" w:rsidP="00A4204A"/>
    <w:p w:rsidR="00AB3657" w:rsidRDefault="00174DC3" w:rsidP="00EF55F7">
      <w:pPr>
        <w:pStyle w:val="ListParagraph"/>
        <w:ind w:left="0"/>
      </w:pPr>
      <w:bookmarkStart w:id="17" w:name="_Toc424213275"/>
      <w:bookmarkEnd w:id="7"/>
      <w:r>
        <w:t>HCI system mentioned in the introduction can be realized with the help of graphic shown below:</w:t>
      </w:r>
    </w:p>
    <w:p w:rsidR="00174DC3" w:rsidRDefault="00174DC3" w:rsidP="00EF55F7">
      <w:pPr>
        <w:pStyle w:val="ListParagraph"/>
        <w:ind w:left="0"/>
      </w:pPr>
    </w:p>
    <w:p w:rsidR="00BC578B" w:rsidRDefault="002956F6" w:rsidP="00EF55F7">
      <w:pPr>
        <w:pStyle w:val="ListParagraph"/>
        <w:ind w:left="0"/>
        <w:rPr>
          <w:color w:val="4F81BD" w:themeColor="accent1"/>
        </w:rPr>
      </w:pPr>
      <w:r>
        <w:rPr>
          <w:rFonts w:cs="Arial"/>
          <w:noProof/>
        </w:rPr>
        <w:drawing>
          <wp:anchor distT="0" distB="0" distL="114300" distR="114300" simplePos="0" relativeHeight="251673600" behindDoc="1" locked="0" layoutInCell="1" allowOverlap="1" wp14:anchorId="61501D8B" wp14:editId="598A3B28">
            <wp:simplePos x="0" y="0"/>
            <wp:positionH relativeFrom="column">
              <wp:posOffset>3562350</wp:posOffset>
            </wp:positionH>
            <wp:positionV relativeFrom="paragraph">
              <wp:posOffset>10795</wp:posOffset>
            </wp:positionV>
            <wp:extent cx="2181225" cy="1454150"/>
            <wp:effectExtent l="0" t="0" r="9525" b="0"/>
            <wp:wrapTight wrapText="bothSides">
              <wp:wrapPolygon edited="0">
                <wp:start x="0" y="0"/>
                <wp:lineTo x="0" y="21223"/>
                <wp:lineTo x="21506" y="21223"/>
                <wp:lineTo x="21506" y="0"/>
                <wp:lineTo x="0" y="0"/>
              </wp:wrapPolygon>
            </wp:wrapTight>
            <wp:docPr id="17" name="Picture 17" descr="C:\Users\ssohon\Desktop\HackMe\google-cardboard-9921-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sohon\Desktop\HackMe\google-cardboard-9921-resiz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1225" cy="145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C578B">
        <w:rPr>
          <w:noProof/>
        </w:rPr>
        <mc:AlternateContent>
          <mc:Choice Requires="wps">
            <w:drawing>
              <wp:anchor distT="0" distB="0" distL="114300" distR="114300" simplePos="0" relativeHeight="251675648" behindDoc="0" locked="0" layoutInCell="1" allowOverlap="1" wp14:anchorId="270C4952" wp14:editId="1D6595D3">
                <wp:simplePos x="0" y="0"/>
                <wp:positionH relativeFrom="column">
                  <wp:posOffset>2209800</wp:posOffset>
                </wp:positionH>
                <wp:positionV relativeFrom="paragraph">
                  <wp:posOffset>10795</wp:posOffset>
                </wp:positionV>
                <wp:extent cx="1181100" cy="476250"/>
                <wp:effectExtent l="0" t="0" r="19050" b="19050"/>
                <wp:wrapNone/>
                <wp:docPr id="22" name="Curved Down Arrow 22"/>
                <wp:cNvGraphicFramePr/>
                <a:graphic xmlns:a="http://schemas.openxmlformats.org/drawingml/2006/main">
                  <a:graphicData uri="http://schemas.microsoft.com/office/word/2010/wordprocessingShape">
                    <wps:wsp>
                      <wps:cNvSpPr/>
                      <wps:spPr>
                        <a:xfrm>
                          <a:off x="0" y="0"/>
                          <a:ext cx="1181100" cy="4762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78FFC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2" o:spid="_x0000_s1026" type="#_x0000_t105" style="position:absolute;margin-left:174pt;margin-top:.85pt;width:93pt;height: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" adj="17245,20511,16200" fillcolor="#4f81bd [3204]" strokecolor="#243f60 [1604]" strokeweight="2pt"/>
            </w:pict>
          </mc:Fallback>
        </mc:AlternateContent>
      </w:r>
      <w:r w:rsidR="00BC578B">
        <w:rPr>
          <w:rFonts w:cs="Arial"/>
          <w:noProof/>
        </w:rPr>
        <w:drawing>
          <wp:anchor distT="0" distB="0" distL="114300" distR="114300" simplePos="0" relativeHeight="251674624" behindDoc="1" locked="0" layoutInCell="1" allowOverlap="1" wp14:anchorId="5D317A9F" wp14:editId="4E39FDBA">
            <wp:simplePos x="0" y="0"/>
            <wp:positionH relativeFrom="margin">
              <wp:align>left</wp:align>
            </wp:positionH>
            <wp:positionV relativeFrom="paragraph">
              <wp:posOffset>10795</wp:posOffset>
            </wp:positionV>
            <wp:extent cx="2066925" cy="1466850"/>
            <wp:effectExtent l="0" t="0" r="9525" b="0"/>
            <wp:wrapTight wrapText="bothSides">
              <wp:wrapPolygon edited="0">
                <wp:start x="0" y="0"/>
                <wp:lineTo x="0" y="21319"/>
                <wp:lineTo x="21500" y="21319"/>
                <wp:lineTo x="21500" y="0"/>
                <wp:lineTo x="0" y="0"/>
              </wp:wrapPolygon>
            </wp:wrapTight>
            <wp:docPr id="18" name="Picture 18" descr="C:\Users\ssohon\Desktop\HackMe\15-Romo-Tank-Robot-Android-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sohon\Desktop\HackMe\15-Romo-Tank-Robot-Android-resiz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692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578B" w:rsidRDefault="00BC578B" w:rsidP="00EF55F7">
      <w:pPr>
        <w:pStyle w:val="ListParagraph"/>
        <w:ind w:left="0"/>
        <w:rPr>
          <w:color w:val="4F81BD" w:themeColor="accent1"/>
        </w:rPr>
      </w:pPr>
    </w:p>
    <w:p w:rsidR="00BC578B" w:rsidRDefault="00BC578B" w:rsidP="00EF55F7">
      <w:pPr>
        <w:pStyle w:val="ListParagraph"/>
        <w:ind w:left="0"/>
        <w:rPr>
          <w:color w:val="4F81BD" w:themeColor="accent1"/>
        </w:rPr>
      </w:pPr>
    </w:p>
    <w:p w:rsidR="00BC578B" w:rsidRDefault="00BC578B" w:rsidP="00EF55F7">
      <w:pPr>
        <w:pStyle w:val="ListParagraph"/>
        <w:ind w:left="0"/>
        <w:rPr>
          <w:color w:val="4F81BD" w:themeColor="accent1"/>
        </w:rPr>
      </w:pPr>
    </w:p>
    <w:p w:rsidR="00BC578B" w:rsidRDefault="002956F6" w:rsidP="00BC578B">
      <w:pPr>
        <w:pStyle w:val="ListParagraph"/>
        <w:ind w:left="0"/>
        <w:rPr>
          <w:color w:val="4F81BD" w:themeColor="accent1"/>
        </w:rPr>
      </w:pPr>
      <w:r>
        <w:rPr>
          <w:color w:val="4F81BD" w:themeColor="accent1"/>
        </w:rPr>
        <w:t xml:space="preserve">   ----</w:t>
      </w:r>
      <w:r w:rsidR="00BC578B" w:rsidRPr="00BC578B">
        <w:rPr>
          <w:color w:val="4F81BD" w:themeColor="accent1"/>
          <w:sz w:val="22"/>
        </w:rPr>
        <w:t>WebRTC</w:t>
      </w:r>
      <w:r>
        <w:rPr>
          <w:color w:val="4F81BD" w:themeColor="accent1"/>
          <w:sz w:val="22"/>
        </w:rPr>
        <w:t>----</w:t>
      </w:r>
    </w:p>
    <w:p w:rsidR="00BC578B" w:rsidRDefault="00BC578B" w:rsidP="00EF55F7">
      <w:pPr>
        <w:pStyle w:val="ListParagraph"/>
        <w:ind w:left="0"/>
        <w:rPr>
          <w:color w:val="4F81BD" w:themeColor="accent1"/>
        </w:rPr>
      </w:pPr>
    </w:p>
    <w:p w:rsidR="00174DC3" w:rsidRDefault="00BC578B" w:rsidP="00EF55F7">
      <w:pPr>
        <w:pStyle w:val="ListParagraph"/>
        <w:ind w:left="0"/>
        <w:rPr>
          <w:color w:val="4F81BD" w:themeColor="accent1"/>
        </w:rPr>
      </w:pPr>
      <w:r>
        <w:rPr>
          <w:noProof/>
        </w:rPr>
        <mc:AlternateContent>
          <mc:Choice Requires="wps">
            <w:drawing>
              <wp:anchor distT="0" distB="0" distL="114300" distR="114300" simplePos="0" relativeHeight="251677696" behindDoc="0" locked="0" layoutInCell="1" allowOverlap="1" wp14:anchorId="21C7ABDA" wp14:editId="04189786">
                <wp:simplePos x="0" y="0"/>
                <wp:positionH relativeFrom="column">
                  <wp:posOffset>2199640</wp:posOffset>
                </wp:positionH>
                <wp:positionV relativeFrom="paragraph">
                  <wp:posOffset>13335</wp:posOffset>
                </wp:positionV>
                <wp:extent cx="1181100" cy="476250"/>
                <wp:effectExtent l="0" t="0" r="19050" b="19050"/>
                <wp:wrapNone/>
                <wp:docPr id="23" name="Curved Down Arrow 23"/>
                <wp:cNvGraphicFramePr/>
                <a:graphic xmlns:a="http://schemas.openxmlformats.org/drawingml/2006/main">
                  <a:graphicData uri="http://schemas.microsoft.com/office/word/2010/wordprocessingShape">
                    <wps:wsp>
                      <wps:cNvSpPr/>
                      <wps:spPr>
                        <a:xfrm rot="10800000">
                          <a:off x="0" y="0"/>
                          <a:ext cx="1181100" cy="4762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5AA7F" id="Curved Down Arrow 23" o:spid="_x0000_s1026" type="#_x0000_t105" style="position:absolute;margin-left:173.2pt;margin-top:1.05pt;width:93pt;height:37.5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" adj="17245,20511,16200" fillcolor="#4f81bd [3204]" strokecolor="#243f60 [1604]" strokeweight="2pt"/>
            </w:pict>
          </mc:Fallback>
        </mc:AlternateContent>
      </w:r>
    </w:p>
    <w:p w:rsidR="00BC578B" w:rsidRDefault="00BC578B" w:rsidP="00EF55F7">
      <w:pPr>
        <w:pStyle w:val="ListParagraph"/>
        <w:ind w:left="0"/>
        <w:rPr>
          <w:color w:val="4F81BD" w:themeColor="accent1"/>
        </w:rPr>
      </w:pPr>
    </w:p>
    <w:p w:rsidR="00BC578B" w:rsidRDefault="00BC578B" w:rsidP="00EF55F7">
      <w:pPr>
        <w:pStyle w:val="ListParagraph"/>
        <w:ind w:left="0"/>
        <w:rPr>
          <w:color w:val="4F81BD" w:themeColor="accent1"/>
        </w:rPr>
      </w:pPr>
    </w:p>
    <w:p w:rsidR="00BC578B" w:rsidRDefault="00BC578B" w:rsidP="00EF55F7">
      <w:pPr>
        <w:pStyle w:val="ListParagraph"/>
        <w:ind w:left="0"/>
        <w:rPr>
          <w:color w:val="4F81BD" w:themeColor="accent1"/>
        </w:rPr>
      </w:pPr>
    </w:p>
    <w:p w:rsidR="00BC578B" w:rsidRPr="002956F6" w:rsidRDefault="002956F6" w:rsidP="00EF55F7">
      <w:pPr>
        <w:pStyle w:val="ListParagraph"/>
        <w:ind w:left="0"/>
        <w:rPr>
          <w:color w:val="4F81BD" w:themeColor="accent1"/>
          <w:sz w:val="18"/>
        </w:rPr>
      </w:pPr>
      <w:r>
        <w:rPr>
          <w:color w:val="4F81BD" w:themeColor="accent1"/>
          <w:sz w:val="18"/>
        </w:rPr>
        <w:t xml:space="preserve">       </w:t>
      </w:r>
      <w:r w:rsidRPr="002956F6">
        <w:rPr>
          <w:color w:val="4F81BD" w:themeColor="accent1"/>
          <w:sz w:val="18"/>
        </w:rPr>
        <w:t>Drone (Autonomous Car)</w:t>
      </w:r>
      <w:r w:rsidRPr="002956F6">
        <w:rPr>
          <w:color w:val="4F81BD" w:themeColor="accent1"/>
          <w:sz w:val="18"/>
        </w:rPr>
        <w:tab/>
      </w:r>
      <w:r w:rsidRPr="002956F6">
        <w:rPr>
          <w:color w:val="4F81BD" w:themeColor="accent1"/>
          <w:sz w:val="18"/>
        </w:rPr>
        <w:tab/>
      </w:r>
      <w:r w:rsidR="00A548DC">
        <w:rPr>
          <w:color w:val="4F81BD" w:themeColor="accent1"/>
          <w:sz w:val="18"/>
        </w:rPr>
        <w:t xml:space="preserve">  </w:t>
      </w:r>
      <w:r w:rsidRPr="002956F6">
        <w:rPr>
          <w:color w:val="4F81BD" w:themeColor="accent1"/>
          <w:sz w:val="18"/>
        </w:rPr>
        <w:t xml:space="preserve">Communication      </w:t>
      </w:r>
      <w:r w:rsidR="00A548DC">
        <w:rPr>
          <w:color w:val="4F81BD" w:themeColor="accent1"/>
          <w:sz w:val="18"/>
        </w:rPr>
        <w:t xml:space="preserve">  </w:t>
      </w:r>
      <w:bookmarkStart w:id="18" w:name="_GoBack"/>
      <w:bookmarkEnd w:id="18"/>
      <w:r w:rsidRPr="002956F6">
        <w:rPr>
          <w:color w:val="4F81BD" w:themeColor="accent1"/>
          <w:sz w:val="18"/>
        </w:rPr>
        <w:t>First person view through VR</w:t>
      </w:r>
      <w:r>
        <w:rPr>
          <w:color w:val="4F81BD" w:themeColor="accent1"/>
          <w:sz w:val="18"/>
        </w:rPr>
        <w:t xml:space="preserve"> headset</w:t>
      </w:r>
    </w:p>
    <w:p w:rsidR="002956F6" w:rsidRPr="002956F6" w:rsidRDefault="002956F6" w:rsidP="00EF55F7">
      <w:pPr>
        <w:pStyle w:val="ListParagraph"/>
        <w:ind w:left="0"/>
        <w:rPr>
          <w:color w:val="4F81BD" w:themeColor="accent1"/>
          <w:sz w:val="18"/>
        </w:rPr>
      </w:pPr>
      <w:r w:rsidRPr="002956F6">
        <w:rPr>
          <w:color w:val="4F81BD" w:themeColor="accent1"/>
          <w:sz w:val="18"/>
        </w:rPr>
        <w:tab/>
      </w:r>
      <w:r w:rsidRPr="002956F6">
        <w:rPr>
          <w:color w:val="4F81BD" w:themeColor="accent1"/>
          <w:sz w:val="18"/>
        </w:rPr>
        <w:tab/>
      </w:r>
      <w:r w:rsidRPr="002956F6">
        <w:rPr>
          <w:color w:val="4F81BD" w:themeColor="accent1"/>
          <w:sz w:val="18"/>
        </w:rPr>
        <w:tab/>
      </w:r>
      <w:r w:rsidRPr="002956F6">
        <w:rPr>
          <w:color w:val="4F81BD" w:themeColor="accent1"/>
          <w:sz w:val="18"/>
        </w:rPr>
        <w:tab/>
      </w:r>
      <w:r w:rsidRPr="002956F6">
        <w:rPr>
          <w:color w:val="4F81BD" w:themeColor="accent1"/>
          <w:sz w:val="18"/>
        </w:rPr>
        <w:tab/>
        <w:t xml:space="preserve">     </w:t>
      </w:r>
      <w:r w:rsidR="00A548DC">
        <w:rPr>
          <w:color w:val="4F81BD" w:themeColor="accent1"/>
          <w:sz w:val="18"/>
        </w:rPr>
        <w:t xml:space="preserve">  </w:t>
      </w:r>
      <w:r w:rsidRPr="002956F6">
        <w:rPr>
          <w:color w:val="4F81BD" w:themeColor="accent1"/>
          <w:sz w:val="18"/>
        </w:rPr>
        <w:t>Channel</w:t>
      </w:r>
    </w:p>
    <w:p w:rsidR="00913C82" w:rsidRDefault="00FD161D" w:rsidP="00174DC3">
      <w:pPr>
        <w:widowControl/>
        <w:spacing w:line="240" w:lineRule="auto"/>
        <w:rPr>
          <w:rFonts w:cs="Arial"/>
          <w:szCs w:val="24"/>
        </w:rPr>
      </w:pPr>
      <w:bookmarkStart w:id="19" w:name="_Toc428362575"/>
      <w:bookmarkEnd w:id="17"/>
      <w:bookmarkEnd w:id="19"/>
      <w:r>
        <w:rPr>
          <w:rFonts w:cs="Arial"/>
          <w:szCs w:val="24"/>
        </w:rPr>
        <w:tab/>
      </w:r>
    </w:p>
    <w:p w:rsidR="00BC578B" w:rsidRDefault="00BC578B" w:rsidP="00174DC3">
      <w:pPr>
        <w:widowControl/>
        <w:spacing w:line="240" w:lineRule="auto"/>
        <w:rPr>
          <w:rFonts w:cs="Arial"/>
          <w:szCs w:val="24"/>
        </w:rPr>
      </w:pPr>
    </w:p>
    <w:p w:rsidR="00561A13" w:rsidRDefault="00561A13" w:rsidP="00561A13">
      <w:pPr>
        <w:pStyle w:val="Heading1"/>
        <w:numPr>
          <w:ilvl w:val="1"/>
          <w:numId w:val="1"/>
        </w:numPr>
        <w:rPr>
          <w:rFonts w:eastAsia="PMingLiU"/>
          <w:sz w:val="22"/>
          <w:szCs w:val="22"/>
        </w:rPr>
      </w:pPr>
      <w:bookmarkStart w:id="20" w:name="_Toc468461702"/>
      <w:r>
        <w:rPr>
          <w:rFonts w:eastAsia="PMingLiU"/>
          <w:sz w:val="22"/>
          <w:szCs w:val="22"/>
        </w:rPr>
        <w:t>Hardware requirements</w:t>
      </w:r>
      <w:bookmarkEnd w:id="20"/>
    </w:p>
    <w:p w:rsidR="00561A13" w:rsidRDefault="00561A13" w:rsidP="00561A13"/>
    <w:p w:rsidR="00561A13" w:rsidRDefault="00561A13" w:rsidP="00561A13">
      <w:r>
        <w:t>Since this project aims at extending the capabilities of a smartphone, the major hardware required will be a smartphone with working sensors and some microcontrollers and headsets to simulate the experience. Detailed requirement is given below:</w:t>
      </w:r>
    </w:p>
    <w:p w:rsidR="00561A13" w:rsidRDefault="00561A13" w:rsidP="00561A13"/>
    <w:p w:rsidR="00561A13" w:rsidRDefault="00561A13" w:rsidP="00561A13">
      <w:pPr>
        <w:pStyle w:val="ListParagraph"/>
        <w:numPr>
          <w:ilvl w:val="0"/>
          <w:numId w:val="36"/>
        </w:numPr>
      </w:pPr>
      <w:r>
        <w:t xml:space="preserve">A Smartphone preferably running on Android or iOS with sensors viz. </w:t>
      </w:r>
      <w:r w:rsidR="00317F99">
        <w:t xml:space="preserve">compass, </w:t>
      </w:r>
      <w:r>
        <w:t>accelerometer,</w:t>
      </w:r>
      <w:r w:rsidR="00CF2019">
        <w:t xml:space="preserve"> gyroscope, camera, speaker,</w:t>
      </w:r>
      <w:r>
        <w:t xml:space="preserve"> microphone</w:t>
      </w:r>
      <w:r w:rsidR="00CF2019">
        <w:t xml:space="preserve"> and Bluetooth</w:t>
      </w:r>
      <w:r>
        <w:t xml:space="preserve"> in working condition. Current state of sensor can be easily </w:t>
      </w:r>
      <w:r w:rsidR="00F20F68">
        <w:t>tested using hardware diagnostic tools. For e.g.: Motorola Device Help Android App.</w:t>
      </w:r>
    </w:p>
    <w:p w:rsidR="00F20F68" w:rsidRDefault="00F20F68" w:rsidP="00561A13">
      <w:pPr>
        <w:pStyle w:val="ListParagraph"/>
        <w:numPr>
          <w:ilvl w:val="0"/>
          <w:numId w:val="36"/>
        </w:numPr>
      </w:pPr>
      <w:r>
        <w:t>VR headset. Any VR headset with 3D viewing capabilities is sufficient. This project uses Google Cardboard VR headset</w:t>
      </w:r>
    </w:p>
    <w:p w:rsidR="00F20F68" w:rsidRDefault="00F20F68" w:rsidP="00561A13">
      <w:pPr>
        <w:pStyle w:val="ListParagraph"/>
        <w:numPr>
          <w:ilvl w:val="0"/>
          <w:numId w:val="36"/>
        </w:numPr>
      </w:pPr>
      <w:r>
        <w:t>Microcontroller to control the motion of drone. This project uses Arduino</w:t>
      </w:r>
    </w:p>
    <w:p w:rsidR="00F20F68" w:rsidRDefault="00F20F68" w:rsidP="00561A13">
      <w:pPr>
        <w:pStyle w:val="ListParagraph"/>
        <w:numPr>
          <w:ilvl w:val="0"/>
          <w:numId w:val="36"/>
        </w:numPr>
      </w:pPr>
      <w:r>
        <w:t>Drone chassis, stepper motor, wheels, etc. for building and controlling drone. This project uses car similar to Lego cars</w:t>
      </w:r>
    </w:p>
    <w:p w:rsidR="00F20F68" w:rsidRDefault="00F20F68" w:rsidP="00F20F68">
      <w:pPr>
        <w:ind w:left="360"/>
      </w:pPr>
    </w:p>
    <w:p w:rsidR="00F20F68" w:rsidRDefault="00F20F68" w:rsidP="00F20F68">
      <w:pPr>
        <w:pStyle w:val="Heading1"/>
        <w:numPr>
          <w:ilvl w:val="1"/>
          <w:numId w:val="1"/>
        </w:numPr>
        <w:rPr>
          <w:rFonts w:eastAsia="PMingLiU"/>
          <w:sz w:val="22"/>
          <w:szCs w:val="22"/>
        </w:rPr>
      </w:pPr>
      <w:bookmarkStart w:id="21" w:name="_Toc468461703"/>
      <w:r>
        <w:rPr>
          <w:rFonts w:eastAsia="PMingLiU"/>
          <w:sz w:val="22"/>
          <w:szCs w:val="22"/>
        </w:rPr>
        <w:lastRenderedPageBreak/>
        <w:t>Software requirements</w:t>
      </w:r>
      <w:bookmarkEnd w:id="21"/>
    </w:p>
    <w:p w:rsidR="00F20F68" w:rsidRDefault="00F20F68" w:rsidP="00D568F7"/>
    <w:p w:rsidR="00D568F7" w:rsidRDefault="00D568F7" w:rsidP="00D568F7">
      <w:r>
        <w:t>This project aims at creating a simple web app. Hence the software requirements</w:t>
      </w:r>
      <w:r w:rsidR="00702B33">
        <w:t xml:space="preserve"> are minimal and are given below:</w:t>
      </w:r>
    </w:p>
    <w:p w:rsidR="00702B33" w:rsidRDefault="00DE2CC2" w:rsidP="00702B33">
      <w:pPr>
        <w:pStyle w:val="ListParagraph"/>
        <w:numPr>
          <w:ilvl w:val="0"/>
          <w:numId w:val="37"/>
        </w:numPr>
      </w:pPr>
      <w:r>
        <w:t>Web Browser: Google Chrome (version &gt;=7.0), Firefox (version &gt;= 6.0)</w:t>
      </w:r>
    </w:p>
    <w:p w:rsidR="00DE2CC2" w:rsidRDefault="00DE2CC2" w:rsidP="00702B33">
      <w:pPr>
        <w:pStyle w:val="ListParagraph"/>
        <w:numPr>
          <w:ilvl w:val="0"/>
          <w:numId w:val="37"/>
        </w:numPr>
      </w:pPr>
      <w:r>
        <w:t>Mobile Browser: Chrome for android (version &gt;= 3.0), Firefox (version &gt;= 6.0), Safari Mobile (version &gt;= 4.2)</w:t>
      </w:r>
    </w:p>
    <w:p w:rsidR="00DE2CC2" w:rsidRPr="00561A13" w:rsidRDefault="00DE2CC2" w:rsidP="00702B33">
      <w:pPr>
        <w:pStyle w:val="ListParagraph"/>
        <w:numPr>
          <w:ilvl w:val="0"/>
          <w:numId w:val="37"/>
        </w:numPr>
      </w:pPr>
      <w:r>
        <w:t>Text editor software such as Notepad++, Sublime Text, etc.</w:t>
      </w:r>
    </w:p>
    <w:p w:rsidR="00A150E0" w:rsidRDefault="00A150E0" w:rsidP="00BC7E24">
      <w:pPr>
        <w:rPr>
          <w:i/>
          <w:sz w:val="16"/>
          <w:szCs w:val="16"/>
        </w:rPr>
      </w:pPr>
    </w:p>
    <w:p w:rsidR="00D86CA7" w:rsidRDefault="00D86CA7" w:rsidP="00BC7E24">
      <w:pPr>
        <w:rPr>
          <w:i/>
          <w:sz w:val="16"/>
          <w:szCs w:val="16"/>
        </w:rPr>
      </w:pPr>
    </w:p>
    <w:p w:rsidR="00DE2CC2" w:rsidRDefault="00DE2CC2" w:rsidP="00BC7E24">
      <w:pPr>
        <w:rPr>
          <w:i/>
          <w:sz w:val="16"/>
          <w:szCs w:val="16"/>
        </w:rPr>
      </w:pPr>
    </w:p>
    <w:p w:rsidR="00DE2CC2" w:rsidRDefault="00DE2CC2" w:rsidP="00BC7E24">
      <w:pPr>
        <w:rPr>
          <w:i/>
          <w:sz w:val="16"/>
          <w:szCs w:val="16"/>
        </w:rPr>
      </w:pPr>
    </w:p>
    <w:p w:rsidR="00DE2CC2" w:rsidRPr="00F161D3" w:rsidRDefault="00DE2CC2" w:rsidP="00BC7E24">
      <w:pPr>
        <w:rPr>
          <w:i/>
          <w:sz w:val="16"/>
          <w:szCs w:val="16"/>
        </w:rPr>
      </w:pPr>
    </w:p>
    <w:p w:rsidR="00C35BDC" w:rsidRPr="00DE2CC2" w:rsidRDefault="00561A13" w:rsidP="00DE2CC2">
      <w:pPr>
        <w:pStyle w:val="Heading1"/>
        <w:numPr>
          <w:ilvl w:val="0"/>
          <w:numId w:val="1"/>
        </w:numPr>
        <w:rPr>
          <w:rFonts w:cs="Tahoma"/>
        </w:rPr>
      </w:pPr>
      <w:bookmarkStart w:id="22" w:name="_Toc468461704"/>
      <w:r w:rsidRPr="00DE2CC2">
        <w:rPr>
          <w:rFonts w:cs="Tahoma"/>
        </w:rPr>
        <w:t>PROJECT SETUP</w:t>
      </w:r>
      <w:r w:rsidR="00C82D7B">
        <w:rPr>
          <w:rFonts w:cs="Tahoma"/>
        </w:rPr>
        <w:t xml:space="preserve"> AND API USAGE GUIDELINES</w:t>
      </w:r>
      <w:bookmarkEnd w:id="22"/>
    </w:p>
    <w:p w:rsidR="00747775" w:rsidRDefault="00747775" w:rsidP="00747775"/>
    <w:p w:rsidR="007B6D3A" w:rsidRDefault="00F63741" w:rsidP="00F63741">
      <w:pPr>
        <w:pStyle w:val="BodyText"/>
        <w:ind w:left="0"/>
      </w:pPr>
      <w:r>
        <w:t xml:space="preserve">This section provides a step by step guide </w:t>
      </w:r>
      <w:r w:rsidR="00561A13">
        <w:t xml:space="preserve">to setup a web application </w:t>
      </w:r>
      <w:r w:rsidR="00F20F68">
        <w:t>for accessing sensors and providing controller and feedback based on the gesture command. Results will be displayed in a web browser.</w:t>
      </w:r>
      <w:r w:rsidR="00BB2AF3">
        <w:t xml:space="preserve"> Every section given below is roughly divided into two areas viz. brief about the API and setup and usage guidelines (marked by star shaped graphic).</w:t>
      </w:r>
    </w:p>
    <w:p w:rsidR="00F20F68" w:rsidRDefault="00F20F68" w:rsidP="00F63741">
      <w:pPr>
        <w:pStyle w:val="BodyText"/>
        <w:ind w:left="0"/>
      </w:pPr>
    </w:p>
    <w:p w:rsidR="007B6D3A" w:rsidRPr="00091DFE" w:rsidRDefault="00317F99" w:rsidP="007B6D3A">
      <w:pPr>
        <w:pStyle w:val="Heading1"/>
        <w:numPr>
          <w:ilvl w:val="1"/>
          <w:numId w:val="1"/>
        </w:numPr>
        <w:rPr>
          <w:rFonts w:cs="Arial"/>
          <w:szCs w:val="24"/>
        </w:rPr>
      </w:pPr>
      <w:bookmarkStart w:id="23" w:name="_Toc468461705"/>
      <w:r>
        <w:rPr>
          <w:rFonts w:cs="Arial"/>
          <w:szCs w:val="24"/>
        </w:rPr>
        <w:t>Control of Compass, Accelerometer and Gyroscope using HTML5 Device Orientation API</w:t>
      </w:r>
      <w:bookmarkEnd w:id="23"/>
    </w:p>
    <w:p w:rsidR="00987A87" w:rsidRDefault="00317F99" w:rsidP="00987A87">
      <w:pPr>
        <w:pStyle w:val="Heading1"/>
        <w:rPr>
          <w:rFonts w:eastAsia="PMingLiU"/>
          <w:b w:val="0"/>
          <w:sz w:val="20"/>
          <w:lang w:val="en-GB" w:eastAsia="en-GB"/>
        </w:rPr>
      </w:pPr>
      <w:bookmarkStart w:id="24" w:name="_Toc468461706"/>
      <w:r w:rsidRPr="00317F99">
        <w:rPr>
          <w:rFonts w:eastAsia="PMingLiU"/>
          <w:b w:val="0"/>
          <w:sz w:val="20"/>
          <w:lang w:val="en-GB" w:eastAsia="en-GB"/>
        </w:rPr>
        <w:t>HTML5 Device Orientation API provides information about the orientation and movement of a device. Information comes from the positional sensors such as compasses, gyroscopes and accelerometers. Via this API, a web app can access and make use of information about how a device is physically oriented in space.</w:t>
      </w:r>
      <w:bookmarkEnd w:id="24"/>
    </w:p>
    <w:p w:rsidR="00317F99" w:rsidRDefault="00317F99" w:rsidP="00317F99">
      <w:pPr>
        <w:rPr>
          <w:lang w:val="en-GB" w:eastAsia="en-GB"/>
        </w:rPr>
      </w:pPr>
      <w:r w:rsidRPr="00317F99">
        <w:rPr>
          <w:lang w:val="en-GB" w:eastAsia="en-GB"/>
        </w:rPr>
        <w:t>The HTML5 Device</w:t>
      </w:r>
      <w:r>
        <w:rPr>
          <w:lang w:val="en-GB" w:eastAsia="en-GB"/>
        </w:rPr>
        <w:t xml:space="preserve"> </w:t>
      </w:r>
      <w:r w:rsidRPr="00317F99">
        <w:rPr>
          <w:lang w:val="en-GB" w:eastAsia="en-GB"/>
        </w:rPr>
        <w:t>Orientation API specifies three ev</w:t>
      </w:r>
      <w:r>
        <w:rPr>
          <w:lang w:val="en-GB" w:eastAsia="en-GB"/>
        </w:rPr>
        <w:t xml:space="preserve">ents, which are outlined </w:t>
      </w:r>
      <w:r w:rsidRPr="00317F99">
        <w:rPr>
          <w:lang w:val="en-GB" w:eastAsia="en-GB"/>
        </w:rPr>
        <w:t>below</w:t>
      </w:r>
      <w:r>
        <w:rPr>
          <w:lang w:val="en-GB" w:eastAsia="en-GB"/>
        </w:rPr>
        <w:t>:</w:t>
      </w:r>
    </w:p>
    <w:p w:rsidR="00317F99" w:rsidRDefault="00317F99" w:rsidP="00317F99">
      <w:pPr>
        <w:rPr>
          <w:lang w:val="en-GB" w:eastAsia="en-GB"/>
        </w:rPr>
      </w:pPr>
    </w:p>
    <w:p w:rsidR="00317F99" w:rsidRDefault="00317F99" w:rsidP="00317F99">
      <w:pPr>
        <w:pStyle w:val="ListParagraph"/>
        <w:numPr>
          <w:ilvl w:val="0"/>
          <w:numId w:val="38"/>
        </w:numPr>
        <w:rPr>
          <w:lang w:val="en-GB" w:eastAsia="en-GB"/>
        </w:rPr>
      </w:pPr>
      <w:r>
        <w:rPr>
          <w:lang w:val="en-GB" w:eastAsia="en-GB"/>
        </w:rPr>
        <w:t>deviceorientation – Fired when significant orientation occurs</w:t>
      </w:r>
    </w:p>
    <w:p w:rsidR="00317F99" w:rsidRDefault="00317F99" w:rsidP="00317F99">
      <w:pPr>
        <w:pStyle w:val="ListParagraph"/>
        <w:numPr>
          <w:ilvl w:val="0"/>
          <w:numId w:val="38"/>
        </w:numPr>
        <w:rPr>
          <w:lang w:val="en-GB" w:eastAsia="en-GB"/>
        </w:rPr>
      </w:pPr>
      <w:r>
        <w:rPr>
          <w:lang w:val="en-GB" w:eastAsia="en-GB"/>
        </w:rPr>
        <w:t>compassneedscalibration – Fired when compass needs calibration and calibration will provide more accurate data</w:t>
      </w:r>
    </w:p>
    <w:p w:rsidR="00317F99" w:rsidRDefault="00317F99" w:rsidP="00317F99">
      <w:pPr>
        <w:pStyle w:val="ListParagraph"/>
        <w:numPr>
          <w:ilvl w:val="0"/>
          <w:numId w:val="38"/>
        </w:numPr>
        <w:rPr>
          <w:lang w:val="en-GB" w:eastAsia="en-GB"/>
        </w:rPr>
      </w:pPr>
      <w:r>
        <w:rPr>
          <w:lang w:val="en-GB" w:eastAsia="en-GB"/>
        </w:rPr>
        <w:t>devicemotion – Fired regularly with information regarding the motion of device</w:t>
      </w:r>
    </w:p>
    <w:p w:rsidR="00317F99" w:rsidRDefault="00317F99" w:rsidP="00317F99">
      <w:pPr>
        <w:rPr>
          <w:lang w:val="en-GB" w:eastAsia="en-GB"/>
        </w:rPr>
      </w:pPr>
    </w:p>
    <w:p w:rsidR="00317F99" w:rsidRDefault="00317F99" w:rsidP="00317F99">
      <w:pPr>
        <w:rPr>
          <w:lang w:val="en-GB" w:eastAsia="en-GB"/>
        </w:rPr>
      </w:pPr>
      <w:r>
        <w:rPr>
          <w:lang w:val="en-GB" w:eastAsia="en-GB"/>
        </w:rPr>
        <w:t>This API returns raw values of different angles viz. alpha, beta and gamma defined below and illustrated in the figure:</w:t>
      </w:r>
    </w:p>
    <w:p w:rsidR="00317F99" w:rsidRDefault="00317F99" w:rsidP="00317F99">
      <w:pPr>
        <w:rPr>
          <w:lang w:val="en-GB" w:eastAsia="en-GB"/>
        </w:rPr>
      </w:pPr>
    </w:p>
    <w:p w:rsidR="00947028" w:rsidRDefault="00947028" w:rsidP="00BC578B">
      <w:pPr>
        <w:pStyle w:val="ListParagraph"/>
        <w:numPr>
          <w:ilvl w:val="0"/>
          <w:numId w:val="39"/>
        </w:numPr>
        <w:rPr>
          <w:lang w:val="en-GB" w:eastAsia="en-GB"/>
        </w:rPr>
      </w:pPr>
      <w:r w:rsidRPr="00947028">
        <w:rPr>
          <w:lang w:val="en-GB" w:eastAsia="en-GB"/>
        </w:rPr>
        <w:t>Alpha</w:t>
      </w:r>
      <w:r>
        <w:rPr>
          <w:lang w:val="en-GB" w:eastAsia="en-GB"/>
        </w:rPr>
        <w:t xml:space="preserve"> - </w:t>
      </w:r>
      <w:r w:rsidR="00317F99" w:rsidRPr="00947028">
        <w:rPr>
          <w:lang w:val="en-GB" w:eastAsia="en-GB"/>
        </w:rPr>
        <w:t xml:space="preserve">The direction, the device is facing with rotation allowed around Z axis. </w:t>
      </w:r>
    </w:p>
    <w:p w:rsidR="00317F99" w:rsidRPr="00947028" w:rsidRDefault="00947028" w:rsidP="00BC578B">
      <w:pPr>
        <w:pStyle w:val="ListParagraph"/>
        <w:numPr>
          <w:ilvl w:val="0"/>
          <w:numId w:val="39"/>
        </w:numPr>
        <w:rPr>
          <w:lang w:val="en-GB" w:eastAsia="en-GB"/>
        </w:rPr>
      </w:pPr>
      <w:r>
        <w:rPr>
          <w:lang w:val="en-GB" w:eastAsia="en-GB"/>
        </w:rPr>
        <w:t>B</w:t>
      </w:r>
      <w:r w:rsidR="00317F99" w:rsidRPr="00947028">
        <w:rPr>
          <w:lang w:val="en-GB" w:eastAsia="en-GB"/>
        </w:rPr>
        <w:t>eta – The direction, the device is facing when it is tilted from front to back</w:t>
      </w:r>
    </w:p>
    <w:p w:rsidR="00317F99" w:rsidRPr="00317F99" w:rsidRDefault="00947028" w:rsidP="00317F99">
      <w:pPr>
        <w:pStyle w:val="ListParagraph"/>
        <w:numPr>
          <w:ilvl w:val="0"/>
          <w:numId w:val="39"/>
        </w:numPr>
        <w:rPr>
          <w:lang w:val="en-GB" w:eastAsia="en-GB"/>
        </w:rPr>
      </w:pPr>
      <w:r>
        <w:rPr>
          <w:lang w:val="en-GB" w:eastAsia="en-GB"/>
        </w:rPr>
        <w:t>G</w:t>
      </w:r>
      <w:r w:rsidR="00317F99">
        <w:rPr>
          <w:lang w:val="en-GB" w:eastAsia="en-GB"/>
        </w:rPr>
        <w:t>amma – The direction, the device is facing when the device is tilted left to right</w:t>
      </w:r>
    </w:p>
    <w:p w:rsidR="00BB2AF3" w:rsidRDefault="00BB2AF3" w:rsidP="00317F99">
      <w:pPr>
        <w:rPr>
          <w:lang w:val="en-GB" w:eastAsia="en-GB"/>
        </w:rPr>
      </w:pPr>
      <w:r>
        <w:rPr>
          <w:noProof/>
        </w:rPr>
        <w:lastRenderedPageBreak/>
        <mc:AlternateContent>
          <mc:Choice Requires="wps">
            <w:drawing>
              <wp:anchor distT="0" distB="0" distL="114300" distR="114300" simplePos="0" relativeHeight="251662336" behindDoc="0" locked="0" layoutInCell="1" allowOverlap="1" wp14:anchorId="3B17E264" wp14:editId="1E54E887">
                <wp:simplePos x="0" y="0"/>
                <wp:positionH relativeFrom="column">
                  <wp:posOffset>-114300</wp:posOffset>
                </wp:positionH>
                <wp:positionV relativeFrom="paragraph">
                  <wp:posOffset>1971040</wp:posOffset>
                </wp:positionV>
                <wp:extent cx="133350" cy="104775"/>
                <wp:effectExtent l="38100" t="19050" r="38100" b="47625"/>
                <wp:wrapNone/>
                <wp:docPr id="11" name="5-Point Star 11"/>
                <wp:cNvGraphicFramePr/>
                <a:graphic xmlns:a="http://schemas.openxmlformats.org/drawingml/2006/main">
                  <a:graphicData uri="http://schemas.microsoft.com/office/word/2010/wordprocessingShape">
                    <wps:wsp>
                      <wps:cNvSpPr/>
                      <wps:spPr>
                        <a:xfrm>
                          <a:off x="0" y="0"/>
                          <a:ext cx="133350" cy="1047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31AE" id="5-Point Star 11" o:spid="_x0000_s1026" style="position:absolute;margin-left:-9pt;margin-top:155.2pt;width:10.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" path="m,40020r50935,1l66675,,82415,40021r50935,-1l92142,64754r15740,40021l66675,80040,25468,104775,41208,64754,,40020xe" fillcolor="#4f81bd [3204]" strokecolor="#243f60 [1604]" strokeweight="2pt">
                <v:path arrowok="t" o:connecttype="custom" o:connectlocs="0,40020;50935,40021;66675,0;82415,40021;133350,40020;92142,64754;107882,104775;66675,80040;25468,104775;41208,64754;0,40020" o:connectangles="0,0,0,0,0,0,0,0,0,0,0"/>
              </v:shape>
            </w:pict>
          </mc:Fallback>
        </mc:AlternateContent>
      </w:r>
      <w:r w:rsidR="00317F99">
        <w:rPr>
          <w:noProof/>
        </w:rPr>
        <w:drawing>
          <wp:inline distT="0" distB="0" distL="0" distR="0" wp14:anchorId="5EC09570" wp14:editId="1D31CF38">
            <wp:extent cx="5686425" cy="1943100"/>
            <wp:effectExtent l="0" t="0" r="9525" b="0"/>
            <wp:docPr id="8" name="Picture 8" descr="Deviceorientation event properties illustrated with images of phones tilted in three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viceorientation event properties illustrated with images of phones tilted in three dimens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6425" cy="1943100"/>
                    </a:xfrm>
                    <a:prstGeom prst="rect">
                      <a:avLst/>
                    </a:prstGeom>
                    <a:noFill/>
                    <a:ln>
                      <a:noFill/>
                    </a:ln>
                  </pic:spPr>
                </pic:pic>
              </a:graphicData>
            </a:graphic>
          </wp:inline>
        </w:drawing>
      </w:r>
    </w:p>
    <w:p w:rsidR="00947028" w:rsidRDefault="00BB2AF3" w:rsidP="00317F99">
      <w:pPr>
        <w:rPr>
          <w:lang w:val="en-GB" w:eastAsia="en-GB"/>
        </w:rPr>
      </w:pPr>
      <w:r>
        <w:rPr>
          <w:lang w:val="en-GB" w:eastAsia="en-GB"/>
        </w:rPr>
        <w:t xml:space="preserve">  </w:t>
      </w:r>
      <w:r w:rsidR="00947028">
        <w:rPr>
          <w:lang w:val="en-GB" w:eastAsia="en-GB"/>
        </w:rPr>
        <w:t>This API is availabl</w:t>
      </w:r>
      <w:r w:rsidR="003C24BB">
        <w:rPr>
          <w:lang w:val="en-GB" w:eastAsia="en-GB"/>
        </w:rPr>
        <w:t>e out of the box with HTML5 DocT</w:t>
      </w:r>
      <w:r w:rsidR="00947028">
        <w:rPr>
          <w:lang w:val="en-GB" w:eastAsia="en-GB"/>
        </w:rPr>
        <w:t>ype specification while creating html webpage.</w:t>
      </w:r>
    </w:p>
    <w:p w:rsidR="00947028" w:rsidRPr="00317F99" w:rsidRDefault="00947028" w:rsidP="00317F99">
      <w:pPr>
        <w:rPr>
          <w:lang w:val="en-GB" w:eastAsia="en-GB"/>
        </w:rPr>
      </w:pPr>
    </w:p>
    <w:p w:rsidR="00091DFE" w:rsidRDefault="00947028" w:rsidP="00091DFE">
      <w:pPr>
        <w:pStyle w:val="Heading1"/>
        <w:numPr>
          <w:ilvl w:val="1"/>
          <w:numId w:val="1"/>
        </w:numPr>
        <w:rPr>
          <w:rFonts w:cs="Arial"/>
          <w:szCs w:val="24"/>
        </w:rPr>
      </w:pPr>
      <w:bookmarkStart w:id="25" w:name="_Toc468461707"/>
      <w:r>
        <w:rPr>
          <w:rFonts w:cs="Arial"/>
          <w:szCs w:val="24"/>
        </w:rPr>
        <w:t>Normalization of raw orientation values using Device API normalizer</w:t>
      </w:r>
      <w:bookmarkEnd w:id="25"/>
    </w:p>
    <w:p w:rsidR="00947028" w:rsidRPr="00947028" w:rsidRDefault="00947028" w:rsidP="00947028"/>
    <w:p w:rsidR="00947028" w:rsidRDefault="00947028" w:rsidP="00947028">
      <w:pPr>
        <w:rPr>
          <w:lang w:val="en-GB" w:eastAsia="en-GB"/>
        </w:rPr>
      </w:pPr>
      <w:r>
        <w:rPr>
          <w:lang w:val="en-GB" w:eastAsia="en-GB"/>
        </w:rPr>
        <w:t>Device API Normalizer is a</w:t>
      </w:r>
      <w:r w:rsidRPr="00947028">
        <w:rPr>
          <w:lang w:val="en-GB" w:eastAsia="en-GB"/>
        </w:rPr>
        <w:t xml:space="preserve"> libr</w:t>
      </w:r>
      <w:r>
        <w:rPr>
          <w:lang w:val="en-GB" w:eastAsia="en-GB"/>
        </w:rPr>
        <w:t>ary that can be used to normaliz</w:t>
      </w:r>
      <w:r w:rsidRPr="00947028">
        <w:rPr>
          <w:lang w:val="en-GB" w:eastAsia="en-GB"/>
        </w:rPr>
        <w:t>e the data com</w:t>
      </w:r>
      <w:r>
        <w:rPr>
          <w:lang w:val="en-GB" w:eastAsia="en-GB"/>
        </w:rPr>
        <w:t>ing out of the HTML5 device orientation</w:t>
      </w:r>
      <w:r w:rsidRPr="00947028">
        <w:rPr>
          <w:lang w:val="en-GB" w:eastAsia="en-GB"/>
        </w:rPr>
        <w:t xml:space="preserve"> </w:t>
      </w:r>
      <w:r>
        <w:rPr>
          <w:lang w:val="en-GB" w:eastAsia="en-GB"/>
        </w:rPr>
        <w:t xml:space="preserve">API code across browsers. </w:t>
      </w:r>
      <w:r w:rsidRPr="00947028">
        <w:rPr>
          <w:lang w:val="en-GB" w:eastAsia="en-GB"/>
        </w:rPr>
        <w:t>Most devices now support at least part of the spec with motion being the most weakly supported in terms of the values being exposed but orientation being most wacky due to varying implementations.</w:t>
      </w:r>
      <w:r>
        <w:rPr>
          <w:lang w:val="en-GB" w:eastAsia="en-GB"/>
        </w:rPr>
        <w:t xml:space="preserve"> </w:t>
      </w:r>
      <w:r w:rsidRPr="00947028">
        <w:rPr>
          <w:lang w:val="en-GB" w:eastAsia="en-GB"/>
        </w:rPr>
        <w:t>This library creates two helper functions designed to parse device orientation and device</w:t>
      </w:r>
      <w:r>
        <w:rPr>
          <w:lang w:val="en-GB" w:eastAsia="en-GB"/>
        </w:rPr>
        <w:t xml:space="preserve"> </w:t>
      </w:r>
      <w:r w:rsidRPr="00947028">
        <w:rPr>
          <w:lang w:val="en-GB" w:eastAsia="en-GB"/>
        </w:rPr>
        <w:t>motion events. It returns objects that you can query as per the spec at the W3C with as much consistency as possible provided</w:t>
      </w:r>
      <w:r>
        <w:rPr>
          <w:lang w:val="en-GB" w:eastAsia="en-GB"/>
        </w:rPr>
        <w:t>.</w:t>
      </w:r>
    </w:p>
    <w:p w:rsidR="00947028" w:rsidRDefault="00947028" w:rsidP="00947028">
      <w:pPr>
        <w:rPr>
          <w:lang w:val="en-GB" w:eastAsia="en-GB"/>
        </w:rPr>
      </w:pPr>
      <w:r>
        <w:rPr>
          <w:lang w:val="en-GB" w:eastAsia="en-GB"/>
        </w:rPr>
        <w:t>More documentation on Device API library is available at following GitHub repository:</w:t>
      </w:r>
    </w:p>
    <w:p w:rsidR="00947028" w:rsidRDefault="00947028" w:rsidP="00947028">
      <w:pPr>
        <w:rPr>
          <w:lang w:val="en-GB" w:eastAsia="en-GB"/>
        </w:rPr>
      </w:pPr>
    </w:p>
    <w:p w:rsidR="00947028" w:rsidRDefault="00947028" w:rsidP="00947028">
      <w:pPr>
        <w:rPr>
          <w:lang w:val="en-GB" w:eastAsia="en-GB"/>
        </w:rPr>
      </w:pPr>
      <w:hyperlink r:id="rId25" w:history="1">
        <w:r w:rsidRPr="00C43E9B">
          <w:rPr>
            <w:rStyle w:val="Hyperlink"/>
            <w:lang w:val="en-GB" w:eastAsia="en-GB"/>
          </w:rPr>
          <w:t>https://github.com/ajfisher/deviceapi-normaliser</w:t>
        </w:r>
      </w:hyperlink>
    </w:p>
    <w:p w:rsidR="00947028" w:rsidRDefault="00947028" w:rsidP="00947028">
      <w:pPr>
        <w:rPr>
          <w:lang w:val="en-GB" w:eastAsia="en-GB"/>
        </w:rPr>
      </w:pPr>
    </w:p>
    <w:p w:rsidR="00B8110E" w:rsidRPr="00947028" w:rsidRDefault="00BB2AF3" w:rsidP="00BC7E24">
      <w:pPr>
        <w:rPr>
          <w:lang w:val="en-GB" w:eastAsia="en-GB"/>
        </w:rPr>
      </w:pPr>
      <w:r>
        <w:rPr>
          <w:noProof/>
        </w:rPr>
        <mc:AlternateContent>
          <mc:Choice Requires="wps">
            <w:drawing>
              <wp:anchor distT="0" distB="0" distL="114300" distR="114300" simplePos="0" relativeHeight="251664384" behindDoc="0" locked="0" layoutInCell="1" allowOverlap="1" wp14:anchorId="0F17DF52" wp14:editId="21DEF82D">
                <wp:simplePos x="0" y="0"/>
                <wp:positionH relativeFrom="column">
                  <wp:posOffset>0</wp:posOffset>
                </wp:positionH>
                <wp:positionV relativeFrom="paragraph">
                  <wp:posOffset>19050</wp:posOffset>
                </wp:positionV>
                <wp:extent cx="133350" cy="104775"/>
                <wp:effectExtent l="38100" t="19050" r="38100" b="47625"/>
                <wp:wrapNone/>
                <wp:docPr id="12" name="5-Point Star 12"/>
                <wp:cNvGraphicFramePr/>
                <a:graphic xmlns:a="http://schemas.openxmlformats.org/drawingml/2006/main">
                  <a:graphicData uri="http://schemas.microsoft.com/office/word/2010/wordprocessingShape">
                    <wps:wsp>
                      <wps:cNvSpPr/>
                      <wps:spPr>
                        <a:xfrm>
                          <a:off x="0" y="0"/>
                          <a:ext cx="133350" cy="1047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A1AA4" id="5-Point Star 12" o:spid="_x0000_s1026" style="position:absolute;margin-left:0;margin-top:1.5pt;width:10.5pt;height: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" path="m,40020r50935,1l66675,,82415,40021r50935,-1l92142,64754r15740,40021l66675,80040,25468,104775,41208,64754,,40020xe" fillcolor="#4f81bd [3204]" strokecolor="#243f60 [1604]" strokeweight="2pt">
                <v:path arrowok="t" o:connecttype="custom" o:connectlocs="0,40020;50935,40021;66675,0;82415,40021;133350,40020;92142,64754;107882,104775;66675,80040;25468,104775;41208,64754;0,40020" o:connectangles="0,0,0,0,0,0,0,0,0,0,0"/>
              </v:shape>
            </w:pict>
          </mc:Fallback>
        </mc:AlternateContent>
      </w:r>
      <w:r>
        <w:rPr>
          <w:lang w:val="en-GB" w:eastAsia="en-GB"/>
        </w:rPr>
        <w:t xml:space="preserve">     T</w:t>
      </w:r>
      <w:r w:rsidR="00947028">
        <w:rPr>
          <w:lang w:val="en-GB" w:eastAsia="en-GB"/>
        </w:rPr>
        <w:t>o make use of this library, user has to include deviceapi-normaliser.js in html file using script tag.</w:t>
      </w:r>
    </w:p>
    <w:p w:rsidR="004A1088" w:rsidRDefault="004A1088" w:rsidP="00A2621F"/>
    <w:p w:rsidR="000B0D4D" w:rsidRDefault="007A5192" w:rsidP="000B0D4D">
      <w:pPr>
        <w:pStyle w:val="Heading1"/>
        <w:numPr>
          <w:ilvl w:val="1"/>
          <w:numId w:val="1"/>
        </w:numPr>
      </w:pPr>
      <w:bookmarkStart w:id="26" w:name="_Toc468461708"/>
      <w:r>
        <w:t>Audio/</w:t>
      </w:r>
      <w:r w:rsidR="00947028">
        <w:t>Video recording</w:t>
      </w:r>
      <w:r>
        <w:t xml:space="preserve"> and playback</w:t>
      </w:r>
      <w:r w:rsidR="00947028">
        <w:t xml:space="preserve"> using Media</w:t>
      </w:r>
      <w:r w:rsidR="00D72BFD">
        <w:t>Stream</w:t>
      </w:r>
      <w:r w:rsidR="00947028">
        <w:t xml:space="preserve"> API</w:t>
      </w:r>
      <w:bookmarkEnd w:id="26"/>
    </w:p>
    <w:p w:rsidR="00947028" w:rsidRDefault="00947028" w:rsidP="00947028"/>
    <w:p w:rsidR="00D72BFD" w:rsidRDefault="007A5192" w:rsidP="00D72BFD">
      <w:r>
        <w:t>For creating a first person view experience to the user wearing VR headset, we will be recording a video by using in built camera module from a smartphone. This smartphone will be docked on the drone chassis. The resolution of video recording can be controlled based on the available hardware.</w:t>
      </w:r>
      <w:r w:rsidR="00D72BFD">
        <w:t xml:space="preserve"> </w:t>
      </w:r>
    </w:p>
    <w:p w:rsidR="007A5192" w:rsidRDefault="007A5192" w:rsidP="00947028"/>
    <w:p w:rsidR="007A5192" w:rsidRDefault="007A5192" w:rsidP="00947028">
      <w:r>
        <w:t>mediaDevices is available on navigator object present on global window object in modern browsers (listed in the software requirements section above). It has following methods which will be used in the context of this project:</w:t>
      </w:r>
    </w:p>
    <w:p w:rsidR="007A5192" w:rsidRDefault="007A5192" w:rsidP="00947028"/>
    <w:p w:rsidR="007A5192" w:rsidRDefault="007A5192" w:rsidP="007A5192">
      <w:pPr>
        <w:pStyle w:val="ListParagraph"/>
        <w:numPr>
          <w:ilvl w:val="0"/>
          <w:numId w:val="40"/>
        </w:numPr>
      </w:pPr>
      <w:r>
        <w:t>enumerateDevices -  Returns an array of available media devices including camera, speaker, microphone, etc. with primary device selected by default</w:t>
      </w:r>
    </w:p>
    <w:p w:rsidR="007A5192" w:rsidRDefault="007A5192" w:rsidP="007A5192">
      <w:pPr>
        <w:pStyle w:val="ListParagraph"/>
        <w:numPr>
          <w:ilvl w:val="0"/>
          <w:numId w:val="40"/>
        </w:numPr>
      </w:pPr>
      <w:r>
        <w:t>getUserMedia – Takes a configuration object which specifies audio/video quality and resolution parameters and returns live stream of data</w:t>
      </w:r>
    </w:p>
    <w:p w:rsidR="007A5192" w:rsidRDefault="007A5192" w:rsidP="007A5192">
      <w:pPr>
        <w:ind w:left="360"/>
      </w:pPr>
    </w:p>
    <w:p w:rsidR="007A5192" w:rsidRDefault="007A5192" w:rsidP="007A5192">
      <w:r>
        <w:t>Stream of data returned by getUserMedia can be as a source to html &lt;video&gt; tag and playback is handled via in-built speakers and display on a smartphone.</w:t>
      </w:r>
    </w:p>
    <w:p w:rsidR="00BB2AF3" w:rsidRDefault="00BB2AF3" w:rsidP="007A5192"/>
    <w:p w:rsidR="00BB2AF3" w:rsidRDefault="00BB2AF3" w:rsidP="007A5192">
      <w:r>
        <w:t xml:space="preserve"> </w:t>
      </w:r>
      <w:r>
        <w:rPr>
          <w:noProof/>
        </w:rPr>
        <mc:AlternateContent>
          <mc:Choice Requires="wps">
            <w:drawing>
              <wp:anchor distT="0" distB="0" distL="114300" distR="114300" simplePos="0" relativeHeight="251666432" behindDoc="0" locked="0" layoutInCell="1" allowOverlap="1" wp14:anchorId="3B978708" wp14:editId="3F241D5E">
                <wp:simplePos x="0" y="0"/>
                <wp:positionH relativeFrom="column">
                  <wp:posOffset>0</wp:posOffset>
                </wp:positionH>
                <wp:positionV relativeFrom="paragraph">
                  <wp:posOffset>18415</wp:posOffset>
                </wp:positionV>
                <wp:extent cx="133350" cy="104775"/>
                <wp:effectExtent l="38100" t="19050" r="38100" b="47625"/>
                <wp:wrapNone/>
                <wp:docPr id="13" name="5-Point Star 13"/>
                <wp:cNvGraphicFramePr/>
                <a:graphic xmlns:a="http://schemas.openxmlformats.org/drawingml/2006/main">
                  <a:graphicData uri="http://schemas.microsoft.com/office/word/2010/wordprocessingShape">
                    <wps:wsp>
                      <wps:cNvSpPr/>
                      <wps:spPr>
                        <a:xfrm>
                          <a:off x="0" y="0"/>
                          <a:ext cx="133350" cy="1047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33709" id="5-Point Star 13" o:spid="_x0000_s1026" style="position:absolute;margin-left:0;margin-top:1.45pt;width:10.5pt;height: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" path="m,40020r50935,1l66675,,82415,40021r50935,-1l92142,64754r15740,40021l66675,80040,25468,104775,41208,64754,,40020xe" fillcolor="#4f81bd [3204]" strokecolor="#243f60 [1604]" strokeweight="2pt">
                <v:path arrowok="t" o:connecttype="custom" o:connectlocs="0,40020;50935,40021;66675,0;82415,40021;133350,40020;92142,64754;107882,104775;66675,80040;25468,104775;41208,64754;0,40020" o:connectangles="0,0,0,0,0,0,0,0,0,0,0"/>
              </v:shape>
            </w:pict>
          </mc:Fallback>
        </mc:AlternateContent>
      </w:r>
      <w:r>
        <w:t xml:space="preserve">    As this API is available through JavaScript on global window object, users need not to install any plugin. The only requirement is the web app must be hosted on a secure server (HTTPS) or on localhost.</w:t>
      </w:r>
    </w:p>
    <w:p w:rsidR="007B6D3A" w:rsidRDefault="007B6D3A" w:rsidP="007B6D3A">
      <w:pPr>
        <w:pStyle w:val="NormalWeb"/>
        <w:spacing w:before="135" w:beforeAutospacing="0" w:after="0" w:afterAutospacing="0"/>
        <w:rPr>
          <w:color w:val="333333"/>
        </w:rPr>
      </w:pPr>
    </w:p>
    <w:p w:rsidR="0043526F" w:rsidRDefault="00BB2AF3" w:rsidP="000D0C46">
      <w:pPr>
        <w:pStyle w:val="Heading1"/>
        <w:numPr>
          <w:ilvl w:val="1"/>
          <w:numId w:val="1"/>
        </w:numPr>
      </w:pPr>
      <w:bookmarkStart w:id="27" w:name="_Toc468461709"/>
      <w:r>
        <w:t>Video and Data streaming using WebRTC</w:t>
      </w:r>
      <w:bookmarkEnd w:id="27"/>
    </w:p>
    <w:p w:rsidR="00BB2AF3" w:rsidRDefault="00BB2AF3" w:rsidP="00BB2AF3"/>
    <w:p w:rsidR="00D72BFD" w:rsidRDefault="00BB2AF3" w:rsidP="00D72BFD">
      <w:r>
        <w:t xml:space="preserve">WebRTC stands for Web Real Time Communication. This API </w:t>
      </w:r>
      <w:r w:rsidR="00D72BFD">
        <w:t>is aimed at facilitating plug-in free video and data communication between client machines (most of the time without the interference of server using STUN protocol).</w:t>
      </w:r>
    </w:p>
    <w:p w:rsidR="00D72BFD" w:rsidRDefault="00D72BFD" w:rsidP="00D72BFD">
      <w:r>
        <w:br/>
        <w:t>WebRTC makes use of MediaStream API and implements following:</w:t>
      </w:r>
    </w:p>
    <w:p w:rsidR="00D72BFD" w:rsidRDefault="00D72BFD" w:rsidP="00D72BFD"/>
    <w:p w:rsidR="00D72BFD" w:rsidRDefault="00D72BFD" w:rsidP="00D72BFD">
      <w:pPr>
        <w:pStyle w:val="ListParagraph"/>
        <w:numPr>
          <w:ilvl w:val="0"/>
          <w:numId w:val="42"/>
        </w:numPr>
      </w:pPr>
      <w:r>
        <w:t>Media capture through MediaStream API</w:t>
      </w:r>
    </w:p>
    <w:p w:rsidR="00D72BFD" w:rsidRDefault="00D72BFD" w:rsidP="00D72BFD">
      <w:pPr>
        <w:pStyle w:val="ListParagraph"/>
        <w:numPr>
          <w:ilvl w:val="0"/>
          <w:numId w:val="42"/>
        </w:numPr>
      </w:pPr>
      <w:r>
        <w:t>RTCPeerConnection API for real time media communication between clients with facilities of data encryption and bandwidth management</w:t>
      </w:r>
    </w:p>
    <w:p w:rsidR="00BB2AF3" w:rsidRPr="00BB2AF3" w:rsidRDefault="00D72BFD" w:rsidP="00D72BFD">
      <w:pPr>
        <w:pStyle w:val="ListParagraph"/>
        <w:numPr>
          <w:ilvl w:val="0"/>
          <w:numId w:val="42"/>
        </w:numPr>
      </w:pPr>
      <w:r>
        <w:t>RTCDataChannel API for real time generic data communication between clients</w:t>
      </w:r>
    </w:p>
    <w:p w:rsidR="000D0C46" w:rsidRPr="000D0C46" w:rsidRDefault="000D0C46" w:rsidP="000D0C46"/>
    <w:p w:rsidR="0009147B" w:rsidRDefault="00D72BFD" w:rsidP="008544F2">
      <w:pPr>
        <w:rPr>
          <w:color w:val="333333"/>
        </w:rPr>
      </w:pPr>
      <w:r>
        <w:rPr>
          <w:color w:val="333333"/>
        </w:rPr>
        <w:t xml:space="preserve">In this project, live video captured from drone will be streamed to smartphone with user. In this way user can experience remote events </w:t>
      </w:r>
      <w:r w:rsidR="00D1079C">
        <w:rPr>
          <w:color w:val="333333"/>
        </w:rPr>
        <w:t>by sitting on a couch and not going anywhere else!</w:t>
      </w:r>
    </w:p>
    <w:p w:rsidR="00D1079C" w:rsidRDefault="00D1079C" w:rsidP="008544F2">
      <w:pPr>
        <w:rPr>
          <w:color w:val="333333"/>
        </w:rPr>
      </w:pPr>
    </w:p>
    <w:p w:rsidR="00D1079C" w:rsidRDefault="00D1079C" w:rsidP="008544F2">
      <w:pPr>
        <w:rPr>
          <w:color w:val="333333"/>
        </w:rPr>
      </w:pPr>
      <w:r>
        <w:rPr>
          <w:color w:val="333333"/>
        </w:rPr>
        <w:t>For establishing real time channel using RTC, peers first need to handshake by using signaling protocol. This is usually established by using XHR or web socket based communication. Once connection is established, 86% communication is directly between peers using STUN servers. While the remaining 14% is achieved by using TURN servers which fallback to conventional routing methods.</w:t>
      </w:r>
    </w:p>
    <w:p w:rsidR="00D1079C" w:rsidRDefault="00D1079C" w:rsidP="008544F2">
      <w:pPr>
        <w:rPr>
          <w:color w:val="333333"/>
        </w:rPr>
      </w:pPr>
    </w:p>
    <w:p w:rsidR="00B14E48" w:rsidRDefault="00D1079C" w:rsidP="008544F2">
      <w:pPr>
        <w:rPr>
          <w:color w:val="333333"/>
        </w:rPr>
      </w:pPr>
      <w:r>
        <w:rPr>
          <w:noProof/>
        </w:rPr>
        <mc:AlternateContent>
          <mc:Choice Requires="wps">
            <w:drawing>
              <wp:anchor distT="0" distB="0" distL="114300" distR="114300" simplePos="0" relativeHeight="251668480" behindDoc="0" locked="0" layoutInCell="1" allowOverlap="1" wp14:anchorId="07BC67E7" wp14:editId="61EAB307">
                <wp:simplePos x="0" y="0"/>
                <wp:positionH relativeFrom="column">
                  <wp:posOffset>0</wp:posOffset>
                </wp:positionH>
                <wp:positionV relativeFrom="paragraph">
                  <wp:posOffset>19050</wp:posOffset>
                </wp:positionV>
                <wp:extent cx="133350" cy="104775"/>
                <wp:effectExtent l="38100" t="19050" r="38100" b="47625"/>
                <wp:wrapNone/>
                <wp:docPr id="14" name="5-Point Star 14"/>
                <wp:cNvGraphicFramePr/>
                <a:graphic xmlns:a="http://schemas.openxmlformats.org/drawingml/2006/main">
                  <a:graphicData uri="http://schemas.microsoft.com/office/word/2010/wordprocessingShape">
                    <wps:wsp>
                      <wps:cNvSpPr/>
                      <wps:spPr>
                        <a:xfrm>
                          <a:off x="0" y="0"/>
                          <a:ext cx="133350" cy="1047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3E333" id="5-Point Star 14" o:spid="_x0000_s1026" style="position:absolute;margin-left:0;margin-top:1.5pt;width:10.5pt;height: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" path="m,40020r50935,1l66675,,82415,40021r50935,-1l92142,64754r15740,40021l66675,80040,25468,104775,41208,64754,,40020xe" fillcolor="#4f81bd [3204]" strokecolor="#243f60 [1604]" strokeweight="2pt">
                <v:path arrowok="t" o:connecttype="custom" o:connectlocs="0,40020;50935,40021;66675,0;82415,40021;133350,40020;92142,64754;107882,104775;66675,80040;25468,104775;41208,64754;0,40020" o:connectangles="0,0,0,0,0,0,0,0,0,0,0"/>
              </v:shape>
            </w:pict>
          </mc:Fallback>
        </mc:AlternateContent>
      </w:r>
      <w:r>
        <w:rPr>
          <w:color w:val="333333"/>
        </w:rPr>
        <w:t xml:space="preserve">     All guidelines are mentioned at the following webrtc codelab. This includes establishing basic connection, use of socket.io for handshake and implementing live stream through STUN and TURN servers via public network.</w:t>
      </w:r>
      <w:r w:rsidR="00B14E48">
        <w:rPr>
          <w:color w:val="333333"/>
        </w:rPr>
        <w:t xml:space="preserve"> </w:t>
      </w:r>
    </w:p>
    <w:p w:rsidR="00D1079C" w:rsidRDefault="00B14E48" w:rsidP="008544F2">
      <w:pPr>
        <w:rPr>
          <w:color w:val="333333"/>
        </w:rPr>
      </w:pPr>
      <w:hyperlink r:id="rId26" w:history="1">
        <w:r w:rsidRPr="00C43E9B">
          <w:rPr>
            <w:rStyle w:val="Hyperlink"/>
          </w:rPr>
          <w:t>https://bitbucket.org/webrtc/codelab</w:t>
        </w:r>
      </w:hyperlink>
      <w:r>
        <w:rPr>
          <w:color w:val="333333"/>
        </w:rPr>
        <w:t xml:space="preserve"> </w:t>
      </w:r>
    </w:p>
    <w:p w:rsidR="0009147B" w:rsidRDefault="0009147B" w:rsidP="008544F2">
      <w:pPr>
        <w:rPr>
          <w:color w:val="333333"/>
        </w:rPr>
      </w:pPr>
    </w:p>
    <w:p w:rsidR="0009147B" w:rsidRDefault="0009147B" w:rsidP="008544F2">
      <w:pPr>
        <w:rPr>
          <w:color w:val="333333"/>
        </w:rPr>
      </w:pPr>
    </w:p>
    <w:p w:rsidR="0009147B" w:rsidRDefault="0009147B" w:rsidP="008544F2">
      <w:pPr>
        <w:rPr>
          <w:color w:val="333333"/>
        </w:rPr>
      </w:pPr>
    </w:p>
    <w:p w:rsidR="0009147B" w:rsidRDefault="0009147B" w:rsidP="008544F2">
      <w:pPr>
        <w:rPr>
          <w:color w:val="333333"/>
        </w:rPr>
      </w:pPr>
    </w:p>
    <w:p w:rsidR="00CF0CD2" w:rsidRDefault="00D1079C" w:rsidP="004A7C31">
      <w:pPr>
        <w:pStyle w:val="Heading1"/>
        <w:numPr>
          <w:ilvl w:val="1"/>
          <w:numId w:val="1"/>
        </w:numPr>
      </w:pPr>
      <w:bookmarkStart w:id="28" w:name="_Toc468461710"/>
      <w:r>
        <w:t>Conversion of 2D video stream to stereoscopic 3D using Three.js</w:t>
      </w:r>
      <w:bookmarkEnd w:id="28"/>
    </w:p>
    <w:p w:rsidR="00D1079C" w:rsidRDefault="00D1079C" w:rsidP="00D1079C"/>
    <w:p w:rsidR="00D1079C" w:rsidRDefault="00D1079C" w:rsidP="00D1079C">
      <w:r>
        <w:t>Three.js makes use of WebGL render engine to create stereoscopic images (and videos if generate enough frames per second) for creating an experience optimized for VR. For every animation created using Three.js, following basic components need to be created:</w:t>
      </w:r>
    </w:p>
    <w:p w:rsidR="00D1079C" w:rsidRDefault="00D1079C" w:rsidP="00D1079C"/>
    <w:p w:rsidR="00D1079C" w:rsidRDefault="00D1079C" w:rsidP="00D1079C">
      <w:pPr>
        <w:pStyle w:val="ListParagraph"/>
        <w:numPr>
          <w:ilvl w:val="0"/>
          <w:numId w:val="43"/>
        </w:numPr>
      </w:pPr>
      <w:r>
        <w:t>A Scene – This is like a canvas</w:t>
      </w:r>
    </w:p>
    <w:p w:rsidR="00D1079C" w:rsidRDefault="00D1079C" w:rsidP="00D1079C">
      <w:pPr>
        <w:pStyle w:val="ListParagraph"/>
        <w:numPr>
          <w:ilvl w:val="0"/>
          <w:numId w:val="43"/>
        </w:numPr>
      </w:pPr>
      <w:r>
        <w:t>A renderer – This is analogous to a painter</w:t>
      </w:r>
    </w:p>
    <w:p w:rsidR="00D1079C" w:rsidRDefault="00D1079C" w:rsidP="00D1079C">
      <w:pPr>
        <w:pStyle w:val="ListParagraph"/>
        <w:numPr>
          <w:ilvl w:val="0"/>
          <w:numId w:val="43"/>
        </w:numPr>
      </w:pPr>
      <w:r>
        <w:t>A Camera – These are all viewers observing the painting</w:t>
      </w:r>
    </w:p>
    <w:p w:rsidR="00D1079C" w:rsidRDefault="00D1079C" w:rsidP="00D1079C"/>
    <w:p w:rsidR="00D1079C" w:rsidRDefault="00B14E48" w:rsidP="00D1079C">
      <w:r>
        <w:t>Apart from just conversion, one can add various graphic elements such as cubes, spheres, etc. for enhancing user experience by adding more objects to interact.</w:t>
      </w:r>
    </w:p>
    <w:p w:rsidR="00B14E48" w:rsidRDefault="00B14E48" w:rsidP="00D1079C"/>
    <w:p w:rsidR="00B14E48" w:rsidRDefault="00B14E48" w:rsidP="00D1079C">
      <w:r>
        <w:rPr>
          <w:noProof/>
        </w:rPr>
        <w:lastRenderedPageBreak/>
        <mc:AlternateContent>
          <mc:Choice Requires="wps">
            <w:drawing>
              <wp:anchor distT="0" distB="0" distL="114300" distR="114300" simplePos="0" relativeHeight="251670528" behindDoc="0" locked="0" layoutInCell="1" allowOverlap="1" wp14:anchorId="76954746" wp14:editId="57DC3F91">
                <wp:simplePos x="0" y="0"/>
                <wp:positionH relativeFrom="column">
                  <wp:posOffset>0</wp:posOffset>
                </wp:positionH>
                <wp:positionV relativeFrom="paragraph">
                  <wp:posOffset>19050</wp:posOffset>
                </wp:positionV>
                <wp:extent cx="133350" cy="104775"/>
                <wp:effectExtent l="38100" t="19050" r="38100" b="47625"/>
                <wp:wrapNone/>
                <wp:docPr id="15" name="5-Point Star 15"/>
                <wp:cNvGraphicFramePr/>
                <a:graphic xmlns:a="http://schemas.openxmlformats.org/drawingml/2006/main">
                  <a:graphicData uri="http://schemas.microsoft.com/office/word/2010/wordprocessingShape">
                    <wps:wsp>
                      <wps:cNvSpPr/>
                      <wps:spPr>
                        <a:xfrm>
                          <a:off x="0" y="0"/>
                          <a:ext cx="133350" cy="1047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508E2" id="5-Point Star 15" o:spid="_x0000_s1026" style="position:absolute;margin-left:0;margin-top:1.5pt;width:10.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" path="m,40020r50935,1l66675,,82415,40021r50935,-1l92142,64754r15740,40021l66675,80040,25468,104775,41208,64754,,40020xe" fillcolor="#4f81bd [3204]" strokecolor="#243f60 [1604]" strokeweight="2pt">
                <v:path arrowok="t" o:connecttype="custom" o:connectlocs="0,40020;50935,40021;66675,0;82415,40021;133350,40020;92142,64754;107882,104775;66675,80040;25468,104775;41208,64754;0,40020" o:connectangles="0,0,0,0,0,0,0,0,0,0,0"/>
              </v:shape>
            </w:pict>
          </mc:Fallback>
        </mc:AlternateContent>
      </w:r>
      <w:r>
        <w:t xml:space="preserve">     For using Three.js, following JavaScript files needs to be imported into HTML of web app:</w:t>
      </w:r>
    </w:p>
    <w:p w:rsidR="00B14E48" w:rsidRDefault="00B14E48" w:rsidP="00B14E48">
      <w:pPr>
        <w:pStyle w:val="ListParagraph"/>
        <w:numPr>
          <w:ilvl w:val="0"/>
          <w:numId w:val="44"/>
        </w:numPr>
      </w:pPr>
      <w:r>
        <w:t>three.js</w:t>
      </w:r>
    </w:p>
    <w:p w:rsidR="00B14E48" w:rsidRDefault="00B14E48" w:rsidP="00B14E48">
      <w:pPr>
        <w:pStyle w:val="ListParagraph"/>
        <w:numPr>
          <w:ilvl w:val="0"/>
          <w:numId w:val="44"/>
        </w:numPr>
      </w:pPr>
      <w:r>
        <w:t>StereoEffect.js</w:t>
      </w:r>
    </w:p>
    <w:p w:rsidR="00B14E48" w:rsidRDefault="00B14E48" w:rsidP="00B14E48">
      <w:pPr>
        <w:pStyle w:val="ListParagraph"/>
        <w:numPr>
          <w:ilvl w:val="0"/>
          <w:numId w:val="44"/>
        </w:numPr>
      </w:pPr>
      <w:r>
        <w:t>DeviceOrientationControls.js</w:t>
      </w:r>
    </w:p>
    <w:p w:rsidR="00436C2E" w:rsidRDefault="00B14E48" w:rsidP="00CF2019">
      <w:pPr>
        <w:pStyle w:val="ListParagraph"/>
        <w:numPr>
          <w:ilvl w:val="0"/>
          <w:numId w:val="44"/>
        </w:numPr>
      </w:pPr>
      <w:r>
        <w:t>OrbitControls.js</w:t>
      </w:r>
    </w:p>
    <w:p w:rsidR="00436C2E" w:rsidRDefault="00436C2E" w:rsidP="000D12AF">
      <w:pPr>
        <w:tabs>
          <w:tab w:val="left" w:pos="2835"/>
        </w:tabs>
      </w:pPr>
    </w:p>
    <w:p w:rsidR="00436C2E" w:rsidRDefault="00436C2E" w:rsidP="000D12AF">
      <w:pPr>
        <w:tabs>
          <w:tab w:val="left" w:pos="2835"/>
        </w:tabs>
      </w:pPr>
    </w:p>
    <w:p w:rsidR="00D30301" w:rsidRDefault="00CF2019" w:rsidP="00D30301">
      <w:pPr>
        <w:pStyle w:val="Heading1"/>
        <w:numPr>
          <w:ilvl w:val="1"/>
          <w:numId w:val="1"/>
        </w:numPr>
      </w:pPr>
      <w:bookmarkStart w:id="29" w:name="_Toc468461711"/>
      <w:r>
        <w:t xml:space="preserve">Accessing </w:t>
      </w:r>
      <w:r w:rsidR="0090043C">
        <w:t xml:space="preserve">smartphone </w:t>
      </w:r>
      <w:r>
        <w:t xml:space="preserve">Bluetooth </w:t>
      </w:r>
      <w:r w:rsidR="0090043C">
        <w:t xml:space="preserve">module </w:t>
      </w:r>
      <w:r>
        <w:t>through Web app</w:t>
      </w:r>
      <w:bookmarkEnd w:id="29"/>
    </w:p>
    <w:p w:rsidR="00D30301" w:rsidRDefault="00D30301" w:rsidP="00D30301"/>
    <w:p w:rsidR="00CF2019" w:rsidRDefault="00CF2019" w:rsidP="00D30301">
      <w:r>
        <w:t>Till now, the web app has recognized all of the gestures performed by the user for controlling the drone. Now, in order to move the drone, the web app needs to interact with hardware via Arduino microcontroller. This involves two steps viz. communication</w:t>
      </w:r>
      <w:r w:rsidR="00C06A81">
        <w:t xml:space="preserve"> of instructions</w:t>
      </w:r>
      <w:r>
        <w:t xml:space="preserve"> </w:t>
      </w:r>
      <w:r w:rsidR="00C06A81">
        <w:t xml:space="preserve">from web app to Arduino </w:t>
      </w:r>
      <w:r>
        <w:t>and communication from Arduino to motors installed on drone</w:t>
      </w:r>
      <w:r w:rsidR="00C06A81">
        <w:t>. This section gives more information on communication from web app to Arduino.</w:t>
      </w:r>
    </w:p>
    <w:p w:rsidR="00C06A81" w:rsidRDefault="00C06A81" w:rsidP="00D30301"/>
    <w:p w:rsidR="006B10F2" w:rsidRDefault="00C06A81" w:rsidP="00D30301">
      <w:r>
        <w:t>Very similar to MediaStream API, Bluetooth API is available for use on modern browsers (listed in the software requirements section above).</w:t>
      </w:r>
      <w:r w:rsidR="006B10F2">
        <w:t xml:space="preserve"> With the help of requestDevice method on window.navigator.bluetooth object, user can access available Bluetooth devices and communication can be achieved. In this project, communication will take place from Bluetooth module present on a smartphone to Bluetooth Low Energy (BLE) module present on Arduino.</w:t>
      </w:r>
    </w:p>
    <w:p w:rsidR="006B10F2" w:rsidRDefault="006B10F2" w:rsidP="00D30301"/>
    <w:p w:rsidR="0090043C" w:rsidRDefault="0090043C" w:rsidP="00834717"/>
    <w:p w:rsidR="009A3A7E" w:rsidRDefault="0090043C" w:rsidP="00834717">
      <w:r>
        <w:rPr>
          <w:noProof/>
        </w:rPr>
        <mc:AlternateContent>
          <mc:Choice Requires="wps">
            <w:drawing>
              <wp:anchor distT="0" distB="0" distL="114300" distR="114300" simplePos="0" relativeHeight="251672576" behindDoc="0" locked="0" layoutInCell="1" allowOverlap="1" wp14:anchorId="15305E27" wp14:editId="7B98BEAE">
                <wp:simplePos x="0" y="0"/>
                <wp:positionH relativeFrom="column">
                  <wp:posOffset>0</wp:posOffset>
                </wp:positionH>
                <wp:positionV relativeFrom="paragraph">
                  <wp:posOffset>19050</wp:posOffset>
                </wp:positionV>
                <wp:extent cx="133350" cy="104775"/>
                <wp:effectExtent l="38100" t="19050" r="38100" b="47625"/>
                <wp:wrapNone/>
                <wp:docPr id="16" name="5-Point Star 16"/>
                <wp:cNvGraphicFramePr/>
                <a:graphic xmlns:a="http://schemas.openxmlformats.org/drawingml/2006/main">
                  <a:graphicData uri="http://schemas.microsoft.com/office/word/2010/wordprocessingShape">
                    <wps:wsp>
                      <wps:cNvSpPr/>
                      <wps:spPr>
                        <a:xfrm>
                          <a:off x="0" y="0"/>
                          <a:ext cx="133350" cy="1047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65CCE" id="5-Point Star 16" o:spid="_x0000_s1026" style="position:absolute;margin-left:0;margin-top:1.5pt;width:10.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" path="m,40020r50935,1l66675,,82415,40021r50935,-1l92142,64754r15740,40021l66675,80040,25468,104775,41208,64754,,40020xe" fillcolor="#4f81bd [3204]" strokecolor="#243f60 [1604]" strokeweight="2pt">
                <v:path arrowok="t" o:connecttype="custom" o:connectlocs="0,40020;50935,40021;66675,0;82415,40021;133350,40020;92142,64754;107882,104775;66675,80040;25468,104775;41208,64754;0,40020" o:connectangles="0,0,0,0,0,0,0,0,0,0,0"/>
              </v:shape>
            </w:pict>
          </mc:Fallback>
        </mc:AlternateContent>
      </w:r>
      <w:r>
        <w:t xml:space="preserve">     </w:t>
      </w:r>
      <w:r w:rsidR="006B10F2">
        <w:t xml:space="preserve">All guidelines for establishing a connection, data transfer and disconnecting from device can be found at: </w:t>
      </w:r>
      <w:hyperlink r:id="rId27" w:history="1">
        <w:r w:rsidR="006B10F2" w:rsidRPr="00C43E9B">
          <w:rPr>
            <w:rStyle w:val="Hyperlink"/>
          </w:rPr>
          <w:t>https://developers.google.com/web/updates/2015/07/interact-with-ble-devices-on-the-web</w:t>
        </w:r>
      </w:hyperlink>
      <w:r w:rsidR="006B10F2">
        <w:t xml:space="preserve"> . Again, to access the Bluetooth module on a smartphone, a web app must be hosted on secure (HTTPS) server or on localhost.</w:t>
      </w:r>
    </w:p>
    <w:p w:rsidR="0090043C" w:rsidRDefault="0090043C" w:rsidP="00834717"/>
    <w:p w:rsidR="0090043C" w:rsidRDefault="0090043C" w:rsidP="0090043C">
      <w:pPr>
        <w:pStyle w:val="Heading1"/>
        <w:numPr>
          <w:ilvl w:val="1"/>
          <w:numId w:val="1"/>
        </w:numPr>
      </w:pPr>
      <w:bookmarkStart w:id="30" w:name="_Toc468461712"/>
      <w:r>
        <w:t>Binding all pieces together</w:t>
      </w:r>
      <w:bookmarkEnd w:id="30"/>
    </w:p>
    <w:p w:rsidR="0090043C" w:rsidRDefault="0090043C" w:rsidP="0090043C"/>
    <w:p w:rsidR="009A3A7E" w:rsidRDefault="00D43CE8" w:rsidP="00834717">
      <w:r>
        <w:t>There you</w:t>
      </w:r>
      <w:r w:rsidR="0090043C">
        <w:t xml:space="preserve"> go, </w:t>
      </w:r>
      <w:r>
        <w:t>till now, this project has every other module in place for realizing the concept of target application. Import all the code into single index.html file and request it through controller smartphone at user’s end and recorder smartphone present on the drone. To facilitate debugging, let us summarize what all we have created:</w:t>
      </w:r>
    </w:p>
    <w:p w:rsidR="00D43CE8" w:rsidRDefault="00D43CE8" w:rsidP="00834717"/>
    <w:p w:rsidR="00D43CE8" w:rsidRDefault="00D43CE8" w:rsidP="00D43CE8">
      <w:pPr>
        <w:pStyle w:val="ListParagraph"/>
        <w:numPr>
          <w:ilvl w:val="0"/>
          <w:numId w:val="45"/>
        </w:numPr>
      </w:pPr>
      <w:r>
        <w:t>Live video and audio capture through camera module on smartphone installed on drone</w:t>
      </w:r>
    </w:p>
    <w:p w:rsidR="00D43CE8" w:rsidRDefault="00D43CE8" w:rsidP="00D43CE8">
      <w:pPr>
        <w:pStyle w:val="ListParagraph"/>
        <w:numPr>
          <w:ilvl w:val="0"/>
          <w:numId w:val="45"/>
        </w:numPr>
      </w:pPr>
      <w:r>
        <w:t>Live video and audio streaming through webRTC channel from drone to user</w:t>
      </w:r>
    </w:p>
    <w:p w:rsidR="00D43CE8" w:rsidRDefault="00D43CE8" w:rsidP="00D43CE8">
      <w:pPr>
        <w:pStyle w:val="ListParagraph"/>
        <w:numPr>
          <w:ilvl w:val="0"/>
          <w:numId w:val="45"/>
        </w:numPr>
      </w:pPr>
      <w:r>
        <w:t>Stereoscopic display of video capture inside Google cardboard VR headset using Three.js</w:t>
      </w:r>
    </w:p>
    <w:p w:rsidR="00D43CE8" w:rsidRDefault="00D43CE8" w:rsidP="00D43CE8">
      <w:pPr>
        <w:pStyle w:val="ListParagraph"/>
        <w:numPr>
          <w:ilvl w:val="0"/>
          <w:numId w:val="45"/>
        </w:numPr>
      </w:pPr>
      <w:r>
        <w:t>Gesture recognition through head movements of user using accelerometer, compass and gyroscope</w:t>
      </w:r>
    </w:p>
    <w:p w:rsidR="009A3A7E" w:rsidRDefault="00D43CE8" w:rsidP="00834717">
      <w:pPr>
        <w:pStyle w:val="ListParagraph"/>
        <w:numPr>
          <w:ilvl w:val="0"/>
          <w:numId w:val="45"/>
        </w:numPr>
      </w:pPr>
      <w:r>
        <w:t>Controlling motion of drone w.r.t. user command via Bluetooth communication to Arduino</w:t>
      </w:r>
    </w:p>
    <w:sectPr w:rsidR="009A3A7E" w:rsidSect="004B0FFC">
      <w:headerReference w:type="default" r:id="rId28"/>
      <w:footerReference w:type="default" r:id="rId29"/>
      <w:headerReference w:type="first" r:id="rId30"/>
      <w:footerReference w:type="firs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298" w:rsidRDefault="00BE0298">
      <w:r>
        <w:separator/>
      </w:r>
    </w:p>
  </w:endnote>
  <w:endnote w:type="continuationSeparator" w:id="0">
    <w:p w:rsidR="00BE0298" w:rsidRDefault="00BE0298">
      <w:r>
        <w:continuationSeparator/>
      </w:r>
    </w:p>
  </w:endnote>
  <w:endnote w:type="continuationNotice" w:id="1">
    <w:p w:rsidR="00BE0298" w:rsidRDefault="00BE02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lvii</w:t>
    </w:r>
    <w:r>
      <w:rPr>
        <w:rStyle w:val="PageNumber"/>
      </w:rPr>
      <w:fldChar w:fldCharType="end"/>
    </w:r>
  </w:p>
  <w:p w:rsidR="00BC578B" w:rsidRDefault="00BC57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pBdr>
        <w:top w:val="single" w:sz="4" w:space="1" w:color="auto"/>
      </w:pBdr>
      <w:ind w:right="360"/>
    </w:pPr>
  </w:p>
  <w:p w:rsidR="00BC578B" w:rsidRDefault="00BC578B">
    <w:pPr>
      <w:rPr>
        <w:b/>
        <w:snapToGrid w:val="0"/>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rsidP="004B0FFC">
    <w:pPr>
      <w:pBdr>
        <w:bottom w:val="single" w:sz="4" w:space="1" w:color="auto"/>
      </w:pBdr>
      <w:tabs>
        <w:tab w:val="center" w:pos="4500"/>
        <w:tab w:val="right" w:pos="9270"/>
      </w:tabs>
      <w:rPr>
        <w:rFonts w:cs="Tahoma"/>
      </w:rPr>
    </w:pPr>
  </w:p>
  <w:p w:rsidR="00BC578B" w:rsidRPr="00275E20" w:rsidRDefault="00BC578B" w:rsidP="004B0FFC">
    <w:pPr>
      <w:tabs>
        <w:tab w:val="center" w:pos="4500"/>
        <w:tab w:val="right" w:pos="9270"/>
      </w:tabs>
      <w:rPr>
        <w:rFonts w:cs="Tahoma"/>
      </w:rPr>
    </w:pPr>
    <w:r>
      <w:rPr>
        <w:rFonts w:cs="Tahoma"/>
      </w:rPr>
      <w:t>HackMe 2.0 - XperienZ</w:t>
    </w:r>
    <w:r w:rsidRPr="00275E20">
      <w:rPr>
        <w:rFonts w:cs="Tahoma"/>
      </w:rPr>
      <w:tab/>
      <w:t xml:space="preserve">Page </w:t>
    </w:r>
    <w:r w:rsidRPr="00275E20">
      <w:rPr>
        <w:rFonts w:cs="Tahoma"/>
      </w:rPr>
      <w:fldChar w:fldCharType="begin"/>
    </w:r>
    <w:r w:rsidRPr="00275E20">
      <w:rPr>
        <w:rFonts w:cs="Tahoma"/>
      </w:rPr>
      <w:instrText xml:space="preserve"> PAGE  \* MERGEFORMAT </w:instrText>
    </w:r>
    <w:r w:rsidRPr="00275E20">
      <w:rPr>
        <w:rFonts w:cs="Tahoma"/>
      </w:rPr>
      <w:fldChar w:fldCharType="separate"/>
    </w:r>
    <w:r w:rsidR="002956F6">
      <w:rPr>
        <w:rFonts w:cs="Tahoma"/>
        <w:noProof/>
      </w:rPr>
      <w:t>1</w:t>
    </w:r>
    <w:r w:rsidRPr="00275E20">
      <w:rPr>
        <w:rFonts w:cs="Tahoma"/>
      </w:rPr>
      <w:fldChar w:fldCharType="end"/>
    </w:r>
    <w:r w:rsidRPr="00275E20">
      <w:rPr>
        <w:rFonts w:cs="Tahoma"/>
      </w:rPr>
      <w:t xml:space="preserve"> of </w:t>
    </w:r>
    <w:fldSimple w:instr=" NUMPAGES  \* MERGEFORMAT ">
      <w:r w:rsidR="002956F6" w:rsidRPr="002956F6">
        <w:rPr>
          <w:rFonts w:cs="Tahoma"/>
          <w:noProof/>
        </w:rPr>
        <w:t>8</w:t>
      </w:r>
    </w:fldSimple>
    <w:r>
      <w:rPr>
        <w:rFonts w:cs="Tahoma"/>
      </w:rPr>
      <w:t xml:space="preserve">  </w:t>
    </w:r>
    <w:r>
      <w:rPr>
        <w:rFonts w:cs="Tahoma"/>
      </w:rPr>
      <w:tab/>
    </w:r>
    <w:r>
      <w:rPr>
        <w:rFonts w:cs="Tahoma"/>
      </w:rPr>
      <w:fldChar w:fldCharType="begin"/>
    </w:r>
    <w:r>
      <w:rPr>
        <w:rFonts w:cs="Tahoma"/>
      </w:rPr>
      <w:instrText xml:space="preserve"> DATE \@ "M/d/yyyy" </w:instrText>
    </w:r>
    <w:r>
      <w:rPr>
        <w:rFonts w:cs="Tahoma"/>
      </w:rPr>
      <w:fldChar w:fldCharType="separate"/>
    </w:r>
    <w:r>
      <w:rPr>
        <w:rFonts w:cs="Tahoma"/>
        <w:noProof/>
      </w:rPr>
      <w:t>12/2/2016</w:t>
    </w:r>
    <w:r>
      <w:rPr>
        <w:rFonts w:cs="Tahoma"/>
      </w:rPr>
      <w:fldChar w:fldCharType="end"/>
    </w:r>
  </w:p>
  <w:p w:rsidR="00BC578B" w:rsidRPr="00601D44" w:rsidRDefault="00BC578B" w:rsidP="004B0FFC">
    <w:pPr>
      <w:tabs>
        <w:tab w:val="right" w:pos="9270"/>
      </w:tabs>
      <w:rPr>
        <w:rFonts w:cs="Tahoma"/>
        <w:snapToGrid w:val="0"/>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Pr="00D76A66" w:rsidRDefault="00BC578B" w:rsidP="00575E35">
    <w:pPr>
      <w:pStyle w:val="Footer"/>
      <w:pBdr>
        <w:bottom w:val="single" w:sz="6" w:space="1" w:color="auto"/>
      </w:pBdr>
      <w:ind w:right="90"/>
    </w:pPr>
  </w:p>
  <w:p w:rsidR="00BC578B" w:rsidRPr="00DD1E11" w:rsidRDefault="00BC578B" w:rsidP="00575E35">
    <w:pPr>
      <w:tabs>
        <w:tab w:val="center" w:pos="4500"/>
        <w:tab w:val="right" w:pos="9270"/>
      </w:tabs>
      <w:rPr>
        <w:rFonts w:cs="Tahoma"/>
        <w:lang w:val="fr-FR"/>
      </w:rPr>
    </w:pPr>
    <w:r>
      <w:rPr>
        <w:rFonts w:cs="Tahoma"/>
      </w:rPr>
      <w:t>HackMe 2.0 - XperienZ</w:t>
    </w:r>
    <w:r w:rsidRPr="0038568E">
      <w:rPr>
        <w:rFonts w:cs="Tahoma"/>
        <w:lang w:val="fr-FR"/>
      </w:rPr>
      <w:tab/>
      <w:t xml:space="preserve">Page </w:t>
    </w:r>
    <w:r>
      <w:rPr>
        <w:rFonts w:cs="Tahoma"/>
      </w:rPr>
      <w:fldChar w:fldCharType="begin"/>
    </w:r>
    <w:r w:rsidRPr="0038568E">
      <w:rPr>
        <w:rFonts w:cs="Tahoma"/>
        <w:lang w:val="fr-FR"/>
      </w:rPr>
      <w:instrText xml:space="preserve"> PAGE  \* MERGEFORMAT </w:instrText>
    </w:r>
    <w:r>
      <w:rPr>
        <w:rFonts w:cs="Tahoma"/>
      </w:rPr>
      <w:fldChar w:fldCharType="separate"/>
    </w:r>
    <w:r w:rsidR="00A548DC">
      <w:rPr>
        <w:rFonts w:cs="Tahoma"/>
        <w:noProof/>
        <w:lang w:val="fr-FR"/>
      </w:rPr>
      <w:t>8</w:t>
    </w:r>
    <w:r>
      <w:rPr>
        <w:rFonts w:cs="Tahoma"/>
      </w:rPr>
      <w:fldChar w:fldCharType="end"/>
    </w:r>
    <w:r>
      <w:rPr>
        <w:rFonts w:cs="Tahoma"/>
      </w:rPr>
      <w:t xml:space="preserve"> of </w:t>
    </w:r>
    <w:r>
      <w:rPr>
        <w:rStyle w:val="PageNumber"/>
      </w:rPr>
      <w:fldChar w:fldCharType="begin"/>
    </w:r>
    <w:r>
      <w:rPr>
        <w:rStyle w:val="PageNumber"/>
      </w:rPr>
      <w:instrText xml:space="preserve"> NUMPAGES </w:instrText>
    </w:r>
    <w:r>
      <w:rPr>
        <w:rStyle w:val="PageNumber"/>
      </w:rPr>
      <w:fldChar w:fldCharType="separate"/>
    </w:r>
    <w:r w:rsidR="00A548DC">
      <w:rPr>
        <w:rStyle w:val="PageNumber"/>
        <w:noProof/>
      </w:rPr>
      <w:t>8</w:t>
    </w:r>
    <w:r>
      <w:rPr>
        <w:rStyle w:val="PageNumber"/>
      </w:rPr>
      <w:fldChar w:fldCharType="end"/>
    </w:r>
    <w:r w:rsidRPr="0038568E">
      <w:rPr>
        <w:rFonts w:cs="Tahoma"/>
        <w:lang w:val="fr-FR"/>
      </w:rPr>
      <w:tab/>
    </w:r>
    <w:r>
      <w:rPr>
        <w:rFonts w:cs="Tahoma"/>
      </w:rPr>
      <w:fldChar w:fldCharType="begin"/>
    </w:r>
    <w:r>
      <w:rPr>
        <w:rFonts w:cs="Tahoma"/>
      </w:rPr>
      <w:instrText xml:space="preserve"> DATE \@ "M/d/yyyy" </w:instrText>
    </w:r>
    <w:r>
      <w:rPr>
        <w:rFonts w:cs="Tahoma"/>
      </w:rPr>
      <w:fldChar w:fldCharType="separate"/>
    </w:r>
    <w:r>
      <w:rPr>
        <w:rFonts w:cs="Tahoma"/>
        <w:noProof/>
      </w:rPr>
      <w:t>12/2/2016</w:t>
    </w:r>
    <w:r>
      <w:rPr>
        <w:rFonts w:cs="Tahoma"/>
      </w:rPr>
      <w:fldChar w:fldCharType="end"/>
    </w:r>
  </w:p>
  <w:p w:rsidR="00BC578B" w:rsidRPr="00575E35" w:rsidRDefault="00BC578B" w:rsidP="00575E3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pBdr>
        <w:bottom w:val="single" w:sz="6" w:space="1" w:color="auto"/>
      </w:pBdr>
    </w:pPr>
    <w:r>
      <w:tab/>
    </w:r>
  </w:p>
  <w:p w:rsidR="00BC578B" w:rsidRDefault="00BC578B">
    <w:pPr>
      <w:pStyle w:val="Footer"/>
      <w:jc w:val="right"/>
    </w:pPr>
  </w:p>
  <w:p w:rsidR="00BC578B" w:rsidRDefault="00BC578B">
    <w:pPr>
      <w:pStyle w:val="Footer"/>
      <w:jc w:val="right"/>
    </w:pPr>
    <w:r>
      <w:rPr>
        <w:noProof/>
      </w:rPr>
      <mc:AlternateContent>
        <mc:Choice Requires="wps">
          <w:drawing>
            <wp:anchor distT="0" distB="0" distL="114300" distR="114300" simplePos="0" relativeHeight="251657728" behindDoc="0" locked="0" layoutInCell="1" allowOverlap="1" wp14:anchorId="4C49CA05" wp14:editId="45D811FC">
              <wp:simplePos x="0" y="0"/>
              <wp:positionH relativeFrom="column">
                <wp:posOffset>0</wp:posOffset>
              </wp:positionH>
              <wp:positionV relativeFrom="paragraph">
                <wp:posOffset>0</wp:posOffset>
              </wp:positionV>
              <wp:extent cx="2116455" cy="6318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6318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78B" w:rsidRDefault="00BC578B">
                          <w:pPr>
                            <w:rPr>
                              <w:snapToGrid w:val="0"/>
                              <w:color w:val="000000"/>
                              <w:sz w:val="16"/>
                            </w:rPr>
                          </w:pPr>
                          <w:r>
                            <w:rPr>
                              <w:snapToGrid w:val="0"/>
                              <w:color w:val="000000"/>
                              <w:sz w:val="16"/>
                            </w:rPr>
                            <w:t>DIRECTV Proprietary</w:t>
                          </w:r>
                        </w:p>
                        <w:p w:rsidR="00BC578B" w:rsidRDefault="00BC578B">
                          <w:pPr>
                            <w:rPr>
                              <w:snapToGrid w:val="0"/>
                              <w:color w:val="000000"/>
                              <w:sz w:val="16"/>
                            </w:rPr>
                          </w:pPr>
                          <w:r>
                            <w:rPr>
                              <w:snapToGrid w:val="0"/>
                              <w:color w:val="000000"/>
                              <w:sz w:val="16"/>
                            </w:rPr>
                            <w:t>DIRECTV Enterprises, Inc.</w:t>
                          </w:r>
                        </w:p>
                        <w:p w:rsidR="00BC578B" w:rsidRDefault="00BC578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9CA05" id="_x0000_t202" coordsize="21600,21600" o:spt="202" path="m,l,21600r21600,l21600,xe">
              <v:stroke joinstyle="miter"/>
              <v:path gradientshapeok="t" o:connecttype="rect"/>
            </v:shapetype>
            <v:shape id="Text Box 2" o:spid="_x0000_s1026" type="#_x0000_t202" style="position:absolute;left:0;text-align:left;margin-left:0;margin-top:0;width:166.65pt;height:4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uAIAALk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" filled="f" fillcolor="#0c9" stroked="f">
              <v:textbox>
                <w:txbxContent>
                  <w:p w:rsidR="00BC578B" w:rsidRDefault="00BC578B">
                    <w:pPr>
                      <w:rPr>
                        <w:snapToGrid w:val="0"/>
                        <w:color w:val="000000"/>
                        <w:sz w:val="16"/>
                      </w:rPr>
                    </w:pPr>
                    <w:r>
                      <w:rPr>
                        <w:snapToGrid w:val="0"/>
                        <w:color w:val="000000"/>
                        <w:sz w:val="16"/>
                      </w:rPr>
                      <w:t>DIRECTV Proprietary</w:t>
                    </w:r>
                  </w:p>
                  <w:p w:rsidR="00BC578B" w:rsidRDefault="00BC578B">
                    <w:pPr>
                      <w:rPr>
                        <w:snapToGrid w:val="0"/>
                        <w:color w:val="000000"/>
                        <w:sz w:val="16"/>
                      </w:rPr>
                    </w:pPr>
                    <w:r>
                      <w:rPr>
                        <w:snapToGrid w:val="0"/>
                        <w:color w:val="000000"/>
                        <w:sz w:val="16"/>
                      </w:rPr>
                      <w:t>DIRECTV Enterprises, Inc.</w:t>
                    </w:r>
                  </w:p>
                  <w:p w:rsidR="00BC578B" w:rsidRDefault="00BC578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v:textbox>
            </v:shape>
          </w:pict>
        </mc:Fallback>
      </mc:AlternateContent>
    </w:r>
    <w:r>
      <w:t xml:space="preserve">Page </w:t>
    </w:r>
    <w:r>
      <w:fldChar w:fldCharType="begin"/>
    </w:r>
    <w:r>
      <w:instrText xml:space="preserve"> PAGE </w:instrText>
    </w:r>
    <w:r>
      <w:fldChar w:fldCharType="separate"/>
    </w:r>
    <w:r>
      <w:rPr>
        <w:noProof/>
      </w:rPr>
      <w:t>LVII</w:t>
    </w:r>
    <w:r>
      <w:rPr>
        <w:noProof/>
      </w:rPr>
      <w:fldChar w:fldCharType="end"/>
    </w:r>
  </w:p>
  <w:p w:rsidR="00BC578B" w:rsidRDefault="00BC578B">
    <w:pPr>
      <w:pStyle w:val="Footer"/>
    </w:pPr>
  </w:p>
  <w:p w:rsidR="00BC578B" w:rsidRDefault="00BC5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298" w:rsidRDefault="00BE0298">
      <w:r>
        <w:separator/>
      </w:r>
    </w:p>
  </w:footnote>
  <w:footnote w:type="continuationSeparator" w:id="0">
    <w:p w:rsidR="00BE0298" w:rsidRDefault="00BE0298">
      <w:r>
        <w:continuationSeparator/>
      </w:r>
    </w:p>
  </w:footnote>
  <w:footnote w:type="continuationNotice" w:id="1">
    <w:p w:rsidR="00BE0298" w:rsidRDefault="00BE029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Bdr>
        <w:bottom w:val="single" w:sz="6" w:space="1" w:color="auto"/>
      </w:pBdr>
      <w:jc w:val="right"/>
      <w:rPr>
        <w:rFonts w:ascii="Arial" w:hAnsi="Arial"/>
        <w:b/>
        <w:sz w:val="36"/>
      </w:rPr>
    </w:pPr>
  </w:p>
  <w:p w:rsidR="00BC578B" w:rsidRDefault="00BC578B">
    <w:pPr>
      <w:pStyle w:val="Header"/>
    </w:pPr>
  </w:p>
  <w:p w:rsidR="00BC578B" w:rsidRDefault="00BC578B">
    <w:pPr>
      <w:pStyle w:val="Header"/>
      <w:ind w:right="100"/>
      <w:jc w:val="right"/>
    </w:pPr>
    <w:r>
      <w:tab/>
    </w:r>
    <w:r>
      <w:rPr>
        <w:noProof/>
      </w:rPr>
      <w:drawing>
        <wp:inline distT="0" distB="0" distL="0" distR="0" wp14:anchorId="183C5709" wp14:editId="5DE3B3A8">
          <wp:extent cx="1333500" cy="828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33500" cy="828675"/>
                  </a:xfrm>
                  <a:prstGeom prst="rect">
                    <a:avLst/>
                  </a:prstGeom>
                  <a:noFill/>
                  <a:ln w="9525">
                    <a:noFill/>
                    <a:miter lim="800000"/>
                    <a:headEnd/>
                    <a:tailEnd/>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Header"/>
      <w:pBdr>
        <w:bottom w:val="single" w:sz="6" w:space="1" w:color="auto"/>
      </w:pBdr>
    </w:pPr>
  </w:p>
  <w:p w:rsidR="00BC578B" w:rsidRDefault="00BC578B">
    <w:pPr>
      <w:pStyle w:val="Header"/>
      <w:ind w:right="800"/>
    </w:pPr>
  </w:p>
  <w:p w:rsidR="00BC578B" w:rsidRDefault="00BC578B">
    <w:pPr>
      <w:pStyle w:val="Header"/>
      <w:ind w:right="800"/>
    </w:pPr>
  </w:p>
  <w:p w:rsidR="00BC578B" w:rsidRDefault="00BC578B">
    <w:pPr>
      <w:pStyle w:val="Header"/>
      <w:jc w:val="right"/>
    </w:pPr>
    <w:r>
      <w:rPr>
        <w:noProof/>
      </w:rPr>
      <w:drawing>
        <wp:inline distT="0" distB="0" distL="0" distR="0" wp14:anchorId="4CEF4F79" wp14:editId="13C8BF6F">
          <wp:extent cx="1238250" cy="1238250"/>
          <wp:effectExtent l="0" t="0" r="0" b="0"/>
          <wp:docPr id="7" name="Picture 7" descr="C:\Users\ssohon\Desktop\HackMe\Xperienz-r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sohon\Desktop\HackMe\Xperienz-resiz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BC578B" w:rsidRDefault="00BC578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Pr="00D76A66" w:rsidRDefault="00BC578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BC23956"/>
    <w:lvl w:ilvl="0">
      <w:start w:val="1"/>
      <w:numFmt w:val="decimal"/>
      <w:lvlText w:val="%1."/>
      <w:lvlJc w:val="left"/>
      <w:pPr>
        <w:tabs>
          <w:tab w:val="num" w:pos="270"/>
        </w:tabs>
      </w:pPr>
      <w:rPr>
        <w:rFonts w:cs="Times New Roman" w:hint="default"/>
      </w:rPr>
    </w:lvl>
    <w:lvl w:ilvl="1">
      <w:start w:val="1"/>
      <w:numFmt w:val="decimal"/>
      <w:lvlText w:val="%1.%2"/>
      <w:lvlJc w:val="left"/>
      <w:pPr>
        <w:tabs>
          <w:tab w:val="num" w:pos="720"/>
        </w:tabs>
      </w:pPr>
      <w:rPr>
        <w:sz w:val="24"/>
        <w:szCs w:val="24"/>
      </w:rPr>
    </w:lvl>
    <w:lvl w:ilvl="2">
      <w:start w:val="1"/>
      <w:numFmt w:val="decimal"/>
      <w:lvlText w:val="%1.%2.%3"/>
      <w:lvlJc w:val="left"/>
      <w:pPr>
        <w:tabs>
          <w:tab w:val="num" w:pos="5220"/>
        </w:tabs>
      </w:pPr>
      <w:rPr>
        <w:rFonts w:cs="Times New Roman" w:hint="default"/>
        <w:b/>
        <w:bCs/>
        <w:i w:val="0"/>
        <w:iCs/>
        <w:strike w:val="0"/>
      </w:rPr>
    </w:lvl>
    <w:lvl w:ilvl="3">
      <w:start w:val="1"/>
      <w:numFmt w:val="decimal"/>
      <w:lvlText w:val="%1.%2.%3.%4"/>
      <w:lvlJc w:val="left"/>
      <w:pPr>
        <w:tabs>
          <w:tab w:val="num" w:pos="810"/>
        </w:tabs>
      </w:pPr>
      <w:rPr>
        <w:rFonts w:cs="Times New Roman" w:hint="default"/>
        <w:b/>
        <w:i w:val="0"/>
        <w:sz w:val="18"/>
        <w:szCs w:val="18"/>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 w15:restartNumberingAfterBreak="0">
    <w:nsid w:val="0000000D"/>
    <w:multiLevelType w:val="multilevel"/>
    <w:tmpl w:val="3208BB90"/>
    <w:name w:val="WW8Num13"/>
    <w:lvl w:ilvl="0">
      <w:start w:val="1"/>
      <w:numFmt w:val="bullet"/>
      <w:lvlText w:val=""/>
      <w:lvlJc w:val="left"/>
      <w:pPr>
        <w:tabs>
          <w:tab w:val="num" w:pos="420"/>
        </w:tabs>
        <w:ind w:left="420" w:hanging="420"/>
      </w:pPr>
      <w:rPr>
        <w:rFonts w:ascii="Wingdings" w:hAnsi="Wingdings" w:cs="Wingdings"/>
      </w:r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rPr>
        <w:rFonts w:ascii="Verdana" w:eastAsia="PMingLiU" w:hAnsi="Verdana" w:cstheme="minorHAnsi"/>
      </w:r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1CA5853"/>
    <w:multiLevelType w:val="multilevel"/>
    <w:tmpl w:val="67EE79E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B46947"/>
    <w:multiLevelType w:val="hybridMultilevel"/>
    <w:tmpl w:val="71E00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E23431"/>
    <w:multiLevelType w:val="hybridMultilevel"/>
    <w:tmpl w:val="13DAF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A66C2"/>
    <w:multiLevelType w:val="hybridMultilevel"/>
    <w:tmpl w:val="54D84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DD7E97"/>
    <w:multiLevelType w:val="hybridMultilevel"/>
    <w:tmpl w:val="8974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9F39BA"/>
    <w:multiLevelType w:val="hybridMultilevel"/>
    <w:tmpl w:val="C8922F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BD4D15"/>
    <w:multiLevelType w:val="hybridMultilevel"/>
    <w:tmpl w:val="C47A3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FB1251"/>
    <w:multiLevelType w:val="hybridMultilevel"/>
    <w:tmpl w:val="D032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D84E7A"/>
    <w:multiLevelType w:val="hybridMultilevel"/>
    <w:tmpl w:val="E99EF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C475A"/>
    <w:multiLevelType w:val="hybridMultilevel"/>
    <w:tmpl w:val="338C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2B6A04"/>
    <w:multiLevelType w:val="singleLevel"/>
    <w:tmpl w:val="CD524B4E"/>
    <w:lvl w:ilvl="0">
      <w:start w:val="1"/>
      <w:numFmt w:val="bullet"/>
      <w:pStyle w:val="SapientBullet"/>
      <w:lvlText w:val=""/>
      <w:lvlJc w:val="left"/>
      <w:pPr>
        <w:tabs>
          <w:tab w:val="num" w:pos="360"/>
        </w:tabs>
        <w:ind w:left="360" w:hanging="360"/>
      </w:pPr>
      <w:rPr>
        <w:rFonts w:ascii="Symbol" w:hAnsi="Symbol" w:hint="default"/>
        <w:color w:val="auto"/>
      </w:rPr>
    </w:lvl>
  </w:abstractNum>
  <w:abstractNum w:abstractNumId="13" w15:restartNumberingAfterBreak="0">
    <w:nsid w:val="14BA4EE2"/>
    <w:multiLevelType w:val="hybridMultilevel"/>
    <w:tmpl w:val="D00CEC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9516AC"/>
    <w:multiLevelType w:val="hybridMultilevel"/>
    <w:tmpl w:val="FA96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73619A"/>
    <w:multiLevelType w:val="hybridMultilevel"/>
    <w:tmpl w:val="4534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F2A01"/>
    <w:multiLevelType w:val="multilevel"/>
    <w:tmpl w:val="306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B6104"/>
    <w:multiLevelType w:val="hybridMultilevel"/>
    <w:tmpl w:val="231645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5990853"/>
    <w:multiLevelType w:val="hybridMultilevel"/>
    <w:tmpl w:val="F2680C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4F1CEA"/>
    <w:multiLevelType w:val="multilevel"/>
    <w:tmpl w:val="EFD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91D08"/>
    <w:multiLevelType w:val="hybridMultilevel"/>
    <w:tmpl w:val="C2F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E4745"/>
    <w:multiLevelType w:val="hybridMultilevel"/>
    <w:tmpl w:val="DFC4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6B1E00"/>
    <w:multiLevelType w:val="multilevel"/>
    <w:tmpl w:val="42563E1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0C13C8"/>
    <w:multiLevelType w:val="hybridMultilevel"/>
    <w:tmpl w:val="430A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E60A3E"/>
    <w:multiLevelType w:val="hybridMultilevel"/>
    <w:tmpl w:val="61BE0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53E23"/>
    <w:multiLevelType w:val="hybridMultilevel"/>
    <w:tmpl w:val="06728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7C53DE"/>
    <w:multiLevelType w:val="hybridMultilevel"/>
    <w:tmpl w:val="CBBCA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83D09"/>
    <w:multiLevelType w:val="hybridMultilevel"/>
    <w:tmpl w:val="6A9E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577F1"/>
    <w:multiLevelType w:val="multilevel"/>
    <w:tmpl w:val="67EE79E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567D4CC1"/>
    <w:multiLevelType w:val="hybridMultilevel"/>
    <w:tmpl w:val="A498F4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275294"/>
    <w:multiLevelType w:val="hybridMultilevel"/>
    <w:tmpl w:val="08E8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104AB8"/>
    <w:multiLevelType w:val="hybridMultilevel"/>
    <w:tmpl w:val="7714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F7D90"/>
    <w:multiLevelType w:val="multilevel"/>
    <w:tmpl w:val="C890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4212C"/>
    <w:multiLevelType w:val="multilevel"/>
    <w:tmpl w:val="9E86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9248D"/>
    <w:multiLevelType w:val="hybridMultilevel"/>
    <w:tmpl w:val="D5CA65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14CC2"/>
    <w:multiLevelType w:val="multilevel"/>
    <w:tmpl w:val="67EE79E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81E0CEF"/>
    <w:multiLevelType w:val="hybridMultilevel"/>
    <w:tmpl w:val="B1AA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D506F0"/>
    <w:multiLevelType w:val="hybridMultilevel"/>
    <w:tmpl w:val="CBBCA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21"/>
  </w:num>
  <w:num w:numId="4">
    <w:abstractNumId w:val="11"/>
  </w:num>
  <w:num w:numId="5">
    <w:abstractNumId w:val="25"/>
  </w:num>
  <w:num w:numId="6">
    <w:abstractNumId w:val="19"/>
    <w:lvlOverride w:ilvl="0">
      <w:startOverride w:val="1"/>
    </w:lvlOverride>
  </w:num>
  <w:num w:numId="7">
    <w:abstractNumId w:val="19"/>
    <w:lvlOverride w:ilvl="0">
      <w:startOverride w:val="2"/>
    </w:lvlOverride>
  </w:num>
  <w:num w:numId="8">
    <w:abstractNumId w:val="19"/>
    <w:lvlOverride w:ilvl="0">
      <w:startOverride w:val="3"/>
    </w:lvlOverride>
  </w:num>
  <w:num w:numId="9">
    <w:abstractNumId w:val="32"/>
    <w:lvlOverride w:ilvl="0">
      <w:startOverride w:val="1"/>
    </w:lvlOverride>
  </w:num>
  <w:num w:numId="10">
    <w:abstractNumId w:val="32"/>
    <w:lvlOverride w:ilvl="0">
      <w:startOverride w:val="2"/>
    </w:lvlOverride>
  </w:num>
  <w:num w:numId="11">
    <w:abstractNumId w:val="32"/>
    <w:lvlOverride w:ilvl="0">
      <w:startOverride w:val="3"/>
    </w:lvlOverride>
  </w:num>
  <w:num w:numId="12">
    <w:abstractNumId w:val="20"/>
  </w:num>
  <w:num w:numId="13">
    <w:abstractNumId w:val="23"/>
  </w:num>
  <w:num w:numId="14">
    <w:abstractNumId w:val="31"/>
  </w:num>
  <w:num w:numId="15">
    <w:abstractNumId w:val="6"/>
  </w:num>
  <w:num w:numId="16">
    <w:abstractNumId w:val="16"/>
    <w:lvlOverride w:ilvl="0">
      <w:startOverride w:val="1"/>
    </w:lvlOverride>
  </w:num>
  <w:num w:numId="17">
    <w:abstractNumId w:val="16"/>
    <w:lvlOverride w:ilvl="0">
      <w:startOverride w:val="2"/>
    </w:lvlOverride>
  </w:num>
  <w:num w:numId="18">
    <w:abstractNumId w:val="16"/>
    <w:lvlOverride w:ilvl="0">
      <w:startOverride w:val="3"/>
    </w:lvlOverride>
  </w:num>
  <w:num w:numId="19">
    <w:abstractNumId w:val="33"/>
  </w:num>
  <w:num w:numId="20">
    <w:abstractNumId w:val="5"/>
  </w:num>
  <w:num w:numId="21">
    <w:abstractNumId w:val="15"/>
  </w:num>
  <w:num w:numId="22">
    <w:abstractNumId w:val="9"/>
  </w:num>
  <w:num w:numId="23">
    <w:abstractNumId w:val="24"/>
  </w:num>
  <w:num w:numId="24">
    <w:abstractNumId w:val="30"/>
  </w:num>
  <w:num w:numId="25">
    <w:abstractNumId w:val="35"/>
  </w:num>
  <w:num w:numId="26">
    <w:abstractNumId w:val="3"/>
  </w:num>
  <w:num w:numId="27">
    <w:abstractNumId w:val="35"/>
  </w:num>
  <w:num w:numId="28">
    <w:abstractNumId w:val="35"/>
    <w:lvlOverride w:ilvl="0">
      <w:startOverride w:val="4"/>
    </w:lvlOverride>
  </w:num>
  <w:num w:numId="29">
    <w:abstractNumId w:val="35"/>
    <w:lvlOverride w:ilvl="0">
      <w:startOverride w:val="5"/>
    </w:lvlOverride>
  </w:num>
  <w:num w:numId="30">
    <w:abstractNumId w:val="22"/>
  </w:num>
  <w:num w:numId="31">
    <w:abstractNumId w:val="2"/>
  </w:num>
  <w:num w:numId="32">
    <w:abstractNumId w:val="28"/>
  </w:num>
  <w:num w:numId="33">
    <w:abstractNumId w:val="36"/>
  </w:num>
  <w:num w:numId="34">
    <w:abstractNumId w:val="18"/>
  </w:num>
  <w:num w:numId="35">
    <w:abstractNumId w:val="17"/>
  </w:num>
  <w:num w:numId="36">
    <w:abstractNumId w:val="7"/>
  </w:num>
  <w:num w:numId="37">
    <w:abstractNumId w:val="34"/>
  </w:num>
  <w:num w:numId="38">
    <w:abstractNumId w:val="13"/>
  </w:num>
  <w:num w:numId="39">
    <w:abstractNumId w:val="10"/>
  </w:num>
  <w:num w:numId="40">
    <w:abstractNumId w:val="8"/>
  </w:num>
  <w:num w:numId="41">
    <w:abstractNumId w:val="37"/>
  </w:num>
  <w:num w:numId="42">
    <w:abstractNumId w:val="26"/>
  </w:num>
  <w:num w:numId="43">
    <w:abstractNumId w:val="4"/>
  </w:num>
  <w:num w:numId="44">
    <w:abstractNumId w:val="29"/>
  </w:num>
  <w:num w:numId="45">
    <w:abstractNumId w:val="27"/>
  </w:num>
  <w:num w:numId="4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2MzQ2NTAwNzc1tzRW0lEKTi0uzszPAykwrQUAdEtuTiwAAAA="/>
  </w:docVars>
  <w:rsids>
    <w:rsidRoot w:val="00280070"/>
    <w:rsid w:val="0000064F"/>
    <w:rsid w:val="00000941"/>
    <w:rsid w:val="00000CEE"/>
    <w:rsid w:val="0000102F"/>
    <w:rsid w:val="000010F3"/>
    <w:rsid w:val="00001305"/>
    <w:rsid w:val="000018B5"/>
    <w:rsid w:val="00003463"/>
    <w:rsid w:val="00003601"/>
    <w:rsid w:val="000042FA"/>
    <w:rsid w:val="00004792"/>
    <w:rsid w:val="00005480"/>
    <w:rsid w:val="00005AE5"/>
    <w:rsid w:val="0000605A"/>
    <w:rsid w:val="000062CD"/>
    <w:rsid w:val="00006EA9"/>
    <w:rsid w:val="00006F26"/>
    <w:rsid w:val="00011786"/>
    <w:rsid w:val="00011C81"/>
    <w:rsid w:val="00012298"/>
    <w:rsid w:val="00012516"/>
    <w:rsid w:val="00014D50"/>
    <w:rsid w:val="0001632D"/>
    <w:rsid w:val="00017AE9"/>
    <w:rsid w:val="00017CE0"/>
    <w:rsid w:val="00020856"/>
    <w:rsid w:val="000210C3"/>
    <w:rsid w:val="000216BF"/>
    <w:rsid w:val="00021E33"/>
    <w:rsid w:val="00021F89"/>
    <w:rsid w:val="00022955"/>
    <w:rsid w:val="00022EAE"/>
    <w:rsid w:val="000230A2"/>
    <w:rsid w:val="000235B6"/>
    <w:rsid w:val="0002383C"/>
    <w:rsid w:val="00023E52"/>
    <w:rsid w:val="00023FB6"/>
    <w:rsid w:val="000259BF"/>
    <w:rsid w:val="00025E06"/>
    <w:rsid w:val="00026602"/>
    <w:rsid w:val="0002688C"/>
    <w:rsid w:val="00026BB4"/>
    <w:rsid w:val="0002727F"/>
    <w:rsid w:val="0002781D"/>
    <w:rsid w:val="000279C0"/>
    <w:rsid w:val="000300B4"/>
    <w:rsid w:val="00030230"/>
    <w:rsid w:val="00030BE4"/>
    <w:rsid w:val="0003101C"/>
    <w:rsid w:val="00031ABA"/>
    <w:rsid w:val="00031E89"/>
    <w:rsid w:val="0003275F"/>
    <w:rsid w:val="000328DE"/>
    <w:rsid w:val="00032BD6"/>
    <w:rsid w:val="00032EF0"/>
    <w:rsid w:val="0003310B"/>
    <w:rsid w:val="00033817"/>
    <w:rsid w:val="00033B77"/>
    <w:rsid w:val="0003522B"/>
    <w:rsid w:val="000352BB"/>
    <w:rsid w:val="00035317"/>
    <w:rsid w:val="00035615"/>
    <w:rsid w:val="000358FA"/>
    <w:rsid w:val="00035A3F"/>
    <w:rsid w:val="00036184"/>
    <w:rsid w:val="0003780D"/>
    <w:rsid w:val="000379D8"/>
    <w:rsid w:val="00037BF1"/>
    <w:rsid w:val="00037E98"/>
    <w:rsid w:val="0004023B"/>
    <w:rsid w:val="000409D2"/>
    <w:rsid w:val="0004121F"/>
    <w:rsid w:val="00041282"/>
    <w:rsid w:val="00042758"/>
    <w:rsid w:val="000429CC"/>
    <w:rsid w:val="00043496"/>
    <w:rsid w:val="000436DA"/>
    <w:rsid w:val="00044364"/>
    <w:rsid w:val="00044DCB"/>
    <w:rsid w:val="00045106"/>
    <w:rsid w:val="000458C0"/>
    <w:rsid w:val="0004594E"/>
    <w:rsid w:val="00045BA4"/>
    <w:rsid w:val="00045FAF"/>
    <w:rsid w:val="000470A9"/>
    <w:rsid w:val="0004723D"/>
    <w:rsid w:val="00051890"/>
    <w:rsid w:val="00051985"/>
    <w:rsid w:val="00051FF3"/>
    <w:rsid w:val="00054710"/>
    <w:rsid w:val="00054D85"/>
    <w:rsid w:val="00054DA0"/>
    <w:rsid w:val="0005536C"/>
    <w:rsid w:val="00055CD1"/>
    <w:rsid w:val="000567F0"/>
    <w:rsid w:val="00057DDF"/>
    <w:rsid w:val="00057FA2"/>
    <w:rsid w:val="00060499"/>
    <w:rsid w:val="00060691"/>
    <w:rsid w:val="000614BB"/>
    <w:rsid w:val="00061E2B"/>
    <w:rsid w:val="00062465"/>
    <w:rsid w:val="00062A7B"/>
    <w:rsid w:val="00062C3F"/>
    <w:rsid w:val="00063426"/>
    <w:rsid w:val="00064285"/>
    <w:rsid w:val="000655AF"/>
    <w:rsid w:val="0006561D"/>
    <w:rsid w:val="00065D82"/>
    <w:rsid w:val="00066438"/>
    <w:rsid w:val="00066604"/>
    <w:rsid w:val="00066669"/>
    <w:rsid w:val="000673CA"/>
    <w:rsid w:val="000677EF"/>
    <w:rsid w:val="00067AE8"/>
    <w:rsid w:val="00067E0D"/>
    <w:rsid w:val="00070111"/>
    <w:rsid w:val="00070181"/>
    <w:rsid w:val="000711A8"/>
    <w:rsid w:val="0007120A"/>
    <w:rsid w:val="00071402"/>
    <w:rsid w:val="000717FF"/>
    <w:rsid w:val="00072247"/>
    <w:rsid w:val="000723E4"/>
    <w:rsid w:val="0007354C"/>
    <w:rsid w:val="00073781"/>
    <w:rsid w:val="00073803"/>
    <w:rsid w:val="000738FE"/>
    <w:rsid w:val="000740A2"/>
    <w:rsid w:val="0007423E"/>
    <w:rsid w:val="0007565D"/>
    <w:rsid w:val="000758FD"/>
    <w:rsid w:val="00075CE0"/>
    <w:rsid w:val="00076BEB"/>
    <w:rsid w:val="00076DBA"/>
    <w:rsid w:val="00076DE3"/>
    <w:rsid w:val="00077485"/>
    <w:rsid w:val="000775E0"/>
    <w:rsid w:val="000815EC"/>
    <w:rsid w:val="00081911"/>
    <w:rsid w:val="00081FEE"/>
    <w:rsid w:val="0008274F"/>
    <w:rsid w:val="0008276C"/>
    <w:rsid w:val="00082A4F"/>
    <w:rsid w:val="00082E77"/>
    <w:rsid w:val="000842EE"/>
    <w:rsid w:val="00084599"/>
    <w:rsid w:val="00085522"/>
    <w:rsid w:val="00085659"/>
    <w:rsid w:val="00085A73"/>
    <w:rsid w:val="000864DF"/>
    <w:rsid w:val="00086705"/>
    <w:rsid w:val="00086CD9"/>
    <w:rsid w:val="000870D3"/>
    <w:rsid w:val="0008723B"/>
    <w:rsid w:val="00087BB9"/>
    <w:rsid w:val="00087C3F"/>
    <w:rsid w:val="00087C71"/>
    <w:rsid w:val="00087E2A"/>
    <w:rsid w:val="0009104B"/>
    <w:rsid w:val="0009139B"/>
    <w:rsid w:val="0009147B"/>
    <w:rsid w:val="00091562"/>
    <w:rsid w:val="00091A94"/>
    <w:rsid w:val="00091B65"/>
    <w:rsid w:val="00091DE9"/>
    <w:rsid w:val="00091DFE"/>
    <w:rsid w:val="00091E72"/>
    <w:rsid w:val="0009247A"/>
    <w:rsid w:val="0009263B"/>
    <w:rsid w:val="00093765"/>
    <w:rsid w:val="000937AC"/>
    <w:rsid w:val="00094092"/>
    <w:rsid w:val="000942E1"/>
    <w:rsid w:val="000946BD"/>
    <w:rsid w:val="00094FDD"/>
    <w:rsid w:val="000951E8"/>
    <w:rsid w:val="00095570"/>
    <w:rsid w:val="0009565A"/>
    <w:rsid w:val="00095885"/>
    <w:rsid w:val="00096530"/>
    <w:rsid w:val="000A0015"/>
    <w:rsid w:val="000A0520"/>
    <w:rsid w:val="000A07A8"/>
    <w:rsid w:val="000A0B59"/>
    <w:rsid w:val="000A0E50"/>
    <w:rsid w:val="000A11A5"/>
    <w:rsid w:val="000A11D7"/>
    <w:rsid w:val="000A1B90"/>
    <w:rsid w:val="000A1D58"/>
    <w:rsid w:val="000A235C"/>
    <w:rsid w:val="000A24CD"/>
    <w:rsid w:val="000A24D8"/>
    <w:rsid w:val="000A298B"/>
    <w:rsid w:val="000A2DDB"/>
    <w:rsid w:val="000A48D9"/>
    <w:rsid w:val="000A500E"/>
    <w:rsid w:val="000A5389"/>
    <w:rsid w:val="000A5596"/>
    <w:rsid w:val="000A58EE"/>
    <w:rsid w:val="000A7BCE"/>
    <w:rsid w:val="000A7C6A"/>
    <w:rsid w:val="000A7DB0"/>
    <w:rsid w:val="000B0D4D"/>
    <w:rsid w:val="000B0D98"/>
    <w:rsid w:val="000B1249"/>
    <w:rsid w:val="000B1466"/>
    <w:rsid w:val="000B1A11"/>
    <w:rsid w:val="000B1A6B"/>
    <w:rsid w:val="000B29D0"/>
    <w:rsid w:val="000B2BA1"/>
    <w:rsid w:val="000B2E55"/>
    <w:rsid w:val="000B3411"/>
    <w:rsid w:val="000B3654"/>
    <w:rsid w:val="000B3FFF"/>
    <w:rsid w:val="000B42B4"/>
    <w:rsid w:val="000B4B7A"/>
    <w:rsid w:val="000B5418"/>
    <w:rsid w:val="000B5627"/>
    <w:rsid w:val="000B5DDB"/>
    <w:rsid w:val="000B61AA"/>
    <w:rsid w:val="000B66CF"/>
    <w:rsid w:val="000B6BC3"/>
    <w:rsid w:val="000B6F3C"/>
    <w:rsid w:val="000B71FC"/>
    <w:rsid w:val="000B79E9"/>
    <w:rsid w:val="000C035B"/>
    <w:rsid w:val="000C045C"/>
    <w:rsid w:val="000C0464"/>
    <w:rsid w:val="000C0AF2"/>
    <w:rsid w:val="000C21CB"/>
    <w:rsid w:val="000C295E"/>
    <w:rsid w:val="000C2AA5"/>
    <w:rsid w:val="000C2E73"/>
    <w:rsid w:val="000C3322"/>
    <w:rsid w:val="000C3D52"/>
    <w:rsid w:val="000C467A"/>
    <w:rsid w:val="000C4891"/>
    <w:rsid w:val="000C5A0F"/>
    <w:rsid w:val="000C5F63"/>
    <w:rsid w:val="000C6957"/>
    <w:rsid w:val="000C6D9D"/>
    <w:rsid w:val="000C6E1A"/>
    <w:rsid w:val="000C6F4C"/>
    <w:rsid w:val="000C6FE0"/>
    <w:rsid w:val="000C74B6"/>
    <w:rsid w:val="000D03CC"/>
    <w:rsid w:val="000D04F6"/>
    <w:rsid w:val="000D0621"/>
    <w:rsid w:val="000D095B"/>
    <w:rsid w:val="000D0BF3"/>
    <w:rsid w:val="000D0C46"/>
    <w:rsid w:val="000D12AF"/>
    <w:rsid w:val="000D2423"/>
    <w:rsid w:val="000D2765"/>
    <w:rsid w:val="000D2A12"/>
    <w:rsid w:val="000D2FC7"/>
    <w:rsid w:val="000D3C3E"/>
    <w:rsid w:val="000D3F97"/>
    <w:rsid w:val="000D4413"/>
    <w:rsid w:val="000D44CC"/>
    <w:rsid w:val="000D4678"/>
    <w:rsid w:val="000D5C1C"/>
    <w:rsid w:val="000D5C3C"/>
    <w:rsid w:val="000D5CBC"/>
    <w:rsid w:val="000D5F26"/>
    <w:rsid w:val="000D602C"/>
    <w:rsid w:val="000D606B"/>
    <w:rsid w:val="000D6182"/>
    <w:rsid w:val="000D64AF"/>
    <w:rsid w:val="000D65D6"/>
    <w:rsid w:val="000D6B8C"/>
    <w:rsid w:val="000D7043"/>
    <w:rsid w:val="000D71D3"/>
    <w:rsid w:val="000E04DB"/>
    <w:rsid w:val="000E0FFB"/>
    <w:rsid w:val="000E151B"/>
    <w:rsid w:val="000E15E5"/>
    <w:rsid w:val="000E1D5C"/>
    <w:rsid w:val="000E1F22"/>
    <w:rsid w:val="000E22B2"/>
    <w:rsid w:val="000E2D84"/>
    <w:rsid w:val="000E2FA8"/>
    <w:rsid w:val="000E3733"/>
    <w:rsid w:val="000E3E1A"/>
    <w:rsid w:val="000E4018"/>
    <w:rsid w:val="000E41CB"/>
    <w:rsid w:val="000E5090"/>
    <w:rsid w:val="000E580E"/>
    <w:rsid w:val="000E5C65"/>
    <w:rsid w:val="000E671E"/>
    <w:rsid w:val="000E6A65"/>
    <w:rsid w:val="000E7660"/>
    <w:rsid w:val="000E7B17"/>
    <w:rsid w:val="000E7C8D"/>
    <w:rsid w:val="000E7F8C"/>
    <w:rsid w:val="000F06DC"/>
    <w:rsid w:val="000F0F5F"/>
    <w:rsid w:val="000F211B"/>
    <w:rsid w:val="000F24DC"/>
    <w:rsid w:val="000F2F3B"/>
    <w:rsid w:val="000F2FEF"/>
    <w:rsid w:val="000F36F5"/>
    <w:rsid w:val="000F394A"/>
    <w:rsid w:val="000F3A70"/>
    <w:rsid w:val="000F442E"/>
    <w:rsid w:val="000F4465"/>
    <w:rsid w:val="000F4963"/>
    <w:rsid w:val="000F4E03"/>
    <w:rsid w:val="000F5DFF"/>
    <w:rsid w:val="000F6CD2"/>
    <w:rsid w:val="000F6E36"/>
    <w:rsid w:val="000F7CD5"/>
    <w:rsid w:val="0010089C"/>
    <w:rsid w:val="00100C84"/>
    <w:rsid w:val="00100D7B"/>
    <w:rsid w:val="00100DF1"/>
    <w:rsid w:val="00100E19"/>
    <w:rsid w:val="00100E27"/>
    <w:rsid w:val="00101E00"/>
    <w:rsid w:val="0010252E"/>
    <w:rsid w:val="00102D76"/>
    <w:rsid w:val="00103201"/>
    <w:rsid w:val="00103270"/>
    <w:rsid w:val="00103DF2"/>
    <w:rsid w:val="00104327"/>
    <w:rsid w:val="0010457D"/>
    <w:rsid w:val="001046D3"/>
    <w:rsid w:val="00104D5B"/>
    <w:rsid w:val="00104E0E"/>
    <w:rsid w:val="00105CEF"/>
    <w:rsid w:val="00105FEC"/>
    <w:rsid w:val="001061DE"/>
    <w:rsid w:val="001077A7"/>
    <w:rsid w:val="0010787A"/>
    <w:rsid w:val="00107D85"/>
    <w:rsid w:val="0011022E"/>
    <w:rsid w:val="001106AC"/>
    <w:rsid w:val="00110893"/>
    <w:rsid w:val="0011197C"/>
    <w:rsid w:val="001119CD"/>
    <w:rsid w:val="00111F4A"/>
    <w:rsid w:val="00111FF2"/>
    <w:rsid w:val="001128D3"/>
    <w:rsid w:val="001135C0"/>
    <w:rsid w:val="00113769"/>
    <w:rsid w:val="00113A98"/>
    <w:rsid w:val="0011405D"/>
    <w:rsid w:val="001148A1"/>
    <w:rsid w:val="00115A65"/>
    <w:rsid w:val="00116439"/>
    <w:rsid w:val="00116583"/>
    <w:rsid w:val="001169F7"/>
    <w:rsid w:val="00116A61"/>
    <w:rsid w:val="001170F1"/>
    <w:rsid w:val="00117123"/>
    <w:rsid w:val="00121B78"/>
    <w:rsid w:val="00122699"/>
    <w:rsid w:val="00122A62"/>
    <w:rsid w:val="00122B4D"/>
    <w:rsid w:val="00123001"/>
    <w:rsid w:val="00123441"/>
    <w:rsid w:val="001234C0"/>
    <w:rsid w:val="00123A85"/>
    <w:rsid w:val="0012447E"/>
    <w:rsid w:val="00124A54"/>
    <w:rsid w:val="00124C60"/>
    <w:rsid w:val="00124FE0"/>
    <w:rsid w:val="0012608A"/>
    <w:rsid w:val="00126335"/>
    <w:rsid w:val="00127763"/>
    <w:rsid w:val="00127BD2"/>
    <w:rsid w:val="00127F0A"/>
    <w:rsid w:val="00130C15"/>
    <w:rsid w:val="00131989"/>
    <w:rsid w:val="001319C6"/>
    <w:rsid w:val="00131A37"/>
    <w:rsid w:val="00132387"/>
    <w:rsid w:val="00132B9F"/>
    <w:rsid w:val="001334C1"/>
    <w:rsid w:val="0013416F"/>
    <w:rsid w:val="001367CA"/>
    <w:rsid w:val="00136EA4"/>
    <w:rsid w:val="00136EE5"/>
    <w:rsid w:val="001371F0"/>
    <w:rsid w:val="0013772E"/>
    <w:rsid w:val="00137732"/>
    <w:rsid w:val="001377FE"/>
    <w:rsid w:val="00137E0C"/>
    <w:rsid w:val="00137F5F"/>
    <w:rsid w:val="00140426"/>
    <w:rsid w:val="0014178A"/>
    <w:rsid w:val="00141A15"/>
    <w:rsid w:val="00141D8E"/>
    <w:rsid w:val="00142504"/>
    <w:rsid w:val="00142B79"/>
    <w:rsid w:val="00142E97"/>
    <w:rsid w:val="0014324D"/>
    <w:rsid w:val="001432D3"/>
    <w:rsid w:val="0014331E"/>
    <w:rsid w:val="00143B63"/>
    <w:rsid w:val="00143CE7"/>
    <w:rsid w:val="00143DDF"/>
    <w:rsid w:val="001453BB"/>
    <w:rsid w:val="00145BF0"/>
    <w:rsid w:val="00145CC5"/>
    <w:rsid w:val="00147429"/>
    <w:rsid w:val="00147D50"/>
    <w:rsid w:val="00150913"/>
    <w:rsid w:val="00150EC7"/>
    <w:rsid w:val="00151CD3"/>
    <w:rsid w:val="001529A2"/>
    <w:rsid w:val="00152ACA"/>
    <w:rsid w:val="0015310C"/>
    <w:rsid w:val="00153958"/>
    <w:rsid w:val="00153B5E"/>
    <w:rsid w:val="001540CF"/>
    <w:rsid w:val="00154347"/>
    <w:rsid w:val="00154E85"/>
    <w:rsid w:val="001555FE"/>
    <w:rsid w:val="00156710"/>
    <w:rsid w:val="00156A82"/>
    <w:rsid w:val="00156C9A"/>
    <w:rsid w:val="0015780F"/>
    <w:rsid w:val="001578C6"/>
    <w:rsid w:val="001600E7"/>
    <w:rsid w:val="0016118A"/>
    <w:rsid w:val="00161A93"/>
    <w:rsid w:val="00161ABC"/>
    <w:rsid w:val="00161B20"/>
    <w:rsid w:val="0016256C"/>
    <w:rsid w:val="00162827"/>
    <w:rsid w:val="00162828"/>
    <w:rsid w:val="0016375A"/>
    <w:rsid w:val="00163F06"/>
    <w:rsid w:val="00164230"/>
    <w:rsid w:val="00164DF0"/>
    <w:rsid w:val="00165691"/>
    <w:rsid w:val="00165BF2"/>
    <w:rsid w:val="00165E28"/>
    <w:rsid w:val="00166230"/>
    <w:rsid w:val="0016666E"/>
    <w:rsid w:val="00166FA7"/>
    <w:rsid w:val="001718EA"/>
    <w:rsid w:val="00171959"/>
    <w:rsid w:val="00171AF4"/>
    <w:rsid w:val="00171E34"/>
    <w:rsid w:val="00172A67"/>
    <w:rsid w:val="0017335A"/>
    <w:rsid w:val="00173567"/>
    <w:rsid w:val="0017404F"/>
    <w:rsid w:val="00174267"/>
    <w:rsid w:val="001747A8"/>
    <w:rsid w:val="00174C2B"/>
    <w:rsid w:val="00174DC3"/>
    <w:rsid w:val="00174EC0"/>
    <w:rsid w:val="00175462"/>
    <w:rsid w:val="00175BC9"/>
    <w:rsid w:val="001760EF"/>
    <w:rsid w:val="001769D0"/>
    <w:rsid w:val="00176EA1"/>
    <w:rsid w:val="0017709D"/>
    <w:rsid w:val="001770F8"/>
    <w:rsid w:val="001772C1"/>
    <w:rsid w:val="00180190"/>
    <w:rsid w:val="001807E3"/>
    <w:rsid w:val="00180981"/>
    <w:rsid w:val="00180CF4"/>
    <w:rsid w:val="001817AC"/>
    <w:rsid w:val="00181B7B"/>
    <w:rsid w:val="0018219E"/>
    <w:rsid w:val="00182E87"/>
    <w:rsid w:val="00182EC9"/>
    <w:rsid w:val="001832DF"/>
    <w:rsid w:val="00184022"/>
    <w:rsid w:val="00184600"/>
    <w:rsid w:val="00184E1A"/>
    <w:rsid w:val="001867F3"/>
    <w:rsid w:val="0018696F"/>
    <w:rsid w:val="001869E3"/>
    <w:rsid w:val="00186E04"/>
    <w:rsid w:val="00187119"/>
    <w:rsid w:val="00187616"/>
    <w:rsid w:val="001900D2"/>
    <w:rsid w:val="00190954"/>
    <w:rsid w:val="00190ED0"/>
    <w:rsid w:val="001911CC"/>
    <w:rsid w:val="001913C6"/>
    <w:rsid w:val="00191436"/>
    <w:rsid w:val="001917F6"/>
    <w:rsid w:val="00191AB7"/>
    <w:rsid w:val="00191F91"/>
    <w:rsid w:val="001930C5"/>
    <w:rsid w:val="00193A76"/>
    <w:rsid w:val="00193BE3"/>
    <w:rsid w:val="00194865"/>
    <w:rsid w:val="00194EF0"/>
    <w:rsid w:val="001954A2"/>
    <w:rsid w:val="001955DF"/>
    <w:rsid w:val="00195697"/>
    <w:rsid w:val="00195AF2"/>
    <w:rsid w:val="00195C43"/>
    <w:rsid w:val="0019612B"/>
    <w:rsid w:val="00196EFC"/>
    <w:rsid w:val="00197C2C"/>
    <w:rsid w:val="001A13CB"/>
    <w:rsid w:val="001A1670"/>
    <w:rsid w:val="001A1779"/>
    <w:rsid w:val="001A19D1"/>
    <w:rsid w:val="001A1AAE"/>
    <w:rsid w:val="001A2EF5"/>
    <w:rsid w:val="001A3572"/>
    <w:rsid w:val="001A3A46"/>
    <w:rsid w:val="001A4376"/>
    <w:rsid w:val="001A516B"/>
    <w:rsid w:val="001A54E2"/>
    <w:rsid w:val="001A5DAC"/>
    <w:rsid w:val="001A5E0A"/>
    <w:rsid w:val="001A614E"/>
    <w:rsid w:val="001A6BD3"/>
    <w:rsid w:val="001A70F3"/>
    <w:rsid w:val="001A74EC"/>
    <w:rsid w:val="001A7B68"/>
    <w:rsid w:val="001A7FF6"/>
    <w:rsid w:val="001B00D0"/>
    <w:rsid w:val="001B07E7"/>
    <w:rsid w:val="001B0EC0"/>
    <w:rsid w:val="001B1794"/>
    <w:rsid w:val="001B18A7"/>
    <w:rsid w:val="001B1A52"/>
    <w:rsid w:val="001B1B11"/>
    <w:rsid w:val="001B20A7"/>
    <w:rsid w:val="001B2F75"/>
    <w:rsid w:val="001B30D0"/>
    <w:rsid w:val="001B396C"/>
    <w:rsid w:val="001B3998"/>
    <w:rsid w:val="001B3CC3"/>
    <w:rsid w:val="001B3F09"/>
    <w:rsid w:val="001B5510"/>
    <w:rsid w:val="001B56E2"/>
    <w:rsid w:val="001B6520"/>
    <w:rsid w:val="001B6547"/>
    <w:rsid w:val="001B6B2F"/>
    <w:rsid w:val="001B6D53"/>
    <w:rsid w:val="001B7A4D"/>
    <w:rsid w:val="001B7E95"/>
    <w:rsid w:val="001C06A2"/>
    <w:rsid w:val="001C09BE"/>
    <w:rsid w:val="001C165E"/>
    <w:rsid w:val="001C1D33"/>
    <w:rsid w:val="001C24B7"/>
    <w:rsid w:val="001C2757"/>
    <w:rsid w:val="001C2E60"/>
    <w:rsid w:val="001C3684"/>
    <w:rsid w:val="001C38CE"/>
    <w:rsid w:val="001C3C43"/>
    <w:rsid w:val="001C3DD1"/>
    <w:rsid w:val="001C4E2A"/>
    <w:rsid w:val="001C51AA"/>
    <w:rsid w:val="001C57AA"/>
    <w:rsid w:val="001C6954"/>
    <w:rsid w:val="001C6CC0"/>
    <w:rsid w:val="001C711E"/>
    <w:rsid w:val="001C7474"/>
    <w:rsid w:val="001C7BE9"/>
    <w:rsid w:val="001C7DCC"/>
    <w:rsid w:val="001D03A3"/>
    <w:rsid w:val="001D13EE"/>
    <w:rsid w:val="001D1468"/>
    <w:rsid w:val="001D19EE"/>
    <w:rsid w:val="001D1D7D"/>
    <w:rsid w:val="001D1E60"/>
    <w:rsid w:val="001D2359"/>
    <w:rsid w:val="001D248B"/>
    <w:rsid w:val="001D2A33"/>
    <w:rsid w:val="001D3114"/>
    <w:rsid w:val="001D3749"/>
    <w:rsid w:val="001D3D39"/>
    <w:rsid w:val="001D43EB"/>
    <w:rsid w:val="001D4483"/>
    <w:rsid w:val="001D56C3"/>
    <w:rsid w:val="001D5EF7"/>
    <w:rsid w:val="001D5FA5"/>
    <w:rsid w:val="001D6199"/>
    <w:rsid w:val="001D61F0"/>
    <w:rsid w:val="001D697B"/>
    <w:rsid w:val="001D771E"/>
    <w:rsid w:val="001D79BF"/>
    <w:rsid w:val="001E04FB"/>
    <w:rsid w:val="001E07DD"/>
    <w:rsid w:val="001E09C8"/>
    <w:rsid w:val="001E0B55"/>
    <w:rsid w:val="001E1A8D"/>
    <w:rsid w:val="001E2874"/>
    <w:rsid w:val="001E287B"/>
    <w:rsid w:val="001E2CDE"/>
    <w:rsid w:val="001E3696"/>
    <w:rsid w:val="001E44A9"/>
    <w:rsid w:val="001E4728"/>
    <w:rsid w:val="001E4AC9"/>
    <w:rsid w:val="001E564A"/>
    <w:rsid w:val="001E5AF9"/>
    <w:rsid w:val="001E5BC9"/>
    <w:rsid w:val="001E633C"/>
    <w:rsid w:val="001E6F50"/>
    <w:rsid w:val="001E7668"/>
    <w:rsid w:val="001F0070"/>
    <w:rsid w:val="001F081F"/>
    <w:rsid w:val="001F0D42"/>
    <w:rsid w:val="001F18AF"/>
    <w:rsid w:val="001F2212"/>
    <w:rsid w:val="001F3749"/>
    <w:rsid w:val="001F45AE"/>
    <w:rsid w:val="001F4AA5"/>
    <w:rsid w:val="001F4B0C"/>
    <w:rsid w:val="001F4C76"/>
    <w:rsid w:val="001F54C7"/>
    <w:rsid w:val="001F56AA"/>
    <w:rsid w:val="001F66FA"/>
    <w:rsid w:val="001F69BB"/>
    <w:rsid w:val="001F69D1"/>
    <w:rsid w:val="001F703A"/>
    <w:rsid w:val="001F752A"/>
    <w:rsid w:val="001F7F03"/>
    <w:rsid w:val="00200F27"/>
    <w:rsid w:val="00201C2C"/>
    <w:rsid w:val="00201EBA"/>
    <w:rsid w:val="002028E6"/>
    <w:rsid w:val="00203135"/>
    <w:rsid w:val="00203149"/>
    <w:rsid w:val="00203331"/>
    <w:rsid w:val="002040B8"/>
    <w:rsid w:val="00204BE2"/>
    <w:rsid w:val="00205279"/>
    <w:rsid w:val="002055AB"/>
    <w:rsid w:val="0020599D"/>
    <w:rsid w:val="002062EA"/>
    <w:rsid w:val="00206EE3"/>
    <w:rsid w:val="00207234"/>
    <w:rsid w:val="00207431"/>
    <w:rsid w:val="002075E9"/>
    <w:rsid w:val="00207796"/>
    <w:rsid w:val="00210BF7"/>
    <w:rsid w:val="00211218"/>
    <w:rsid w:val="00211268"/>
    <w:rsid w:val="00211E08"/>
    <w:rsid w:val="00211ED1"/>
    <w:rsid w:val="00211ED4"/>
    <w:rsid w:val="00211FAD"/>
    <w:rsid w:val="00212AF4"/>
    <w:rsid w:val="00212EDB"/>
    <w:rsid w:val="0021382C"/>
    <w:rsid w:val="00213B54"/>
    <w:rsid w:val="00214740"/>
    <w:rsid w:val="0021486E"/>
    <w:rsid w:val="00214986"/>
    <w:rsid w:val="00214BF7"/>
    <w:rsid w:val="00214C58"/>
    <w:rsid w:val="0021525C"/>
    <w:rsid w:val="002154EE"/>
    <w:rsid w:val="00216071"/>
    <w:rsid w:val="00216EEF"/>
    <w:rsid w:val="00217027"/>
    <w:rsid w:val="00217034"/>
    <w:rsid w:val="00217241"/>
    <w:rsid w:val="00217A4D"/>
    <w:rsid w:val="00217EC1"/>
    <w:rsid w:val="00220ACD"/>
    <w:rsid w:val="00220ACF"/>
    <w:rsid w:val="00220C88"/>
    <w:rsid w:val="00220D95"/>
    <w:rsid w:val="00220E34"/>
    <w:rsid w:val="00221D90"/>
    <w:rsid w:val="0022216B"/>
    <w:rsid w:val="002224DC"/>
    <w:rsid w:val="00223582"/>
    <w:rsid w:val="0022374D"/>
    <w:rsid w:val="00223943"/>
    <w:rsid w:val="0022490B"/>
    <w:rsid w:val="002254BB"/>
    <w:rsid w:val="00225C78"/>
    <w:rsid w:val="00225E9B"/>
    <w:rsid w:val="00225F8B"/>
    <w:rsid w:val="00226140"/>
    <w:rsid w:val="00226901"/>
    <w:rsid w:val="0022699F"/>
    <w:rsid w:val="00227161"/>
    <w:rsid w:val="002273E5"/>
    <w:rsid w:val="00227806"/>
    <w:rsid w:val="00227C3A"/>
    <w:rsid w:val="00232A5B"/>
    <w:rsid w:val="00232CB7"/>
    <w:rsid w:val="00233706"/>
    <w:rsid w:val="00233AB8"/>
    <w:rsid w:val="00234658"/>
    <w:rsid w:val="00234748"/>
    <w:rsid w:val="002348BA"/>
    <w:rsid w:val="002357AD"/>
    <w:rsid w:val="002361EB"/>
    <w:rsid w:val="00236EF9"/>
    <w:rsid w:val="00237C2C"/>
    <w:rsid w:val="002403B6"/>
    <w:rsid w:val="002409FA"/>
    <w:rsid w:val="00240B6F"/>
    <w:rsid w:val="00240D29"/>
    <w:rsid w:val="00241062"/>
    <w:rsid w:val="00241110"/>
    <w:rsid w:val="00241942"/>
    <w:rsid w:val="002421A5"/>
    <w:rsid w:val="00242F3B"/>
    <w:rsid w:val="002434D9"/>
    <w:rsid w:val="0024354A"/>
    <w:rsid w:val="002437F5"/>
    <w:rsid w:val="0024476D"/>
    <w:rsid w:val="00244932"/>
    <w:rsid w:val="00245209"/>
    <w:rsid w:val="002454FC"/>
    <w:rsid w:val="0024584C"/>
    <w:rsid w:val="00246334"/>
    <w:rsid w:val="002465C4"/>
    <w:rsid w:val="00246C6F"/>
    <w:rsid w:val="00246D54"/>
    <w:rsid w:val="00247366"/>
    <w:rsid w:val="00247422"/>
    <w:rsid w:val="00247B84"/>
    <w:rsid w:val="0025015E"/>
    <w:rsid w:val="0025019A"/>
    <w:rsid w:val="00250241"/>
    <w:rsid w:val="00250649"/>
    <w:rsid w:val="002507C7"/>
    <w:rsid w:val="0025096E"/>
    <w:rsid w:val="00251335"/>
    <w:rsid w:val="00251E20"/>
    <w:rsid w:val="002531A2"/>
    <w:rsid w:val="0025381E"/>
    <w:rsid w:val="002539C6"/>
    <w:rsid w:val="00253BC0"/>
    <w:rsid w:val="00254060"/>
    <w:rsid w:val="0025514A"/>
    <w:rsid w:val="00255EB9"/>
    <w:rsid w:val="00257179"/>
    <w:rsid w:val="002573DA"/>
    <w:rsid w:val="00257A20"/>
    <w:rsid w:val="00257B7A"/>
    <w:rsid w:val="00257DF3"/>
    <w:rsid w:val="002603EE"/>
    <w:rsid w:val="00260404"/>
    <w:rsid w:val="00260C5B"/>
    <w:rsid w:val="00260D01"/>
    <w:rsid w:val="00260D8D"/>
    <w:rsid w:val="00262B0F"/>
    <w:rsid w:val="002638DD"/>
    <w:rsid w:val="0026429E"/>
    <w:rsid w:val="00265162"/>
    <w:rsid w:val="002657E3"/>
    <w:rsid w:val="00265C23"/>
    <w:rsid w:val="00266437"/>
    <w:rsid w:val="0026666A"/>
    <w:rsid w:val="00266A83"/>
    <w:rsid w:val="002671AC"/>
    <w:rsid w:val="00267330"/>
    <w:rsid w:val="00267537"/>
    <w:rsid w:val="0026753E"/>
    <w:rsid w:val="00267766"/>
    <w:rsid w:val="00267A45"/>
    <w:rsid w:val="00267FD5"/>
    <w:rsid w:val="002709CB"/>
    <w:rsid w:val="002714B6"/>
    <w:rsid w:val="002718E0"/>
    <w:rsid w:val="0027212E"/>
    <w:rsid w:val="00272A6C"/>
    <w:rsid w:val="002732C7"/>
    <w:rsid w:val="002732F7"/>
    <w:rsid w:val="0027397F"/>
    <w:rsid w:val="00273E72"/>
    <w:rsid w:val="00273F2C"/>
    <w:rsid w:val="00273F4D"/>
    <w:rsid w:val="002753DB"/>
    <w:rsid w:val="00275DF1"/>
    <w:rsid w:val="00275E20"/>
    <w:rsid w:val="0027711F"/>
    <w:rsid w:val="00277822"/>
    <w:rsid w:val="002779AF"/>
    <w:rsid w:val="00277BB2"/>
    <w:rsid w:val="00280070"/>
    <w:rsid w:val="002804BC"/>
    <w:rsid w:val="002809D3"/>
    <w:rsid w:val="00280A8A"/>
    <w:rsid w:val="00280AFB"/>
    <w:rsid w:val="002842BB"/>
    <w:rsid w:val="00284695"/>
    <w:rsid w:val="00285031"/>
    <w:rsid w:val="00285352"/>
    <w:rsid w:val="00285557"/>
    <w:rsid w:val="0028581F"/>
    <w:rsid w:val="00285AF6"/>
    <w:rsid w:val="00286569"/>
    <w:rsid w:val="002869C9"/>
    <w:rsid w:val="00286D39"/>
    <w:rsid w:val="00287423"/>
    <w:rsid w:val="0028769B"/>
    <w:rsid w:val="0029001E"/>
    <w:rsid w:val="00290FDE"/>
    <w:rsid w:val="00291478"/>
    <w:rsid w:val="002914F2"/>
    <w:rsid w:val="00291623"/>
    <w:rsid w:val="00291EA5"/>
    <w:rsid w:val="00292B06"/>
    <w:rsid w:val="00292B74"/>
    <w:rsid w:val="00292D5C"/>
    <w:rsid w:val="0029348C"/>
    <w:rsid w:val="00293AC5"/>
    <w:rsid w:val="00294377"/>
    <w:rsid w:val="002944F0"/>
    <w:rsid w:val="002945A9"/>
    <w:rsid w:val="0029496C"/>
    <w:rsid w:val="00294B50"/>
    <w:rsid w:val="002956F6"/>
    <w:rsid w:val="00295816"/>
    <w:rsid w:val="00295B42"/>
    <w:rsid w:val="00296277"/>
    <w:rsid w:val="00296335"/>
    <w:rsid w:val="002964BE"/>
    <w:rsid w:val="00296D21"/>
    <w:rsid w:val="002973DA"/>
    <w:rsid w:val="002A1945"/>
    <w:rsid w:val="002A1B56"/>
    <w:rsid w:val="002A1E10"/>
    <w:rsid w:val="002A2333"/>
    <w:rsid w:val="002A27C3"/>
    <w:rsid w:val="002A2A2B"/>
    <w:rsid w:val="002A2D59"/>
    <w:rsid w:val="002A3432"/>
    <w:rsid w:val="002A3A49"/>
    <w:rsid w:val="002A3C88"/>
    <w:rsid w:val="002A4E5D"/>
    <w:rsid w:val="002A5B9A"/>
    <w:rsid w:val="002A5D81"/>
    <w:rsid w:val="002A5DE4"/>
    <w:rsid w:val="002A64D0"/>
    <w:rsid w:val="002A6636"/>
    <w:rsid w:val="002A6C11"/>
    <w:rsid w:val="002A6EF5"/>
    <w:rsid w:val="002A7299"/>
    <w:rsid w:val="002B0798"/>
    <w:rsid w:val="002B07A3"/>
    <w:rsid w:val="002B0823"/>
    <w:rsid w:val="002B0C25"/>
    <w:rsid w:val="002B1125"/>
    <w:rsid w:val="002B1961"/>
    <w:rsid w:val="002B197E"/>
    <w:rsid w:val="002B1A5B"/>
    <w:rsid w:val="002B1DAA"/>
    <w:rsid w:val="002B24C5"/>
    <w:rsid w:val="002B2CB1"/>
    <w:rsid w:val="002B2FB0"/>
    <w:rsid w:val="002B3B84"/>
    <w:rsid w:val="002B3C09"/>
    <w:rsid w:val="002B4A44"/>
    <w:rsid w:val="002B4B8A"/>
    <w:rsid w:val="002B4C61"/>
    <w:rsid w:val="002B4E38"/>
    <w:rsid w:val="002B4E3E"/>
    <w:rsid w:val="002B5E50"/>
    <w:rsid w:val="002B6087"/>
    <w:rsid w:val="002B6188"/>
    <w:rsid w:val="002B6210"/>
    <w:rsid w:val="002B6A5E"/>
    <w:rsid w:val="002B7861"/>
    <w:rsid w:val="002B7E8F"/>
    <w:rsid w:val="002C0397"/>
    <w:rsid w:val="002C0404"/>
    <w:rsid w:val="002C0611"/>
    <w:rsid w:val="002C0B53"/>
    <w:rsid w:val="002C10A4"/>
    <w:rsid w:val="002C10AA"/>
    <w:rsid w:val="002C1103"/>
    <w:rsid w:val="002C1650"/>
    <w:rsid w:val="002C253A"/>
    <w:rsid w:val="002C2F11"/>
    <w:rsid w:val="002C306C"/>
    <w:rsid w:val="002C30A8"/>
    <w:rsid w:val="002C4174"/>
    <w:rsid w:val="002C4AAF"/>
    <w:rsid w:val="002C52C8"/>
    <w:rsid w:val="002C54D6"/>
    <w:rsid w:val="002C6284"/>
    <w:rsid w:val="002C698A"/>
    <w:rsid w:val="002C742A"/>
    <w:rsid w:val="002C7485"/>
    <w:rsid w:val="002C7A95"/>
    <w:rsid w:val="002C7BD6"/>
    <w:rsid w:val="002C7BF7"/>
    <w:rsid w:val="002D009B"/>
    <w:rsid w:val="002D0204"/>
    <w:rsid w:val="002D044D"/>
    <w:rsid w:val="002D1585"/>
    <w:rsid w:val="002D1870"/>
    <w:rsid w:val="002D1E21"/>
    <w:rsid w:val="002D2302"/>
    <w:rsid w:val="002D2438"/>
    <w:rsid w:val="002D3AFB"/>
    <w:rsid w:val="002D4162"/>
    <w:rsid w:val="002D4B47"/>
    <w:rsid w:val="002D6112"/>
    <w:rsid w:val="002D740B"/>
    <w:rsid w:val="002D74EE"/>
    <w:rsid w:val="002D7625"/>
    <w:rsid w:val="002D7DFA"/>
    <w:rsid w:val="002E00B3"/>
    <w:rsid w:val="002E0122"/>
    <w:rsid w:val="002E0B14"/>
    <w:rsid w:val="002E1196"/>
    <w:rsid w:val="002E1249"/>
    <w:rsid w:val="002E2755"/>
    <w:rsid w:val="002E2B52"/>
    <w:rsid w:val="002E2CD1"/>
    <w:rsid w:val="002E3233"/>
    <w:rsid w:val="002E4510"/>
    <w:rsid w:val="002E511E"/>
    <w:rsid w:val="002E5980"/>
    <w:rsid w:val="002E5F64"/>
    <w:rsid w:val="002E6080"/>
    <w:rsid w:val="002E6870"/>
    <w:rsid w:val="002E7ADD"/>
    <w:rsid w:val="002F012A"/>
    <w:rsid w:val="002F0973"/>
    <w:rsid w:val="002F22E4"/>
    <w:rsid w:val="002F22F9"/>
    <w:rsid w:val="002F28D8"/>
    <w:rsid w:val="002F34D0"/>
    <w:rsid w:val="002F39F5"/>
    <w:rsid w:val="002F3CFD"/>
    <w:rsid w:val="002F43E8"/>
    <w:rsid w:val="002F5485"/>
    <w:rsid w:val="002F568D"/>
    <w:rsid w:val="002F68B9"/>
    <w:rsid w:val="002F6C25"/>
    <w:rsid w:val="002F6C56"/>
    <w:rsid w:val="002F6CCF"/>
    <w:rsid w:val="002F6F5D"/>
    <w:rsid w:val="002F74A1"/>
    <w:rsid w:val="002F77D6"/>
    <w:rsid w:val="002F7DA5"/>
    <w:rsid w:val="003001D4"/>
    <w:rsid w:val="00300890"/>
    <w:rsid w:val="00301158"/>
    <w:rsid w:val="00301D25"/>
    <w:rsid w:val="00301E07"/>
    <w:rsid w:val="003020CB"/>
    <w:rsid w:val="0030224F"/>
    <w:rsid w:val="00302FFD"/>
    <w:rsid w:val="00303A50"/>
    <w:rsid w:val="00303B0E"/>
    <w:rsid w:val="00303FC2"/>
    <w:rsid w:val="003040F8"/>
    <w:rsid w:val="003048EA"/>
    <w:rsid w:val="00305624"/>
    <w:rsid w:val="003059D3"/>
    <w:rsid w:val="00305B03"/>
    <w:rsid w:val="00306BF0"/>
    <w:rsid w:val="003074FE"/>
    <w:rsid w:val="003078A0"/>
    <w:rsid w:val="0031052F"/>
    <w:rsid w:val="003105FA"/>
    <w:rsid w:val="00311339"/>
    <w:rsid w:val="00311707"/>
    <w:rsid w:val="003118CA"/>
    <w:rsid w:val="00311961"/>
    <w:rsid w:val="00312918"/>
    <w:rsid w:val="00312B29"/>
    <w:rsid w:val="00312C12"/>
    <w:rsid w:val="0031343E"/>
    <w:rsid w:val="00313B4D"/>
    <w:rsid w:val="00313E66"/>
    <w:rsid w:val="00313F3B"/>
    <w:rsid w:val="003146E0"/>
    <w:rsid w:val="00314A26"/>
    <w:rsid w:val="00314BB9"/>
    <w:rsid w:val="00316137"/>
    <w:rsid w:val="003176FD"/>
    <w:rsid w:val="00317F99"/>
    <w:rsid w:val="003202AA"/>
    <w:rsid w:val="00320B17"/>
    <w:rsid w:val="00320C75"/>
    <w:rsid w:val="00320CA7"/>
    <w:rsid w:val="00320E91"/>
    <w:rsid w:val="003219AA"/>
    <w:rsid w:val="00321D8C"/>
    <w:rsid w:val="0032297A"/>
    <w:rsid w:val="003232E2"/>
    <w:rsid w:val="00323613"/>
    <w:rsid w:val="00323EC7"/>
    <w:rsid w:val="0032425C"/>
    <w:rsid w:val="00324260"/>
    <w:rsid w:val="0032482D"/>
    <w:rsid w:val="00324C4A"/>
    <w:rsid w:val="00325156"/>
    <w:rsid w:val="00325783"/>
    <w:rsid w:val="003257BD"/>
    <w:rsid w:val="00325DF1"/>
    <w:rsid w:val="00326092"/>
    <w:rsid w:val="0032632C"/>
    <w:rsid w:val="00326838"/>
    <w:rsid w:val="00326C56"/>
    <w:rsid w:val="0032784C"/>
    <w:rsid w:val="003278B4"/>
    <w:rsid w:val="00330461"/>
    <w:rsid w:val="0033073C"/>
    <w:rsid w:val="003315B9"/>
    <w:rsid w:val="00332C9D"/>
    <w:rsid w:val="00332F0D"/>
    <w:rsid w:val="00332F9A"/>
    <w:rsid w:val="003330D3"/>
    <w:rsid w:val="00333121"/>
    <w:rsid w:val="00333C7A"/>
    <w:rsid w:val="00333D12"/>
    <w:rsid w:val="00334452"/>
    <w:rsid w:val="00334D90"/>
    <w:rsid w:val="00334FCE"/>
    <w:rsid w:val="0033513A"/>
    <w:rsid w:val="00335943"/>
    <w:rsid w:val="00335DBD"/>
    <w:rsid w:val="003360D9"/>
    <w:rsid w:val="00336693"/>
    <w:rsid w:val="00336FC1"/>
    <w:rsid w:val="003370D5"/>
    <w:rsid w:val="003378B3"/>
    <w:rsid w:val="00337BD9"/>
    <w:rsid w:val="0034004E"/>
    <w:rsid w:val="0034012B"/>
    <w:rsid w:val="003409E3"/>
    <w:rsid w:val="00340B75"/>
    <w:rsid w:val="00340C02"/>
    <w:rsid w:val="0034133C"/>
    <w:rsid w:val="003418C4"/>
    <w:rsid w:val="00341A71"/>
    <w:rsid w:val="00342022"/>
    <w:rsid w:val="00342143"/>
    <w:rsid w:val="003421CF"/>
    <w:rsid w:val="00342443"/>
    <w:rsid w:val="00342B1E"/>
    <w:rsid w:val="00342E9D"/>
    <w:rsid w:val="0034400F"/>
    <w:rsid w:val="00344299"/>
    <w:rsid w:val="003444AD"/>
    <w:rsid w:val="0034498F"/>
    <w:rsid w:val="00344C77"/>
    <w:rsid w:val="00344D9C"/>
    <w:rsid w:val="00345D44"/>
    <w:rsid w:val="003462A2"/>
    <w:rsid w:val="003462F0"/>
    <w:rsid w:val="00346450"/>
    <w:rsid w:val="0034662D"/>
    <w:rsid w:val="00346A61"/>
    <w:rsid w:val="00346EE0"/>
    <w:rsid w:val="00346F01"/>
    <w:rsid w:val="00347542"/>
    <w:rsid w:val="00347F36"/>
    <w:rsid w:val="00351102"/>
    <w:rsid w:val="00351377"/>
    <w:rsid w:val="00351B2C"/>
    <w:rsid w:val="00351D4A"/>
    <w:rsid w:val="003528F3"/>
    <w:rsid w:val="00353202"/>
    <w:rsid w:val="0035334E"/>
    <w:rsid w:val="00353668"/>
    <w:rsid w:val="00354149"/>
    <w:rsid w:val="003546FF"/>
    <w:rsid w:val="00355ABB"/>
    <w:rsid w:val="00355C68"/>
    <w:rsid w:val="003568A9"/>
    <w:rsid w:val="003576A3"/>
    <w:rsid w:val="00357955"/>
    <w:rsid w:val="003579FC"/>
    <w:rsid w:val="003603B0"/>
    <w:rsid w:val="00360E03"/>
    <w:rsid w:val="00362075"/>
    <w:rsid w:val="0036213D"/>
    <w:rsid w:val="003621CA"/>
    <w:rsid w:val="0036245D"/>
    <w:rsid w:val="00362621"/>
    <w:rsid w:val="00363D7F"/>
    <w:rsid w:val="00364029"/>
    <w:rsid w:val="003648E2"/>
    <w:rsid w:val="00364DFF"/>
    <w:rsid w:val="00365288"/>
    <w:rsid w:val="00365B21"/>
    <w:rsid w:val="00366834"/>
    <w:rsid w:val="00366A7E"/>
    <w:rsid w:val="0036757E"/>
    <w:rsid w:val="00367AC3"/>
    <w:rsid w:val="00367B54"/>
    <w:rsid w:val="00367EFA"/>
    <w:rsid w:val="0037035A"/>
    <w:rsid w:val="00371771"/>
    <w:rsid w:val="00372AF9"/>
    <w:rsid w:val="00372D13"/>
    <w:rsid w:val="00372E10"/>
    <w:rsid w:val="0037333B"/>
    <w:rsid w:val="00373384"/>
    <w:rsid w:val="003733CB"/>
    <w:rsid w:val="003733D2"/>
    <w:rsid w:val="00373A0E"/>
    <w:rsid w:val="0037411A"/>
    <w:rsid w:val="003744BE"/>
    <w:rsid w:val="003746F1"/>
    <w:rsid w:val="0037480D"/>
    <w:rsid w:val="0037485B"/>
    <w:rsid w:val="00375864"/>
    <w:rsid w:val="003758FC"/>
    <w:rsid w:val="00376025"/>
    <w:rsid w:val="00376294"/>
    <w:rsid w:val="00376E00"/>
    <w:rsid w:val="00377962"/>
    <w:rsid w:val="00380903"/>
    <w:rsid w:val="00381AFA"/>
    <w:rsid w:val="003822A2"/>
    <w:rsid w:val="003824B3"/>
    <w:rsid w:val="0038327A"/>
    <w:rsid w:val="0038331B"/>
    <w:rsid w:val="00383496"/>
    <w:rsid w:val="00384209"/>
    <w:rsid w:val="00384F83"/>
    <w:rsid w:val="0038568E"/>
    <w:rsid w:val="00385690"/>
    <w:rsid w:val="00385C07"/>
    <w:rsid w:val="0038621A"/>
    <w:rsid w:val="003865CA"/>
    <w:rsid w:val="0038787A"/>
    <w:rsid w:val="00387BEF"/>
    <w:rsid w:val="00387C06"/>
    <w:rsid w:val="0039024B"/>
    <w:rsid w:val="0039030E"/>
    <w:rsid w:val="0039047C"/>
    <w:rsid w:val="00390641"/>
    <w:rsid w:val="003908C5"/>
    <w:rsid w:val="003913A0"/>
    <w:rsid w:val="0039149E"/>
    <w:rsid w:val="003916FA"/>
    <w:rsid w:val="003918EB"/>
    <w:rsid w:val="00391CBD"/>
    <w:rsid w:val="00392255"/>
    <w:rsid w:val="0039343B"/>
    <w:rsid w:val="003938B0"/>
    <w:rsid w:val="00393B1D"/>
    <w:rsid w:val="00393B69"/>
    <w:rsid w:val="00394094"/>
    <w:rsid w:val="0039489D"/>
    <w:rsid w:val="00395971"/>
    <w:rsid w:val="00395A71"/>
    <w:rsid w:val="00395F25"/>
    <w:rsid w:val="0039632C"/>
    <w:rsid w:val="00396830"/>
    <w:rsid w:val="00396D32"/>
    <w:rsid w:val="00396F59"/>
    <w:rsid w:val="00397224"/>
    <w:rsid w:val="00397FE5"/>
    <w:rsid w:val="003A0106"/>
    <w:rsid w:val="003A033F"/>
    <w:rsid w:val="003A0BC3"/>
    <w:rsid w:val="003A0CFA"/>
    <w:rsid w:val="003A1F30"/>
    <w:rsid w:val="003A2109"/>
    <w:rsid w:val="003A2171"/>
    <w:rsid w:val="003A22ED"/>
    <w:rsid w:val="003A3239"/>
    <w:rsid w:val="003A33FC"/>
    <w:rsid w:val="003A4F1E"/>
    <w:rsid w:val="003A5119"/>
    <w:rsid w:val="003A57BB"/>
    <w:rsid w:val="003A5D9F"/>
    <w:rsid w:val="003A5F19"/>
    <w:rsid w:val="003A61AA"/>
    <w:rsid w:val="003A6E05"/>
    <w:rsid w:val="003A74D7"/>
    <w:rsid w:val="003A7DA3"/>
    <w:rsid w:val="003A7DB6"/>
    <w:rsid w:val="003B01D0"/>
    <w:rsid w:val="003B0644"/>
    <w:rsid w:val="003B0A08"/>
    <w:rsid w:val="003B1889"/>
    <w:rsid w:val="003B24AE"/>
    <w:rsid w:val="003B2C36"/>
    <w:rsid w:val="003B30EE"/>
    <w:rsid w:val="003B356A"/>
    <w:rsid w:val="003B3A15"/>
    <w:rsid w:val="003B3B63"/>
    <w:rsid w:val="003B3D58"/>
    <w:rsid w:val="003B3F9C"/>
    <w:rsid w:val="003B410D"/>
    <w:rsid w:val="003B4321"/>
    <w:rsid w:val="003B5222"/>
    <w:rsid w:val="003B5517"/>
    <w:rsid w:val="003B5582"/>
    <w:rsid w:val="003B5935"/>
    <w:rsid w:val="003B5CCC"/>
    <w:rsid w:val="003B6BA6"/>
    <w:rsid w:val="003B6E42"/>
    <w:rsid w:val="003B7ADD"/>
    <w:rsid w:val="003B7C9C"/>
    <w:rsid w:val="003C02A0"/>
    <w:rsid w:val="003C0D04"/>
    <w:rsid w:val="003C1BEA"/>
    <w:rsid w:val="003C1E18"/>
    <w:rsid w:val="003C22E1"/>
    <w:rsid w:val="003C24BB"/>
    <w:rsid w:val="003C263F"/>
    <w:rsid w:val="003C2926"/>
    <w:rsid w:val="003C3873"/>
    <w:rsid w:val="003C39DE"/>
    <w:rsid w:val="003C3EE7"/>
    <w:rsid w:val="003C46A4"/>
    <w:rsid w:val="003C5B46"/>
    <w:rsid w:val="003C60CB"/>
    <w:rsid w:val="003C613D"/>
    <w:rsid w:val="003C6D17"/>
    <w:rsid w:val="003C6D3A"/>
    <w:rsid w:val="003C7036"/>
    <w:rsid w:val="003D0482"/>
    <w:rsid w:val="003D16A6"/>
    <w:rsid w:val="003D1BCA"/>
    <w:rsid w:val="003D1D1F"/>
    <w:rsid w:val="003D1E63"/>
    <w:rsid w:val="003D2638"/>
    <w:rsid w:val="003D296C"/>
    <w:rsid w:val="003D39EF"/>
    <w:rsid w:val="003D3E03"/>
    <w:rsid w:val="003D455D"/>
    <w:rsid w:val="003D4AEE"/>
    <w:rsid w:val="003D55E2"/>
    <w:rsid w:val="003D56D8"/>
    <w:rsid w:val="003D60BC"/>
    <w:rsid w:val="003D61ED"/>
    <w:rsid w:val="003D6CDA"/>
    <w:rsid w:val="003D72A2"/>
    <w:rsid w:val="003D7720"/>
    <w:rsid w:val="003D7A36"/>
    <w:rsid w:val="003E09AF"/>
    <w:rsid w:val="003E0E8B"/>
    <w:rsid w:val="003E1433"/>
    <w:rsid w:val="003E194C"/>
    <w:rsid w:val="003E328F"/>
    <w:rsid w:val="003E34A1"/>
    <w:rsid w:val="003E3FFF"/>
    <w:rsid w:val="003E41EF"/>
    <w:rsid w:val="003E4354"/>
    <w:rsid w:val="003E47B1"/>
    <w:rsid w:val="003E4E38"/>
    <w:rsid w:val="003E52E6"/>
    <w:rsid w:val="003E5432"/>
    <w:rsid w:val="003E5F29"/>
    <w:rsid w:val="003E61F3"/>
    <w:rsid w:val="003E6864"/>
    <w:rsid w:val="003E79F5"/>
    <w:rsid w:val="003E7FFA"/>
    <w:rsid w:val="003F0A01"/>
    <w:rsid w:val="003F1C2B"/>
    <w:rsid w:val="003F1C5C"/>
    <w:rsid w:val="003F1E09"/>
    <w:rsid w:val="003F2481"/>
    <w:rsid w:val="003F24D3"/>
    <w:rsid w:val="003F2853"/>
    <w:rsid w:val="003F2CD5"/>
    <w:rsid w:val="003F2D23"/>
    <w:rsid w:val="003F318F"/>
    <w:rsid w:val="003F39A4"/>
    <w:rsid w:val="003F3D6C"/>
    <w:rsid w:val="003F4074"/>
    <w:rsid w:val="003F412A"/>
    <w:rsid w:val="003F48F7"/>
    <w:rsid w:val="003F55A4"/>
    <w:rsid w:val="003F5615"/>
    <w:rsid w:val="003F5B44"/>
    <w:rsid w:val="003F5F03"/>
    <w:rsid w:val="003F64F2"/>
    <w:rsid w:val="003F6A33"/>
    <w:rsid w:val="003F735A"/>
    <w:rsid w:val="003F7947"/>
    <w:rsid w:val="003F7C2C"/>
    <w:rsid w:val="0040015E"/>
    <w:rsid w:val="00400380"/>
    <w:rsid w:val="00400879"/>
    <w:rsid w:val="00400CCC"/>
    <w:rsid w:val="00401027"/>
    <w:rsid w:val="004014AB"/>
    <w:rsid w:val="00401ACA"/>
    <w:rsid w:val="004029AF"/>
    <w:rsid w:val="00402ABF"/>
    <w:rsid w:val="00402B4C"/>
    <w:rsid w:val="00402E14"/>
    <w:rsid w:val="00403171"/>
    <w:rsid w:val="004032CD"/>
    <w:rsid w:val="0040350E"/>
    <w:rsid w:val="0040395F"/>
    <w:rsid w:val="00403A8E"/>
    <w:rsid w:val="00403F0E"/>
    <w:rsid w:val="0040465D"/>
    <w:rsid w:val="00404E8B"/>
    <w:rsid w:val="004056D3"/>
    <w:rsid w:val="0040579D"/>
    <w:rsid w:val="004062A2"/>
    <w:rsid w:val="00406796"/>
    <w:rsid w:val="00406D56"/>
    <w:rsid w:val="00407C03"/>
    <w:rsid w:val="00407FDE"/>
    <w:rsid w:val="0041012D"/>
    <w:rsid w:val="004114DB"/>
    <w:rsid w:val="00412F62"/>
    <w:rsid w:val="00413B7F"/>
    <w:rsid w:val="00413EC1"/>
    <w:rsid w:val="00414216"/>
    <w:rsid w:val="00414272"/>
    <w:rsid w:val="0041476A"/>
    <w:rsid w:val="0041493E"/>
    <w:rsid w:val="00414DDD"/>
    <w:rsid w:val="00414EF6"/>
    <w:rsid w:val="00414F49"/>
    <w:rsid w:val="00415CF9"/>
    <w:rsid w:val="00415E60"/>
    <w:rsid w:val="00415E62"/>
    <w:rsid w:val="004161FD"/>
    <w:rsid w:val="00416DEB"/>
    <w:rsid w:val="00416EA1"/>
    <w:rsid w:val="00417D02"/>
    <w:rsid w:val="00420B2C"/>
    <w:rsid w:val="00420B95"/>
    <w:rsid w:val="00420C5E"/>
    <w:rsid w:val="00421041"/>
    <w:rsid w:val="00422311"/>
    <w:rsid w:val="00422E45"/>
    <w:rsid w:val="00423134"/>
    <w:rsid w:val="00423E2D"/>
    <w:rsid w:val="00424152"/>
    <w:rsid w:val="00424638"/>
    <w:rsid w:val="00424977"/>
    <w:rsid w:val="00424DFD"/>
    <w:rsid w:val="00424F2C"/>
    <w:rsid w:val="00425199"/>
    <w:rsid w:val="00425D93"/>
    <w:rsid w:val="00425E6A"/>
    <w:rsid w:val="0042611E"/>
    <w:rsid w:val="00426B1B"/>
    <w:rsid w:val="0042714C"/>
    <w:rsid w:val="00427A26"/>
    <w:rsid w:val="00427A47"/>
    <w:rsid w:val="00427D8C"/>
    <w:rsid w:val="00430451"/>
    <w:rsid w:val="004306E0"/>
    <w:rsid w:val="004308B1"/>
    <w:rsid w:val="00431B89"/>
    <w:rsid w:val="00431B95"/>
    <w:rsid w:val="00432330"/>
    <w:rsid w:val="0043388C"/>
    <w:rsid w:val="0043526F"/>
    <w:rsid w:val="004354A6"/>
    <w:rsid w:val="00435690"/>
    <w:rsid w:val="00435700"/>
    <w:rsid w:val="00436940"/>
    <w:rsid w:val="00436C2E"/>
    <w:rsid w:val="00437346"/>
    <w:rsid w:val="004375EA"/>
    <w:rsid w:val="004401C5"/>
    <w:rsid w:val="00440EDB"/>
    <w:rsid w:val="004420B2"/>
    <w:rsid w:val="004429EC"/>
    <w:rsid w:val="004439E9"/>
    <w:rsid w:val="004459F6"/>
    <w:rsid w:val="00445FEA"/>
    <w:rsid w:val="00446435"/>
    <w:rsid w:val="00446726"/>
    <w:rsid w:val="0044697A"/>
    <w:rsid w:val="00446A6A"/>
    <w:rsid w:val="00447234"/>
    <w:rsid w:val="0044784A"/>
    <w:rsid w:val="0044794B"/>
    <w:rsid w:val="00447EAF"/>
    <w:rsid w:val="0045002F"/>
    <w:rsid w:val="0045034F"/>
    <w:rsid w:val="00450563"/>
    <w:rsid w:val="004507A6"/>
    <w:rsid w:val="00450B6D"/>
    <w:rsid w:val="00451312"/>
    <w:rsid w:val="004523DF"/>
    <w:rsid w:val="004528D4"/>
    <w:rsid w:val="00452DB9"/>
    <w:rsid w:val="00452E00"/>
    <w:rsid w:val="00453EFE"/>
    <w:rsid w:val="00454299"/>
    <w:rsid w:val="00454854"/>
    <w:rsid w:val="00456D95"/>
    <w:rsid w:val="00456E2F"/>
    <w:rsid w:val="00456E4E"/>
    <w:rsid w:val="00456F38"/>
    <w:rsid w:val="00457359"/>
    <w:rsid w:val="004573AE"/>
    <w:rsid w:val="00457812"/>
    <w:rsid w:val="004579AE"/>
    <w:rsid w:val="00460534"/>
    <w:rsid w:val="00460796"/>
    <w:rsid w:val="004608E4"/>
    <w:rsid w:val="00460949"/>
    <w:rsid w:val="00461A04"/>
    <w:rsid w:val="00462CB2"/>
    <w:rsid w:val="00462DE2"/>
    <w:rsid w:val="00463174"/>
    <w:rsid w:val="004637FA"/>
    <w:rsid w:val="00463EF4"/>
    <w:rsid w:val="004644C2"/>
    <w:rsid w:val="0046450B"/>
    <w:rsid w:val="00464BDC"/>
    <w:rsid w:val="0046549F"/>
    <w:rsid w:val="00465E42"/>
    <w:rsid w:val="00465F18"/>
    <w:rsid w:val="00466C21"/>
    <w:rsid w:val="00466C44"/>
    <w:rsid w:val="00467BAE"/>
    <w:rsid w:val="00470256"/>
    <w:rsid w:val="00470609"/>
    <w:rsid w:val="00470DFE"/>
    <w:rsid w:val="00471003"/>
    <w:rsid w:val="00471F4D"/>
    <w:rsid w:val="00473244"/>
    <w:rsid w:val="0047334A"/>
    <w:rsid w:val="004737C8"/>
    <w:rsid w:val="0047492E"/>
    <w:rsid w:val="00475586"/>
    <w:rsid w:val="00476477"/>
    <w:rsid w:val="00476B34"/>
    <w:rsid w:val="0047717D"/>
    <w:rsid w:val="00480F66"/>
    <w:rsid w:val="004811C7"/>
    <w:rsid w:val="004818BC"/>
    <w:rsid w:val="0048208E"/>
    <w:rsid w:val="004820DD"/>
    <w:rsid w:val="00482100"/>
    <w:rsid w:val="00482336"/>
    <w:rsid w:val="004830D1"/>
    <w:rsid w:val="00483238"/>
    <w:rsid w:val="00483382"/>
    <w:rsid w:val="00483538"/>
    <w:rsid w:val="00484883"/>
    <w:rsid w:val="00484BDF"/>
    <w:rsid w:val="0048579B"/>
    <w:rsid w:val="00485E7B"/>
    <w:rsid w:val="004862BF"/>
    <w:rsid w:val="004865EC"/>
    <w:rsid w:val="00486B65"/>
    <w:rsid w:val="0048722B"/>
    <w:rsid w:val="004901ED"/>
    <w:rsid w:val="00490B20"/>
    <w:rsid w:val="00490B6A"/>
    <w:rsid w:val="00491315"/>
    <w:rsid w:val="004915A4"/>
    <w:rsid w:val="00491C91"/>
    <w:rsid w:val="0049209E"/>
    <w:rsid w:val="004920D9"/>
    <w:rsid w:val="0049239D"/>
    <w:rsid w:val="0049250D"/>
    <w:rsid w:val="0049252C"/>
    <w:rsid w:val="004925CD"/>
    <w:rsid w:val="00492761"/>
    <w:rsid w:val="00492B47"/>
    <w:rsid w:val="00492F8C"/>
    <w:rsid w:val="0049316D"/>
    <w:rsid w:val="0049329E"/>
    <w:rsid w:val="004948F0"/>
    <w:rsid w:val="00494914"/>
    <w:rsid w:val="00494C1E"/>
    <w:rsid w:val="00495900"/>
    <w:rsid w:val="00495A78"/>
    <w:rsid w:val="00496457"/>
    <w:rsid w:val="0049741F"/>
    <w:rsid w:val="004A0196"/>
    <w:rsid w:val="004A0288"/>
    <w:rsid w:val="004A0354"/>
    <w:rsid w:val="004A067A"/>
    <w:rsid w:val="004A0803"/>
    <w:rsid w:val="004A1088"/>
    <w:rsid w:val="004A13A8"/>
    <w:rsid w:val="004A19C8"/>
    <w:rsid w:val="004A1D37"/>
    <w:rsid w:val="004A1DB5"/>
    <w:rsid w:val="004A2413"/>
    <w:rsid w:val="004A352A"/>
    <w:rsid w:val="004A3877"/>
    <w:rsid w:val="004A39DE"/>
    <w:rsid w:val="004A4CFD"/>
    <w:rsid w:val="004A4FAD"/>
    <w:rsid w:val="004A5082"/>
    <w:rsid w:val="004A5627"/>
    <w:rsid w:val="004A6167"/>
    <w:rsid w:val="004A7002"/>
    <w:rsid w:val="004A73AC"/>
    <w:rsid w:val="004A7C31"/>
    <w:rsid w:val="004A7E0A"/>
    <w:rsid w:val="004B0515"/>
    <w:rsid w:val="004B0D27"/>
    <w:rsid w:val="004B0FFC"/>
    <w:rsid w:val="004B1610"/>
    <w:rsid w:val="004B1BE9"/>
    <w:rsid w:val="004B20E2"/>
    <w:rsid w:val="004B3706"/>
    <w:rsid w:val="004B40DE"/>
    <w:rsid w:val="004B4692"/>
    <w:rsid w:val="004B46E4"/>
    <w:rsid w:val="004B47A4"/>
    <w:rsid w:val="004B4F90"/>
    <w:rsid w:val="004B4FEA"/>
    <w:rsid w:val="004B5921"/>
    <w:rsid w:val="004B600D"/>
    <w:rsid w:val="004B6822"/>
    <w:rsid w:val="004B7028"/>
    <w:rsid w:val="004B742B"/>
    <w:rsid w:val="004B784F"/>
    <w:rsid w:val="004B7890"/>
    <w:rsid w:val="004B7AA0"/>
    <w:rsid w:val="004B7C44"/>
    <w:rsid w:val="004B7ED4"/>
    <w:rsid w:val="004C0255"/>
    <w:rsid w:val="004C0484"/>
    <w:rsid w:val="004C07E7"/>
    <w:rsid w:val="004C0D27"/>
    <w:rsid w:val="004C0FEB"/>
    <w:rsid w:val="004C14FE"/>
    <w:rsid w:val="004C1983"/>
    <w:rsid w:val="004C1AB4"/>
    <w:rsid w:val="004C1B24"/>
    <w:rsid w:val="004C1D39"/>
    <w:rsid w:val="004C208F"/>
    <w:rsid w:val="004C33EB"/>
    <w:rsid w:val="004C3BFB"/>
    <w:rsid w:val="004C42B2"/>
    <w:rsid w:val="004C43D9"/>
    <w:rsid w:val="004C4406"/>
    <w:rsid w:val="004C4469"/>
    <w:rsid w:val="004C4C28"/>
    <w:rsid w:val="004C513D"/>
    <w:rsid w:val="004C5922"/>
    <w:rsid w:val="004C5B34"/>
    <w:rsid w:val="004C5DCA"/>
    <w:rsid w:val="004C61A1"/>
    <w:rsid w:val="004C6769"/>
    <w:rsid w:val="004C7356"/>
    <w:rsid w:val="004D0DF4"/>
    <w:rsid w:val="004D14D3"/>
    <w:rsid w:val="004D1D7C"/>
    <w:rsid w:val="004D1FB4"/>
    <w:rsid w:val="004D2C14"/>
    <w:rsid w:val="004D2FEE"/>
    <w:rsid w:val="004D3682"/>
    <w:rsid w:val="004D4065"/>
    <w:rsid w:val="004D423F"/>
    <w:rsid w:val="004D45B4"/>
    <w:rsid w:val="004D49E1"/>
    <w:rsid w:val="004D539B"/>
    <w:rsid w:val="004D5CF6"/>
    <w:rsid w:val="004D67BC"/>
    <w:rsid w:val="004D6A28"/>
    <w:rsid w:val="004D761B"/>
    <w:rsid w:val="004D776F"/>
    <w:rsid w:val="004D7A69"/>
    <w:rsid w:val="004E008D"/>
    <w:rsid w:val="004E02BC"/>
    <w:rsid w:val="004E0613"/>
    <w:rsid w:val="004E06FB"/>
    <w:rsid w:val="004E112B"/>
    <w:rsid w:val="004E159C"/>
    <w:rsid w:val="004E1AB3"/>
    <w:rsid w:val="004E30D8"/>
    <w:rsid w:val="004E35E2"/>
    <w:rsid w:val="004E35FE"/>
    <w:rsid w:val="004E3EAB"/>
    <w:rsid w:val="004E3FA9"/>
    <w:rsid w:val="004E3FD1"/>
    <w:rsid w:val="004E43E5"/>
    <w:rsid w:val="004E5ACB"/>
    <w:rsid w:val="004E5D76"/>
    <w:rsid w:val="004E6BA8"/>
    <w:rsid w:val="004E6DFC"/>
    <w:rsid w:val="004E720D"/>
    <w:rsid w:val="004E7C33"/>
    <w:rsid w:val="004E7C84"/>
    <w:rsid w:val="004E7EAC"/>
    <w:rsid w:val="004F013D"/>
    <w:rsid w:val="004F0B2E"/>
    <w:rsid w:val="004F0B61"/>
    <w:rsid w:val="004F1C7A"/>
    <w:rsid w:val="004F1DD2"/>
    <w:rsid w:val="004F206A"/>
    <w:rsid w:val="004F252C"/>
    <w:rsid w:val="004F25F2"/>
    <w:rsid w:val="004F2C6B"/>
    <w:rsid w:val="004F2E2A"/>
    <w:rsid w:val="004F333A"/>
    <w:rsid w:val="004F34DA"/>
    <w:rsid w:val="004F364A"/>
    <w:rsid w:val="004F39A5"/>
    <w:rsid w:val="004F3DA9"/>
    <w:rsid w:val="004F3E46"/>
    <w:rsid w:val="004F41C2"/>
    <w:rsid w:val="004F558B"/>
    <w:rsid w:val="004F63BF"/>
    <w:rsid w:val="004F65B3"/>
    <w:rsid w:val="004F6631"/>
    <w:rsid w:val="004F6A6B"/>
    <w:rsid w:val="004F6F37"/>
    <w:rsid w:val="004F7379"/>
    <w:rsid w:val="005004DF"/>
    <w:rsid w:val="0050064F"/>
    <w:rsid w:val="00500AD1"/>
    <w:rsid w:val="00500FC9"/>
    <w:rsid w:val="005018D8"/>
    <w:rsid w:val="005040FF"/>
    <w:rsid w:val="00504380"/>
    <w:rsid w:val="00504E19"/>
    <w:rsid w:val="00504E92"/>
    <w:rsid w:val="005053F6"/>
    <w:rsid w:val="005056AF"/>
    <w:rsid w:val="00505924"/>
    <w:rsid w:val="005059AB"/>
    <w:rsid w:val="00505C98"/>
    <w:rsid w:val="00506FCF"/>
    <w:rsid w:val="00507AB4"/>
    <w:rsid w:val="00510215"/>
    <w:rsid w:val="005114EF"/>
    <w:rsid w:val="005119D0"/>
    <w:rsid w:val="005120A0"/>
    <w:rsid w:val="00512691"/>
    <w:rsid w:val="00512697"/>
    <w:rsid w:val="00512CF8"/>
    <w:rsid w:val="00512DF4"/>
    <w:rsid w:val="00513132"/>
    <w:rsid w:val="0051412A"/>
    <w:rsid w:val="005147C5"/>
    <w:rsid w:val="00514D0B"/>
    <w:rsid w:val="00515555"/>
    <w:rsid w:val="00515C54"/>
    <w:rsid w:val="00516CCB"/>
    <w:rsid w:val="00517421"/>
    <w:rsid w:val="005174D0"/>
    <w:rsid w:val="0052027B"/>
    <w:rsid w:val="0052048E"/>
    <w:rsid w:val="005205E3"/>
    <w:rsid w:val="005211A3"/>
    <w:rsid w:val="005220F4"/>
    <w:rsid w:val="00522512"/>
    <w:rsid w:val="005227DD"/>
    <w:rsid w:val="00522ADA"/>
    <w:rsid w:val="00522CF0"/>
    <w:rsid w:val="00522F8C"/>
    <w:rsid w:val="005231F0"/>
    <w:rsid w:val="005236CB"/>
    <w:rsid w:val="00523AEA"/>
    <w:rsid w:val="00523B12"/>
    <w:rsid w:val="00524087"/>
    <w:rsid w:val="00524335"/>
    <w:rsid w:val="00524FE8"/>
    <w:rsid w:val="00525570"/>
    <w:rsid w:val="00526261"/>
    <w:rsid w:val="005269DB"/>
    <w:rsid w:val="00526AD0"/>
    <w:rsid w:val="00526D7B"/>
    <w:rsid w:val="00526FB0"/>
    <w:rsid w:val="00527647"/>
    <w:rsid w:val="00530702"/>
    <w:rsid w:val="005308F8"/>
    <w:rsid w:val="00530958"/>
    <w:rsid w:val="00531844"/>
    <w:rsid w:val="00531C2A"/>
    <w:rsid w:val="0053258B"/>
    <w:rsid w:val="0053318C"/>
    <w:rsid w:val="0053332A"/>
    <w:rsid w:val="005333EF"/>
    <w:rsid w:val="00533540"/>
    <w:rsid w:val="00533A6B"/>
    <w:rsid w:val="00533F73"/>
    <w:rsid w:val="005343AE"/>
    <w:rsid w:val="005344D4"/>
    <w:rsid w:val="00534EAA"/>
    <w:rsid w:val="00534FA2"/>
    <w:rsid w:val="0053501E"/>
    <w:rsid w:val="00535093"/>
    <w:rsid w:val="00535AD7"/>
    <w:rsid w:val="00536BD7"/>
    <w:rsid w:val="005376E1"/>
    <w:rsid w:val="00537709"/>
    <w:rsid w:val="00537855"/>
    <w:rsid w:val="00537B95"/>
    <w:rsid w:val="00537BD3"/>
    <w:rsid w:val="00537E79"/>
    <w:rsid w:val="00540315"/>
    <w:rsid w:val="00540486"/>
    <w:rsid w:val="005406BF"/>
    <w:rsid w:val="005406C4"/>
    <w:rsid w:val="005406E7"/>
    <w:rsid w:val="00540861"/>
    <w:rsid w:val="00540D64"/>
    <w:rsid w:val="00541AC3"/>
    <w:rsid w:val="00542CB8"/>
    <w:rsid w:val="005439E0"/>
    <w:rsid w:val="00543A08"/>
    <w:rsid w:val="00543A21"/>
    <w:rsid w:val="00543D80"/>
    <w:rsid w:val="005450D6"/>
    <w:rsid w:val="00545496"/>
    <w:rsid w:val="00545C1F"/>
    <w:rsid w:val="00545E00"/>
    <w:rsid w:val="00545E29"/>
    <w:rsid w:val="0054640A"/>
    <w:rsid w:val="00547089"/>
    <w:rsid w:val="00547F76"/>
    <w:rsid w:val="00550134"/>
    <w:rsid w:val="00554088"/>
    <w:rsid w:val="005544BD"/>
    <w:rsid w:val="00554A95"/>
    <w:rsid w:val="005553B9"/>
    <w:rsid w:val="0055551E"/>
    <w:rsid w:val="0055644D"/>
    <w:rsid w:val="00556D2F"/>
    <w:rsid w:val="00556E52"/>
    <w:rsid w:val="00556EF5"/>
    <w:rsid w:val="005574E5"/>
    <w:rsid w:val="005578A6"/>
    <w:rsid w:val="00557B5A"/>
    <w:rsid w:val="005608B8"/>
    <w:rsid w:val="0056138E"/>
    <w:rsid w:val="00561A13"/>
    <w:rsid w:val="00561BE7"/>
    <w:rsid w:val="005630C7"/>
    <w:rsid w:val="00563346"/>
    <w:rsid w:val="00563560"/>
    <w:rsid w:val="005635A0"/>
    <w:rsid w:val="00563707"/>
    <w:rsid w:val="00563E71"/>
    <w:rsid w:val="005641DE"/>
    <w:rsid w:val="00564EE9"/>
    <w:rsid w:val="00566040"/>
    <w:rsid w:val="00566763"/>
    <w:rsid w:val="00566B60"/>
    <w:rsid w:val="00566BB9"/>
    <w:rsid w:val="00566D8C"/>
    <w:rsid w:val="00566FE1"/>
    <w:rsid w:val="0056798B"/>
    <w:rsid w:val="00567B31"/>
    <w:rsid w:val="005701A8"/>
    <w:rsid w:val="005709E0"/>
    <w:rsid w:val="0057254A"/>
    <w:rsid w:val="005725F2"/>
    <w:rsid w:val="00572676"/>
    <w:rsid w:val="005729ED"/>
    <w:rsid w:val="00573493"/>
    <w:rsid w:val="00573629"/>
    <w:rsid w:val="005737E6"/>
    <w:rsid w:val="00573FD6"/>
    <w:rsid w:val="00574328"/>
    <w:rsid w:val="005743CC"/>
    <w:rsid w:val="00574EDE"/>
    <w:rsid w:val="00575E35"/>
    <w:rsid w:val="005761B3"/>
    <w:rsid w:val="00577703"/>
    <w:rsid w:val="005777F9"/>
    <w:rsid w:val="00580B46"/>
    <w:rsid w:val="00581578"/>
    <w:rsid w:val="00581DA0"/>
    <w:rsid w:val="00581FE7"/>
    <w:rsid w:val="00581FE9"/>
    <w:rsid w:val="00582C44"/>
    <w:rsid w:val="00582C8E"/>
    <w:rsid w:val="0058389E"/>
    <w:rsid w:val="005849D6"/>
    <w:rsid w:val="00584A16"/>
    <w:rsid w:val="005855F1"/>
    <w:rsid w:val="00585E3E"/>
    <w:rsid w:val="00586A91"/>
    <w:rsid w:val="00586D42"/>
    <w:rsid w:val="005873EB"/>
    <w:rsid w:val="00587A91"/>
    <w:rsid w:val="00590775"/>
    <w:rsid w:val="005908B5"/>
    <w:rsid w:val="0059099E"/>
    <w:rsid w:val="00591229"/>
    <w:rsid w:val="0059224C"/>
    <w:rsid w:val="005924CE"/>
    <w:rsid w:val="00592702"/>
    <w:rsid w:val="00592BE8"/>
    <w:rsid w:val="005936AB"/>
    <w:rsid w:val="00593A2A"/>
    <w:rsid w:val="00594091"/>
    <w:rsid w:val="005941F3"/>
    <w:rsid w:val="00595E52"/>
    <w:rsid w:val="0059624A"/>
    <w:rsid w:val="005966E7"/>
    <w:rsid w:val="005968D8"/>
    <w:rsid w:val="00596BA4"/>
    <w:rsid w:val="005974D1"/>
    <w:rsid w:val="005A0E49"/>
    <w:rsid w:val="005A12A7"/>
    <w:rsid w:val="005A12C1"/>
    <w:rsid w:val="005A1373"/>
    <w:rsid w:val="005A1C61"/>
    <w:rsid w:val="005A2862"/>
    <w:rsid w:val="005A2F9F"/>
    <w:rsid w:val="005A3D22"/>
    <w:rsid w:val="005A4720"/>
    <w:rsid w:val="005A53AA"/>
    <w:rsid w:val="005A5509"/>
    <w:rsid w:val="005A5CF3"/>
    <w:rsid w:val="005A5D36"/>
    <w:rsid w:val="005A6122"/>
    <w:rsid w:val="005A71F4"/>
    <w:rsid w:val="005A77E4"/>
    <w:rsid w:val="005B0AC3"/>
    <w:rsid w:val="005B0CC1"/>
    <w:rsid w:val="005B0EF6"/>
    <w:rsid w:val="005B0F96"/>
    <w:rsid w:val="005B107E"/>
    <w:rsid w:val="005B1097"/>
    <w:rsid w:val="005B1402"/>
    <w:rsid w:val="005B1471"/>
    <w:rsid w:val="005B1A56"/>
    <w:rsid w:val="005B1C06"/>
    <w:rsid w:val="005B1EA2"/>
    <w:rsid w:val="005B242D"/>
    <w:rsid w:val="005B3204"/>
    <w:rsid w:val="005B342D"/>
    <w:rsid w:val="005B38C2"/>
    <w:rsid w:val="005B445C"/>
    <w:rsid w:val="005B46DF"/>
    <w:rsid w:val="005B55BC"/>
    <w:rsid w:val="005B5A31"/>
    <w:rsid w:val="005B5E2E"/>
    <w:rsid w:val="005B6028"/>
    <w:rsid w:val="005B6289"/>
    <w:rsid w:val="005B63D8"/>
    <w:rsid w:val="005B6916"/>
    <w:rsid w:val="005B696F"/>
    <w:rsid w:val="005B6A55"/>
    <w:rsid w:val="005B7097"/>
    <w:rsid w:val="005B7241"/>
    <w:rsid w:val="005B75C4"/>
    <w:rsid w:val="005B7C72"/>
    <w:rsid w:val="005C08F2"/>
    <w:rsid w:val="005C1241"/>
    <w:rsid w:val="005C1481"/>
    <w:rsid w:val="005C24B1"/>
    <w:rsid w:val="005C2C93"/>
    <w:rsid w:val="005C3B5B"/>
    <w:rsid w:val="005C3E90"/>
    <w:rsid w:val="005C5B59"/>
    <w:rsid w:val="005C5E53"/>
    <w:rsid w:val="005C78CA"/>
    <w:rsid w:val="005D0586"/>
    <w:rsid w:val="005D0CA7"/>
    <w:rsid w:val="005D0DFD"/>
    <w:rsid w:val="005D0F3B"/>
    <w:rsid w:val="005D1251"/>
    <w:rsid w:val="005D17B7"/>
    <w:rsid w:val="005D189A"/>
    <w:rsid w:val="005D2FC4"/>
    <w:rsid w:val="005D3077"/>
    <w:rsid w:val="005D3097"/>
    <w:rsid w:val="005D3265"/>
    <w:rsid w:val="005D37E3"/>
    <w:rsid w:val="005D457B"/>
    <w:rsid w:val="005D4D1A"/>
    <w:rsid w:val="005D5381"/>
    <w:rsid w:val="005D6497"/>
    <w:rsid w:val="005D665D"/>
    <w:rsid w:val="005D689F"/>
    <w:rsid w:val="005D6A26"/>
    <w:rsid w:val="005D6CE3"/>
    <w:rsid w:val="005D6DD8"/>
    <w:rsid w:val="005E015B"/>
    <w:rsid w:val="005E0F78"/>
    <w:rsid w:val="005E0FCC"/>
    <w:rsid w:val="005E1175"/>
    <w:rsid w:val="005E1780"/>
    <w:rsid w:val="005E1C48"/>
    <w:rsid w:val="005E223D"/>
    <w:rsid w:val="005E2EDE"/>
    <w:rsid w:val="005E3EAE"/>
    <w:rsid w:val="005E41AF"/>
    <w:rsid w:val="005E41C4"/>
    <w:rsid w:val="005E4ACC"/>
    <w:rsid w:val="005E4D01"/>
    <w:rsid w:val="005E4E9D"/>
    <w:rsid w:val="005E5B7C"/>
    <w:rsid w:val="005E6271"/>
    <w:rsid w:val="005E6A1F"/>
    <w:rsid w:val="005E71FA"/>
    <w:rsid w:val="005E7877"/>
    <w:rsid w:val="005E7B5F"/>
    <w:rsid w:val="005F006F"/>
    <w:rsid w:val="005F070C"/>
    <w:rsid w:val="005F165F"/>
    <w:rsid w:val="005F1A41"/>
    <w:rsid w:val="005F1B2E"/>
    <w:rsid w:val="005F1C60"/>
    <w:rsid w:val="005F20A2"/>
    <w:rsid w:val="005F2868"/>
    <w:rsid w:val="005F2B7A"/>
    <w:rsid w:val="005F3845"/>
    <w:rsid w:val="005F384C"/>
    <w:rsid w:val="005F49C2"/>
    <w:rsid w:val="005F5C3C"/>
    <w:rsid w:val="005F5F0B"/>
    <w:rsid w:val="005F67D0"/>
    <w:rsid w:val="005F7AAD"/>
    <w:rsid w:val="005F7FC4"/>
    <w:rsid w:val="005F7FDF"/>
    <w:rsid w:val="006005A3"/>
    <w:rsid w:val="00600728"/>
    <w:rsid w:val="00600AFC"/>
    <w:rsid w:val="00600C35"/>
    <w:rsid w:val="00600F3A"/>
    <w:rsid w:val="0060107F"/>
    <w:rsid w:val="00601A87"/>
    <w:rsid w:val="00601C28"/>
    <w:rsid w:val="00601D44"/>
    <w:rsid w:val="006025BB"/>
    <w:rsid w:val="006027B6"/>
    <w:rsid w:val="00602EFC"/>
    <w:rsid w:val="006031B3"/>
    <w:rsid w:val="006042D2"/>
    <w:rsid w:val="0060459C"/>
    <w:rsid w:val="00604BC2"/>
    <w:rsid w:val="00604F7C"/>
    <w:rsid w:val="00604F8A"/>
    <w:rsid w:val="006053D5"/>
    <w:rsid w:val="00605A20"/>
    <w:rsid w:val="00605FE9"/>
    <w:rsid w:val="00606261"/>
    <w:rsid w:val="006065CC"/>
    <w:rsid w:val="006069A5"/>
    <w:rsid w:val="006073F3"/>
    <w:rsid w:val="00607A81"/>
    <w:rsid w:val="00607C8F"/>
    <w:rsid w:val="00610919"/>
    <w:rsid w:val="0061144F"/>
    <w:rsid w:val="00611A9F"/>
    <w:rsid w:val="00611BED"/>
    <w:rsid w:val="0061220F"/>
    <w:rsid w:val="00612ADE"/>
    <w:rsid w:val="0061371F"/>
    <w:rsid w:val="00614094"/>
    <w:rsid w:val="006142DB"/>
    <w:rsid w:val="006143AF"/>
    <w:rsid w:val="0061515A"/>
    <w:rsid w:val="0061589F"/>
    <w:rsid w:val="00615992"/>
    <w:rsid w:val="00615B2A"/>
    <w:rsid w:val="0061687C"/>
    <w:rsid w:val="00616EF7"/>
    <w:rsid w:val="00616FCD"/>
    <w:rsid w:val="0062034E"/>
    <w:rsid w:val="0062156E"/>
    <w:rsid w:val="006217F5"/>
    <w:rsid w:val="006223D6"/>
    <w:rsid w:val="00622528"/>
    <w:rsid w:val="0062352A"/>
    <w:rsid w:val="00623D51"/>
    <w:rsid w:val="00624754"/>
    <w:rsid w:val="00624CC5"/>
    <w:rsid w:val="00625728"/>
    <w:rsid w:val="0062592C"/>
    <w:rsid w:val="00625C56"/>
    <w:rsid w:val="00625FC1"/>
    <w:rsid w:val="00626371"/>
    <w:rsid w:val="00626D6F"/>
    <w:rsid w:val="00626DE9"/>
    <w:rsid w:val="00627338"/>
    <w:rsid w:val="00630D32"/>
    <w:rsid w:val="00630E7C"/>
    <w:rsid w:val="00631818"/>
    <w:rsid w:val="00631A30"/>
    <w:rsid w:val="00631C41"/>
    <w:rsid w:val="0063284B"/>
    <w:rsid w:val="00632DBE"/>
    <w:rsid w:val="00632E9F"/>
    <w:rsid w:val="00633159"/>
    <w:rsid w:val="006334BD"/>
    <w:rsid w:val="00633555"/>
    <w:rsid w:val="00633B52"/>
    <w:rsid w:val="00633DB4"/>
    <w:rsid w:val="006348B8"/>
    <w:rsid w:val="00634C11"/>
    <w:rsid w:val="00634DD5"/>
    <w:rsid w:val="00634E34"/>
    <w:rsid w:val="00636997"/>
    <w:rsid w:val="006370A4"/>
    <w:rsid w:val="006373DD"/>
    <w:rsid w:val="00637759"/>
    <w:rsid w:val="006400D9"/>
    <w:rsid w:val="00640468"/>
    <w:rsid w:val="00641AD7"/>
    <w:rsid w:val="00642015"/>
    <w:rsid w:val="00642189"/>
    <w:rsid w:val="00642956"/>
    <w:rsid w:val="00644409"/>
    <w:rsid w:val="006446FB"/>
    <w:rsid w:val="00644AD8"/>
    <w:rsid w:val="00644BEE"/>
    <w:rsid w:val="00644C67"/>
    <w:rsid w:val="00644E1F"/>
    <w:rsid w:val="006452FF"/>
    <w:rsid w:val="0064533C"/>
    <w:rsid w:val="006458B2"/>
    <w:rsid w:val="006458D3"/>
    <w:rsid w:val="00645C02"/>
    <w:rsid w:val="0064627C"/>
    <w:rsid w:val="00647991"/>
    <w:rsid w:val="0065043A"/>
    <w:rsid w:val="00650ED8"/>
    <w:rsid w:val="00650F60"/>
    <w:rsid w:val="006511AB"/>
    <w:rsid w:val="00651463"/>
    <w:rsid w:val="0065172E"/>
    <w:rsid w:val="00651ABB"/>
    <w:rsid w:val="00651B00"/>
    <w:rsid w:val="00652881"/>
    <w:rsid w:val="00652BC9"/>
    <w:rsid w:val="00652E01"/>
    <w:rsid w:val="00653E69"/>
    <w:rsid w:val="00653E94"/>
    <w:rsid w:val="006553A7"/>
    <w:rsid w:val="006557FE"/>
    <w:rsid w:val="00655BD2"/>
    <w:rsid w:val="006561FA"/>
    <w:rsid w:val="00657257"/>
    <w:rsid w:val="00657B51"/>
    <w:rsid w:val="00657B9F"/>
    <w:rsid w:val="00657D02"/>
    <w:rsid w:val="006600FF"/>
    <w:rsid w:val="006605B8"/>
    <w:rsid w:val="00661B6C"/>
    <w:rsid w:val="00661C97"/>
    <w:rsid w:val="00662471"/>
    <w:rsid w:val="00662746"/>
    <w:rsid w:val="0066276D"/>
    <w:rsid w:val="00662CAA"/>
    <w:rsid w:val="00662CD2"/>
    <w:rsid w:val="006633CF"/>
    <w:rsid w:val="00663A79"/>
    <w:rsid w:val="00663B79"/>
    <w:rsid w:val="006644C7"/>
    <w:rsid w:val="00664BA5"/>
    <w:rsid w:val="00664FEE"/>
    <w:rsid w:val="00665C1F"/>
    <w:rsid w:val="00665CFE"/>
    <w:rsid w:val="00665EDE"/>
    <w:rsid w:val="0066760B"/>
    <w:rsid w:val="006678BA"/>
    <w:rsid w:val="00667AF3"/>
    <w:rsid w:val="006701E4"/>
    <w:rsid w:val="0067043D"/>
    <w:rsid w:val="0067094D"/>
    <w:rsid w:val="00671247"/>
    <w:rsid w:val="006713D2"/>
    <w:rsid w:val="00671891"/>
    <w:rsid w:val="006720B2"/>
    <w:rsid w:val="0067215E"/>
    <w:rsid w:val="00672658"/>
    <w:rsid w:val="00675075"/>
    <w:rsid w:val="006754F0"/>
    <w:rsid w:val="00675856"/>
    <w:rsid w:val="00675CC6"/>
    <w:rsid w:val="006761CF"/>
    <w:rsid w:val="00676A26"/>
    <w:rsid w:val="00676A42"/>
    <w:rsid w:val="00676A63"/>
    <w:rsid w:val="00676B85"/>
    <w:rsid w:val="00676D1B"/>
    <w:rsid w:val="0067718E"/>
    <w:rsid w:val="00677404"/>
    <w:rsid w:val="00680398"/>
    <w:rsid w:val="00680FD2"/>
    <w:rsid w:val="00681DF7"/>
    <w:rsid w:val="006821E1"/>
    <w:rsid w:val="006827F2"/>
    <w:rsid w:val="006852F6"/>
    <w:rsid w:val="00686528"/>
    <w:rsid w:val="0068765D"/>
    <w:rsid w:val="00687673"/>
    <w:rsid w:val="00687CB3"/>
    <w:rsid w:val="00687E80"/>
    <w:rsid w:val="006907CA"/>
    <w:rsid w:val="00691077"/>
    <w:rsid w:val="006911F4"/>
    <w:rsid w:val="006912AF"/>
    <w:rsid w:val="00691785"/>
    <w:rsid w:val="00691E34"/>
    <w:rsid w:val="006923D0"/>
    <w:rsid w:val="00692A46"/>
    <w:rsid w:val="00692BF8"/>
    <w:rsid w:val="006939D5"/>
    <w:rsid w:val="00693BE4"/>
    <w:rsid w:val="00693E28"/>
    <w:rsid w:val="006945C7"/>
    <w:rsid w:val="0069471E"/>
    <w:rsid w:val="00694CD3"/>
    <w:rsid w:val="00694DA9"/>
    <w:rsid w:val="0069553C"/>
    <w:rsid w:val="006956E4"/>
    <w:rsid w:val="006957DE"/>
    <w:rsid w:val="006961AD"/>
    <w:rsid w:val="00696262"/>
    <w:rsid w:val="00697113"/>
    <w:rsid w:val="0069715D"/>
    <w:rsid w:val="006A0095"/>
    <w:rsid w:val="006A0B80"/>
    <w:rsid w:val="006A1B59"/>
    <w:rsid w:val="006A2430"/>
    <w:rsid w:val="006A3712"/>
    <w:rsid w:val="006A39DD"/>
    <w:rsid w:val="006A45DF"/>
    <w:rsid w:val="006A4F0D"/>
    <w:rsid w:val="006A4F8D"/>
    <w:rsid w:val="006A4FDC"/>
    <w:rsid w:val="006A5033"/>
    <w:rsid w:val="006A51FB"/>
    <w:rsid w:val="006A5344"/>
    <w:rsid w:val="006A541A"/>
    <w:rsid w:val="006A56D7"/>
    <w:rsid w:val="006A65A2"/>
    <w:rsid w:val="006A66E6"/>
    <w:rsid w:val="006A67BF"/>
    <w:rsid w:val="006A6C00"/>
    <w:rsid w:val="006A7068"/>
    <w:rsid w:val="006A7374"/>
    <w:rsid w:val="006A7865"/>
    <w:rsid w:val="006A7B0F"/>
    <w:rsid w:val="006A7ED4"/>
    <w:rsid w:val="006B00C5"/>
    <w:rsid w:val="006B0819"/>
    <w:rsid w:val="006B0B1E"/>
    <w:rsid w:val="006B10F2"/>
    <w:rsid w:val="006B1254"/>
    <w:rsid w:val="006B17D9"/>
    <w:rsid w:val="006B17FE"/>
    <w:rsid w:val="006B26F2"/>
    <w:rsid w:val="006B56ED"/>
    <w:rsid w:val="006B5AD1"/>
    <w:rsid w:val="006B5B5C"/>
    <w:rsid w:val="006B697D"/>
    <w:rsid w:val="006B6E8B"/>
    <w:rsid w:val="006B727D"/>
    <w:rsid w:val="006B7B69"/>
    <w:rsid w:val="006C01B1"/>
    <w:rsid w:val="006C09C6"/>
    <w:rsid w:val="006C09C7"/>
    <w:rsid w:val="006C0BB1"/>
    <w:rsid w:val="006C1281"/>
    <w:rsid w:val="006C2241"/>
    <w:rsid w:val="006C248E"/>
    <w:rsid w:val="006C2C09"/>
    <w:rsid w:val="006C2D51"/>
    <w:rsid w:val="006C4580"/>
    <w:rsid w:val="006C4D50"/>
    <w:rsid w:val="006C4E04"/>
    <w:rsid w:val="006C5D47"/>
    <w:rsid w:val="006C625A"/>
    <w:rsid w:val="006C6910"/>
    <w:rsid w:val="006C7388"/>
    <w:rsid w:val="006C744B"/>
    <w:rsid w:val="006C76D3"/>
    <w:rsid w:val="006D0A6D"/>
    <w:rsid w:val="006D230B"/>
    <w:rsid w:val="006D2664"/>
    <w:rsid w:val="006D2CD5"/>
    <w:rsid w:val="006D3335"/>
    <w:rsid w:val="006D39C1"/>
    <w:rsid w:val="006D3B5B"/>
    <w:rsid w:val="006D3BDB"/>
    <w:rsid w:val="006D4DC4"/>
    <w:rsid w:val="006D5101"/>
    <w:rsid w:val="006D5D70"/>
    <w:rsid w:val="006D6548"/>
    <w:rsid w:val="006D6578"/>
    <w:rsid w:val="006D6643"/>
    <w:rsid w:val="006D6C96"/>
    <w:rsid w:val="006D6E87"/>
    <w:rsid w:val="006E0AB6"/>
    <w:rsid w:val="006E1867"/>
    <w:rsid w:val="006E1F4E"/>
    <w:rsid w:val="006E33F8"/>
    <w:rsid w:val="006E3641"/>
    <w:rsid w:val="006E3DD4"/>
    <w:rsid w:val="006E4002"/>
    <w:rsid w:val="006E4A35"/>
    <w:rsid w:val="006E50E7"/>
    <w:rsid w:val="006E510B"/>
    <w:rsid w:val="006E548E"/>
    <w:rsid w:val="006E5611"/>
    <w:rsid w:val="006E60F0"/>
    <w:rsid w:val="006F0120"/>
    <w:rsid w:val="006F023A"/>
    <w:rsid w:val="006F04E0"/>
    <w:rsid w:val="006F0CF9"/>
    <w:rsid w:val="006F1553"/>
    <w:rsid w:val="006F1DE9"/>
    <w:rsid w:val="006F1DFD"/>
    <w:rsid w:val="006F1F08"/>
    <w:rsid w:val="006F2692"/>
    <w:rsid w:val="006F34F1"/>
    <w:rsid w:val="006F3F35"/>
    <w:rsid w:val="006F4920"/>
    <w:rsid w:val="006F4AC6"/>
    <w:rsid w:val="006F5838"/>
    <w:rsid w:val="006F5A34"/>
    <w:rsid w:val="006F5A80"/>
    <w:rsid w:val="006F5F0B"/>
    <w:rsid w:val="006F60E7"/>
    <w:rsid w:val="006F65EB"/>
    <w:rsid w:val="006F6FDC"/>
    <w:rsid w:val="006F74A6"/>
    <w:rsid w:val="006F75CC"/>
    <w:rsid w:val="006F7963"/>
    <w:rsid w:val="006F7EE8"/>
    <w:rsid w:val="007005AA"/>
    <w:rsid w:val="0070086D"/>
    <w:rsid w:val="00700B6D"/>
    <w:rsid w:val="00700F48"/>
    <w:rsid w:val="00700F7C"/>
    <w:rsid w:val="0070193D"/>
    <w:rsid w:val="00701A12"/>
    <w:rsid w:val="00701F37"/>
    <w:rsid w:val="00702506"/>
    <w:rsid w:val="00702B33"/>
    <w:rsid w:val="00702E8D"/>
    <w:rsid w:val="00703159"/>
    <w:rsid w:val="007032FE"/>
    <w:rsid w:val="00703707"/>
    <w:rsid w:val="00703B94"/>
    <w:rsid w:val="007041CE"/>
    <w:rsid w:val="007046C4"/>
    <w:rsid w:val="00704932"/>
    <w:rsid w:val="00704EB7"/>
    <w:rsid w:val="00705516"/>
    <w:rsid w:val="0070562D"/>
    <w:rsid w:val="00705BA5"/>
    <w:rsid w:val="00706073"/>
    <w:rsid w:val="00706745"/>
    <w:rsid w:val="00706EFA"/>
    <w:rsid w:val="00707367"/>
    <w:rsid w:val="00707DDB"/>
    <w:rsid w:val="007104BE"/>
    <w:rsid w:val="00710B7C"/>
    <w:rsid w:val="00710CE6"/>
    <w:rsid w:val="0071141A"/>
    <w:rsid w:val="00711C5F"/>
    <w:rsid w:val="007122D0"/>
    <w:rsid w:val="00712C52"/>
    <w:rsid w:val="0071323A"/>
    <w:rsid w:val="007144DB"/>
    <w:rsid w:val="00714F5F"/>
    <w:rsid w:val="007155DF"/>
    <w:rsid w:val="00715CA7"/>
    <w:rsid w:val="00715F24"/>
    <w:rsid w:val="0071612F"/>
    <w:rsid w:val="0071629C"/>
    <w:rsid w:val="007167F9"/>
    <w:rsid w:val="007169AB"/>
    <w:rsid w:val="00716A23"/>
    <w:rsid w:val="00716C72"/>
    <w:rsid w:val="00716D64"/>
    <w:rsid w:val="00716E4C"/>
    <w:rsid w:val="0071704C"/>
    <w:rsid w:val="007170D4"/>
    <w:rsid w:val="0071712F"/>
    <w:rsid w:val="007172A3"/>
    <w:rsid w:val="0071794D"/>
    <w:rsid w:val="00717A7F"/>
    <w:rsid w:val="00717BCE"/>
    <w:rsid w:val="00717DBB"/>
    <w:rsid w:val="007203B6"/>
    <w:rsid w:val="00720C33"/>
    <w:rsid w:val="00720E5F"/>
    <w:rsid w:val="0072115C"/>
    <w:rsid w:val="0072146E"/>
    <w:rsid w:val="007219A8"/>
    <w:rsid w:val="00721CCB"/>
    <w:rsid w:val="0072267B"/>
    <w:rsid w:val="0072310B"/>
    <w:rsid w:val="0072386C"/>
    <w:rsid w:val="007239FA"/>
    <w:rsid w:val="0072497C"/>
    <w:rsid w:val="00724A5F"/>
    <w:rsid w:val="0072550B"/>
    <w:rsid w:val="00726E3A"/>
    <w:rsid w:val="00726F52"/>
    <w:rsid w:val="00727A41"/>
    <w:rsid w:val="00730EA5"/>
    <w:rsid w:val="007318C2"/>
    <w:rsid w:val="00731951"/>
    <w:rsid w:val="00731E1F"/>
    <w:rsid w:val="00732811"/>
    <w:rsid w:val="0073423D"/>
    <w:rsid w:val="007342E0"/>
    <w:rsid w:val="0073451A"/>
    <w:rsid w:val="0073533A"/>
    <w:rsid w:val="00735340"/>
    <w:rsid w:val="00736692"/>
    <w:rsid w:val="0073677B"/>
    <w:rsid w:val="007368D8"/>
    <w:rsid w:val="00736B83"/>
    <w:rsid w:val="007378CC"/>
    <w:rsid w:val="00737E64"/>
    <w:rsid w:val="00737FFA"/>
    <w:rsid w:val="007410AA"/>
    <w:rsid w:val="00742995"/>
    <w:rsid w:val="007432A4"/>
    <w:rsid w:val="00743421"/>
    <w:rsid w:val="00743503"/>
    <w:rsid w:val="00743552"/>
    <w:rsid w:val="00743FFB"/>
    <w:rsid w:val="00744D8C"/>
    <w:rsid w:val="0074503E"/>
    <w:rsid w:val="007450F8"/>
    <w:rsid w:val="0074591F"/>
    <w:rsid w:val="00745E07"/>
    <w:rsid w:val="0074602B"/>
    <w:rsid w:val="007460B1"/>
    <w:rsid w:val="00746437"/>
    <w:rsid w:val="007465D5"/>
    <w:rsid w:val="00746AFA"/>
    <w:rsid w:val="00746D49"/>
    <w:rsid w:val="00746DBF"/>
    <w:rsid w:val="007475CC"/>
    <w:rsid w:val="00747775"/>
    <w:rsid w:val="00747DA0"/>
    <w:rsid w:val="00750220"/>
    <w:rsid w:val="007508D3"/>
    <w:rsid w:val="007515A6"/>
    <w:rsid w:val="007515AE"/>
    <w:rsid w:val="007522BD"/>
    <w:rsid w:val="007522EF"/>
    <w:rsid w:val="00752926"/>
    <w:rsid w:val="00752943"/>
    <w:rsid w:val="00752C4A"/>
    <w:rsid w:val="00754B0A"/>
    <w:rsid w:val="00754CB1"/>
    <w:rsid w:val="00755193"/>
    <w:rsid w:val="007552CA"/>
    <w:rsid w:val="007554D3"/>
    <w:rsid w:val="007558D5"/>
    <w:rsid w:val="007567FC"/>
    <w:rsid w:val="00756C7E"/>
    <w:rsid w:val="00757FD8"/>
    <w:rsid w:val="007601BD"/>
    <w:rsid w:val="00760518"/>
    <w:rsid w:val="00760A34"/>
    <w:rsid w:val="00760C90"/>
    <w:rsid w:val="00761F4F"/>
    <w:rsid w:val="00762214"/>
    <w:rsid w:val="00762378"/>
    <w:rsid w:val="00762D10"/>
    <w:rsid w:val="00762F00"/>
    <w:rsid w:val="00763521"/>
    <w:rsid w:val="007635CB"/>
    <w:rsid w:val="00763DD4"/>
    <w:rsid w:val="00763FF1"/>
    <w:rsid w:val="00764000"/>
    <w:rsid w:val="007644DC"/>
    <w:rsid w:val="007648D6"/>
    <w:rsid w:val="0076495C"/>
    <w:rsid w:val="00764BE4"/>
    <w:rsid w:val="007666BA"/>
    <w:rsid w:val="00766780"/>
    <w:rsid w:val="0076683B"/>
    <w:rsid w:val="00766A2C"/>
    <w:rsid w:val="0077016D"/>
    <w:rsid w:val="00773456"/>
    <w:rsid w:val="00773553"/>
    <w:rsid w:val="00773886"/>
    <w:rsid w:val="00773C69"/>
    <w:rsid w:val="00773F18"/>
    <w:rsid w:val="007749CC"/>
    <w:rsid w:val="00774E82"/>
    <w:rsid w:val="0077552F"/>
    <w:rsid w:val="00775C32"/>
    <w:rsid w:val="00775F78"/>
    <w:rsid w:val="007761AA"/>
    <w:rsid w:val="00776D92"/>
    <w:rsid w:val="00776DE4"/>
    <w:rsid w:val="007800B6"/>
    <w:rsid w:val="0078029B"/>
    <w:rsid w:val="00780766"/>
    <w:rsid w:val="00780F4B"/>
    <w:rsid w:val="007814DB"/>
    <w:rsid w:val="00781BC7"/>
    <w:rsid w:val="00782135"/>
    <w:rsid w:val="007822A2"/>
    <w:rsid w:val="0078263C"/>
    <w:rsid w:val="00782915"/>
    <w:rsid w:val="00782D62"/>
    <w:rsid w:val="007834A1"/>
    <w:rsid w:val="007835E8"/>
    <w:rsid w:val="007838AB"/>
    <w:rsid w:val="00783B10"/>
    <w:rsid w:val="00783ED4"/>
    <w:rsid w:val="00784BC9"/>
    <w:rsid w:val="00785666"/>
    <w:rsid w:val="0078578D"/>
    <w:rsid w:val="00785A24"/>
    <w:rsid w:val="0078780F"/>
    <w:rsid w:val="007905E3"/>
    <w:rsid w:val="0079088F"/>
    <w:rsid w:val="007910A1"/>
    <w:rsid w:val="0079169F"/>
    <w:rsid w:val="00791AD0"/>
    <w:rsid w:val="00791B31"/>
    <w:rsid w:val="007920FC"/>
    <w:rsid w:val="00792ABF"/>
    <w:rsid w:val="00793147"/>
    <w:rsid w:val="00793AB3"/>
    <w:rsid w:val="00793AF4"/>
    <w:rsid w:val="00793E52"/>
    <w:rsid w:val="00794D58"/>
    <w:rsid w:val="00795267"/>
    <w:rsid w:val="00795626"/>
    <w:rsid w:val="007963C2"/>
    <w:rsid w:val="00797601"/>
    <w:rsid w:val="00797856"/>
    <w:rsid w:val="007A0378"/>
    <w:rsid w:val="007A096A"/>
    <w:rsid w:val="007A0C8F"/>
    <w:rsid w:val="007A188F"/>
    <w:rsid w:val="007A19D3"/>
    <w:rsid w:val="007A1C74"/>
    <w:rsid w:val="007A1CAF"/>
    <w:rsid w:val="007A1CE3"/>
    <w:rsid w:val="007A1DA2"/>
    <w:rsid w:val="007A208A"/>
    <w:rsid w:val="007A2216"/>
    <w:rsid w:val="007A26A7"/>
    <w:rsid w:val="007A2878"/>
    <w:rsid w:val="007A2A15"/>
    <w:rsid w:val="007A2BC9"/>
    <w:rsid w:val="007A2FCC"/>
    <w:rsid w:val="007A3660"/>
    <w:rsid w:val="007A3710"/>
    <w:rsid w:val="007A4316"/>
    <w:rsid w:val="007A4769"/>
    <w:rsid w:val="007A4B9E"/>
    <w:rsid w:val="007A4CCB"/>
    <w:rsid w:val="007A4E1D"/>
    <w:rsid w:val="007A4ED1"/>
    <w:rsid w:val="007A5192"/>
    <w:rsid w:val="007A568F"/>
    <w:rsid w:val="007A5891"/>
    <w:rsid w:val="007A5EC8"/>
    <w:rsid w:val="007A6435"/>
    <w:rsid w:val="007A64B2"/>
    <w:rsid w:val="007A6D0D"/>
    <w:rsid w:val="007A6FC3"/>
    <w:rsid w:val="007A73E7"/>
    <w:rsid w:val="007A7B55"/>
    <w:rsid w:val="007A7DC1"/>
    <w:rsid w:val="007A7F81"/>
    <w:rsid w:val="007B09E6"/>
    <w:rsid w:val="007B0B65"/>
    <w:rsid w:val="007B0FCC"/>
    <w:rsid w:val="007B1E2D"/>
    <w:rsid w:val="007B1FA3"/>
    <w:rsid w:val="007B2549"/>
    <w:rsid w:val="007B28E3"/>
    <w:rsid w:val="007B297F"/>
    <w:rsid w:val="007B2A3B"/>
    <w:rsid w:val="007B3CA7"/>
    <w:rsid w:val="007B45F4"/>
    <w:rsid w:val="007B498F"/>
    <w:rsid w:val="007B4A8C"/>
    <w:rsid w:val="007B4C17"/>
    <w:rsid w:val="007B536D"/>
    <w:rsid w:val="007B5519"/>
    <w:rsid w:val="007B5713"/>
    <w:rsid w:val="007B5F27"/>
    <w:rsid w:val="007B614E"/>
    <w:rsid w:val="007B63E7"/>
    <w:rsid w:val="007B6D3A"/>
    <w:rsid w:val="007B7184"/>
    <w:rsid w:val="007B7DA2"/>
    <w:rsid w:val="007C03CA"/>
    <w:rsid w:val="007C04C6"/>
    <w:rsid w:val="007C07CF"/>
    <w:rsid w:val="007C1C10"/>
    <w:rsid w:val="007C1FDA"/>
    <w:rsid w:val="007C30CA"/>
    <w:rsid w:val="007C39AF"/>
    <w:rsid w:val="007C3CB1"/>
    <w:rsid w:val="007C3F2F"/>
    <w:rsid w:val="007C44A9"/>
    <w:rsid w:val="007C45FE"/>
    <w:rsid w:val="007C4DE3"/>
    <w:rsid w:val="007C5013"/>
    <w:rsid w:val="007C57DA"/>
    <w:rsid w:val="007C623B"/>
    <w:rsid w:val="007C6A10"/>
    <w:rsid w:val="007C6F9D"/>
    <w:rsid w:val="007C6FF6"/>
    <w:rsid w:val="007C7749"/>
    <w:rsid w:val="007C7E6B"/>
    <w:rsid w:val="007C7FFC"/>
    <w:rsid w:val="007D039F"/>
    <w:rsid w:val="007D05D8"/>
    <w:rsid w:val="007D0EF9"/>
    <w:rsid w:val="007D1DBC"/>
    <w:rsid w:val="007D23C4"/>
    <w:rsid w:val="007D330D"/>
    <w:rsid w:val="007D3741"/>
    <w:rsid w:val="007D438E"/>
    <w:rsid w:val="007D4907"/>
    <w:rsid w:val="007D5DC5"/>
    <w:rsid w:val="007D64FD"/>
    <w:rsid w:val="007D6502"/>
    <w:rsid w:val="007D695F"/>
    <w:rsid w:val="007D7499"/>
    <w:rsid w:val="007D764B"/>
    <w:rsid w:val="007D790F"/>
    <w:rsid w:val="007D7BFC"/>
    <w:rsid w:val="007E029C"/>
    <w:rsid w:val="007E05C5"/>
    <w:rsid w:val="007E07A2"/>
    <w:rsid w:val="007E2236"/>
    <w:rsid w:val="007E2AE2"/>
    <w:rsid w:val="007E2D1A"/>
    <w:rsid w:val="007E2D4E"/>
    <w:rsid w:val="007E2E0B"/>
    <w:rsid w:val="007E396A"/>
    <w:rsid w:val="007E3C7A"/>
    <w:rsid w:val="007E4D1A"/>
    <w:rsid w:val="007E5F67"/>
    <w:rsid w:val="007E63FE"/>
    <w:rsid w:val="007E7A5E"/>
    <w:rsid w:val="007E7A62"/>
    <w:rsid w:val="007F0374"/>
    <w:rsid w:val="007F07BC"/>
    <w:rsid w:val="007F0884"/>
    <w:rsid w:val="007F126D"/>
    <w:rsid w:val="007F1ACC"/>
    <w:rsid w:val="007F1AEA"/>
    <w:rsid w:val="007F2414"/>
    <w:rsid w:val="007F25A9"/>
    <w:rsid w:val="007F25B1"/>
    <w:rsid w:val="007F2A99"/>
    <w:rsid w:val="007F3C1D"/>
    <w:rsid w:val="007F3CDA"/>
    <w:rsid w:val="007F4190"/>
    <w:rsid w:val="007F4FA9"/>
    <w:rsid w:val="007F5058"/>
    <w:rsid w:val="007F50F4"/>
    <w:rsid w:val="007F646A"/>
    <w:rsid w:val="007F64F4"/>
    <w:rsid w:val="007F65C5"/>
    <w:rsid w:val="007F6CF4"/>
    <w:rsid w:val="007F6D97"/>
    <w:rsid w:val="007F77AE"/>
    <w:rsid w:val="007F798E"/>
    <w:rsid w:val="00800035"/>
    <w:rsid w:val="008000D0"/>
    <w:rsid w:val="00800482"/>
    <w:rsid w:val="00800B8A"/>
    <w:rsid w:val="00800C9A"/>
    <w:rsid w:val="00800D70"/>
    <w:rsid w:val="00800DD7"/>
    <w:rsid w:val="008012F4"/>
    <w:rsid w:val="0080239B"/>
    <w:rsid w:val="00802A00"/>
    <w:rsid w:val="00802FBF"/>
    <w:rsid w:val="0080326A"/>
    <w:rsid w:val="008037A4"/>
    <w:rsid w:val="00803B7F"/>
    <w:rsid w:val="00805082"/>
    <w:rsid w:val="0080528F"/>
    <w:rsid w:val="0080537A"/>
    <w:rsid w:val="00805786"/>
    <w:rsid w:val="0080610E"/>
    <w:rsid w:val="00806AB6"/>
    <w:rsid w:val="00807101"/>
    <w:rsid w:val="00807991"/>
    <w:rsid w:val="008100AC"/>
    <w:rsid w:val="0081025B"/>
    <w:rsid w:val="00810374"/>
    <w:rsid w:val="008107E6"/>
    <w:rsid w:val="00810A2D"/>
    <w:rsid w:val="008112B3"/>
    <w:rsid w:val="0081180F"/>
    <w:rsid w:val="00812457"/>
    <w:rsid w:val="00812C7C"/>
    <w:rsid w:val="0081397C"/>
    <w:rsid w:val="00814BFE"/>
    <w:rsid w:val="0081508F"/>
    <w:rsid w:val="00815A7E"/>
    <w:rsid w:val="00815B9C"/>
    <w:rsid w:val="00816276"/>
    <w:rsid w:val="0081644B"/>
    <w:rsid w:val="0081651E"/>
    <w:rsid w:val="0081662A"/>
    <w:rsid w:val="00817189"/>
    <w:rsid w:val="0082009A"/>
    <w:rsid w:val="0082103B"/>
    <w:rsid w:val="0082132F"/>
    <w:rsid w:val="0082135F"/>
    <w:rsid w:val="0082138A"/>
    <w:rsid w:val="0082238F"/>
    <w:rsid w:val="008228A5"/>
    <w:rsid w:val="00822AA7"/>
    <w:rsid w:val="00823047"/>
    <w:rsid w:val="00823235"/>
    <w:rsid w:val="00823725"/>
    <w:rsid w:val="00824058"/>
    <w:rsid w:val="008241AB"/>
    <w:rsid w:val="00824AE8"/>
    <w:rsid w:val="00824AED"/>
    <w:rsid w:val="00824FDE"/>
    <w:rsid w:val="008250F2"/>
    <w:rsid w:val="008252A0"/>
    <w:rsid w:val="008256B9"/>
    <w:rsid w:val="00825773"/>
    <w:rsid w:val="00825E6E"/>
    <w:rsid w:val="00826D26"/>
    <w:rsid w:val="00830FED"/>
    <w:rsid w:val="00831702"/>
    <w:rsid w:val="008319F3"/>
    <w:rsid w:val="00831C2D"/>
    <w:rsid w:val="008325A4"/>
    <w:rsid w:val="00832F28"/>
    <w:rsid w:val="00833C41"/>
    <w:rsid w:val="00834329"/>
    <w:rsid w:val="00834617"/>
    <w:rsid w:val="00834717"/>
    <w:rsid w:val="0083497D"/>
    <w:rsid w:val="00834B65"/>
    <w:rsid w:val="00834FC4"/>
    <w:rsid w:val="00835BAF"/>
    <w:rsid w:val="00835BBE"/>
    <w:rsid w:val="00836726"/>
    <w:rsid w:val="008368DB"/>
    <w:rsid w:val="00836AED"/>
    <w:rsid w:val="00836D55"/>
    <w:rsid w:val="00837483"/>
    <w:rsid w:val="008375C7"/>
    <w:rsid w:val="008402DF"/>
    <w:rsid w:val="008403F6"/>
    <w:rsid w:val="00840787"/>
    <w:rsid w:val="00840A24"/>
    <w:rsid w:val="00840BDD"/>
    <w:rsid w:val="0084116B"/>
    <w:rsid w:val="0084130F"/>
    <w:rsid w:val="008414F5"/>
    <w:rsid w:val="00841811"/>
    <w:rsid w:val="00841E98"/>
    <w:rsid w:val="00841F59"/>
    <w:rsid w:val="0084255A"/>
    <w:rsid w:val="00842AF4"/>
    <w:rsid w:val="00842D4D"/>
    <w:rsid w:val="00843169"/>
    <w:rsid w:val="008433FB"/>
    <w:rsid w:val="008439C4"/>
    <w:rsid w:val="00843BF3"/>
    <w:rsid w:val="00843C0F"/>
    <w:rsid w:val="00843E87"/>
    <w:rsid w:val="00843F20"/>
    <w:rsid w:val="0084425E"/>
    <w:rsid w:val="00844896"/>
    <w:rsid w:val="00844E3C"/>
    <w:rsid w:val="00845915"/>
    <w:rsid w:val="00846079"/>
    <w:rsid w:val="00846274"/>
    <w:rsid w:val="00846A2B"/>
    <w:rsid w:val="00846F56"/>
    <w:rsid w:val="00847143"/>
    <w:rsid w:val="008475D3"/>
    <w:rsid w:val="0085004F"/>
    <w:rsid w:val="0085014C"/>
    <w:rsid w:val="008502F0"/>
    <w:rsid w:val="008505B8"/>
    <w:rsid w:val="00851923"/>
    <w:rsid w:val="00851C9F"/>
    <w:rsid w:val="00851F85"/>
    <w:rsid w:val="008521D7"/>
    <w:rsid w:val="00852265"/>
    <w:rsid w:val="0085384D"/>
    <w:rsid w:val="00853F88"/>
    <w:rsid w:val="008542D8"/>
    <w:rsid w:val="008544F2"/>
    <w:rsid w:val="008553D2"/>
    <w:rsid w:val="00855C5F"/>
    <w:rsid w:val="00856502"/>
    <w:rsid w:val="008565E8"/>
    <w:rsid w:val="00856EE7"/>
    <w:rsid w:val="00857397"/>
    <w:rsid w:val="008576FB"/>
    <w:rsid w:val="00857A96"/>
    <w:rsid w:val="00857F9D"/>
    <w:rsid w:val="0086036B"/>
    <w:rsid w:val="008605BC"/>
    <w:rsid w:val="00860CDB"/>
    <w:rsid w:val="00861A25"/>
    <w:rsid w:val="00861D55"/>
    <w:rsid w:val="00861D59"/>
    <w:rsid w:val="00861F52"/>
    <w:rsid w:val="00862F8B"/>
    <w:rsid w:val="0086300A"/>
    <w:rsid w:val="00863F03"/>
    <w:rsid w:val="00864A61"/>
    <w:rsid w:val="00864CEE"/>
    <w:rsid w:val="0086561D"/>
    <w:rsid w:val="0086592A"/>
    <w:rsid w:val="00866809"/>
    <w:rsid w:val="00866CD9"/>
    <w:rsid w:val="0086731B"/>
    <w:rsid w:val="0086790A"/>
    <w:rsid w:val="0087035D"/>
    <w:rsid w:val="008703C9"/>
    <w:rsid w:val="00870678"/>
    <w:rsid w:val="00871369"/>
    <w:rsid w:val="008716EB"/>
    <w:rsid w:val="0087174D"/>
    <w:rsid w:val="00871E50"/>
    <w:rsid w:val="008724A9"/>
    <w:rsid w:val="008730EE"/>
    <w:rsid w:val="00873370"/>
    <w:rsid w:val="00874256"/>
    <w:rsid w:val="00874869"/>
    <w:rsid w:val="008749BA"/>
    <w:rsid w:val="00874EB3"/>
    <w:rsid w:val="00875581"/>
    <w:rsid w:val="00875757"/>
    <w:rsid w:val="00875D98"/>
    <w:rsid w:val="00876018"/>
    <w:rsid w:val="008761CA"/>
    <w:rsid w:val="00876D18"/>
    <w:rsid w:val="00876F45"/>
    <w:rsid w:val="0087781E"/>
    <w:rsid w:val="008778D0"/>
    <w:rsid w:val="0088031A"/>
    <w:rsid w:val="00880816"/>
    <w:rsid w:val="008809A5"/>
    <w:rsid w:val="00881CEF"/>
    <w:rsid w:val="00881D6A"/>
    <w:rsid w:val="00881F30"/>
    <w:rsid w:val="00882022"/>
    <w:rsid w:val="00882854"/>
    <w:rsid w:val="00882ABC"/>
    <w:rsid w:val="00883044"/>
    <w:rsid w:val="00883045"/>
    <w:rsid w:val="0088308C"/>
    <w:rsid w:val="00883207"/>
    <w:rsid w:val="008834E4"/>
    <w:rsid w:val="00883667"/>
    <w:rsid w:val="00883F6C"/>
    <w:rsid w:val="00884909"/>
    <w:rsid w:val="00884D75"/>
    <w:rsid w:val="0088524E"/>
    <w:rsid w:val="0088554C"/>
    <w:rsid w:val="0088648D"/>
    <w:rsid w:val="00886748"/>
    <w:rsid w:val="008867A4"/>
    <w:rsid w:val="008868CE"/>
    <w:rsid w:val="00887F86"/>
    <w:rsid w:val="008914D6"/>
    <w:rsid w:val="00891DC9"/>
    <w:rsid w:val="00891DDF"/>
    <w:rsid w:val="00892D92"/>
    <w:rsid w:val="00893207"/>
    <w:rsid w:val="0089321D"/>
    <w:rsid w:val="00893324"/>
    <w:rsid w:val="008937E8"/>
    <w:rsid w:val="00893EA6"/>
    <w:rsid w:val="00893FB7"/>
    <w:rsid w:val="008947F0"/>
    <w:rsid w:val="00895F4A"/>
    <w:rsid w:val="008969A2"/>
    <w:rsid w:val="0089703F"/>
    <w:rsid w:val="008977A2"/>
    <w:rsid w:val="008979DE"/>
    <w:rsid w:val="00897CB1"/>
    <w:rsid w:val="008A0197"/>
    <w:rsid w:val="008A01E4"/>
    <w:rsid w:val="008A06A7"/>
    <w:rsid w:val="008A0C50"/>
    <w:rsid w:val="008A11CC"/>
    <w:rsid w:val="008A1C50"/>
    <w:rsid w:val="008A1EC9"/>
    <w:rsid w:val="008A235B"/>
    <w:rsid w:val="008A23D2"/>
    <w:rsid w:val="008A25CD"/>
    <w:rsid w:val="008A260D"/>
    <w:rsid w:val="008A2F9D"/>
    <w:rsid w:val="008A3793"/>
    <w:rsid w:val="008A3D94"/>
    <w:rsid w:val="008A490B"/>
    <w:rsid w:val="008A4A63"/>
    <w:rsid w:val="008A4C3B"/>
    <w:rsid w:val="008A5778"/>
    <w:rsid w:val="008A577F"/>
    <w:rsid w:val="008A5821"/>
    <w:rsid w:val="008A5A09"/>
    <w:rsid w:val="008A63C0"/>
    <w:rsid w:val="008A721E"/>
    <w:rsid w:val="008A7522"/>
    <w:rsid w:val="008A75F9"/>
    <w:rsid w:val="008B0604"/>
    <w:rsid w:val="008B0AB7"/>
    <w:rsid w:val="008B0CDB"/>
    <w:rsid w:val="008B15EB"/>
    <w:rsid w:val="008B1643"/>
    <w:rsid w:val="008B1B0B"/>
    <w:rsid w:val="008B2792"/>
    <w:rsid w:val="008B33AE"/>
    <w:rsid w:val="008B3471"/>
    <w:rsid w:val="008B3C94"/>
    <w:rsid w:val="008B3E87"/>
    <w:rsid w:val="008B40CB"/>
    <w:rsid w:val="008B4918"/>
    <w:rsid w:val="008B4AFF"/>
    <w:rsid w:val="008B4FEA"/>
    <w:rsid w:val="008B535F"/>
    <w:rsid w:val="008B554D"/>
    <w:rsid w:val="008B5692"/>
    <w:rsid w:val="008B60E0"/>
    <w:rsid w:val="008B728E"/>
    <w:rsid w:val="008B77AC"/>
    <w:rsid w:val="008B78DA"/>
    <w:rsid w:val="008B794E"/>
    <w:rsid w:val="008B7E6B"/>
    <w:rsid w:val="008B7F5A"/>
    <w:rsid w:val="008C0600"/>
    <w:rsid w:val="008C0AF6"/>
    <w:rsid w:val="008C1871"/>
    <w:rsid w:val="008C1CA6"/>
    <w:rsid w:val="008C2CD6"/>
    <w:rsid w:val="008C3319"/>
    <w:rsid w:val="008C3A63"/>
    <w:rsid w:val="008C3A8E"/>
    <w:rsid w:val="008C41D7"/>
    <w:rsid w:val="008C4503"/>
    <w:rsid w:val="008C5A94"/>
    <w:rsid w:val="008C5BC4"/>
    <w:rsid w:val="008C666D"/>
    <w:rsid w:val="008C6A7A"/>
    <w:rsid w:val="008C6D0E"/>
    <w:rsid w:val="008C72B5"/>
    <w:rsid w:val="008C73E0"/>
    <w:rsid w:val="008C74E4"/>
    <w:rsid w:val="008C7A3E"/>
    <w:rsid w:val="008D00A2"/>
    <w:rsid w:val="008D03A9"/>
    <w:rsid w:val="008D0FFF"/>
    <w:rsid w:val="008D11D7"/>
    <w:rsid w:val="008D1708"/>
    <w:rsid w:val="008D28CB"/>
    <w:rsid w:val="008D2E3D"/>
    <w:rsid w:val="008D343C"/>
    <w:rsid w:val="008D35F4"/>
    <w:rsid w:val="008D36A7"/>
    <w:rsid w:val="008D3AB1"/>
    <w:rsid w:val="008D3E19"/>
    <w:rsid w:val="008D4548"/>
    <w:rsid w:val="008D47B7"/>
    <w:rsid w:val="008D48AA"/>
    <w:rsid w:val="008D53C3"/>
    <w:rsid w:val="008D574A"/>
    <w:rsid w:val="008D58BE"/>
    <w:rsid w:val="008D5ACE"/>
    <w:rsid w:val="008D5BF5"/>
    <w:rsid w:val="008D6513"/>
    <w:rsid w:val="008D68CE"/>
    <w:rsid w:val="008D6E62"/>
    <w:rsid w:val="008E031A"/>
    <w:rsid w:val="008E06B3"/>
    <w:rsid w:val="008E0AC6"/>
    <w:rsid w:val="008E0E66"/>
    <w:rsid w:val="008E113A"/>
    <w:rsid w:val="008E138B"/>
    <w:rsid w:val="008E1869"/>
    <w:rsid w:val="008E18C5"/>
    <w:rsid w:val="008E1A12"/>
    <w:rsid w:val="008E26C9"/>
    <w:rsid w:val="008E2736"/>
    <w:rsid w:val="008E29A5"/>
    <w:rsid w:val="008E4087"/>
    <w:rsid w:val="008E4473"/>
    <w:rsid w:val="008E5093"/>
    <w:rsid w:val="008E5F91"/>
    <w:rsid w:val="008E6486"/>
    <w:rsid w:val="008E6EC9"/>
    <w:rsid w:val="008E772E"/>
    <w:rsid w:val="008E7B30"/>
    <w:rsid w:val="008E7B52"/>
    <w:rsid w:val="008E7D76"/>
    <w:rsid w:val="008F0C73"/>
    <w:rsid w:val="008F2888"/>
    <w:rsid w:val="008F3578"/>
    <w:rsid w:val="008F360F"/>
    <w:rsid w:val="008F3A1C"/>
    <w:rsid w:val="008F3DB4"/>
    <w:rsid w:val="008F3F2B"/>
    <w:rsid w:val="008F4189"/>
    <w:rsid w:val="008F4B8A"/>
    <w:rsid w:val="008F4CCF"/>
    <w:rsid w:val="008F56E6"/>
    <w:rsid w:val="008F5D54"/>
    <w:rsid w:val="008F5EC0"/>
    <w:rsid w:val="008F6C25"/>
    <w:rsid w:val="008F76DB"/>
    <w:rsid w:val="008F7FED"/>
    <w:rsid w:val="00900011"/>
    <w:rsid w:val="00900128"/>
    <w:rsid w:val="0090043C"/>
    <w:rsid w:val="0090053E"/>
    <w:rsid w:val="0090070E"/>
    <w:rsid w:val="00900A73"/>
    <w:rsid w:val="00900BC5"/>
    <w:rsid w:val="0090184A"/>
    <w:rsid w:val="00901F22"/>
    <w:rsid w:val="009025BF"/>
    <w:rsid w:val="0090266C"/>
    <w:rsid w:val="00902862"/>
    <w:rsid w:val="0090321E"/>
    <w:rsid w:val="0090322C"/>
    <w:rsid w:val="00903478"/>
    <w:rsid w:val="00903A7C"/>
    <w:rsid w:val="00903C71"/>
    <w:rsid w:val="009040C6"/>
    <w:rsid w:val="009040D7"/>
    <w:rsid w:val="00904477"/>
    <w:rsid w:val="009048ED"/>
    <w:rsid w:val="00905127"/>
    <w:rsid w:val="009057F8"/>
    <w:rsid w:val="0090588C"/>
    <w:rsid w:val="00906E5A"/>
    <w:rsid w:val="009072C9"/>
    <w:rsid w:val="009079E2"/>
    <w:rsid w:val="009108C4"/>
    <w:rsid w:val="00910D01"/>
    <w:rsid w:val="009114A2"/>
    <w:rsid w:val="00911785"/>
    <w:rsid w:val="00911FB1"/>
    <w:rsid w:val="009124B8"/>
    <w:rsid w:val="00912580"/>
    <w:rsid w:val="00912617"/>
    <w:rsid w:val="00912EB6"/>
    <w:rsid w:val="00913110"/>
    <w:rsid w:val="009133B5"/>
    <w:rsid w:val="0091358C"/>
    <w:rsid w:val="00913C82"/>
    <w:rsid w:val="00914A20"/>
    <w:rsid w:val="00914E0B"/>
    <w:rsid w:val="00915051"/>
    <w:rsid w:val="009156D7"/>
    <w:rsid w:val="00915725"/>
    <w:rsid w:val="00915CFD"/>
    <w:rsid w:val="00915DA9"/>
    <w:rsid w:val="0091633F"/>
    <w:rsid w:val="00916AE1"/>
    <w:rsid w:val="00920227"/>
    <w:rsid w:val="009204C7"/>
    <w:rsid w:val="00920572"/>
    <w:rsid w:val="009210B3"/>
    <w:rsid w:val="009211A7"/>
    <w:rsid w:val="0092188A"/>
    <w:rsid w:val="009219B1"/>
    <w:rsid w:val="00921FE5"/>
    <w:rsid w:val="009225ED"/>
    <w:rsid w:val="009230FC"/>
    <w:rsid w:val="009231C3"/>
    <w:rsid w:val="00923926"/>
    <w:rsid w:val="00923A92"/>
    <w:rsid w:val="00923B7F"/>
    <w:rsid w:val="009248C3"/>
    <w:rsid w:val="0092527E"/>
    <w:rsid w:val="009252AD"/>
    <w:rsid w:val="00925535"/>
    <w:rsid w:val="00925B21"/>
    <w:rsid w:val="00926494"/>
    <w:rsid w:val="00926F3C"/>
    <w:rsid w:val="0092727A"/>
    <w:rsid w:val="0093025A"/>
    <w:rsid w:val="009323FB"/>
    <w:rsid w:val="009326B6"/>
    <w:rsid w:val="00932A3E"/>
    <w:rsid w:val="00933E34"/>
    <w:rsid w:val="00933FE9"/>
    <w:rsid w:val="00934369"/>
    <w:rsid w:val="0093440F"/>
    <w:rsid w:val="00934DB8"/>
    <w:rsid w:val="009350DE"/>
    <w:rsid w:val="0093510F"/>
    <w:rsid w:val="00935621"/>
    <w:rsid w:val="00935844"/>
    <w:rsid w:val="0093595B"/>
    <w:rsid w:val="0093622F"/>
    <w:rsid w:val="009365C9"/>
    <w:rsid w:val="009366CD"/>
    <w:rsid w:val="00937A5E"/>
    <w:rsid w:val="00941062"/>
    <w:rsid w:val="00941334"/>
    <w:rsid w:val="00941583"/>
    <w:rsid w:val="00942655"/>
    <w:rsid w:val="00942B3A"/>
    <w:rsid w:val="00942F41"/>
    <w:rsid w:val="009439FF"/>
    <w:rsid w:val="00943BB0"/>
    <w:rsid w:val="0094421F"/>
    <w:rsid w:val="0094456A"/>
    <w:rsid w:val="00945A4C"/>
    <w:rsid w:val="00945E9C"/>
    <w:rsid w:val="009463EB"/>
    <w:rsid w:val="00946DFA"/>
    <w:rsid w:val="00947028"/>
    <w:rsid w:val="009476A0"/>
    <w:rsid w:val="009502AB"/>
    <w:rsid w:val="009503B6"/>
    <w:rsid w:val="009507EB"/>
    <w:rsid w:val="00950D42"/>
    <w:rsid w:val="00951193"/>
    <w:rsid w:val="0095155D"/>
    <w:rsid w:val="00951646"/>
    <w:rsid w:val="009516B7"/>
    <w:rsid w:val="00951B11"/>
    <w:rsid w:val="00951CC1"/>
    <w:rsid w:val="00951CCD"/>
    <w:rsid w:val="00951EAC"/>
    <w:rsid w:val="009521FF"/>
    <w:rsid w:val="00952B72"/>
    <w:rsid w:val="00952F22"/>
    <w:rsid w:val="0095321F"/>
    <w:rsid w:val="00953323"/>
    <w:rsid w:val="00954689"/>
    <w:rsid w:val="00954F24"/>
    <w:rsid w:val="009554CA"/>
    <w:rsid w:val="00955B79"/>
    <w:rsid w:val="009563E1"/>
    <w:rsid w:val="00957796"/>
    <w:rsid w:val="00957AA9"/>
    <w:rsid w:val="009606A1"/>
    <w:rsid w:val="00960A23"/>
    <w:rsid w:val="00961E4A"/>
    <w:rsid w:val="00961FDD"/>
    <w:rsid w:val="00962D9C"/>
    <w:rsid w:val="00963055"/>
    <w:rsid w:val="00963456"/>
    <w:rsid w:val="009634DE"/>
    <w:rsid w:val="009644A2"/>
    <w:rsid w:val="009645BA"/>
    <w:rsid w:val="00964B7A"/>
    <w:rsid w:val="00964BD8"/>
    <w:rsid w:val="00964E6C"/>
    <w:rsid w:val="0096575F"/>
    <w:rsid w:val="00965788"/>
    <w:rsid w:val="00966666"/>
    <w:rsid w:val="0096770A"/>
    <w:rsid w:val="00967E37"/>
    <w:rsid w:val="00970122"/>
    <w:rsid w:val="009706A9"/>
    <w:rsid w:val="0097076B"/>
    <w:rsid w:val="00970C70"/>
    <w:rsid w:val="00971546"/>
    <w:rsid w:val="009726E7"/>
    <w:rsid w:val="00972BA4"/>
    <w:rsid w:val="00973691"/>
    <w:rsid w:val="00973890"/>
    <w:rsid w:val="00973D16"/>
    <w:rsid w:val="0097440E"/>
    <w:rsid w:val="009747FF"/>
    <w:rsid w:val="00975097"/>
    <w:rsid w:val="0097510E"/>
    <w:rsid w:val="009761AF"/>
    <w:rsid w:val="00976269"/>
    <w:rsid w:val="009762F9"/>
    <w:rsid w:val="00976694"/>
    <w:rsid w:val="00976CA4"/>
    <w:rsid w:val="00976E30"/>
    <w:rsid w:val="009772CF"/>
    <w:rsid w:val="009776B6"/>
    <w:rsid w:val="009776ED"/>
    <w:rsid w:val="0098132D"/>
    <w:rsid w:val="00982029"/>
    <w:rsid w:val="00982107"/>
    <w:rsid w:val="00982FD9"/>
    <w:rsid w:val="0098367A"/>
    <w:rsid w:val="00983770"/>
    <w:rsid w:val="009844E2"/>
    <w:rsid w:val="00985073"/>
    <w:rsid w:val="00985092"/>
    <w:rsid w:val="009856DE"/>
    <w:rsid w:val="009859C6"/>
    <w:rsid w:val="00985CF7"/>
    <w:rsid w:val="00986299"/>
    <w:rsid w:val="00986C56"/>
    <w:rsid w:val="00987048"/>
    <w:rsid w:val="00987195"/>
    <w:rsid w:val="00987331"/>
    <w:rsid w:val="00987A87"/>
    <w:rsid w:val="00987B60"/>
    <w:rsid w:val="009906AF"/>
    <w:rsid w:val="00990752"/>
    <w:rsid w:val="009909BE"/>
    <w:rsid w:val="00991147"/>
    <w:rsid w:val="009912D1"/>
    <w:rsid w:val="009913B3"/>
    <w:rsid w:val="009914F3"/>
    <w:rsid w:val="009919D0"/>
    <w:rsid w:val="00991DC4"/>
    <w:rsid w:val="00992271"/>
    <w:rsid w:val="00993720"/>
    <w:rsid w:val="00993B5A"/>
    <w:rsid w:val="00994B0C"/>
    <w:rsid w:val="00994F12"/>
    <w:rsid w:val="009978D4"/>
    <w:rsid w:val="00997C58"/>
    <w:rsid w:val="009A0059"/>
    <w:rsid w:val="009A0DFF"/>
    <w:rsid w:val="009A1447"/>
    <w:rsid w:val="009A14F2"/>
    <w:rsid w:val="009A1F0B"/>
    <w:rsid w:val="009A3A7E"/>
    <w:rsid w:val="009A3BF3"/>
    <w:rsid w:val="009A47C6"/>
    <w:rsid w:val="009A5C87"/>
    <w:rsid w:val="009A61EB"/>
    <w:rsid w:val="009A6219"/>
    <w:rsid w:val="009A625B"/>
    <w:rsid w:val="009A6C28"/>
    <w:rsid w:val="009A7544"/>
    <w:rsid w:val="009A79ED"/>
    <w:rsid w:val="009A7C76"/>
    <w:rsid w:val="009B0B20"/>
    <w:rsid w:val="009B0EA4"/>
    <w:rsid w:val="009B13CF"/>
    <w:rsid w:val="009B1685"/>
    <w:rsid w:val="009B1BC6"/>
    <w:rsid w:val="009B20B0"/>
    <w:rsid w:val="009B26DA"/>
    <w:rsid w:val="009B37BD"/>
    <w:rsid w:val="009B380B"/>
    <w:rsid w:val="009B3AAB"/>
    <w:rsid w:val="009B3E57"/>
    <w:rsid w:val="009B402B"/>
    <w:rsid w:val="009B4046"/>
    <w:rsid w:val="009B4098"/>
    <w:rsid w:val="009B40BA"/>
    <w:rsid w:val="009B41E7"/>
    <w:rsid w:val="009B44F4"/>
    <w:rsid w:val="009B4840"/>
    <w:rsid w:val="009B495C"/>
    <w:rsid w:val="009B4F86"/>
    <w:rsid w:val="009B55E7"/>
    <w:rsid w:val="009B59A1"/>
    <w:rsid w:val="009B5AA7"/>
    <w:rsid w:val="009B63D3"/>
    <w:rsid w:val="009B6408"/>
    <w:rsid w:val="009B7121"/>
    <w:rsid w:val="009B7143"/>
    <w:rsid w:val="009B76AE"/>
    <w:rsid w:val="009C0795"/>
    <w:rsid w:val="009C07B3"/>
    <w:rsid w:val="009C1343"/>
    <w:rsid w:val="009C234C"/>
    <w:rsid w:val="009C25A8"/>
    <w:rsid w:val="009C2C60"/>
    <w:rsid w:val="009C3DB8"/>
    <w:rsid w:val="009C4C49"/>
    <w:rsid w:val="009C4E60"/>
    <w:rsid w:val="009C5513"/>
    <w:rsid w:val="009C55A7"/>
    <w:rsid w:val="009C5A11"/>
    <w:rsid w:val="009C5C43"/>
    <w:rsid w:val="009C726E"/>
    <w:rsid w:val="009C7490"/>
    <w:rsid w:val="009C76CF"/>
    <w:rsid w:val="009D15C8"/>
    <w:rsid w:val="009D1904"/>
    <w:rsid w:val="009D1A95"/>
    <w:rsid w:val="009D1BC8"/>
    <w:rsid w:val="009D1DBD"/>
    <w:rsid w:val="009D2D32"/>
    <w:rsid w:val="009D42BC"/>
    <w:rsid w:val="009D42D8"/>
    <w:rsid w:val="009D46BB"/>
    <w:rsid w:val="009D508B"/>
    <w:rsid w:val="009D535E"/>
    <w:rsid w:val="009D544F"/>
    <w:rsid w:val="009D5674"/>
    <w:rsid w:val="009D6E06"/>
    <w:rsid w:val="009D711E"/>
    <w:rsid w:val="009E0B21"/>
    <w:rsid w:val="009E0D9D"/>
    <w:rsid w:val="009E0EBC"/>
    <w:rsid w:val="009E1EA4"/>
    <w:rsid w:val="009E1ED9"/>
    <w:rsid w:val="009E1F9F"/>
    <w:rsid w:val="009E21DC"/>
    <w:rsid w:val="009E238C"/>
    <w:rsid w:val="009E2B53"/>
    <w:rsid w:val="009E4FBA"/>
    <w:rsid w:val="009E536C"/>
    <w:rsid w:val="009E53C6"/>
    <w:rsid w:val="009E7A75"/>
    <w:rsid w:val="009E7BC1"/>
    <w:rsid w:val="009F0695"/>
    <w:rsid w:val="009F1296"/>
    <w:rsid w:val="009F170A"/>
    <w:rsid w:val="009F22BB"/>
    <w:rsid w:val="009F296B"/>
    <w:rsid w:val="009F2C02"/>
    <w:rsid w:val="009F2CE4"/>
    <w:rsid w:val="009F394B"/>
    <w:rsid w:val="009F428D"/>
    <w:rsid w:val="009F5229"/>
    <w:rsid w:val="009F6602"/>
    <w:rsid w:val="009F6D79"/>
    <w:rsid w:val="009F7785"/>
    <w:rsid w:val="009F779C"/>
    <w:rsid w:val="009F7813"/>
    <w:rsid w:val="00A00397"/>
    <w:rsid w:val="00A00B8B"/>
    <w:rsid w:val="00A00B9C"/>
    <w:rsid w:val="00A00CA0"/>
    <w:rsid w:val="00A00F05"/>
    <w:rsid w:val="00A00FCD"/>
    <w:rsid w:val="00A016E0"/>
    <w:rsid w:val="00A02732"/>
    <w:rsid w:val="00A0279A"/>
    <w:rsid w:val="00A03387"/>
    <w:rsid w:val="00A0359E"/>
    <w:rsid w:val="00A03E85"/>
    <w:rsid w:val="00A045BC"/>
    <w:rsid w:val="00A047FE"/>
    <w:rsid w:val="00A04988"/>
    <w:rsid w:val="00A04C5D"/>
    <w:rsid w:val="00A04DB0"/>
    <w:rsid w:val="00A04DDA"/>
    <w:rsid w:val="00A04F78"/>
    <w:rsid w:val="00A05CF0"/>
    <w:rsid w:val="00A06072"/>
    <w:rsid w:val="00A06F0E"/>
    <w:rsid w:val="00A073CD"/>
    <w:rsid w:val="00A07524"/>
    <w:rsid w:val="00A077CB"/>
    <w:rsid w:val="00A10375"/>
    <w:rsid w:val="00A104C2"/>
    <w:rsid w:val="00A10683"/>
    <w:rsid w:val="00A126FF"/>
    <w:rsid w:val="00A1275B"/>
    <w:rsid w:val="00A131DD"/>
    <w:rsid w:val="00A137EC"/>
    <w:rsid w:val="00A13864"/>
    <w:rsid w:val="00A13DFE"/>
    <w:rsid w:val="00A14462"/>
    <w:rsid w:val="00A14497"/>
    <w:rsid w:val="00A14907"/>
    <w:rsid w:val="00A14A64"/>
    <w:rsid w:val="00A14A72"/>
    <w:rsid w:val="00A14F6B"/>
    <w:rsid w:val="00A150E0"/>
    <w:rsid w:val="00A15D79"/>
    <w:rsid w:val="00A169CE"/>
    <w:rsid w:val="00A1768A"/>
    <w:rsid w:val="00A200C5"/>
    <w:rsid w:val="00A202BA"/>
    <w:rsid w:val="00A202C6"/>
    <w:rsid w:val="00A20A7D"/>
    <w:rsid w:val="00A2187D"/>
    <w:rsid w:val="00A21C36"/>
    <w:rsid w:val="00A22021"/>
    <w:rsid w:val="00A229D3"/>
    <w:rsid w:val="00A22A86"/>
    <w:rsid w:val="00A236CB"/>
    <w:rsid w:val="00A2370D"/>
    <w:rsid w:val="00A23F75"/>
    <w:rsid w:val="00A24183"/>
    <w:rsid w:val="00A24524"/>
    <w:rsid w:val="00A24821"/>
    <w:rsid w:val="00A24A6B"/>
    <w:rsid w:val="00A2621F"/>
    <w:rsid w:val="00A272F5"/>
    <w:rsid w:val="00A2750A"/>
    <w:rsid w:val="00A27C49"/>
    <w:rsid w:val="00A304A1"/>
    <w:rsid w:val="00A31A70"/>
    <w:rsid w:val="00A32891"/>
    <w:rsid w:val="00A32E52"/>
    <w:rsid w:val="00A32FFB"/>
    <w:rsid w:val="00A3374C"/>
    <w:rsid w:val="00A349ED"/>
    <w:rsid w:val="00A34CAB"/>
    <w:rsid w:val="00A34EF9"/>
    <w:rsid w:val="00A3527B"/>
    <w:rsid w:val="00A35542"/>
    <w:rsid w:val="00A3577E"/>
    <w:rsid w:val="00A35DE1"/>
    <w:rsid w:val="00A36694"/>
    <w:rsid w:val="00A366B4"/>
    <w:rsid w:val="00A36B71"/>
    <w:rsid w:val="00A36C1A"/>
    <w:rsid w:val="00A37366"/>
    <w:rsid w:val="00A408C0"/>
    <w:rsid w:val="00A4191C"/>
    <w:rsid w:val="00A41E91"/>
    <w:rsid w:val="00A4204A"/>
    <w:rsid w:val="00A42CCA"/>
    <w:rsid w:val="00A43273"/>
    <w:rsid w:val="00A433B3"/>
    <w:rsid w:val="00A436BB"/>
    <w:rsid w:val="00A43BE4"/>
    <w:rsid w:val="00A44226"/>
    <w:rsid w:val="00A4423B"/>
    <w:rsid w:val="00A445F7"/>
    <w:rsid w:val="00A448CC"/>
    <w:rsid w:val="00A44C3C"/>
    <w:rsid w:val="00A451FF"/>
    <w:rsid w:val="00A457EB"/>
    <w:rsid w:val="00A45AA4"/>
    <w:rsid w:val="00A46287"/>
    <w:rsid w:val="00A46676"/>
    <w:rsid w:val="00A46CE5"/>
    <w:rsid w:val="00A475D0"/>
    <w:rsid w:val="00A47660"/>
    <w:rsid w:val="00A5000F"/>
    <w:rsid w:val="00A5154C"/>
    <w:rsid w:val="00A518E1"/>
    <w:rsid w:val="00A51E33"/>
    <w:rsid w:val="00A522EE"/>
    <w:rsid w:val="00A52572"/>
    <w:rsid w:val="00A53114"/>
    <w:rsid w:val="00A5361C"/>
    <w:rsid w:val="00A53A00"/>
    <w:rsid w:val="00A53FC7"/>
    <w:rsid w:val="00A5485B"/>
    <w:rsid w:val="00A548DC"/>
    <w:rsid w:val="00A55CD1"/>
    <w:rsid w:val="00A55D86"/>
    <w:rsid w:val="00A55EF3"/>
    <w:rsid w:val="00A57015"/>
    <w:rsid w:val="00A578DA"/>
    <w:rsid w:val="00A57E50"/>
    <w:rsid w:val="00A60389"/>
    <w:rsid w:val="00A607EB"/>
    <w:rsid w:val="00A608BA"/>
    <w:rsid w:val="00A60D6D"/>
    <w:rsid w:val="00A6146A"/>
    <w:rsid w:val="00A61AE4"/>
    <w:rsid w:val="00A624DD"/>
    <w:rsid w:val="00A6326E"/>
    <w:rsid w:val="00A63B45"/>
    <w:rsid w:val="00A64C24"/>
    <w:rsid w:val="00A6586B"/>
    <w:rsid w:val="00A65D77"/>
    <w:rsid w:val="00A65ED2"/>
    <w:rsid w:val="00A65F86"/>
    <w:rsid w:val="00A66141"/>
    <w:rsid w:val="00A66FFF"/>
    <w:rsid w:val="00A67345"/>
    <w:rsid w:val="00A67A0D"/>
    <w:rsid w:val="00A67C1D"/>
    <w:rsid w:val="00A67C7F"/>
    <w:rsid w:val="00A700D3"/>
    <w:rsid w:val="00A70459"/>
    <w:rsid w:val="00A70706"/>
    <w:rsid w:val="00A70AB1"/>
    <w:rsid w:val="00A70AE1"/>
    <w:rsid w:val="00A70F6F"/>
    <w:rsid w:val="00A7122B"/>
    <w:rsid w:val="00A7163D"/>
    <w:rsid w:val="00A71686"/>
    <w:rsid w:val="00A716AF"/>
    <w:rsid w:val="00A717EC"/>
    <w:rsid w:val="00A71C77"/>
    <w:rsid w:val="00A723CB"/>
    <w:rsid w:val="00A728ED"/>
    <w:rsid w:val="00A72ED7"/>
    <w:rsid w:val="00A73670"/>
    <w:rsid w:val="00A744D3"/>
    <w:rsid w:val="00A75158"/>
    <w:rsid w:val="00A75A2A"/>
    <w:rsid w:val="00A764CD"/>
    <w:rsid w:val="00A769FD"/>
    <w:rsid w:val="00A80064"/>
    <w:rsid w:val="00A81598"/>
    <w:rsid w:val="00A81ECD"/>
    <w:rsid w:val="00A82823"/>
    <w:rsid w:val="00A82990"/>
    <w:rsid w:val="00A82A37"/>
    <w:rsid w:val="00A83396"/>
    <w:rsid w:val="00A837A7"/>
    <w:rsid w:val="00A83991"/>
    <w:rsid w:val="00A83BBB"/>
    <w:rsid w:val="00A83E74"/>
    <w:rsid w:val="00A847D1"/>
    <w:rsid w:val="00A84A09"/>
    <w:rsid w:val="00A84EF7"/>
    <w:rsid w:val="00A8570F"/>
    <w:rsid w:val="00A85CC1"/>
    <w:rsid w:val="00A86500"/>
    <w:rsid w:val="00A86EDB"/>
    <w:rsid w:val="00A8733F"/>
    <w:rsid w:val="00A874AF"/>
    <w:rsid w:val="00A87618"/>
    <w:rsid w:val="00A87643"/>
    <w:rsid w:val="00A9084C"/>
    <w:rsid w:val="00A90B79"/>
    <w:rsid w:val="00A90E5B"/>
    <w:rsid w:val="00A91524"/>
    <w:rsid w:val="00A91E83"/>
    <w:rsid w:val="00A9273E"/>
    <w:rsid w:val="00A93972"/>
    <w:rsid w:val="00A93A03"/>
    <w:rsid w:val="00A93B83"/>
    <w:rsid w:val="00A93C54"/>
    <w:rsid w:val="00A947DD"/>
    <w:rsid w:val="00A947E1"/>
    <w:rsid w:val="00A95D24"/>
    <w:rsid w:val="00A95EE7"/>
    <w:rsid w:val="00A961B7"/>
    <w:rsid w:val="00A967E6"/>
    <w:rsid w:val="00A96A90"/>
    <w:rsid w:val="00A97490"/>
    <w:rsid w:val="00A974F6"/>
    <w:rsid w:val="00A97C2F"/>
    <w:rsid w:val="00AA0408"/>
    <w:rsid w:val="00AA1195"/>
    <w:rsid w:val="00AA1B9E"/>
    <w:rsid w:val="00AA1DBC"/>
    <w:rsid w:val="00AA36F2"/>
    <w:rsid w:val="00AA52ED"/>
    <w:rsid w:val="00AA55A7"/>
    <w:rsid w:val="00AA55C0"/>
    <w:rsid w:val="00AA5A7C"/>
    <w:rsid w:val="00AA68E9"/>
    <w:rsid w:val="00AA75F2"/>
    <w:rsid w:val="00AA7665"/>
    <w:rsid w:val="00AA79F3"/>
    <w:rsid w:val="00AA7D59"/>
    <w:rsid w:val="00AB0450"/>
    <w:rsid w:val="00AB09CA"/>
    <w:rsid w:val="00AB0A1A"/>
    <w:rsid w:val="00AB0BE7"/>
    <w:rsid w:val="00AB0D75"/>
    <w:rsid w:val="00AB1380"/>
    <w:rsid w:val="00AB146C"/>
    <w:rsid w:val="00AB249C"/>
    <w:rsid w:val="00AB2842"/>
    <w:rsid w:val="00AB29F0"/>
    <w:rsid w:val="00AB2D2F"/>
    <w:rsid w:val="00AB3377"/>
    <w:rsid w:val="00AB3394"/>
    <w:rsid w:val="00AB3657"/>
    <w:rsid w:val="00AB49D4"/>
    <w:rsid w:val="00AB49D8"/>
    <w:rsid w:val="00AB4B08"/>
    <w:rsid w:val="00AB4F12"/>
    <w:rsid w:val="00AB535E"/>
    <w:rsid w:val="00AB6180"/>
    <w:rsid w:val="00AB7951"/>
    <w:rsid w:val="00AC00ED"/>
    <w:rsid w:val="00AC0313"/>
    <w:rsid w:val="00AC2C80"/>
    <w:rsid w:val="00AC2D02"/>
    <w:rsid w:val="00AC3BAE"/>
    <w:rsid w:val="00AC42EC"/>
    <w:rsid w:val="00AC4757"/>
    <w:rsid w:val="00AC6217"/>
    <w:rsid w:val="00AC6253"/>
    <w:rsid w:val="00AC62BB"/>
    <w:rsid w:val="00AC63B8"/>
    <w:rsid w:val="00AC7038"/>
    <w:rsid w:val="00AC74FF"/>
    <w:rsid w:val="00AD00D8"/>
    <w:rsid w:val="00AD0221"/>
    <w:rsid w:val="00AD0329"/>
    <w:rsid w:val="00AD0B10"/>
    <w:rsid w:val="00AD1059"/>
    <w:rsid w:val="00AD1571"/>
    <w:rsid w:val="00AD16E5"/>
    <w:rsid w:val="00AD17B1"/>
    <w:rsid w:val="00AD19BB"/>
    <w:rsid w:val="00AD28AB"/>
    <w:rsid w:val="00AD312B"/>
    <w:rsid w:val="00AD3C1C"/>
    <w:rsid w:val="00AD3E80"/>
    <w:rsid w:val="00AD41A2"/>
    <w:rsid w:val="00AD453A"/>
    <w:rsid w:val="00AD4731"/>
    <w:rsid w:val="00AD4A73"/>
    <w:rsid w:val="00AD506C"/>
    <w:rsid w:val="00AD5B22"/>
    <w:rsid w:val="00AD5FCC"/>
    <w:rsid w:val="00AD7E4E"/>
    <w:rsid w:val="00AE0324"/>
    <w:rsid w:val="00AE0768"/>
    <w:rsid w:val="00AE0F00"/>
    <w:rsid w:val="00AE21DA"/>
    <w:rsid w:val="00AE22E4"/>
    <w:rsid w:val="00AE262D"/>
    <w:rsid w:val="00AE2A42"/>
    <w:rsid w:val="00AE2B14"/>
    <w:rsid w:val="00AE37D6"/>
    <w:rsid w:val="00AE38A0"/>
    <w:rsid w:val="00AE3A52"/>
    <w:rsid w:val="00AE3F37"/>
    <w:rsid w:val="00AE495E"/>
    <w:rsid w:val="00AE4F89"/>
    <w:rsid w:val="00AE51F5"/>
    <w:rsid w:val="00AE55CE"/>
    <w:rsid w:val="00AE5D4F"/>
    <w:rsid w:val="00AE5ECF"/>
    <w:rsid w:val="00AE6C76"/>
    <w:rsid w:val="00AE6CD7"/>
    <w:rsid w:val="00AE71DB"/>
    <w:rsid w:val="00AE76DC"/>
    <w:rsid w:val="00AE7803"/>
    <w:rsid w:val="00AE7AFE"/>
    <w:rsid w:val="00AF01F9"/>
    <w:rsid w:val="00AF0392"/>
    <w:rsid w:val="00AF0CB6"/>
    <w:rsid w:val="00AF0F5D"/>
    <w:rsid w:val="00AF2070"/>
    <w:rsid w:val="00AF2BDC"/>
    <w:rsid w:val="00AF3125"/>
    <w:rsid w:val="00AF33E2"/>
    <w:rsid w:val="00AF4303"/>
    <w:rsid w:val="00AF4487"/>
    <w:rsid w:val="00AF4C83"/>
    <w:rsid w:val="00AF4EDD"/>
    <w:rsid w:val="00AF533B"/>
    <w:rsid w:val="00AF624D"/>
    <w:rsid w:val="00AF6509"/>
    <w:rsid w:val="00AF696E"/>
    <w:rsid w:val="00AF775F"/>
    <w:rsid w:val="00AF78B1"/>
    <w:rsid w:val="00AF7978"/>
    <w:rsid w:val="00AF7E47"/>
    <w:rsid w:val="00B00146"/>
    <w:rsid w:val="00B0015A"/>
    <w:rsid w:val="00B01A17"/>
    <w:rsid w:val="00B01E53"/>
    <w:rsid w:val="00B02392"/>
    <w:rsid w:val="00B02547"/>
    <w:rsid w:val="00B02707"/>
    <w:rsid w:val="00B02894"/>
    <w:rsid w:val="00B028D4"/>
    <w:rsid w:val="00B02C58"/>
    <w:rsid w:val="00B03FA7"/>
    <w:rsid w:val="00B04144"/>
    <w:rsid w:val="00B04321"/>
    <w:rsid w:val="00B043C0"/>
    <w:rsid w:val="00B047F9"/>
    <w:rsid w:val="00B05193"/>
    <w:rsid w:val="00B0536E"/>
    <w:rsid w:val="00B05A58"/>
    <w:rsid w:val="00B05C01"/>
    <w:rsid w:val="00B06CD9"/>
    <w:rsid w:val="00B07350"/>
    <w:rsid w:val="00B073A1"/>
    <w:rsid w:val="00B075FF"/>
    <w:rsid w:val="00B078FB"/>
    <w:rsid w:val="00B07928"/>
    <w:rsid w:val="00B10373"/>
    <w:rsid w:val="00B108FB"/>
    <w:rsid w:val="00B113E4"/>
    <w:rsid w:val="00B11702"/>
    <w:rsid w:val="00B123E2"/>
    <w:rsid w:val="00B12772"/>
    <w:rsid w:val="00B13AA0"/>
    <w:rsid w:val="00B13CF0"/>
    <w:rsid w:val="00B13DA5"/>
    <w:rsid w:val="00B13E01"/>
    <w:rsid w:val="00B14338"/>
    <w:rsid w:val="00B14732"/>
    <w:rsid w:val="00B14E48"/>
    <w:rsid w:val="00B14EC2"/>
    <w:rsid w:val="00B14EFE"/>
    <w:rsid w:val="00B15405"/>
    <w:rsid w:val="00B156EB"/>
    <w:rsid w:val="00B15DD1"/>
    <w:rsid w:val="00B15E3B"/>
    <w:rsid w:val="00B16D70"/>
    <w:rsid w:val="00B16F1B"/>
    <w:rsid w:val="00B175B1"/>
    <w:rsid w:val="00B203F4"/>
    <w:rsid w:val="00B21ACE"/>
    <w:rsid w:val="00B2212F"/>
    <w:rsid w:val="00B22595"/>
    <w:rsid w:val="00B2331D"/>
    <w:rsid w:val="00B23B86"/>
    <w:rsid w:val="00B23DDA"/>
    <w:rsid w:val="00B23F05"/>
    <w:rsid w:val="00B24173"/>
    <w:rsid w:val="00B241FA"/>
    <w:rsid w:val="00B24923"/>
    <w:rsid w:val="00B24996"/>
    <w:rsid w:val="00B25618"/>
    <w:rsid w:val="00B25AB6"/>
    <w:rsid w:val="00B25B1A"/>
    <w:rsid w:val="00B26075"/>
    <w:rsid w:val="00B269F2"/>
    <w:rsid w:val="00B27003"/>
    <w:rsid w:val="00B276F2"/>
    <w:rsid w:val="00B27ED8"/>
    <w:rsid w:val="00B30447"/>
    <w:rsid w:val="00B3090F"/>
    <w:rsid w:val="00B309C7"/>
    <w:rsid w:val="00B31F4D"/>
    <w:rsid w:val="00B32201"/>
    <w:rsid w:val="00B336A6"/>
    <w:rsid w:val="00B33710"/>
    <w:rsid w:val="00B3393C"/>
    <w:rsid w:val="00B34192"/>
    <w:rsid w:val="00B342A6"/>
    <w:rsid w:val="00B34C39"/>
    <w:rsid w:val="00B35EE7"/>
    <w:rsid w:val="00B35F11"/>
    <w:rsid w:val="00B37269"/>
    <w:rsid w:val="00B37352"/>
    <w:rsid w:val="00B4088D"/>
    <w:rsid w:val="00B40AC6"/>
    <w:rsid w:val="00B40E3B"/>
    <w:rsid w:val="00B413E1"/>
    <w:rsid w:val="00B41772"/>
    <w:rsid w:val="00B41A98"/>
    <w:rsid w:val="00B41EB9"/>
    <w:rsid w:val="00B41ECB"/>
    <w:rsid w:val="00B42794"/>
    <w:rsid w:val="00B42C92"/>
    <w:rsid w:val="00B42D7E"/>
    <w:rsid w:val="00B43634"/>
    <w:rsid w:val="00B439E6"/>
    <w:rsid w:val="00B4417F"/>
    <w:rsid w:val="00B44D33"/>
    <w:rsid w:val="00B452AE"/>
    <w:rsid w:val="00B45D10"/>
    <w:rsid w:val="00B45EEA"/>
    <w:rsid w:val="00B46336"/>
    <w:rsid w:val="00B46DA0"/>
    <w:rsid w:val="00B46E68"/>
    <w:rsid w:val="00B4706B"/>
    <w:rsid w:val="00B47440"/>
    <w:rsid w:val="00B4753B"/>
    <w:rsid w:val="00B47C05"/>
    <w:rsid w:val="00B50716"/>
    <w:rsid w:val="00B50E07"/>
    <w:rsid w:val="00B50FDE"/>
    <w:rsid w:val="00B51D58"/>
    <w:rsid w:val="00B52286"/>
    <w:rsid w:val="00B52490"/>
    <w:rsid w:val="00B52E05"/>
    <w:rsid w:val="00B53224"/>
    <w:rsid w:val="00B533F3"/>
    <w:rsid w:val="00B5340F"/>
    <w:rsid w:val="00B54509"/>
    <w:rsid w:val="00B54891"/>
    <w:rsid w:val="00B548C8"/>
    <w:rsid w:val="00B54D49"/>
    <w:rsid w:val="00B54F38"/>
    <w:rsid w:val="00B551C2"/>
    <w:rsid w:val="00B55E21"/>
    <w:rsid w:val="00B56708"/>
    <w:rsid w:val="00B573A5"/>
    <w:rsid w:val="00B5748F"/>
    <w:rsid w:val="00B57863"/>
    <w:rsid w:val="00B57F00"/>
    <w:rsid w:val="00B60165"/>
    <w:rsid w:val="00B60B09"/>
    <w:rsid w:val="00B617DE"/>
    <w:rsid w:val="00B61A70"/>
    <w:rsid w:val="00B62002"/>
    <w:rsid w:val="00B634AF"/>
    <w:rsid w:val="00B639E3"/>
    <w:rsid w:val="00B63BC1"/>
    <w:rsid w:val="00B64926"/>
    <w:rsid w:val="00B64B0A"/>
    <w:rsid w:val="00B65658"/>
    <w:rsid w:val="00B65677"/>
    <w:rsid w:val="00B65DC8"/>
    <w:rsid w:val="00B6608E"/>
    <w:rsid w:val="00B660BD"/>
    <w:rsid w:val="00B6686E"/>
    <w:rsid w:val="00B668E8"/>
    <w:rsid w:val="00B66F38"/>
    <w:rsid w:val="00B6705F"/>
    <w:rsid w:val="00B706D6"/>
    <w:rsid w:val="00B708E7"/>
    <w:rsid w:val="00B71A87"/>
    <w:rsid w:val="00B71DFD"/>
    <w:rsid w:val="00B72D58"/>
    <w:rsid w:val="00B736B7"/>
    <w:rsid w:val="00B73A3F"/>
    <w:rsid w:val="00B7439A"/>
    <w:rsid w:val="00B743E5"/>
    <w:rsid w:val="00B74B1E"/>
    <w:rsid w:val="00B7520B"/>
    <w:rsid w:val="00B75506"/>
    <w:rsid w:val="00B75522"/>
    <w:rsid w:val="00B755FD"/>
    <w:rsid w:val="00B758DA"/>
    <w:rsid w:val="00B75B9F"/>
    <w:rsid w:val="00B75C9C"/>
    <w:rsid w:val="00B75CF4"/>
    <w:rsid w:val="00B75DE8"/>
    <w:rsid w:val="00B768A0"/>
    <w:rsid w:val="00B76AB4"/>
    <w:rsid w:val="00B76B1A"/>
    <w:rsid w:val="00B76DFA"/>
    <w:rsid w:val="00B777C1"/>
    <w:rsid w:val="00B77FC6"/>
    <w:rsid w:val="00B80088"/>
    <w:rsid w:val="00B800CE"/>
    <w:rsid w:val="00B80242"/>
    <w:rsid w:val="00B80724"/>
    <w:rsid w:val="00B8096A"/>
    <w:rsid w:val="00B80CDE"/>
    <w:rsid w:val="00B8110E"/>
    <w:rsid w:val="00B8126A"/>
    <w:rsid w:val="00B81683"/>
    <w:rsid w:val="00B81F1B"/>
    <w:rsid w:val="00B8245B"/>
    <w:rsid w:val="00B82B69"/>
    <w:rsid w:val="00B82F51"/>
    <w:rsid w:val="00B832CD"/>
    <w:rsid w:val="00B8352A"/>
    <w:rsid w:val="00B8400A"/>
    <w:rsid w:val="00B845F1"/>
    <w:rsid w:val="00B848DA"/>
    <w:rsid w:val="00B851DC"/>
    <w:rsid w:val="00B85B15"/>
    <w:rsid w:val="00B85D2B"/>
    <w:rsid w:val="00B86041"/>
    <w:rsid w:val="00B8632E"/>
    <w:rsid w:val="00B8734F"/>
    <w:rsid w:val="00B873D4"/>
    <w:rsid w:val="00B8780B"/>
    <w:rsid w:val="00B87B08"/>
    <w:rsid w:val="00B90899"/>
    <w:rsid w:val="00B91B49"/>
    <w:rsid w:val="00B92FEE"/>
    <w:rsid w:val="00B93BE0"/>
    <w:rsid w:val="00B93C2A"/>
    <w:rsid w:val="00B94103"/>
    <w:rsid w:val="00B941EB"/>
    <w:rsid w:val="00B94C69"/>
    <w:rsid w:val="00B952DB"/>
    <w:rsid w:val="00B95CDA"/>
    <w:rsid w:val="00B96367"/>
    <w:rsid w:val="00B9699E"/>
    <w:rsid w:val="00B96B01"/>
    <w:rsid w:val="00B96EC6"/>
    <w:rsid w:val="00B979B7"/>
    <w:rsid w:val="00B97A43"/>
    <w:rsid w:val="00B97A4D"/>
    <w:rsid w:val="00B97C0F"/>
    <w:rsid w:val="00B97E30"/>
    <w:rsid w:val="00BA0339"/>
    <w:rsid w:val="00BA0508"/>
    <w:rsid w:val="00BA0A4C"/>
    <w:rsid w:val="00BA0E8E"/>
    <w:rsid w:val="00BA105E"/>
    <w:rsid w:val="00BA1BFB"/>
    <w:rsid w:val="00BA1DD5"/>
    <w:rsid w:val="00BA2214"/>
    <w:rsid w:val="00BA2A03"/>
    <w:rsid w:val="00BA3AC5"/>
    <w:rsid w:val="00BA3B18"/>
    <w:rsid w:val="00BA40D3"/>
    <w:rsid w:val="00BA4788"/>
    <w:rsid w:val="00BA4BFB"/>
    <w:rsid w:val="00BA5442"/>
    <w:rsid w:val="00BA5768"/>
    <w:rsid w:val="00BA5B5F"/>
    <w:rsid w:val="00BA5C82"/>
    <w:rsid w:val="00BA6615"/>
    <w:rsid w:val="00BA6933"/>
    <w:rsid w:val="00BA70C8"/>
    <w:rsid w:val="00BA7507"/>
    <w:rsid w:val="00BA7521"/>
    <w:rsid w:val="00BA7FF4"/>
    <w:rsid w:val="00BB01DF"/>
    <w:rsid w:val="00BB043F"/>
    <w:rsid w:val="00BB0BEA"/>
    <w:rsid w:val="00BB0E63"/>
    <w:rsid w:val="00BB18E1"/>
    <w:rsid w:val="00BB1B1F"/>
    <w:rsid w:val="00BB231F"/>
    <w:rsid w:val="00BB233B"/>
    <w:rsid w:val="00BB2971"/>
    <w:rsid w:val="00BB2AF3"/>
    <w:rsid w:val="00BB3701"/>
    <w:rsid w:val="00BB37A7"/>
    <w:rsid w:val="00BB3C81"/>
    <w:rsid w:val="00BB4333"/>
    <w:rsid w:val="00BB44C5"/>
    <w:rsid w:val="00BB4748"/>
    <w:rsid w:val="00BB49CF"/>
    <w:rsid w:val="00BB4C93"/>
    <w:rsid w:val="00BB5155"/>
    <w:rsid w:val="00BB548E"/>
    <w:rsid w:val="00BB660B"/>
    <w:rsid w:val="00BB6D4D"/>
    <w:rsid w:val="00BB790D"/>
    <w:rsid w:val="00BB7C74"/>
    <w:rsid w:val="00BB7E80"/>
    <w:rsid w:val="00BC0A54"/>
    <w:rsid w:val="00BC2267"/>
    <w:rsid w:val="00BC2904"/>
    <w:rsid w:val="00BC30AA"/>
    <w:rsid w:val="00BC3318"/>
    <w:rsid w:val="00BC38CF"/>
    <w:rsid w:val="00BC396B"/>
    <w:rsid w:val="00BC4CC2"/>
    <w:rsid w:val="00BC5046"/>
    <w:rsid w:val="00BC578B"/>
    <w:rsid w:val="00BC5CE4"/>
    <w:rsid w:val="00BC6841"/>
    <w:rsid w:val="00BC7654"/>
    <w:rsid w:val="00BC7A6F"/>
    <w:rsid w:val="00BC7E24"/>
    <w:rsid w:val="00BD09D3"/>
    <w:rsid w:val="00BD10F7"/>
    <w:rsid w:val="00BD26CD"/>
    <w:rsid w:val="00BD3C32"/>
    <w:rsid w:val="00BD4712"/>
    <w:rsid w:val="00BD4F77"/>
    <w:rsid w:val="00BD5945"/>
    <w:rsid w:val="00BD599A"/>
    <w:rsid w:val="00BD5B37"/>
    <w:rsid w:val="00BD5C39"/>
    <w:rsid w:val="00BD629C"/>
    <w:rsid w:val="00BD640B"/>
    <w:rsid w:val="00BD6A94"/>
    <w:rsid w:val="00BD6EA9"/>
    <w:rsid w:val="00BD7316"/>
    <w:rsid w:val="00BD7486"/>
    <w:rsid w:val="00BD7675"/>
    <w:rsid w:val="00BD77A0"/>
    <w:rsid w:val="00BE0298"/>
    <w:rsid w:val="00BE02DF"/>
    <w:rsid w:val="00BE0BD1"/>
    <w:rsid w:val="00BE0E80"/>
    <w:rsid w:val="00BE0F24"/>
    <w:rsid w:val="00BE1743"/>
    <w:rsid w:val="00BE1A09"/>
    <w:rsid w:val="00BE377E"/>
    <w:rsid w:val="00BE3AB8"/>
    <w:rsid w:val="00BE4F63"/>
    <w:rsid w:val="00BE514D"/>
    <w:rsid w:val="00BE5323"/>
    <w:rsid w:val="00BE591E"/>
    <w:rsid w:val="00BE62FA"/>
    <w:rsid w:val="00BE77DE"/>
    <w:rsid w:val="00BE7BA9"/>
    <w:rsid w:val="00BF04BF"/>
    <w:rsid w:val="00BF059F"/>
    <w:rsid w:val="00BF05F8"/>
    <w:rsid w:val="00BF0D62"/>
    <w:rsid w:val="00BF129D"/>
    <w:rsid w:val="00BF17F6"/>
    <w:rsid w:val="00BF2C0A"/>
    <w:rsid w:val="00BF2E76"/>
    <w:rsid w:val="00BF362A"/>
    <w:rsid w:val="00BF3A2F"/>
    <w:rsid w:val="00BF3E96"/>
    <w:rsid w:val="00BF40F4"/>
    <w:rsid w:val="00BF5463"/>
    <w:rsid w:val="00BF557C"/>
    <w:rsid w:val="00BF6155"/>
    <w:rsid w:val="00BF636D"/>
    <w:rsid w:val="00BF6448"/>
    <w:rsid w:val="00BF656B"/>
    <w:rsid w:val="00BF6862"/>
    <w:rsid w:val="00BF7533"/>
    <w:rsid w:val="00BF7C12"/>
    <w:rsid w:val="00BF7C5E"/>
    <w:rsid w:val="00C00CE8"/>
    <w:rsid w:val="00C011D0"/>
    <w:rsid w:val="00C01FAD"/>
    <w:rsid w:val="00C022CD"/>
    <w:rsid w:val="00C02662"/>
    <w:rsid w:val="00C03284"/>
    <w:rsid w:val="00C032D0"/>
    <w:rsid w:val="00C03864"/>
    <w:rsid w:val="00C04256"/>
    <w:rsid w:val="00C042A4"/>
    <w:rsid w:val="00C0584E"/>
    <w:rsid w:val="00C05937"/>
    <w:rsid w:val="00C059AE"/>
    <w:rsid w:val="00C05B21"/>
    <w:rsid w:val="00C06331"/>
    <w:rsid w:val="00C0643D"/>
    <w:rsid w:val="00C06A81"/>
    <w:rsid w:val="00C06B1F"/>
    <w:rsid w:val="00C06E50"/>
    <w:rsid w:val="00C06FB5"/>
    <w:rsid w:val="00C07FC9"/>
    <w:rsid w:val="00C10B31"/>
    <w:rsid w:val="00C11A85"/>
    <w:rsid w:val="00C12380"/>
    <w:rsid w:val="00C12A12"/>
    <w:rsid w:val="00C12BAD"/>
    <w:rsid w:val="00C13497"/>
    <w:rsid w:val="00C13AA0"/>
    <w:rsid w:val="00C14605"/>
    <w:rsid w:val="00C147E3"/>
    <w:rsid w:val="00C1484D"/>
    <w:rsid w:val="00C148E8"/>
    <w:rsid w:val="00C1496E"/>
    <w:rsid w:val="00C14F87"/>
    <w:rsid w:val="00C152F4"/>
    <w:rsid w:val="00C16102"/>
    <w:rsid w:val="00C163AD"/>
    <w:rsid w:val="00C167C4"/>
    <w:rsid w:val="00C167F5"/>
    <w:rsid w:val="00C168C2"/>
    <w:rsid w:val="00C176F4"/>
    <w:rsid w:val="00C177DB"/>
    <w:rsid w:val="00C17920"/>
    <w:rsid w:val="00C17D64"/>
    <w:rsid w:val="00C17FBF"/>
    <w:rsid w:val="00C17FCF"/>
    <w:rsid w:val="00C20AD0"/>
    <w:rsid w:val="00C20DEE"/>
    <w:rsid w:val="00C21951"/>
    <w:rsid w:val="00C22785"/>
    <w:rsid w:val="00C22786"/>
    <w:rsid w:val="00C22A8F"/>
    <w:rsid w:val="00C22CD4"/>
    <w:rsid w:val="00C23E89"/>
    <w:rsid w:val="00C23F55"/>
    <w:rsid w:val="00C240C0"/>
    <w:rsid w:val="00C249D4"/>
    <w:rsid w:val="00C24EA5"/>
    <w:rsid w:val="00C24F55"/>
    <w:rsid w:val="00C250A4"/>
    <w:rsid w:val="00C25CB1"/>
    <w:rsid w:val="00C26EBF"/>
    <w:rsid w:val="00C27433"/>
    <w:rsid w:val="00C277E9"/>
    <w:rsid w:val="00C27AA5"/>
    <w:rsid w:val="00C27B10"/>
    <w:rsid w:val="00C27D93"/>
    <w:rsid w:val="00C319DE"/>
    <w:rsid w:val="00C31BAC"/>
    <w:rsid w:val="00C31E0E"/>
    <w:rsid w:val="00C32110"/>
    <w:rsid w:val="00C3220F"/>
    <w:rsid w:val="00C32230"/>
    <w:rsid w:val="00C32449"/>
    <w:rsid w:val="00C3261C"/>
    <w:rsid w:val="00C336BA"/>
    <w:rsid w:val="00C33AD7"/>
    <w:rsid w:val="00C3416D"/>
    <w:rsid w:val="00C347F9"/>
    <w:rsid w:val="00C34A01"/>
    <w:rsid w:val="00C34F89"/>
    <w:rsid w:val="00C355D3"/>
    <w:rsid w:val="00C357F5"/>
    <w:rsid w:val="00C35B22"/>
    <w:rsid w:val="00C35BDC"/>
    <w:rsid w:val="00C369BE"/>
    <w:rsid w:val="00C36B7A"/>
    <w:rsid w:val="00C37226"/>
    <w:rsid w:val="00C40275"/>
    <w:rsid w:val="00C408CB"/>
    <w:rsid w:val="00C40A6C"/>
    <w:rsid w:val="00C40A8A"/>
    <w:rsid w:val="00C41C38"/>
    <w:rsid w:val="00C421AC"/>
    <w:rsid w:val="00C42402"/>
    <w:rsid w:val="00C42B03"/>
    <w:rsid w:val="00C431F1"/>
    <w:rsid w:val="00C433FB"/>
    <w:rsid w:val="00C43C76"/>
    <w:rsid w:val="00C43FB1"/>
    <w:rsid w:val="00C449E9"/>
    <w:rsid w:val="00C45389"/>
    <w:rsid w:val="00C46E3C"/>
    <w:rsid w:val="00C479C3"/>
    <w:rsid w:val="00C47D0F"/>
    <w:rsid w:val="00C5011A"/>
    <w:rsid w:val="00C50364"/>
    <w:rsid w:val="00C5098E"/>
    <w:rsid w:val="00C50FC2"/>
    <w:rsid w:val="00C51BE6"/>
    <w:rsid w:val="00C5297D"/>
    <w:rsid w:val="00C529B2"/>
    <w:rsid w:val="00C53C15"/>
    <w:rsid w:val="00C5420E"/>
    <w:rsid w:val="00C543EC"/>
    <w:rsid w:val="00C54908"/>
    <w:rsid w:val="00C54D30"/>
    <w:rsid w:val="00C551ED"/>
    <w:rsid w:val="00C55B46"/>
    <w:rsid w:val="00C56100"/>
    <w:rsid w:val="00C56400"/>
    <w:rsid w:val="00C5699A"/>
    <w:rsid w:val="00C5729B"/>
    <w:rsid w:val="00C57554"/>
    <w:rsid w:val="00C60255"/>
    <w:rsid w:val="00C60684"/>
    <w:rsid w:val="00C60EF4"/>
    <w:rsid w:val="00C61452"/>
    <w:rsid w:val="00C61A03"/>
    <w:rsid w:val="00C61E31"/>
    <w:rsid w:val="00C61FB6"/>
    <w:rsid w:val="00C62216"/>
    <w:rsid w:val="00C623D9"/>
    <w:rsid w:val="00C625F0"/>
    <w:rsid w:val="00C62FDB"/>
    <w:rsid w:val="00C632D0"/>
    <w:rsid w:val="00C63782"/>
    <w:rsid w:val="00C63F63"/>
    <w:rsid w:val="00C64141"/>
    <w:rsid w:val="00C64D3D"/>
    <w:rsid w:val="00C656FF"/>
    <w:rsid w:val="00C6573C"/>
    <w:rsid w:val="00C65BED"/>
    <w:rsid w:val="00C65D71"/>
    <w:rsid w:val="00C662AC"/>
    <w:rsid w:val="00C6648A"/>
    <w:rsid w:val="00C66909"/>
    <w:rsid w:val="00C66D0D"/>
    <w:rsid w:val="00C66FEA"/>
    <w:rsid w:val="00C67650"/>
    <w:rsid w:val="00C67934"/>
    <w:rsid w:val="00C67B66"/>
    <w:rsid w:val="00C70515"/>
    <w:rsid w:val="00C70E6C"/>
    <w:rsid w:val="00C70FD5"/>
    <w:rsid w:val="00C7234C"/>
    <w:rsid w:val="00C72440"/>
    <w:rsid w:val="00C72848"/>
    <w:rsid w:val="00C72D25"/>
    <w:rsid w:val="00C7302C"/>
    <w:rsid w:val="00C73CD8"/>
    <w:rsid w:val="00C73EF3"/>
    <w:rsid w:val="00C75398"/>
    <w:rsid w:val="00C7627A"/>
    <w:rsid w:val="00C7629C"/>
    <w:rsid w:val="00C76351"/>
    <w:rsid w:val="00C76521"/>
    <w:rsid w:val="00C76901"/>
    <w:rsid w:val="00C77002"/>
    <w:rsid w:val="00C802EC"/>
    <w:rsid w:val="00C8064B"/>
    <w:rsid w:val="00C80FAA"/>
    <w:rsid w:val="00C81150"/>
    <w:rsid w:val="00C82D7B"/>
    <w:rsid w:val="00C8363F"/>
    <w:rsid w:val="00C83668"/>
    <w:rsid w:val="00C83B2C"/>
    <w:rsid w:val="00C83B7A"/>
    <w:rsid w:val="00C843D8"/>
    <w:rsid w:val="00C86178"/>
    <w:rsid w:val="00C8641C"/>
    <w:rsid w:val="00C86DF2"/>
    <w:rsid w:val="00C87B59"/>
    <w:rsid w:val="00C9027E"/>
    <w:rsid w:val="00C9067E"/>
    <w:rsid w:val="00C90C33"/>
    <w:rsid w:val="00C90D72"/>
    <w:rsid w:val="00C90D8F"/>
    <w:rsid w:val="00C91AFD"/>
    <w:rsid w:val="00C92432"/>
    <w:rsid w:val="00C9291B"/>
    <w:rsid w:val="00C93138"/>
    <w:rsid w:val="00C93483"/>
    <w:rsid w:val="00C93C66"/>
    <w:rsid w:val="00C93CAB"/>
    <w:rsid w:val="00C94216"/>
    <w:rsid w:val="00C94555"/>
    <w:rsid w:val="00C94770"/>
    <w:rsid w:val="00C948BC"/>
    <w:rsid w:val="00C95693"/>
    <w:rsid w:val="00C95BA9"/>
    <w:rsid w:val="00C96530"/>
    <w:rsid w:val="00C97710"/>
    <w:rsid w:val="00CA140D"/>
    <w:rsid w:val="00CA184A"/>
    <w:rsid w:val="00CA1E8A"/>
    <w:rsid w:val="00CA306E"/>
    <w:rsid w:val="00CA3127"/>
    <w:rsid w:val="00CA3A64"/>
    <w:rsid w:val="00CA4B38"/>
    <w:rsid w:val="00CA4C7F"/>
    <w:rsid w:val="00CA51A3"/>
    <w:rsid w:val="00CA528D"/>
    <w:rsid w:val="00CA5904"/>
    <w:rsid w:val="00CA5AFB"/>
    <w:rsid w:val="00CA5D35"/>
    <w:rsid w:val="00CA5E07"/>
    <w:rsid w:val="00CA621C"/>
    <w:rsid w:val="00CA64D2"/>
    <w:rsid w:val="00CA6857"/>
    <w:rsid w:val="00CA6C14"/>
    <w:rsid w:val="00CA6F56"/>
    <w:rsid w:val="00CA6F5A"/>
    <w:rsid w:val="00CA7549"/>
    <w:rsid w:val="00CA77C0"/>
    <w:rsid w:val="00CB04AB"/>
    <w:rsid w:val="00CB0976"/>
    <w:rsid w:val="00CB0EB2"/>
    <w:rsid w:val="00CB1484"/>
    <w:rsid w:val="00CB15E6"/>
    <w:rsid w:val="00CB1F24"/>
    <w:rsid w:val="00CB2647"/>
    <w:rsid w:val="00CB2A02"/>
    <w:rsid w:val="00CB2BB9"/>
    <w:rsid w:val="00CB2E7C"/>
    <w:rsid w:val="00CB32E6"/>
    <w:rsid w:val="00CB3B99"/>
    <w:rsid w:val="00CB3BC7"/>
    <w:rsid w:val="00CB4AE1"/>
    <w:rsid w:val="00CB5463"/>
    <w:rsid w:val="00CB56F1"/>
    <w:rsid w:val="00CB58F4"/>
    <w:rsid w:val="00CB5A36"/>
    <w:rsid w:val="00CB6C34"/>
    <w:rsid w:val="00CB6E04"/>
    <w:rsid w:val="00CB73BD"/>
    <w:rsid w:val="00CB742A"/>
    <w:rsid w:val="00CB797C"/>
    <w:rsid w:val="00CC1E9B"/>
    <w:rsid w:val="00CC2507"/>
    <w:rsid w:val="00CC28F3"/>
    <w:rsid w:val="00CC31A8"/>
    <w:rsid w:val="00CC3E59"/>
    <w:rsid w:val="00CC48F7"/>
    <w:rsid w:val="00CC4A5F"/>
    <w:rsid w:val="00CC4D3A"/>
    <w:rsid w:val="00CC62F5"/>
    <w:rsid w:val="00CC6474"/>
    <w:rsid w:val="00CC652D"/>
    <w:rsid w:val="00CC685B"/>
    <w:rsid w:val="00CC6EF1"/>
    <w:rsid w:val="00CC7B12"/>
    <w:rsid w:val="00CC7C67"/>
    <w:rsid w:val="00CD0527"/>
    <w:rsid w:val="00CD05EA"/>
    <w:rsid w:val="00CD0C2D"/>
    <w:rsid w:val="00CD120B"/>
    <w:rsid w:val="00CD2158"/>
    <w:rsid w:val="00CD28DA"/>
    <w:rsid w:val="00CD2BCF"/>
    <w:rsid w:val="00CD36AD"/>
    <w:rsid w:val="00CD381D"/>
    <w:rsid w:val="00CD41CA"/>
    <w:rsid w:val="00CD44A4"/>
    <w:rsid w:val="00CD4614"/>
    <w:rsid w:val="00CD4BDA"/>
    <w:rsid w:val="00CD51CD"/>
    <w:rsid w:val="00CD59D9"/>
    <w:rsid w:val="00CD5BB1"/>
    <w:rsid w:val="00CD6353"/>
    <w:rsid w:val="00CD6C69"/>
    <w:rsid w:val="00CD744D"/>
    <w:rsid w:val="00CE22E2"/>
    <w:rsid w:val="00CE241C"/>
    <w:rsid w:val="00CE2F70"/>
    <w:rsid w:val="00CE33C9"/>
    <w:rsid w:val="00CE49CE"/>
    <w:rsid w:val="00CE4A85"/>
    <w:rsid w:val="00CE53F7"/>
    <w:rsid w:val="00CE55BC"/>
    <w:rsid w:val="00CE5EFF"/>
    <w:rsid w:val="00CE656D"/>
    <w:rsid w:val="00CE70B1"/>
    <w:rsid w:val="00CE7752"/>
    <w:rsid w:val="00CE7874"/>
    <w:rsid w:val="00CF0CD2"/>
    <w:rsid w:val="00CF0EDF"/>
    <w:rsid w:val="00CF2019"/>
    <w:rsid w:val="00CF216F"/>
    <w:rsid w:val="00CF2514"/>
    <w:rsid w:val="00CF2879"/>
    <w:rsid w:val="00CF2D24"/>
    <w:rsid w:val="00CF378F"/>
    <w:rsid w:val="00CF38D5"/>
    <w:rsid w:val="00CF3A36"/>
    <w:rsid w:val="00CF3E90"/>
    <w:rsid w:val="00CF4210"/>
    <w:rsid w:val="00CF5287"/>
    <w:rsid w:val="00CF5EB8"/>
    <w:rsid w:val="00CF635C"/>
    <w:rsid w:val="00CF6C09"/>
    <w:rsid w:val="00D006A0"/>
    <w:rsid w:val="00D0089F"/>
    <w:rsid w:val="00D010F0"/>
    <w:rsid w:val="00D015A9"/>
    <w:rsid w:val="00D0162C"/>
    <w:rsid w:val="00D01A6B"/>
    <w:rsid w:val="00D02779"/>
    <w:rsid w:val="00D0289B"/>
    <w:rsid w:val="00D02C44"/>
    <w:rsid w:val="00D03230"/>
    <w:rsid w:val="00D0380D"/>
    <w:rsid w:val="00D03EE9"/>
    <w:rsid w:val="00D0538B"/>
    <w:rsid w:val="00D05F48"/>
    <w:rsid w:val="00D05FD3"/>
    <w:rsid w:val="00D060C1"/>
    <w:rsid w:val="00D06523"/>
    <w:rsid w:val="00D07731"/>
    <w:rsid w:val="00D07AC7"/>
    <w:rsid w:val="00D102EF"/>
    <w:rsid w:val="00D1072E"/>
    <w:rsid w:val="00D1079C"/>
    <w:rsid w:val="00D117B8"/>
    <w:rsid w:val="00D11A4C"/>
    <w:rsid w:val="00D126CC"/>
    <w:rsid w:val="00D12A34"/>
    <w:rsid w:val="00D12FCB"/>
    <w:rsid w:val="00D149F1"/>
    <w:rsid w:val="00D14D5D"/>
    <w:rsid w:val="00D14F9E"/>
    <w:rsid w:val="00D15323"/>
    <w:rsid w:val="00D15516"/>
    <w:rsid w:val="00D157EE"/>
    <w:rsid w:val="00D157F6"/>
    <w:rsid w:val="00D15909"/>
    <w:rsid w:val="00D16CD9"/>
    <w:rsid w:val="00D16EEA"/>
    <w:rsid w:val="00D17598"/>
    <w:rsid w:val="00D17893"/>
    <w:rsid w:val="00D17E20"/>
    <w:rsid w:val="00D209EE"/>
    <w:rsid w:val="00D210F2"/>
    <w:rsid w:val="00D2194C"/>
    <w:rsid w:val="00D21F2D"/>
    <w:rsid w:val="00D223C2"/>
    <w:rsid w:val="00D227FD"/>
    <w:rsid w:val="00D228AC"/>
    <w:rsid w:val="00D2330C"/>
    <w:rsid w:val="00D23615"/>
    <w:rsid w:val="00D23A17"/>
    <w:rsid w:val="00D23C25"/>
    <w:rsid w:val="00D23D50"/>
    <w:rsid w:val="00D24185"/>
    <w:rsid w:val="00D24AB9"/>
    <w:rsid w:val="00D24BD3"/>
    <w:rsid w:val="00D25B2F"/>
    <w:rsid w:val="00D2612C"/>
    <w:rsid w:val="00D26A6F"/>
    <w:rsid w:val="00D26F90"/>
    <w:rsid w:val="00D27618"/>
    <w:rsid w:val="00D278CB"/>
    <w:rsid w:val="00D27B62"/>
    <w:rsid w:val="00D30301"/>
    <w:rsid w:val="00D30763"/>
    <w:rsid w:val="00D31249"/>
    <w:rsid w:val="00D313C4"/>
    <w:rsid w:val="00D31404"/>
    <w:rsid w:val="00D3162C"/>
    <w:rsid w:val="00D31F22"/>
    <w:rsid w:val="00D32782"/>
    <w:rsid w:val="00D327B9"/>
    <w:rsid w:val="00D333E5"/>
    <w:rsid w:val="00D33F19"/>
    <w:rsid w:val="00D3403F"/>
    <w:rsid w:val="00D34228"/>
    <w:rsid w:val="00D34AF3"/>
    <w:rsid w:val="00D34D77"/>
    <w:rsid w:val="00D36480"/>
    <w:rsid w:val="00D36B71"/>
    <w:rsid w:val="00D3711E"/>
    <w:rsid w:val="00D37183"/>
    <w:rsid w:val="00D37D88"/>
    <w:rsid w:val="00D37D89"/>
    <w:rsid w:val="00D409ED"/>
    <w:rsid w:val="00D40D72"/>
    <w:rsid w:val="00D40E81"/>
    <w:rsid w:val="00D40E87"/>
    <w:rsid w:val="00D40FB1"/>
    <w:rsid w:val="00D4128D"/>
    <w:rsid w:val="00D41AF6"/>
    <w:rsid w:val="00D41FE9"/>
    <w:rsid w:val="00D43971"/>
    <w:rsid w:val="00D43CE8"/>
    <w:rsid w:val="00D441EA"/>
    <w:rsid w:val="00D453D3"/>
    <w:rsid w:val="00D45904"/>
    <w:rsid w:val="00D45BF0"/>
    <w:rsid w:val="00D45D28"/>
    <w:rsid w:val="00D46582"/>
    <w:rsid w:val="00D46A7C"/>
    <w:rsid w:val="00D46AB6"/>
    <w:rsid w:val="00D46DAE"/>
    <w:rsid w:val="00D475D6"/>
    <w:rsid w:val="00D5045D"/>
    <w:rsid w:val="00D5080B"/>
    <w:rsid w:val="00D5117D"/>
    <w:rsid w:val="00D5157B"/>
    <w:rsid w:val="00D51913"/>
    <w:rsid w:val="00D51B2B"/>
    <w:rsid w:val="00D521A5"/>
    <w:rsid w:val="00D524CF"/>
    <w:rsid w:val="00D52E9C"/>
    <w:rsid w:val="00D53042"/>
    <w:rsid w:val="00D53787"/>
    <w:rsid w:val="00D53A24"/>
    <w:rsid w:val="00D54E26"/>
    <w:rsid w:val="00D54E5E"/>
    <w:rsid w:val="00D55097"/>
    <w:rsid w:val="00D55A5D"/>
    <w:rsid w:val="00D55F6A"/>
    <w:rsid w:val="00D568F7"/>
    <w:rsid w:val="00D56988"/>
    <w:rsid w:val="00D569C5"/>
    <w:rsid w:val="00D56B79"/>
    <w:rsid w:val="00D57402"/>
    <w:rsid w:val="00D57721"/>
    <w:rsid w:val="00D577A5"/>
    <w:rsid w:val="00D577FD"/>
    <w:rsid w:val="00D57949"/>
    <w:rsid w:val="00D57BC7"/>
    <w:rsid w:val="00D57E2B"/>
    <w:rsid w:val="00D610A7"/>
    <w:rsid w:val="00D616DA"/>
    <w:rsid w:val="00D61C94"/>
    <w:rsid w:val="00D6348F"/>
    <w:rsid w:val="00D63620"/>
    <w:rsid w:val="00D6366F"/>
    <w:rsid w:val="00D636F9"/>
    <w:rsid w:val="00D6394B"/>
    <w:rsid w:val="00D6399F"/>
    <w:rsid w:val="00D63F5F"/>
    <w:rsid w:val="00D64041"/>
    <w:rsid w:val="00D65BB0"/>
    <w:rsid w:val="00D70502"/>
    <w:rsid w:val="00D70B90"/>
    <w:rsid w:val="00D70E84"/>
    <w:rsid w:val="00D724AB"/>
    <w:rsid w:val="00D72BFD"/>
    <w:rsid w:val="00D72C80"/>
    <w:rsid w:val="00D72C8E"/>
    <w:rsid w:val="00D72E2E"/>
    <w:rsid w:val="00D733B1"/>
    <w:rsid w:val="00D735E9"/>
    <w:rsid w:val="00D736E8"/>
    <w:rsid w:val="00D741BF"/>
    <w:rsid w:val="00D74DA5"/>
    <w:rsid w:val="00D755A6"/>
    <w:rsid w:val="00D75B79"/>
    <w:rsid w:val="00D76A29"/>
    <w:rsid w:val="00D76A66"/>
    <w:rsid w:val="00D777D2"/>
    <w:rsid w:val="00D777E9"/>
    <w:rsid w:val="00D77881"/>
    <w:rsid w:val="00D804EF"/>
    <w:rsid w:val="00D815C6"/>
    <w:rsid w:val="00D81BB8"/>
    <w:rsid w:val="00D81EC5"/>
    <w:rsid w:val="00D81FFD"/>
    <w:rsid w:val="00D8346F"/>
    <w:rsid w:val="00D83A35"/>
    <w:rsid w:val="00D85311"/>
    <w:rsid w:val="00D853A7"/>
    <w:rsid w:val="00D854B3"/>
    <w:rsid w:val="00D85A68"/>
    <w:rsid w:val="00D86224"/>
    <w:rsid w:val="00D86CA7"/>
    <w:rsid w:val="00D86E2A"/>
    <w:rsid w:val="00D876AA"/>
    <w:rsid w:val="00D87BC5"/>
    <w:rsid w:val="00D908E1"/>
    <w:rsid w:val="00D9091D"/>
    <w:rsid w:val="00D90B79"/>
    <w:rsid w:val="00D90EE9"/>
    <w:rsid w:val="00D915C3"/>
    <w:rsid w:val="00D93063"/>
    <w:rsid w:val="00D94513"/>
    <w:rsid w:val="00D945AE"/>
    <w:rsid w:val="00D9478B"/>
    <w:rsid w:val="00D94878"/>
    <w:rsid w:val="00D948B6"/>
    <w:rsid w:val="00D94B3B"/>
    <w:rsid w:val="00D94C14"/>
    <w:rsid w:val="00D9510D"/>
    <w:rsid w:val="00D95549"/>
    <w:rsid w:val="00D955E2"/>
    <w:rsid w:val="00D95681"/>
    <w:rsid w:val="00D961EA"/>
    <w:rsid w:val="00D963A1"/>
    <w:rsid w:val="00D96443"/>
    <w:rsid w:val="00D9747B"/>
    <w:rsid w:val="00D97AD0"/>
    <w:rsid w:val="00D97C04"/>
    <w:rsid w:val="00D97D4E"/>
    <w:rsid w:val="00D97F50"/>
    <w:rsid w:val="00D97F53"/>
    <w:rsid w:val="00DA03CB"/>
    <w:rsid w:val="00DA04B2"/>
    <w:rsid w:val="00DA0A98"/>
    <w:rsid w:val="00DA1594"/>
    <w:rsid w:val="00DA1C6C"/>
    <w:rsid w:val="00DA1C79"/>
    <w:rsid w:val="00DA3109"/>
    <w:rsid w:val="00DA33E8"/>
    <w:rsid w:val="00DA3B05"/>
    <w:rsid w:val="00DA3F8E"/>
    <w:rsid w:val="00DA4942"/>
    <w:rsid w:val="00DA4E31"/>
    <w:rsid w:val="00DA5F89"/>
    <w:rsid w:val="00DA5F8E"/>
    <w:rsid w:val="00DA6084"/>
    <w:rsid w:val="00DA60D8"/>
    <w:rsid w:val="00DA61B4"/>
    <w:rsid w:val="00DA6995"/>
    <w:rsid w:val="00DA6E0D"/>
    <w:rsid w:val="00DA71CC"/>
    <w:rsid w:val="00DA76E8"/>
    <w:rsid w:val="00DA7EC2"/>
    <w:rsid w:val="00DB000A"/>
    <w:rsid w:val="00DB08EB"/>
    <w:rsid w:val="00DB09BA"/>
    <w:rsid w:val="00DB0DBA"/>
    <w:rsid w:val="00DB1814"/>
    <w:rsid w:val="00DB1B4C"/>
    <w:rsid w:val="00DB1FBE"/>
    <w:rsid w:val="00DB2736"/>
    <w:rsid w:val="00DB2F93"/>
    <w:rsid w:val="00DB32A8"/>
    <w:rsid w:val="00DB3480"/>
    <w:rsid w:val="00DB3E2F"/>
    <w:rsid w:val="00DB4C08"/>
    <w:rsid w:val="00DB4D1B"/>
    <w:rsid w:val="00DB5016"/>
    <w:rsid w:val="00DB5922"/>
    <w:rsid w:val="00DB5935"/>
    <w:rsid w:val="00DB6C67"/>
    <w:rsid w:val="00DB7124"/>
    <w:rsid w:val="00DB7F0E"/>
    <w:rsid w:val="00DB7F92"/>
    <w:rsid w:val="00DC00A1"/>
    <w:rsid w:val="00DC077E"/>
    <w:rsid w:val="00DC0A05"/>
    <w:rsid w:val="00DC0B96"/>
    <w:rsid w:val="00DC128D"/>
    <w:rsid w:val="00DC12FD"/>
    <w:rsid w:val="00DC1464"/>
    <w:rsid w:val="00DC214A"/>
    <w:rsid w:val="00DC219B"/>
    <w:rsid w:val="00DC28E7"/>
    <w:rsid w:val="00DC2ACB"/>
    <w:rsid w:val="00DC3D6E"/>
    <w:rsid w:val="00DC4668"/>
    <w:rsid w:val="00DC4C6B"/>
    <w:rsid w:val="00DC4F4F"/>
    <w:rsid w:val="00DC5A2D"/>
    <w:rsid w:val="00DC5FCD"/>
    <w:rsid w:val="00DC62E2"/>
    <w:rsid w:val="00DC6823"/>
    <w:rsid w:val="00DC6EF4"/>
    <w:rsid w:val="00DC7351"/>
    <w:rsid w:val="00DC7CEB"/>
    <w:rsid w:val="00DC7D21"/>
    <w:rsid w:val="00DD007B"/>
    <w:rsid w:val="00DD0C10"/>
    <w:rsid w:val="00DD1E36"/>
    <w:rsid w:val="00DD2790"/>
    <w:rsid w:val="00DD34E4"/>
    <w:rsid w:val="00DD3F07"/>
    <w:rsid w:val="00DD4B71"/>
    <w:rsid w:val="00DD4E01"/>
    <w:rsid w:val="00DD5817"/>
    <w:rsid w:val="00DD59E2"/>
    <w:rsid w:val="00DD5DE4"/>
    <w:rsid w:val="00DD6202"/>
    <w:rsid w:val="00DD6829"/>
    <w:rsid w:val="00DD7D41"/>
    <w:rsid w:val="00DE0864"/>
    <w:rsid w:val="00DE08F4"/>
    <w:rsid w:val="00DE0B91"/>
    <w:rsid w:val="00DE0C6F"/>
    <w:rsid w:val="00DE1BBA"/>
    <w:rsid w:val="00DE2210"/>
    <w:rsid w:val="00DE2C8D"/>
    <w:rsid w:val="00DE2CC2"/>
    <w:rsid w:val="00DE2DDC"/>
    <w:rsid w:val="00DE3056"/>
    <w:rsid w:val="00DE3596"/>
    <w:rsid w:val="00DE37A1"/>
    <w:rsid w:val="00DE3F1D"/>
    <w:rsid w:val="00DE4209"/>
    <w:rsid w:val="00DE42DE"/>
    <w:rsid w:val="00DE4547"/>
    <w:rsid w:val="00DE4739"/>
    <w:rsid w:val="00DE4AD5"/>
    <w:rsid w:val="00DE5227"/>
    <w:rsid w:val="00DE5242"/>
    <w:rsid w:val="00DE67FA"/>
    <w:rsid w:val="00DE6E2B"/>
    <w:rsid w:val="00DE7792"/>
    <w:rsid w:val="00DE7F20"/>
    <w:rsid w:val="00DF02E2"/>
    <w:rsid w:val="00DF0436"/>
    <w:rsid w:val="00DF0B5C"/>
    <w:rsid w:val="00DF0E0E"/>
    <w:rsid w:val="00DF1964"/>
    <w:rsid w:val="00DF1B6F"/>
    <w:rsid w:val="00DF285F"/>
    <w:rsid w:val="00DF2CA7"/>
    <w:rsid w:val="00DF2F2F"/>
    <w:rsid w:val="00DF32E9"/>
    <w:rsid w:val="00DF33C9"/>
    <w:rsid w:val="00DF3D30"/>
    <w:rsid w:val="00DF4320"/>
    <w:rsid w:val="00DF4AEC"/>
    <w:rsid w:val="00DF4E67"/>
    <w:rsid w:val="00DF534A"/>
    <w:rsid w:val="00DF5B8F"/>
    <w:rsid w:val="00DF5F4A"/>
    <w:rsid w:val="00DF626E"/>
    <w:rsid w:val="00DF73EF"/>
    <w:rsid w:val="00DF74BB"/>
    <w:rsid w:val="00DF78ED"/>
    <w:rsid w:val="00E00052"/>
    <w:rsid w:val="00E00F64"/>
    <w:rsid w:val="00E012D4"/>
    <w:rsid w:val="00E01529"/>
    <w:rsid w:val="00E0284D"/>
    <w:rsid w:val="00E02CF1"/>
    <w:rsid w:val="00E02E37"/>
    <w:rsid w:val="00E02EC4"/>
    <w:rsid w:val="00E02F9E"/>
    <w:rsid w:val="00E030B6"/>
    <w:rsid w:val="00E0311F"/>
    <w:rsid w:val="00E03993"/>
    <w:rsid w:val="00E03F66"/>
    <w:rsid w:val="00E04139"/>
    <w:rsid w:val="00E0418A"/>
    <w:rsid w:val="00E042B4"/>
    <w:rsid w:val="00E047CA"/>
    <w:rsid w:val="00E04AB2"/>
    <w:rsid w:val="00E04E77"/>
    <w:rsid w:val="00E05379"/>
    <w:rsid w:val="00E05BC3"/>
    <w:rsid w:val="00E0632F"/>
    <w:rsid w:val="00E06A64"/>
    <w:rsid w:val="00E07277"/>
    <w:rsid w:val="00E078CC"/>
    <w:rsid w:val="00E07AC9"/>
    <w:rsid w:val="00E07E6F"/>
    <w:rsid w:val="00E10633"/>
    <w:rsid w:val="00E10795"/>
    <w:rsid w:val="00E10D75"/>
    <w:rsid w:val="00E120C8"/>
    <w:rsid w:val="00E12462"/>
    <w:rsid w:val="00E127B6"/>
    <w:rsid w:val="00E12C19"/>
    <w:rsid w:val="00E131F3"/>
    <w:rsid w:val="00E144C9"/>
    <w:rsid w:val="00E14C8A"/>
    <w:rsid w:val="00E153B6"/>
    <w:rsid w:val="00E176BC"/>
    <w:rsid w:val="00E17892"/>
    <w:rsid w:val="00E17921"/>
    <w:rsid w:val="00E200AA"/>
    <w:rsid w:val="00E20B19"/>
    <w:rsid w:val="00E20D5A"/>
    <w:rsid w:val="00E2152C"/>
    <w:rsid w:val="00E216F0"/>
    <w:rsid w:val="00E21B43"/>
    <w:rsid w:val="00E21E1A"/>
    <w:rsid w:val="00E2244E"/>
    <w:rsid w:val="00E22BDE"/>
    <w:rsid w:val="00E23105"/>
    <w:rsid w:val="00E237F4"/>
    <w:rsid w:val="00E23A0B"/>
    <w:rsid w:val="00E23BAD"/>
    <w:rsid w:val="00E23EA2"/>
    <w:rsid w:val="00E24B1B"/>
    <w:rsid w:val="00E257BE"/>
    <w:rsid w:val="00E25891"/>
    <w:rsid w:val="00E25F03"/>
    <w:rsid w:val="00E26C3B"/>
    <w:rsid w:val="00E2796A"/>
    <w:rsid w:val="00E27B2B"/>
    <w:rsid w:val="00E27E6A"/>
    <w:rsid w:val="00E30D3B"/>
    <w:rsid w:val="00E3131F"/>
    <w:rsid w:val="00E31501"/>
    <w:rsid w:val="00E31772"/>
    <w:rsid w:val="00E3191A"/>
    <w:rsid w:val="00E32704"/>
    <w:rsid w:val="00E33262"/>
    <w:rsid w:val="00E3326A"/>
    <w:rsid w:val="00E33393"/>
    <w:rsid w:val="00E3383C"/>
    <w:rsid w:val="00E33D27"/>
    <w:rsid w:val="00E34FD0"/>
    <w:rsid w:val="00E3501F"/>
    <w:rsid w:val="00E35BD8"/>
    <w:rsid w:val="00E35C46"/>
    <w:rsid w:val="00E35C6E"/>
    <w:rsid w:val="00E35D29"/>
    <w:rsid w:val="00E36287"/>
    <w:rsid w:val="00E36596"/>
    <w:rsid w:val="00E369A2"/>
    <w:rsid w:val="00E374DA"/>
    <w:rsid w:val="00E376BC"/>
    <w:rsid w:val="00E37B9A"/>
    <w:rsid w:val="00E37CC7"/>
    <w:rsid w:val="00E40D09"/>
    <w:rsid w:val="00E41A2D"/>
    <w:rsid w:val="00E4222C"/>
    <w:rsid w:val="00E42473"/>
    <w:rsid w:val="00E4256A"/>
    <w:rsid w:val="00E4258F"/>
    <w:rsid w:val="00E43105"/>
    <w:rsid w:val="00E431B4"/>
    <w:rsid w:val="00E43BA6"/>
    <w:rsid w:val="00E4403A"/>
    <w:rsid w:val="00E4404A"/>
    <w:rsid w:val="00E450C3"/>
    <w:rsid w:val="00E4572C"/>
    <w:rsid w:val="00E4595E"/>
    <w:rsid w:val="00E45C20"/>
    <w:rsid w:val="00E4648D"/>
    <w:rsid w:val="00E46AF7"/>
    <w:rsid w:val="00E46BC1"/>
    <w:rsid w:val="00E47329"/>
    <w:rsid w:val="00E478B1"/>
    <w:rsid w:val="00E47B21"/>
    <w:rsid w:val="00E47C91"/>
    <w:rsid w:val="00E47F34"/>
    <w:rsid w:val="00E5058A"/>
    <w:rsid w:val="00E507FF"/>
    <w:rsid w:val="00E50B83"/>
    <w:rsid w:val="00E5181B"/>
    <w:rsid w:val="00E5229B"/>
    <w:rsid w:val="00E524CC"/>
    <w:rsid w:val="00E52965"/>
    <w:rsid w:val="00E5319F"/>
    <w:rsid w:val="00E53427"/>
    <w:rsid w:val="00E536CB"/>
    <w:rsid w:val="00E53763"/>
    <w:rsid w:val="00E53B20"/>
    <w:rsid w:val="00E53C0D"/>
    <w:rsid w:val="00E54209"/>
    <w:rsid w:val="00E543B0"/>
    <w:rsid w:val="00E55CA7"/>
    <w:rsid w:val="00E56100"/>
    <w:rsid w:val="00E5612D"/>
    <w:rsid w:val="00E56BED"/>
    <w:rsid w:val="00E572AC"/>
    <w:rsid w:val="00E57645"/>
    <w:rsid w:val="00E57B7A"/>
    <w:rsid w:val="00E57D87"/>
    <w:rsid w:val="00E60401"/>
    <w:rsid w:val="00E608FE"/>
    <w:rsid w:val="00E61666"/>
    <w:rsid w:val="00E618DA"/>
    <w:rsid w:val="00E623C5"/>
    <w:rsid w:val="00E6272C"/>
    <w:rsid w:val="00E63E21"/>
    <w:rsid w:val="00E6461E"/>
    <w:rsid w:val="00E64D52"/>
    <w:rsid w:val="00E66A63"/>
    <w:rsid w:val="00E66D38"/>
    <w:rsid w:val="00E672A7"/>
    <w:rsid w:val="00E677AB"/>
    <w:rsid w:val="00E677C0"/>
    <w:rsid w:val="00E67972"/>
    <w:rsid w:val="00E70D31"/>
    <w:rsid w:val="00E7160E"/>
    <w:rsid w:val="00E7193B"/>
    <w:rsid w:val="00E71E2C"/>
    <w:rsid w:val="00E726A8"/>
    <w:rsid w:val="00E72AD9"/>
    <w:rsid w:val="00E737FA"/>
    <w:rsid w:val="00E73D3A"/>
    <w:rsid w:val="00E7414D"/>
    <w:rsid w:val="00E7501F"/>
    <w:rsid w:val="00E7573B"/>
    <w:rsid w:val="00E75888"/>
    <w:rsid w:val="00E76142"/>
    <w:rsid w:val="00E762B4"/>
    <w:rsid w:val="00E76578"/>
    <w:rsid w:val="00E76B2C"/>
    <w:rsid w:val="00E779ED"/>
    <w:rsid w:val="00E80155"/>
    <w:rsid w:val="00E80819"/>
    <w:rsid w:val="00E808D8"/>
    <w:rsid w:val="00E80C94"/>
    <w:rsid w:val="00E80E8F"/>
    <w:rsid w:val="00E81F6E"/>
    <w:rsid w:val="00E8206C"/>
    <w:rsid w:val="00E82D63"/>
    <w:rsid w:val="00E82FB3"/>
    <w:rsid w:val="00E83BE5"/>
    <w:rsid w:val="00E83FDC"/>
    <w:rsid w:val="00E8494F"/>
    <w:rsid w:val="00E84FD4"/>
    <w:rsid w:val="00E852FF"/>
    <w:rsid w:val="00E85810"/>
    <w:rsid w:val="00E8679D"/>
    <w:rsid w:val="00E87563"/>
    <w:rsid w:val="00E87B26"/>
    <w:rsid w:val="00E87F87"/>
    <w:rsid w:val="00E907EC"/>
    <w:rsid w:val="00E90900"/>
    <w:rsid w:val="00E90B0D"/>
    <w:rsid w:val="00E915E4"/>
    <w:rsid w:val="00E91D0B"/>
    <w:rsid w:val="00E921E3"/>
    <w:rsid w:val="00E929DB"/>
    <w:rsid w:val="00E92B0B"/>
    <w:rsid w:val="00E9364F"/>
    <w:rsid w:val="00E939E2"/>
    <w:rsid w:val="00E93BA5"/>
    <w:rsid w:val="00E93F22"/>
    <w:rsid w:val="00E9437A"/>
    <w:rsid w:val="00E94AD0"/>
    <w:rsid w:val="00E94EEF"/>
    <w:rsid w:val="00E961E9"/>
    <w:rsid w:val="00E9622B"/>
    <w:rsid w:val="00E96645"/>
    <w:rsid w:val="00E969C8"/>
    <w:rsid w:val="00E96B51"/>
    <w:rsid w:val="00E96C2F"/>
    <w:rsid w:val="00E97054"/>
    <w:rsid w:val="00E97445"/>
    <w:rsid w:val="00E977EB"/>
    <w:rsid w:val="00E97B1F"/>
    <w:rsid w:val="00EA0758"/>
    <w:rsid w:val="00EA0EA1"/>
    <w:rsid w:val="00EA182F"/>
    <w:rsid w:val="00EA1853"/>
    <w:rsid w:val="00EA1AF6"/>
    <w:rsid w:val="00EA2936"/>
    <w:rsid w:val="00EA2AFA"/>
    <w:rsid w:val="00EA4146"/>
    <w:rsid w:val="00EA44A8"/>
    <w:rsid w:val="00EA54BB"/>
    <w:rsid w:val="00EA54D0"/>
    <w:rsid w:val="00EA5B97"/>
    <w:rsid w:val="00EA5CC7"/>
    <w:rsid w:val="00EA70AA"/>
    <w:rsid w:val="00EA7D76"/>
    <w:rsid w:val="00EB04F6"/>
    <w:rsid w:val="00EB0631"/>
    <w:rsid w:val="00EB0701"/>
    <w:rsid w:val="00EB07B5"/>
    <w:rsid w:val="00EB092C"/>
    <w:rsid w:val="00EB096A"/>
    <w:rsid w:val="00EB0B9B"/>
    <w:rsid w:val="00EB16D4"/>
    <w:rsid w:val="00EB1719"/>
    <w:rsid w:val="00EB25C4"/>
    <w:rsid w:val="00EB2D32"/>
    <w:rsid w:val="00EB352C"/>
    <w:rsid w:val="00EB4D36"/>
    <w:rsid w:val="00EB55EA"/>
    <w:rsid w:val="00EB56E4"/>
    <w:rsid w:val="00EB5C15"/>
    <w:rsid w:val="00EB64CF"/>
    <w:rsid w:val="00EB6B44"/>
    <w:rsid w:val="00EB73A6"/>
    <w:rsid w:val="00EB780B"/>
    <w:rsid w:val="00EB7A40"/>
    <w:rsid w:val="00EC0DFD"/>
    <w:rsid w:val="00EC165D"/>
    <w:rsid w:val="00EC2826"/>
    <w:rsid w:val="00EC2B97"/>
    <w:rsid w:val="00EC2DDD"/>
    <w:rsid w:val="00EC3E7F"/>
    <w:rsid w:val="00EC3FF4"/>
    <w:rsid w:val="00EC4B55"/>
    <w:rsid w:val="00EC5800"/>
    <w:rsid w:val="00EC5E12"/>
    <w:rsid w:val="00EC6789"/>
    <w:rsid w:val="00EC7707"/>
    <w:rsid w:val="00EC785E"/>
    <w:rsid w:val="00EC797E"/>
    <w:rsid w:val="00ED0365"/>
    <w:rsid w:val="00ED09C9"/>
    <w:rsid w:val="00ED1308"/>
    <w:rsid w:val="00ED156B"/>
    <w:rsid w:val="00ED164A"/>
    <w:rsid w:val="00ED19B0"/>
    <w:rsid w:val="00ED19C8"/>
    <w:rsid w:val="00ED1A43"/>
    <w:rsid w:val="00ED1C40"/>
    <w:rsid w:val="00ED1D0B"/>
    <w:rsid w:val="00ED2219"/>
    <w:rsid w:val="00ED2C46"/>
    <w:rsid w:val="00ED2CAF"/>
    <w:rsid w:val="00ED323C"/>
    <w:rsid w:val="00ED3AAE"/>
    <w:rsid w:val="00ED3B33"/>
    <w:rsid w:val="00ED4C57"/>
    <w:rsid w:val="00ED4CE8"/>
    <w:rsid w:val="00ED55E1"/>
    <w:rsid w:val="00ED5BA7"/>
    <w:rsid w:val="00ED65E8"/>
    <w:rsid w:val="00ED79E1"/>
    <w:rsid w:val="00ED7AF0"/>
    <w:rsid w:val="00ED7BF3"/>
    <w:rsid w:val="00EE0137"/>
    <w:rsid w:val="00EE0148"/>
    <w:rsid w:val="00EE059A"/>
    <w:rsid w:val="00EE16CD"/>
    <w:rsid w:val="00EE1E67"/>
    <w:rsid w:val="00EE2353"/>
    <w:rsid w:val="00EE3278"/>
    <w:rsid w:val="00EE3E4E"/>
    <w:rsid w:val="00EE4469"/>
    <w:rsid w:val="00EE459E"/>
    <w:rsid w:val="00EE4711"/>
    <w:rsid w:val="00EE48E0"/>
    <w:rsid w:val="00EE4959"/>
    <w:rsid w:val="00EE4CF5"/>
    <w:rsid w:val="00EE5991"/>
    <w:rsid w:val="00EE5A03"/>
    <w:rsid w:val="00EE5CE3"/>
    <w:rsid w:val="00EE5E96"/>
    <w:rsid w:val="00EE6506"/>
    <w:rsid w:val="00EE6DAF"/>
    <w:rsid w:val="00EE703E"/>
    <w:rsid w:val="00EE77C4"/>
    <w:rsid w:val="00EF0A2E"/>
    <w:rsid w:val="00EF0CF7"/>
    <w:rsid w:val="00EF1451"/>
    <w:rsid w:val="00EF1F1A"/>
    <w:rsid w:val="00EF2791"/>
    <w:rsid w:val="00EF293B"/>
    <w:rsid w:val="00EF320D"/>
    <w:rsid w:val="00EF36B1"/>
    <w:rsid w:val="00EF3C30"/>
    <w:rsid w:val="00EF47BF"/>
    <w:rsid w:val="00EF4822"/>
    <w:rsid w:val="00EF5109"/>
    <w:rsid w:val="00EF55F7"/>
    <w:rsid w:val="00EF602B"/>
    <w:rsid w:val="00EF63C5"/>
    <w:rsid w:val="00EF63EA"/>
    <w:rsid w:val="00EF6AA4"/>
    <w:rsid w:val="00EF71B0"/>
    <w:rsid w:val="00EF72E4"/>
    <w:rsid w:val="00EF764E"/>
    <w:rsid w:val="00EF7CAD"/>
    <w:rsid w:val="00F000EA"/>
    <w:rsid w:val="00F008FD"/>
    <w:rsid w:val="00F00E8E"/>
    <w:rsid w:val="00F01B00"/>
    <w:rsid w:val="00F02383"/>
    <w:rsid w:val="00F0280B"/>
    <w:rsid w:val="00F03408"/>
    <w:rsid w:val="00F037DC"/>
    <w:rsid w:val="00F03F21"/>
    <w:rsid w:val="00F04B8D"/>
    <w:rsid w:val="00F04BD2"/>
    <w:rsid w:val="00F04D06"/>
    <w:rsid w:val="00F064EB"/>
    <w:rsid w:val="00F0686D"/>
    <w:rsid w:val="00F06EB2"/>
    <w:rsid w:val="00F06F57"/>
    <w:rsid w:val="00F0732D"/>
    <w:rsid w:val="00F07B99"/>
    <w:rsid w:val="00F07C22"/>
    <w:rsid w:val="00F07CD2"/>
    <w:rsid w:val="00F1037D"/>
    <w:rsid w:val="00F1050C"/>
    <w:rsid w:val="00F105F3"/>
    <w:rsid w:val="00F114EA"/>
    <w:rsid w:val="00F11CC7"/>
    <w:rsid w:val="00F13320"/>
    <w:rsid w:val="00F13E97"/>
    <w:rsid w:val="00F14946"/>
    <w:rsid w:val="00F14EBD"/>
    <w:rsid w:val="00F15402"/>
    <w:rsid w:val="00F156F2"/>
    <w:rsid w:val="00F15D63"/>
    <w:rsid w:val="00F161D3"/>
    <w:rsid w:val="00F16618"/>
    <w:rsid w:val="00F16725"/>
    <w:rsid w:val="00F167D1"/>
    <w:rsid w:val="00F175B2"/>
    <w:rsid w:val="00F2045F"/>
    <w:rsid w:val="00F20A39"/>
    <w:rsid w:val="00F20F68"/>
    <w:rsid w:val="00F21B40"/>
    <w:rsid w:val="00F22737"/>
    <w:rsid w:val="00F23A6A"/>
    <w:rsid w:val="00F23ECD"/>
    <w:rsid w:val="00F24672"/>
    <w:rsid w:val="00F252FA"/>
    <w:rsid w:val="00F25453"/>
    <w:rsid w:val="00F255F0"/>
    <w:rsid w:val="00F25E56"/>
    <w:rsid w:val="00F26797"/>
    <w:rsid w:val="00F26BA5"/>
    <w:rsid w:val="00F26C94"/>
    <w:rsid w:val="00F27827"/>
    <w:rsid w:val="00F27B14"/>
    <w:rsid w:val="00F30AA0"/>
    <w:rsid w:val="00F313B4"/>
    <w:rsid w:val="00F31896"/>
    <w:rsid w:val="00F327C8"/>
    <w:rsid w:val="00F327E5"/>
    <w:rsid w:val="00F329DC"/>
    <w:rsid w:val="00F32EE9"/>
    <w:rsid w:val="00F3379B"/>
    <w:rsid w:val="00F33B26"/>
    <w:rsid w:val="00F33C11"/>
    <w:rsid w:val="00F34173"/>
    <w:rsid w:val="00F34DC6"/>
    <w:rsid w:val="00F35266"/>
    <w:rsid w:val="00F356A2"/>
    <w:rsid w:val="00F35AC2"/>
    <w:rsid w:val="00F35CC6"/>
    <w:rsid w:val="00F36B58"/>
    <w:rsid w:val="00F36B5F"/>
    <w:rsid w:val="00F370DD"/>
    <w:rsid w:val="00F373CD"/>
    <w:rsid w:val="00F37590"/>
    <w:rsid w:val="00F3763C"/>
    <w:rsid w:val="00F37870"/>
    <w:rsid w:val="00F37892"/>
    <w:rsid w:val="00F40235"/>
    <w:rsid w:val="00F40462"/>
    <w:rsid w:val="00F40984"/>
    <w:rsid w:val="00F41667"/>
    <w:rsid w:val="00F435FF"/>
    <w:rsid w:val="00F43A03"/>
    <w:rsid w:val="00F448A1"/>
    <w:rsid w:val="00F45089"/>
    <w:rsid w:val="00F453CD"/>
    <w:rsid w:val="00F45730"/>
    <w:rsid w:val="00F45859"/>
    <w:rsid w:val="00F46086"/>
    <w:rsid w:val="00F4635B"/>
    <w:rsid w:val="00F46829"/>
    <w:rsid w:val="00F46998"/>
    <w:rsid w:val="00F46A05"/>
    <w:rsid w:val="00F46FA5"/>
    <w:rsid w:val="00F474BB"/>
    <w:rsid w:val="00F478CA"/>
    <w:rsid w:val="00F47C8D"/>
    <w:rsid w:val="00F47DAE"/>
    <w:rsid w:val="00F47DCD"/>
    <w:rsid w:val="00F503BA"/>
    <w:rsid w:val="00F50753"/>
    <w:rsid w:val="00F518C8"/>
    <w:rsid w:val="00F51987"/>
    <w:rsid w:val="00F51C82"/>
    <w:rsid w:val="00F51D47"/>
    <w:rsid w:val="00F52439"/>
    <w:rsid w:val="00F52725"/>
    <w:rsid w:val="00F528C2"/>
    <w:rsid w:val="00F528C9"/>
    <w:rsid w:val="00F52AD9"/>
    <w:rsid w:val="00F53480"/>
    <w:rsid w:val="00F54747"/>
    <w:rsid w:val="00F54CBF"/>
    <w:rsid w:val="00F5512B"/>
    <w:rsid w:val="00F558AE"/>
    <w:rsid w:val="00F56299"/>
    <w:rsid w:val="00F56E7E"/>
    <w:rsid w:val="00F57AEB"/>
    <w:rsid w:val="00F57C32"/>
    <w:rsid w:val="00F60770"/>
    <w:rsid w:val="00F6154D"/>
    <w:rsid w:val="00F61B41"/>
    <w:rsid w:val="00F62127"/>
    <w:rsid w:val="00F62207"/>
    <w:rsid w:val="00F63741"/>
    <w:rsid w:val="00F6479C"/>
    <w:rsid w:val="00F648CC"/>
    <w:rsid w:val="00F64D82"/>
    <w:rsid w:val="00F64D94"/>
    <w:rsid w:val="00F64EB5"/>
    <w:rsid w:val="00F6541E"/>
    <w:rsid w:val="00F66181"/>
    <w:rsid w:val="00F66197"/>
    <w:rsid w:val="00F664B2"/>
    <w:rsid w:val="00F6666B"/>
    <w:rsid w:val="00F673FA"/>
    <w:rsid w:val="00F6761E"/>
    <w:rsid w:val="00F700A8"/>
    <w:rsid w:val="00F705E9"/>
    <w:rsid w:val="00F70D07"/>
    <w:rsid w:val="00F7162B"/>
    <w:rsid w:val="00F716CC"/>
    <w:rsid w:val="00F71F19"/>
    <w:rsid w:val="00F72743"/>
    <w:rsid w:val="00F72D77"/>
    <w:rsid w:val="00F72D83"/>
    <w:rsid w:val="00F73420"/>
    <w:rsid w:val="00F7358F"/>
    <w:rsid w:val="00F736D9"/>
    <w:rsid w:val="00F74249"/>
    <w:rsid w:val="00F7476F"/>
    <w:rsid w:val="00F747C0"/>
    <w:rsid w:val="00F75574"/>
    <w:rsid w:val="00F755F9"/>
    <w:rsid w:val="00F756F5"/>
    <w:rsid w:val="00F75990"/>
    <w:rsid w:val="00F76CE9"/>
    <w:rsid w:val="00F7703E"/>
    <w:rsid w:val="00F801C6"/>
    <w:rsid w:val="00F80349"/>
    <w:rsid w:val="00F8038D"/>
    <w:rsid w:val="00F80A5B"/>
    <w:rsid w:val="00F8101E"/>
    <w:rsid w:val="00F810D2"/>
    <w:rsid w:val="00F812C5"/>
    <w:rsid w:val="00F8182A"/>
    <w:rsid w:val="00F81C2A"/>
    <w:rsid w:val="00F83332"/>
    <w:rsid w:val="00F83BFB"/>
    <w:rsid w:val="00F8453D"/>
    <w:rsid w:val="00F84D0A"/>
    <w:rsid w:val="00F8531F"/>
    <w:rsid w:val="00F8575D"/>
    <w:rsid w:val="00F85A88"/>
    <w:rsid w:val="00F85EBB"/>
    <w:rsid w:val="00F86506"/>
    <w:rsid w:val="00F871E5"/>
    <w:rsid w:val="00F879C3"/>
    <w:rsid w:val="00F9035B"/>
    <w:rsid w:val="00F90705"/>
    <w:rsid w:val="00F91180"/>
    <w:rsid w:val="00F911CB"/>
    <w:rsid w:val="00F91513"/>
    <w:rsid w:val="00F91531"/>
    <w:rsid w:val="00F9182C"/>
    <w:rsid w:val="00F92118"/>
    <w:rsid w:val="00F921F8"/>
    <w:rsid w:val="00F9230B"/>
    <w:rsid w:val="00F93381"/>
    <w:rsid w:val="00F94D3D"/>
    <w:rsid w:val="00F94DC4"/>
    <w:rsid w:val="00F95519"/>
    <w:rsid w:val="00F96DA2"/>
    <w:rsid w:val="00F96F43"/>
    <w:rsid w:val="00F9767B"/>
    <w:rsid w:val="00FA0882"/>
    <w:rsid w:val="00FA18B7"/>
    <w:rsid w:val="00FA2884"/>
    <w:rsid w:val="00FA2DC8"/>
    <w:rsid w:val="00FA2EF5"/>
    <w:rsid w:val="00FA36DF"/>
    <w:rsid w:val="00FA3D8F"/>
    <w:rsid w:val="00FA3DCF"/>
    <w:rsid w:val="00FA54C4"/>
    <w:rsid w:val="00FA6066"/>
    <w:rsid w:val="00FA61BA"/>
    <w:rsid w:val="00FA6442"/>
    <w:rsid w:val="00FA73B8"/>
    <w:rsid w:val="00FB01E0"/>
    <w:rsid w:val="00FB0250"/>
    <w:rsid w:val="00FB0A9F"/>
    <w:rsid w:val="00FB0D50"/>
    <w:rsid w:val="00FB11DE"/>
    <w:rsid w:val="00FB20E1"/>
    <w:rsid w:val="00FB21D4"/>
    <w:rsid w:val="00FB2E54"/>
    <w:rsid w:val="00FB31F9"/>
    <w:rsid w:val="00FB3A82"/>
    <w:rsid w:val="00FB3E90"/>
    <w:rsid w:val="00FB5039"/>
    <w:rsid w:val="00FB51E6"/>
    <w:rsid w:val="00FB7DD4"/>
    <w:rsid w:val="00FC0539"/>
    <w:rsid w:val="00FC0556"/>
    <w:rsid w:val="00FC0EB0"/>
    <w:rsid w:val="00FC1324"/>
    <w:rsid w:val="00FC2178"/>
    <w:rsid w:val="00FC23BB"/>
    <w:rsid w:val="00FC2EA5"/>
    <w:rsid w:val="00FC31EE"/>
    <w:rsid w:val="00FC3F67"/>
    <w:rsid w:val="00FC4BB3"/>
    <w:rsid w:val="00FC4E6F"/>
    <w:rsid w:val="00FC52C6"/>
    <w:rsid w:val="00FC5344"/>
    <w:rsid w:val="00FC53AC"/>
    <w:rsid w:val="00FC5945"/>
    <w:rsid w:val="00FC636E"/>
    <w:rsid w:val="00FC64FC"/>
    <w:rsid w:val="00FC6E67"/>
    <w:rsid w:val="00FC7360"/>
    <w:rsid w:val="00FC7C3B"/>
    <w:rsid w:val="00FD077A"/>
    <w:rsid w:val="00FD1030"/>
    <w:rsid w:val="00FD13C8"/>
    <w:rsid w:val="00FD161D"/>
    <w:rsid w:val="00FD1C05"/>
    <w:rsid w:val="00FD2AFF"/>
    <w:rsid w:val="00FD2E82"/>
    <w:rsid w:val="00FD3996"/>
    <w:rsid w:val="00FD3C6F"/>
    <w:rsid w:val="00FD41E0"/>
    <w:rsid w:val="00FD5260"/>
    <w:rsid w:val="00FD547D"/>
    <w:rsid w:val="00FD55DF"/>
    <w:rsid w:val="00FD578F"/>
    <w:rsid w:val="00FD625E"/>
    <w:rsid w:val="00FD6370"/>
    <w:rsid w:val="00FD7074"/>
    <w:rsid w:val="00FD7285"/>
    <w:rsid w:val="00FD7C81"/>
    <w:rsid w:val="00FD7DEF"/>
    <w:rsid w:val="00FD7F0D"/>
    <w:rsid w:val="00FE08B9"/>
    <w:rsid w:val="00FE0CBC"/>
    <w:rsid w:val="00FE31C6"/>
    <w:rsid w:val="00FE5B68"/>
    <w:rsid w:val="00FE5CDD"/>
    <w:rsid w:val="00FE6129"/>
    <w:rsid w:val="00FE6DB1"/>
    <w:rsid w:val="00FE71E2"/>
    <w:rsid w:val="00FE7A5C"/>
    <w:rsid w:val="00FE7B2D"/>
    <w:rsid w:val="00FF0164"/>
    <w:rsid w:val="00FF04E0"/>
    <w:rsid w:val="00FF07CB"/>
    <w:rsid w:val="00FF0AD9"/>
    <w:rsid w:val="00FF11DA"/>
    <w:rsid w:val="00FF1A06"/>
    <w:rsid w:val="00FF1A28"/>
    <w:rsid w:val="00FF1D6F"/>
    <w:rsid w:val="00FF279C"/>
    <w:rsid w:val="00FF286B"/>
    <w:rsid w:val="00FF2C12"/>
    <w:rsid w:val="00FF3C16"/>
    <w:rsid w:val="00FF3D7F"/>
    <w:rsid w:val="00FF3EA6"/>
    <w:rsid w:val="00FF44B3"/>
    <w:rsid w:val="00FF4890"/>
    <w:rsid w:val="00FF4C1B"/>
    <w:rsid w:val="00FF4F1E"/>
    <w:rsid w:val="00FF533F"/>
    <w:rsid w:val="00FF5C92"/>
    <w:rsid w:val="00FF70E1"/>
    <w:rsid w:val="00FF747E"/>
    <w:rsid w:val="00FF78D5"/>
    <w:rsid w:val="00FF7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76AAAC-C17B-4259-A274-E2B3EC7A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3D8"/>
    <w:pPr>
      <w:widowControl w:val="0"/>
      <w:spacing w:line="240" w:lineRule="atLeast"/>
    </w:pPr>
    <w:rPr>
      <w:rFonts w:ascii="Verdana" w:eastAsia="PMingLiU" w:hAnsi="Verdana"/>
    </w:rPr>
  </w:style>
  <w:style w:type="paragraph" w:styleId="Heading1">
    <w:name w:val="heading 1"/>
    <w:aliases w:val="Heading 1 Char Char Char,Section,chaptertext,Heading1,Heading 1a"/>
    <w:basedOn w:val="Normal"/>
    <w:next w:val="Normal"/>
    <w:link w:val="Heading1Char"/>
    <w:qFormat/>
    <w:pPr>
      <w:keepNext/>
      <w:spacing w:before="120" w:after="60"/>
      <w:outlineLvl w:val="0"/>
    </w:pPr>
    <w:rPr>
      <w:rFonts w:eastAsia="Times New Roman"/>
      <w:b/>
      <w:sz w:val="24"/>
    </w:rPr>
  </w:style>
  <w:style w:type="paragraph" w:styleId="Heading2">
    <w:name w:val="heading 2"/>
    <w:aliases w:val="Heading 2a"/>
    <w:basedOn w:val="Heading1"/>
    <w:next w:val="Normal"/>
    <w:link w:val="Heading2Char"/>
    <w:uiPriority w:val="99"/>
    <w:qFormat/>
    <w:pPr>
      <w:outlineLvl w:val="1"/>
    </w:pPr>
    <w:rPr>
      <w:sz w:val="20"/>
    </w:rPr>
  </w:style>
  <w:style w:type="paragraph" w:styleId="Heading3">
    <w:name w:val="heading 3"/>
    <w:aliases w:val="Heading 3 Char Char Char Char Char Char Char Char Char Char,Heading 3 Char Char Char Char Char Char Char Char Char Char Char Char Char Char Char,Heading 3a"/>
    <w:basedOn w:val="Heading1"/>
    <w:next w:val="Normal"/>
    <w:link w:val="Heading3Char"/>
    <w:qFormat/>
    <w:rsid w:val="002603EE"/>
    <w:pPr>
      <w:outlineLvl w:val="2"/>
    </w:pPr>
    <w:rPr>
      <w:b w:val="0"/>
      <w:i/>
      <w:sz w:val="20"/>
    </w:rPr>
  </w:style>
  <w:style w:type="paragraph" w:styleId="Heading4">
    <w:name w:val="heading 4"/>
    <w:aliases w:val="Heading 4a"/>
    <w:basedOn w:val="Heading1"/>
    <w:next w:val="Normal"/>
    <w:link w:val="Heading4Char"/>
    <w:qFormat/>
    <w:rsid w:val="002603EE"/>
    <w:pPr>
      <w:numPr>
        <w:ilvl w:val="3"/>
      </w:numPr>
      <w:outlineLvl w:val="3"/>
    </w:pPr>
    <w:rPr>
      <w:b w:val="0"/>
      <w:sz w:val="20"/>
    </w:rPr>
  </w:style>
  <w:style w:type="paragraph" w:styleId="Heading5">
    <w:name w:val="heading 5"/>
    <w:aliases w:val="Heading 5a"/>
    <w:basedOn w:val="Normal"/>
    <w:next w:val="Normal"/>
    <w:link w:val="Heading5Char"/>
    <w:qFormat/>
    <w:pPr>
      <w:spacing w:before="240" w:after="60"/>
      <w:outlineLvl w:val="4"/>
    </w:pPr>
    <w:rPr>
      <w:rFonts w:eastAsia="Times New Roman"/>
    </w:rPr>
  </w:style>
  <w:style w:type="paragraph" w:styleId="Heading6">
    <w:name w:val="heading 6"/>
    <w:aliases w:val="Heading 6a"/>
    <w:basedOn w:val="Normal"/>
    <w:next w:val="Normal"/>
    <w:link w:val="Heading6Char"/>
    <w:qFormat/>
    <w:pPr>
      <w:spacing w:before="240" w:after="60"/>
      <w:outlineLvl w:val="5"/>
    </w:pPr>
    <w:rPr>
      <w:rFonts w:eastAsia="Times New Roman"/>
      <w:i/>
    </w:rPr>
  </w:style>
  <w:style w:type="paragraph" w:styleId="Heading7">
    <w:name w:val="heading 7"/>
    <w:aliases w:val="Heading 7a"/>
    <w:basedOn w:val="Normal"/>
    <w:next w:val="Normal"/>
    <w:link w:val="Heading7Char"/>
    <w:qFormat/>
    <w:rsid w:val="002603EE"/>
    <w:pPr>
      <w:spacing w:before="240" w:after="60"/>
      <w:outlineLvl w:val="6"/>
    </w:pPr>
  </w:style>
  <w:style w:type="paragraph" w:styleId="Heading8">
    <w:name w:val="heading 8"/>
    <w:aliases w:val="Heading 8a"/>
    <w:basedOn w:val="Normal"/>
    <w:next w:val="Normal"/>
    <w:link w:val="Heading8Char"/>
    <w:qFormat/>
    <w:rsid w:val="002603EE"/>
    <w:pPr>
      <w:spacing w:before="240" w:after="60"/>
      <w:outlineLvl w:val="7"/>
    </w:pPr>
    <w:rPr>
      <w:i/>
    </w:rPr>
  </w:style>
  <w:style w:type="paragraph" w:styleId="Heading9">
    <w:name w:val="heading 9"/>
    <w:aliases w:val="Heading 9a"/>
    <w:basedOn w:val="Normal"/>
    <w:next w:val="Normal"/>
    <w:link w:val="Heading9Char"/>
    <w:qFormat/>
    <w:rsid w:val="002603EE"/>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Section Char,chaptertext Char,Heading1 Char,Heading 1a Char"/>
    <w:link w:val="Heading1"/>
    <w:uiPriority w:val="99"/>
    <w:locked/>
    <w:rsid w:val="00100E19"/>
    <w:rPr>
      <w:rFonts w:ascii="Verdana" w:hAnsi="Verdana" w:cs="Times New Roman"/>
      <w:b/>
      <w:sz w:val="24"/>
    </w:rPr>
  </w:style>
  <w:style w:type="character" w:customStyle="1" w:styleId="Heading2Char">
    <w:name w:val="Heading 2 Char"/>
    <w:aliases w:val="Heading 2a Char"/>
    <w:link w:val="Heading2"/>
    <w:uiPriority w:val="99"/>
    <w:locked/>
    <w:rPr>
      <w:rFonts w:ascii="Verdana" w:hAnsi="Verdana"/>
      <w:b/>
    </w:rPr>
  </w:style>
  <w:style w:type="character" w:customStyle="1" w:styleId="Heading3Char">
    <w:name w:val="Heading 3 Char"/>
    <w:aliases w:val="Heading 3 Char Char Char Char Char Char Char Char Char Char Char,Heading 3 Char Char Char Char Char Char Char Char Char Char Char Char Char Char Char Char,Heading 3a Char"/>
    <w:link w:val="Heading3"/>
    <w:locked/>
    <w:rPr>
      <w:rFonts w:ascii="Verdana" w:hAnsi="Verdana"/>
      <w:i/>
    </w:rPr>
  </w:style>
  <w:style w:type="character" w:customStyle="1" w:styleId="Heading4Char">
    <w:name w:val="Heading 4 Char"/>
    <w:aliases w:val="Heading 4a Char"/>
    <w:link w:val="Heading4"/>
    <w:locked/>
    <w:rPr>
      <w:rFonts w:ascii="Arial" w:hAnsi="Arial" w:cs="Times New Roman"/>
      <w:lang w:val="en-US" w:eastAsia="en-US" w:bidi="ar-SA"/>
    </w:rPr>
  </w:style>
  <w:style w:type="character" w:customStyle="1" w:styleId="Heading5Char">
    <w:name w:val="Heading 5 Char"/>
    <w:aliases w:val="Heading 5a Char"/>
    <w:link w:val="Heading5"/>
    <w:uiPriority w:val="99"/>
    <w:locked/>
    <w:rPr>
      <w:rFonts w:ascii="Verdana" w:hAnsi="Verdana" w:cs="Times New Roman"/>
    </w:rPr>
  </w:style>
  <w:style w:type="character" w:customStyle="1" w:styleId="Heading6Char">
    <w:name w:val="Heading 6 Char"/>
    <w:aliases w:val="Heading 6a Char"/>
    <w:link w:val="Heading6"/>
    <w:uiPriority w:val="9"/>
    <w:semiHidden/>
    <w:rsid w:val="00812161"/>
    <w:rPr>
      <w:rFonts w:ascii="Calibri" w:eastAsia="Times New Roman" w:hAnsi="Calibri" w:cs="Times New Roman"/>
      <w:b/>
      <w:bCs/>
      <w:lang w:val="en-US" w:eastAsia="en-US"/>
    </w:rPr>
  </w:style>
  <w:style w:type="character" w:customStyle="1" w:styleId="Heading7Char">
    <w:name w:val="Heading 7 Char"/>
    <w:aliases w:val="Heading 7a Char"/>
    <w:link w:val="Heading7"/>
    <w:uiPriority w:val="9"/>
    <w:semiHidden/>
    <w:rsid w:val="00812161"/>
    <w:rPr>
      <w:rFonts w:ascii="Calibri" w:eastAsia="Times New Roman" w:hAnsi="Calibri" w:cs="Times New Roman"/>
      <w:sz w:val="24"/>
      <w:szCs w:val="24"/>
      <w:lang w:val="en-US" w:eastAsia="en-US"/>
    </w:rPr>
  </w:style>
  <w:style w:type="character" w:customStyle="1" w:styleId="Heading8Char">
    <w:name w:val="Heading 8 Char"/>
    <w:aliases w:val="Heading 8a Char"/>
    <w:link w:val="Heading8"/>
    <w:uiPriority w:val="9"/>
    <w:semiHidden/>
    <w:rsid w:val="00812161"/>
    <w:rPr>
      <w:rFonts w:ascii="Calibri" w:eastAsia="Times New Roman" w:hAnsi="Calibri" w:cs="Times New Roman"/>
      <w:i/>
      <w:iCs/>
      <w:sz w:val="24"/>
      <w:szCs w:val="24"/>
      <w:lang w:val="en-US" w:eastAsia="en-US"/>
    </w:rPr>
  </w:style>
  <w:style w:type="character" w:customStyle="1" w:styleId="Heading9Char">
    <w:name w:val="Heading 9 Char"/>
    <w:aliases w:val="Heading 9a Char"/>
    <w:link w:val="Heading9"/>
    <w:uiPriority w:val="9"/>
    <w:semiHidden/>
    <w:rsid w:val="00812161"/>
    <w:rPr>
      <w:rFonts w:ascii="Cambria" w:eastAsia="Times New Roman" w:hAnsi="Cambria" w:cs="Times New Roman"/>
      <w:lang w:val="en-US" w:eastAsia="en-US"/>
    </w:rPr>
  </w:style>
  <w:style w:type="character" w:styleId="Hyperlink">
    <w:name w:val="Hyperlink"/>
    <w:uiPriority w:val="99"/>
    <w:rsid w:val="002603EE"/>
    <w:rPr>
      <w:rFonts w:cs="Times New Roman"/>
      <w:color w:val="0000FF"/>
      <w:u w:val="single"/>
    </w:rPr>
  </w:style>
  <w:style w:type="character" w:styleId="FollowedHyperlink">
    <w:name w:val="FollowedHyperlink"/>
    <w:uiPriority w:val="99"/>
    <w:rsid w:val="002603EE"/>
    <w:rPr>
      <w:rFonts w:cs="Times New Roman"/>
      <w:color w:val="800080"/>
      <w:u w:val="single"/>
    </w:rPr>
  </w:style>
  <w:style w:type="character" w:styleId="Strong">
    <w:name w:val="Strong"/>
    <w:uiPriority w:val="22"/>
    <w:qFormat/>
    <w:rsid w:val="002603EE"/>
    <w:rPr>
      <w:rFonts w:cs="Times New Roman"/>
      <w:b/>
    </w:rPr>
  </w:style>
  <w:style w:type="paragraph" w:styleId="TOC1">
    <w:name w:val="toc 1"/>
    <w:basedOn w:val="Normal"/>
    <w:next w:val="Normal"/>
    <w:uiPriority w:val="39"/>
    <w:rsid w:val="00CD41CA"/>
    <w:pPr>
      <w:tabs>
        <w:tab w:val="left" w:pos="600"/>
        <w:tab w:val="right" w:leader="dot" w:pos="9350"/>
      </w:tabs>
      <w:spacing w:before="120" w:after="120"/>
    </w:pPr>
    <w:rPr>
      <w:b/>
      <w:bCs/>
      <w:caps/>
      <w:noProof/>
    </w:rPr>
  </w:style>
  <w:style w:type="paragraph" w:styleId="TOC2">
    <w:name w:val="toc 2"/>
    <w:basedOn w:val="Normal"/>
    <w:next w:val="Normal"/>
    <w:uiPriority w:val="39"/>
    <w:rsid w:val="002603EE"/>
    <w:pPr>
      <w:ind w:left="200"/>
    </w:pPr>
    <w:rPr>
      <w:smallCaps/>
    </w:rPr>
  </w:style>
  <w:style w:type="paragraph" w:styleId="TOC3">
    <w:name w:val="toc 3"/>
    <w:basedOn w:val="Normal"/>
    <w:next w:val="Normal"/>
    <w:uiPriority w:val="39"/>
    <w:rsid w:val="002603EE"/>
    <w:pPr>
      <w:ind w:left="400"/>
    </w:pPr>
    <w:rPr>
      <w:i/>
      <w:iCs/>
    </w:rPr>
  </w:style>
  <w:style w:type="paragraph" w:styleId="TOC4">
    <w:name w:val="toc 4"/>
    <w:basedOn w:val="Normal"/>
    <w:next w:val="Normal"/>
    <w:autoRedefine/>
    <w:uiPriority w:val="39"/>
    <w:rsid w:val="002603EE"/>
    <w:pPr>
      <w:ind w:left="600"/>
    </w:pPr>
    <w:rPr>
      <w:sz w:val="18"/>
      <w:szCs w:val="18"/>
    </w:rPr>
  </w:style>
  <w:style w:type="paragraph" w:styleId="TOC5">
    <w:name w:val="toc 5"/>
    <w:basedOn w:val="Normal"/>
    <w:next w:val="Normal"/>
    <w:autoRedefine/>
    <w:uiPriority w:val="39"/>
    <w:rsid w:val="002603EE"/>
    <w:pPr>
      <w:ind w:left="800"/>
    </w:pPr>
    <w:rPr>
      <w:sz w:val="18"/>
      <w:szCs w:val="18"/>
    </w:rPr>
  </w:style>
  <w:style w:type="paragraph" w:styleId="TOC6">
    <w:name w:val="toc 6"/>
    <w:basedOn w:val="Normal"/>
    <w:next w:val="Normal"/>
    <w:autoRedefine/>
    <w:uiPriority w:val="39"/>
    <w:rsid w:val="002603EE"/>
    <w:pPr>
      <w:ind w:left="1000"/>
    </w:pPr>
    <w:rPr>
      <w:sz w:val="18"/>
      <w:szCs w:val="18"/>
    </w:rPr>
  </w:style>
  <w:style w:type="paragraph" w:styleId="TOC7">
    <w:name w:val="toc 7"/>
    <w:basedOn w:val="Normal"/>
    <w:next w:val="Normal"/>
    <w:autoRedefine/>
    <w:uiPriority w:val="39"/>
    <w:rsid w:val="002603EE"/>
    <w:pPr>
      <w:ind w:left="1200"/>
    </w:pPr>
    <w:rPr>
      <w:sz w:val="18"/>
      <w:szCs w:val="18"/>
    </w:rPr>
  </w:style>
  <w:style w:type="paragraph" w:styleId="TOC8">
    <w:name w:val="toc 8"/>
    <w:basedOn w:val="Normal"/>
    <w:next w:val="Normal"/>
    <w:autoRedefine/>
    <w:uiPriority w:val="39"/>
    <w:rsid w:val="002603EE"/>
    <w:pPr>
      <w:ind w:left="1400"/>
    </w:pPr>
    <w:rPr>
      <w:sz w:val="18"/>
      <w:szCs w:val="18"/>
    </w:rPr>
  </w:style>
  <w:style w:type="paragraph" w:styleId="TOC9">
    <w:name w:val="toc 9"/>
    <w:basedOn w:val="Normal"/>
    <w:next w:val="Normal"/>
    <w:autoRedefine/>
    <w:uiPriority w:val="39"/>
    <w:rsid w:val="002603EE"/>
    <w:pPr>
      <w:ind w:left="1600"/>
    </w:pPr>
    <w:rPr>
      <w:sz w:val="18"/>
      <w:szCs w:val="18"/>
    </w:rPr>
  </w:style>
  <w:style w:type="paragraph" w:styleId="NormalIndent">
    <w:name w:val="Normal Indent"/>
    <w:basedOn w:val="Normal"/>
    <w:uiPriority w:val="99"/>
    <w:rsid w:val="002603EE"/>
    <w:pPr>
      <w:ind w:left="900" w:hanging="900"/>
    </w:pPr>
  </w:style>
  <w:style w:type="paragraph" w:styleId="FootnoteText">
    <w:name w:val="footnote text"/>
    <w:basedOn w:val="Normal"/>
    <w:link w:val="FootnoteTextChar"/>
    <w:uiPriority w:val="99"/>
    <w:semiHidden/>
    <w:rsid w:val="002603E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812161"/>
    <w:rPr>
      <w:rFonts w:ascii="Verdana" w:eastAsia="PMingLiU" w:hAnsi="Verdana"/>
      <w:sz w:val="20"/>
      <w:szCs w:val="20"/>
      <w:lang w:val="en-US" w:eastAsia="en-US"/>
    </w:rPr>
  </w:style>
  <w:style w:type="paragraph" w:styleId="CommentText">
    <w:name w:val="annotation text"/>
    <w:basedOn w:val="Normal"/>
    <w:link w:val="CommentTextChar"/>
    <w:uiPriority w:val="99"/>
    <w:semiHidden/>
    <w:rsid w:val="002603EE"/>
  </w:style>
  <w:style w:type="character" w:customStyle="1" w:styleId="CommentTextChar">
    <w:name w:val="Comment Text Char"/>
    <w:link w:val="CommentText"/>
    <w:uiPriority w:val="99"/>
    <w:semiHidden/>
    <w:rsid w:val="00812161"/>
    <w:rPr>
      <w:rFonts w:ascii="Verdana" w:eastAsia="PMingLiU" w:hAnsi="Verdana"/>
      <w:sz w:val="20"/>
      <w:szCs w:val="20"/>
      <w:lang w:val="en-US" w:eastAsia="en-US"/>
    </w:rPr>
  </w:style>
  <w:style w:type="paragraph" w:styleId="Header">
    <w:name w:val="header"/>
    <w:basedOn w:val="Normal"/>
    <w:link w:val="HeaderChar"/>
    <w:rsid w:val="002603EE"/>
    <w:pPr>
      <w:tabs>
        <w:tab w:val="center" w:pos="4320"/>
        <w:tab w:val="right" w:pos="8640"/>
      </w:tabs>
    </w:pPr>
  </w:style>
  <w:style w:type="character" w:customStyle="1" w:styleId="HeaderChar">
    <w:name w:val="Header Char"/>
    <w:link w:val="Header"/>
    <w:uiPriority w:val="99"/>
    <w:semiHidden/>
    <w:rsid w:val="00812161"/>
    <w:rPr>
      <w:rFonts w:ascii="Verdana" w:eastAsia="PMingLiU" w:hAnsi="Verdana"/>
      <w:sz w:val="20"/>
      <w:szCs w:val="20"/>
      <w:lang w:val="en-US" w:eastAsia="en-US"/>
    </w:rPr>
  </w:style>
  <w:style w:type="paragraph" w:styleId="Footer">
    <w:name w:val="footer"/>
    <w:basedOn w:val="Normal"/>
    <w:link w:val="FooterChar"/>
    <w:rsid w:val="002603EE"/>
    <w:pPr>
      <w:tabs>
        <w:tab w:val="center" w:pos="4320"/>
        <w:tab w:val="right" w:pos="8640"/>
      </w:tabs>
    </w:pPr>
  </w:style>
  <w:style w:type="character" w:customStyle="1" w:styleId="FooterChar">
    <w:name w:val="Footer Char"/>
    <w:link w:val="Footer"/>
    <w:uiPriority w:val="99"/>
    <w:semiHidden/>
    <w:rsid w:val="00812161"/>
    <w:rPr>
      <w:rFonts w:ascii="Verdana" w:eastAsia="PMingLiU" w:hAnsi="Verdana"/>
      <w:sz w:val="20"/>
      <w:szCs w:val="20"/>
      <w:lang w:val="en-US" w:eastAsia="en-US"/>
    </w:rPr>
  </w:style>
  <w:style w:type="paragraph" w:styleId="Title">
    <w:name w:val="Title"/>
    <w:basedOn w:val="Normal"/>
    <w:next w:val="Normal"/>
    <w:link w:val="TitleChar"/>
    <w:qFormat/>
    <w:rsid w:val="002603EE"/>
    <w:pPr>
      <w:spacing w:line="240" w:lineRule="auto"/>
      <w:jc w:val="center"/>
    </w:pPr>
    <w:rPr>
      <w:rFonts w:ascii="Arial" w:hAnsi="Arial"/>
      <w:b/>
      <w:sz w:val="36"/>
    </w:rPr>
  </w:style>
  <w:style w:type="character" w:customStyle="1" w:styleId="TitleChar">
    <w:name w:val="Title Char"/>
    <w:link w:val="Title"/>
    <w:uiPriority w:val="10"/>
    <w:rsid w:val="00812161"/>
    <w:rPr>
      <w:rFonts w:ascii="Cambria" w:eastAsia="Times New Roman" w:hAnsi="Cambria" w:cs="Times New Roman"/>
      <w:b/>
      <w:bCs/>
      <w:kern w:val="28"/>
      <w:sz w:val="32"/>
      <w:szCs w:val="32"/>
      <w:lang w:val="en-US" w:eastAsia="en-US"/>
    </w:rPr>
  </w:style>
  <w:style w:type="paragraph" w:styleId="BodyText">
    <w:name w:val="Body Text"/>
    <w:basedOn w:val="Normal"/>
    <w:link w:val="BodyTextChar"/>
    <w:rsid w:val="002603EE"/>
    <w:pPr>
      <w:keepLines/>
      <w:spacing w:after="120"/>
      <w:ind w:left="720"/>
    </w:pPr>
    <w:rPr>
      <w:lang w:val="en-GB" w:eastAsia="en-GB"/>
    </w:rPr>
  </w:style>
  <w:style w:type="character" w:customStyle="1" w:styleId="BodyTextChar">
    <w:name w:val="Body Text Char"/>
    <w:link w:val="BodyText"/>
    <w:uiPriority w:val="99"/>
    <w:locked/>
    <w:rsid w:val="006F74A6"/>
    <w:rPr>
      <w:rFonts w:ascii="Verdana" w:eastAsia="PMingLiU" w:hAnsi="Verdana"/>
    </w:rPr>
  </w:style>
  <w:style w:type="paragraph" w:styleId="BodyTextIndent">
    <w:name w:val="Body Text Indent"/>
    <w:basedOn w:val="Normal"/>
    <w:link w:val="BodyTextIndentChar"/>
    <w:uiPriority w:val="99"/>
    <w:rsid w:val="002603EE"/>
    <w:pPr>
      <w:ind w:left="720"/>
    </w:pPr>
    <w:rPr>
      <w:i/>
      <w:color w:val="0000FF"/>
      <w:u w:val="single"/>
    </w:rPr>
  </w:style>
  <w:style w:type="character" w:customStyle="1" w:styleId="BodyTextIndentChar">
    <w:name w:val="Body Text Indent Char"/>
    <w:link w:val="BodyTextIndent"/>
    <w:uiPriority w:val="99"/>
    <w:semiHidden/>
    <w:rsid w:val="00812161"/>
    <w:rPr>
      <w:rFonts w:ascii="Verdana" w:eastAsia="PMingLiU" w:hAnsi="Verdana"/>
      <w:sz w:val="20"/>
      <w:szCs w:val="20"/>
      <w:lang w:val="en-US" w:eastAsia="en-US"/>
    </w:rPr>
  </w:style>
  <w:style w:type="paragraph" w:styleId="Subtitle">
    <w:name w:val="Subtitle"/>
    <w:basedOn w:val="Normal"/>
    <w:link w:val="SubtitleChar"/>
    <w:uiPriority w:val="99"/>
    <w:qFormat/>
    <w:rsid w:val="002603EE"/>
    <w:pPr>
      <w:spacing w:after="60"/>
      <w:jc w:val="center"/>
    </w:pPr>
    <w:rPr>
      <w:rFonts w:ascii="Arial" w:hAnsi="Arial"/>
      <w:i/>
      <w:sz w:val="36"/>
      <w:lang w:val="en-AU"/>
    </w:rPr>
  </w:style>
  <w:style w:type="character" w:customStyle="1" w:styleId="SubtitleChar">
    <w:name w:val="Subtitle Char"/>
    <w:link w:val="Subtitle"/>
    <w:uiPriority w:val="11"/>
    <w:rsid w:val="00812161"/>
    <w:rPr>
      <w:rFonts w:ascii="Cambria" w:eastAsia="Times New Roman" w:hAnsi="Cambria" w:cs="Times New Roman"/>
      <w:sz w:val="24"/>
      <w:szCs w:val="24"/>
      <w:lang w:val="en-US" w:eastAsia="en-US"/>
    </w:rPr>
  </w:style>
  <w:style w:type="paragraph" w:styleId="BodyText2">
    <w:name w:val="Body Text 2"/>
    <w:basedOn w:val="Normal"/>
    <w:link w:val="BodyText2Char"/>
    <w:uiPriority w:val="99"/>
    <w:rsid w:val="002603EE"/>
    <w:rPr>
      <w:i/>
      <w:color w:val="0000FF"/>
    </w:rPr>
  </w:style>
  <w:style w:type="character" w:customStyle="1" w:styleId="BodyText2Char">
    <w:name w:val="Body Text 2 Char"/>
    <w:link w:val="BodyText2"/>
    <w:uiPriority w:val="99"/>
    <w:semiHidden/>
    <w:rsid w:val="00812161"/>
    <w:rPr>
      <w:rFonts w:ascii="Verdana" w:eastAsia="PMingLiU" w:hAnsi="Verdana"/>
      <w:sz w:val="20"/>
      <w:szCs w:val="20"/>
      <w:lang w:val="en-US" w:eastAsia="en-US"/>
    </w:rPr>
  </w:style>
  <w:style w:type="paragraph" w:styleId="DocumentMap">
    <w:name w:val="Document Map"/>
    <w:basedOn w:val="Normal"/>
    <w:link w:val="DocumentMapChar"/>
    <w:uiPriority w:val="99"/>
    <w:semiHidden/>
    <w:rsid w:val="002603EE"/>
    <w:pPr>
      <w:shd w:val="clear" w:color="auto" w:fill="000080"/>
    </w:pPr>
    <w:rPr>
      <w:rFonts w:ascii="Tahoma" w:hAnsi="Tahoma"/>
    </w:rPr>
  </w:style>
  <w:style w:type="character" w:customStyle="1" w:styleId="DocumentMapChar">
    <w:name w:val="Document Map Char"/>
    <w:link w:val="DocumentMap"/>
    <w:uiPriority w:val="99"/>
    <w:semiHidden/>
    <w:rsid w:val="00812161"/>
    <w:rPr>
      <w:rFonts w:eastAsia="PMingLiU"/>
      <w:sz w:val="0"/>
      <w:szCs w:val="0"/>
      <w:lang w:val="en-US" w:eastAsia="en-US"/>
    </w:rPr>
  </w:style>
  <w:style w:type="paragraph" w:styleId="CommentSubject">
    <w:name w:val="annotation subject"/>
    <w:basedOn w:val="CommentText"/>
    <w:next w:val="CommentText"/>
    <w:link w:val="CommentSubjectChar"/>
    <w:uiPriority w:val="99"/>
    <w:semiHidden/>
    <w:rsid w:val="002603EE"/>
    <w:rPr>
      <w:b/>
      <w:bCs/>
    </w:rPr>
  </w:style>
  <w:style w:type="character" w:customStyle="1" w:styleId="CommentSubjectChar">
    <w:name w:val="Comment Subject Char"/>
    <w:link w:val="CommentSubject"/>
    <w:uiPriority w:val="99"/>
    <w:semiHidden/>
    <w:rsid w:val="00812161"/>
    <w:rPr>
      <w:rFonts w:ascii="Verdana" w:eastAsia="PMingLiU" w:hAnsi="Verdana"/>
      <w:b/>
      <w:bCs/>
      <w:sz w:val="20"/>
      <w:szCs w:val="20"/>
      <w:lang w:val="en-US" w:eastAsia="en-US"/>
    </w:rPr>
  </w:style>
  <w:style w:type="paragraph" w:styleId="BalloonText">
    <w:name w:val="Balloon Text"/>
    <w:basedOn w:val="Normal"/>
    <w:link w:val="BalloonTextChar"/>
    <w:uiPriority w:val="99"/>
    <w:semiHidden/>
    <w:rsid w:val="002603EE"/>
    <w:rPr>
      <w:rFonts w:ascii="Tahoma" w:hAnsi="Tahoma" w:cs="Tahoma"/>
      <w:sz w:val="16"/>
      <w:szCs w:val="16"/>
    </w:rPr>
  </w:style>
  <w:style w:type="character" w:customStyle="1" w:styleId="BalloonTextChar">
    <w:name w:val="Balloon Text Char"/>
    <w:link w:val="BalloonText"/>
    <w:uiPriority w:val="99"/>
    <w:semiHidden/>
    <w:rsid w:val="00812161"/>
    <w:rPr>
      <w:rFonts w:eastAsia="PMingLiU"/>
      <w:sz w:val="0"/>
      <w:szCs w:val="0"/>
      <w:lang w:val="en-US" w:eastAsia="en-US"/>
    </w:rPr>
  </w:style>
  <w:style w:type="paragraph" w:customStyle="1" w:styleId="Paragraph2">
    <w:name w:val="Paragraph2"/>
    <w:basedOn w:val="Normal"/>
    <w:uiPriority w:val="99"/>
    <w:rsid w:val="002603EE"/>
    <w:pPr>
      <w:spacing w:before="80"/>
      <w:ind w:left="720"/>
      <w:jc w:val="both"/>
    </w:pPr>
    <w:rPr>
      <w:color w:val="000000"/>
      <w:lang w:val="en-AU"/>
    </w:rPr>
  </w:style>
  <w:style w:type="paragraph" w:customStyle="1" w:styleId="Bullet1">
    <w:name w:val="Bullet1"/>
    <w:basedOn w:val="Normal"/>
    <w:uiPriority w:val="99"/>
    <w:rsid w:val="002603EE"/>
    <w:pPr>
      <w:ind w:left="720" w:hanging="432"/>
    </w:pPr>
  </w:style>
  <w:style w:type="paragraph" w:customStyle="1" w:styleId="Bullet2">
    <w:name w:val="Bullet2"/>
    <w:basedOn w:val="Normal"/>
    <w:uiPriority w:val="99"/>
    <w:rsid w:val="002603EE"/>
    <w:pPr>
      <w:ind w:left="1440" w:hanging="360"/>
    </w:pPr>
    <w:rPr>
      <w:color w:val="000080"/>
    </w:rPr>
  </w:style>
  <w:style w:type="paragraph" w:customStyle="1" w:styleId="Tabletext">
    <w:name w:val="Tabletext"/>
    <w:basedOn w:val="Normal"/>
    <w:uiPriority w:val="99"/>
    <w:rsid w:val="002603EE"/>
    <w:pPr>
      <w:keepLines/>
      <w:spacing w:after="120"/>
    </w:pPr>
  </w:style>
  <w:style w:type="paragraph" w:customStyle="1" w:styleId="MainTitle">
    <w:name w:val="Main Title"/>
    <w:basedOn w:val="Normal"/>
    <w:uiPriority w:val="99"/>
    <w:rsid w:val="002603E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2603EE"/>
    <w:pPr>
      <w:spacing w:before="80" w:line="240" w:lineRule="auto"/>
      <w:jc w:val="both"/>
    </w:pPr>
  </w:style>
  <w:style w:type="paragraph" w:customStyle="1" w:styleId="Paragraph3">
    <w:name w:val="Paragraph3"/>
    <w:basedOn w:val="Normal"/>
    <w:uiPriority w:val="99"/>
    <w:rsid w:val="002603EE"/>
    <w:pPr>
      <w:spacing w:before="80" w:line="240" w:lineRule="auto"/>
      <w:ind w:left="1530"/>
      <w:jc w:val="both"/>
    </w:pPr>
  </w:style>
  <w:style w:type="paragraph" w:customStyle="1" w:styleId="Paragraph4">
    <w:name w:val="Paragraph4"/>
    <w:basedOn w:val="Normal"/>
    <w:uiPriority w:val="99"/>
    <w:rsid w:val="002603EE"/>
    <w:pPr>
      <w:spacing w:before="80" w:line="240" w:lineRule="auto"/>
      <w:ind w:left="2250"/>
      <w:jc w:val="both"/>
    </w:pPr>
  </w:style>
  <w:style w:type="paragraph" w:customStyle="1" w:styleId="Body">
    <w:name w:val="Body"/>
    <w:basedOn w:val="Normal"/>
    <w:uiPriority w:val="99"/>
    <w:rsid w:val="002603EE"/>
    <w:pPr>
      <w:widowControl/>
      <w:spacing w:before="120" w:line="240" w:lineRule="auto"/>
      <w:jc w:val="both"/>
    </w:pPr>
    <w:rPr>
      <w:rFonts w:ascii="Book Antiqua" w:hAnsi="Book Antiqua"/>
    </w:rPr>
  </w:style>
  <w:style w:type="paragraph" w:customStyle="1" w:styleId="Bullet">
    <w:name w:val="Bullet"/>
    <w:basedOn w:val="Normal"/>
    <w:link w:val="BulletChar"/>
    <w:uiPriority w:val="99"/>
    <w:rsid w:val="002603E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2603EE"/>
    <w:pPr>
      <w:spacing w:after="120"/>
      <w:ind w:left="720"/>
    </w:pPr>
    <w:rPr>
      <w:i/>
      <w:color w:val="0000FF"/>
    </w:rPr>
  </w:style>
  <w:style w:type="paragraph" w:customStyle="1" w:styleId="infoblue0">
    <w:name w:val="infoblue"/>
    <w:basedOn w:val="Normal"/>
    <w:uiPriority w:val="99"/>
    <w:rsid w:val="002603EE"/>
    <w:pPr>
      <w:widowControl/>
      <w:spacing w:after="120"/>
      <w:ind w:left="720"/>
    </w:pPr>
    <w:rPr>
      <w:rFonts w:eastAsia="Arial Unicode MS"/>
      <w:i/>
      <w:iCs/>
      <w:color w:val="0000FF"/>
    </w:rPr>
  </w:style>
  <w:style w:type="paragraph" w:customStyle="1" w:styleId="ContentsTitle">
    <w:name w:val="ContentsTitle"/>
    <w:basedOn w:val="Normal"/>
    <w:rsid w:val="002603EE"/>
    <w:pPr>
      <w:widowControl/>
      <w:spacing w:before="200" w:after="60" w:line="200" w:lineRule="atLeast"/>
      <w:jc w:val="center"/>
    </w:pPr>
    <w:rPr>
      <w:rFonts w:ascii="Arial" w:hAnsi="Arial"/>
      <w:b/>
      <w:sz w:val="36"/>
      <w:lang w:eastAsia="zh-CN"/>
    </w:rPr>
  </w:style>
  <w:style w:type="character" w:styleId="FootnoteReference">
    <w:name w:val="footnote reference"/>
    <w:uiPriority w:val="99"/>
    <w:semiHidden/>
    <w:rsid w:val="002603EE"/>
    <w:rPr>
      <w:rFonts w:cs="Times New Roman"/>
      <w:sz w:val="20"/>
      <w:vertAlign w:val="superscript"/>
    </w:rPr>
  </w:style>
  <w:style w:type="character" w:styleId="CommentReference">
    <w:name w:val="annotation reference"/>
    <w:uiPriority w:val="99"/>
    <w:semiHidden/>
    <w:rsid w:val="002603EE"/>
    <w:rPr>
      <w:rFonts w:cs="Times New Roman"/>
      <w:sz w:val="16"/>
      <w:szCs w:val="16"/>
    </w:rPr>
  </w:style>
  <w:style w:type="table" w:styleId="TableGrid1">
    <w:name w:val="Table Grid 1"/>
    <w:basedOn w:val="TableNormal"/>
    <w:uiPriority w:val="99"/>
    <w:rsid w:val="002603EE"/>
    <w:pPr>
      <w:widowControl w:val="0"/>
      <w:spacing w:line="240" w:lineRule="atLeast"/>
    </w:pPr>
    <w:rPr>
      <w:rFonts w:eastAsia="PMingLi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
    <w:name w:val="Table Grid"/>
    <w:basedOn w:val="TableNormal"/>
    <w:rsid w:val="002603E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603EE"/>
    <w:rPr>
      <w:rFonts w:cs="Times New Roman"/>
    </w:rPr>
  </w:style>
  <w:style w:type="paragraph" w:customStyle="1" w:styleId="blueheading">
    <w:name w:val="blueheading"/>
    <w:basedOn w:val="Normal"/>
    <w:next w:val="Normal"/>
    <w:link w:val="blueheadingChar"/>
    <w:uiPriority w:val="99"/>
    <w:pPr>
      <w:keepNext/>
      <w:widowControl/>
      <w:spacing w:before="60" w:line="240" w:lineRule="auto"/>
    </w:pPr>
    <w:rPr>
      <w:rFonts w:eastAsia="Times New Roman" w:cs="Verdana"/>
      <w:b/>
      <w:bCs/>
      <w:color w:val="0000FF"/>
      <w:kern w:val="28"/>
      <w:sz w:val="18"/>
    </w:rPr>
  </w:style>
  <w:style w:type="character" w:customStyle="1" w:styleId="blueheadingChar">
    <w:name w:val="blueheading Char"/>
    <w:link w:val="blueheading"/>
    <w:uiPriority w:val="99"/>
    <w:locked/>
    <w:rPr>
      <w:rFonts w:ascii="Verdana" w:hAnsi="Verdana" w:cs="Verdana"/>
      <w:b/>
      <w:bCs/>
      <w:color w:val="0000FF"/>
      <w:kern w:val="28"/>
      <w:sz w:val="18"/>
      <w:lang w:val="en-US" w:eastAsia="en-US" w:bidi="ar-SA"/>
    </w:rPr>
  </w:style>
  <w:style w:type="paragraph" w:customStyle="1" w:styleId="Desc">
    <w:name w:val="Desc"/>
    <w:link w:val="DescChar"/>
    <w:uiPriority w:val="99"/>
    <w:pPr>
      <w:spacing w:before="120"/>
    </w:pPr>
    <w:rPr>
      <w:rFonts w:ascii="Verdana" w:hAnsi="Verdana" w:cs="Verdana"/>
      <w:sz w:val="18"/>
      <w:szCs w:val="18"/>
    </w:rPr>
  </w:style>
  <w:style w:type="character" w:customStyle="1" w:styleId="DescChar">
    <w:name w:val="Desc Char"/>
    <w:link w:val="Desc"/>
    <w:uiPriority w:val="99"/>
    <w:locked/>
    <w:rPr>
      <w:rFonts w:ascii="Verdana" w:hAnsi="Verdana" w:cs="Verdana"/>
      <w:sz w:val="18"/>
      <w:szCs w:val="18"/>
      <w:lang w:val="en-US" w:eastAsia="en-US" w:bidi="ar-SA"/>
    </w:rPr>
  </w:style>
  <w:style w:type="table" w:styleId="LightGrid-Accent5">
    <w:name w:val="Light Grid Accent 5"/>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Grid-Accent11">
    <w:name w:val="Light Grid - Accent 11"/>
    <w:uiPriority w:val="99"/>
    <w:rPr>
      <w:rFonts w:ascii="Cambria" w:hAnsi="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Style1">
    <w:name w:val="Style1"/>
    <w:uiPriority w:val="99"/>
    <w:tblPr>
      <w:tblStyleRowBandSize w:val="1"/>
      <w:tblInd w:w="0" w:type="dxa"/>
      <w:tblCellMar>
        <w:top w:w="0" w:type="dxa"/>
        <w:left w:w="108" w:type="dxa"/>
        <w:bottom w:w="0" w:type="dxa"/>
        <w:right w:w="108" w:type="dxa"/>
      </w:tblCellMar>
    </w:tblPr>
    <w:tcPr>
      <w:shd w:val="clear" w:color="auto" w:fill="C6D9F1"/>
    </w:tcPr>
  </w:style>
  <w:style w:type="paragraph" w:styleId="Caption">
    <w:name w:val="caption"/>
    <w:basedOn w:val="Normal"/>
    <w:next w:val="Normal"/>
    <w:uiPriority w:val="99"/>
    <w:qFormat/>
    <w:pPr>
      <w:jc w:val="center"/>
    </w:pPr>
    <w:rPr>
      <w:b/>
      <w:bCs/>
    </w:rPr>
  </w:style>
  <w:style w:type="paragraph" w:customStyle="1" w:styleId="ColorfulShading-Accent11">
    <w:name w:val="Colorful Shading - Accent 11"/>
    <w:hidden/>
    <w:uiPriority w:val="99"/>
    <w:rPr>
      <w:rFonts w:ascii="Verdana" w:eastAsia="PMingLiU" w:hAnsi="Verdana"/>
    </w:rPr>
  </w:style>
  <w:style w:type="table" w:styleId="MediumGrid2-Accent2">
    <w:name w:val="Medium Grid 2 Accent 2"/>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paragraph" w:styleId="ListParagraph">
    <w:name w:val="List Paragraph"/>
    <w:aliases w:val="3,POCG Table Text"/>
    <w:basedOn w:val="Normal"/>
    <w:link w:val="ListParagraphChar"/>
    <w:uiPriority w:val="34"/>
    <w:qFormat/>
    <w:rsid w:val="00100E19"/>
    <w:pPr>
      <w:ind w:left="720"/>
      <w:contextualSpacing/>
    </w:pPr>
  </w:style>
  <w:style w:type="paragraph" w:styleId="Revision">
    <w:name w:val="Revision"/>
    <w:hidden/>
    <w:uiPriority w:val="99"/>
    <w:semiHidden/>
    <w:rsid w:val="003C46A4"/>
    <w:rPr>
      <w:rFonts w:ascii="Verdana" w:eastAsia="PMingLiU" w:hAnsi="Verdana"/>
    </w:rPr>
  </w:style>
  <w:style w:type="character" w:customStyle="1" w:styleId="Style2Char">
    <w:name w:val="Style2 Char"/>
    <w:link w:val="Style2"/>
    <w:locked/>
    <w:rsid w:val="00E0284D"/>
    <w:rPr>
      <w:rFonts w:ascii="Verdana" w:hAnsi="Verdana"/>
      <w:b/>
    </w:rPr>
  </w:style>
  <w:style w:type="paragraph" w:customStyle="1" w:styleId="Style2">
    <w:name w:val="Style2"/>
    <w:basedOn w:val="Heading2"/>
    <w:link w:val="Style2Char"/>
    <w:qFormat/>
    <w:rsid w:val="00E0284D"/>
    <w:pPr>
      <w:tabs>
        <w:tab w:val="num" w:pos="0"/>
      </w:tabs>
    </w:pPr>
  </w:style>
  <w:style w:type="paragraph" w:styleId="NoSpacing">
    <w:name w:val="No Spacing"/>
    <w:uiPriority w:val="1"/>
    <w:qFormat/>
    <w:rsid w:val="00A578DA"/>
    <w:rPr>
      <w:rFonts w:asciiTheme="minorHAnsi" w:eastAsiaTheme="minorHAnsi" w:hAnsiTheme="minorHAnsi" w:cstheme="minorBidi"/>
      <w:sz w:val="22"/>
      <w:szCs w:val="22"/>
    </w:rPr>
  </w:style>
  <w:style w:type="table" w:styleId="LightShading">
    <w:name w:val="Light Shading"/>
    <w:basedOn w:val="TableNormal"/>
    <w:uiPriority w:val="60"/>
    <w:rsid w:val="00A57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A578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DE08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903C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D45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5D28"/>
    <w:rPr>
      <w:rFonts w:ascii="Courier New" w:hAnsi="Courier New" w:cs="Courier New"/>
    </w:rPr>
  </w:style>
  <w:style w:type="character" w:customStyle="1" w:styleId="nu0">
    <w:name w:val="nu0"/>
    <w:basedOn w:val="DefaultParagraphFont"/>
    <w:rsid w:val="00D45D28"/>
  </w:style>
  <w:style w:type="character" w:customStyle="1" w:styleId="sy0">
    <w:name w:val="sy0"/>
    <w:basedOn w:val="DefaultParagraphFont"/>
    <w:rsid w:val="00D45D28"/>
  </w:style>
  <w:style w:type="character" w:customStyle="1" w:styleId="st">
    <w:name w:val="st"/>
    <w:basedOn w:val="DefaultParagraphFont"/>
    <w:rsid w:val="003B24AE"/>
  </w:style>
  <w:style w:type="character" w:customStyle="1" w:styleId="apple-converted-space">
    <w:name w:val="apple-converted-space"/>
    <w:basedOn w:val="DefaultParagraphFont"/>
    <w:rsid w:val="00F71F19"/>
  </w:style>
  <w:style w:type="character" w:styleId="HTMLSample">
    <w:name w:val="HTML Sample"/>
    <w:basedOn w:val="DefaultParagraphFont"/>
    <w:uiPriority w:val="99"/>
    <w:semiHidden/>
    <w:unhideWhenUsed/>
    <w:rsid w:val="007E2E0B"/>
    <w:rPr>
      <w:rFonts w:ascii="Courier New" w:eastAsia="Times New Roman" w:hAnsi="Courier New" w:cs="Courier New"/>
    </w:rPr>
  </w:style>
  <w:style w:type="character" w:styleId="HTMLTypewriter">
    <w:name w:val="HTML Typewriter"/>
    <w:basedOn w:val="DefaultParagraphFont"/>
    <w:uiPriority w:val="99"/>
    <w:semiHidden/>
    <w:unhideWhenUsed/>
    <w:rsid w:val="00F756F5"/>
    <w:rPr>
      <w:rFonts w:ascii="Courier New" w:eastAsia="Times New Roman" w:hAnsi="Courier New" w:cs="Courier New"/>
      <w:sz w:val="20"/>
      <w:szCs w:val="20"/>
    </w:rPr>
  </w:style>
  <w:style w:type="paragraph" w:customStyle="1" w:styleId="line891">
    <w:name w:val="line891"/>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paragraph" w:customStyle="1" w:styleId="line862">
    <w:name w:val="line862"/>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table" w:styleId="TableList4">
    <w:name w:val="Table List 4"/>
    <w:basedOn w:val="TableNormal"/>
    <w:rsid w:val="000E3E1A"/>
    <w:pPr>
      <w:widowControl w:val="0"/>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FC0EB0"/>
    <w:pPr>
      <w:widowControl/>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locked/>
    <w:rsid w:val="00B34C39"/>
    <w:rPr>
      <w:i/>
      <w:iCs/>
    </w:rPr>
  </w:style>
  <w:style w:type="character" w:customStyle="1" w:styleId="gui">
    <w:name w:val="gui"/>
    <w:basedOn w:val="DefaultParagraphFont"/>
    <w:rsid w:val="003C3EE7"/>
  </w:style>
  <w:style w:type="character" w:customStyle="1" w:styleId="ListParagraphChar">
    <w:name w:val="List Paragraph Char"/>
    <w:aliases w:val="3 Char,POCG Table Text Char"/>
    <w:basedOn w:val="DefaultParagraphFont"/>
    <w:link w:val="ListParagraph"/>
    <w:uiPriority w:val="34"/>
    <w:locked/>
    <w:rsid w:val="000C21CB"/>
    <w:rPr>
      <w:rFonts w:ascii="Verdana" w:eastAsia="PMingLiU" w:hAnsi="Verdana"/>
    </w:rPr>
  </w:style>
  <w:style w:type="paragraph" w:customStyle="1" w:styleId="a">
    <w:name w:val="表_本文 + 左揃え"/>
    <w:basedOn w:val="Normal"/>
    <w:rsid w:val="006446FB"/>
    <w:pPr>
      <w:tabs>
        <w:tab w:val="left" w:pos="360"/>
        <w:tab w:val="left" w:pos="720"/>
        <w:tab w:val="left" w:pos="1080"/>
      </w:tabs>
      <w:suppressAutoHyphens/>
      <w:overflowPunct w:val="0"/>
      <w:autoSpaceDE w:val="0"/>
      <w:snapToGrid w:val="0"/>
      <w:spacing w:line="240" w:lineRule="exact"/>
      <w:jc w:val="both"/>
      <w:textAlignment w:val="baseline"/>
    </w:pPr>
    <w:rPr>
      <w:rFonts w:ascii="Tahoma" w:eastAsia="MS PGothic" w:hAnsi="Tahoma" w:cs="MS Mincho"/>
      <w:color w:val="000000"/>
      <w:kern w:val="1"/>
      <w:sz w:val="16"/>
      <w:lang w:eastAsia="ja-JP" w:bidi="he-IL"/>
    </w:rPr>
  </w:style>
  <w:style w:type="paragraph" w:customStyle="1" w:styleId="L2-">
    <w:name w:val="L2-本文"/>
    <w:basedOn w:val="Normal"/>
    <w:rsid w:val="006446FB"/>
    <w:pPr>
      <w:suppressAutoHyphens/>
      <w:spacing w:line="240" w:lineRule="auto"/>
      <w:ind w:left="210" w:firstLine="210"/>
      <w:jc w:val="both"/>
    </w:pPr>
    <w:rPr>
      <w:rFonts w:ascii="Tahoma" w:eastAsia="MS PGothic" w:hAnsi="Tahoma" w:cs="MS Mincho"/>
      <w:color w:val="000000"/>
      <w:kern w:val="1"/>
      <w:sz w:val="21"/>
      <w:szCs w:val="21"/>
      <w:lang w:val="fr-FR" w:eastAsia="ja-JP"/>
    </w:rPr>
  </w:style>
  <w:style w:type="paragraph" w:customStyle="1" w:styleId="L3-Char">
    <w:name w:val="L3-本文 Char"/>
    <w:basedOn w:val="L2-"/>
    <w:rsid w:val="006446FB"/>
    <w:pPr>
      <w:ind w:left="718" w:firstLine="178"/>
    </w:pPr>
  </w:style>
  <w:style w:type="paragraph" w:styleId="PlainText">
    <w:name w:val="Plain Text"/>
    <w:basedOn w:val="Normal"/>
    <w:link w:val="PlainTextChar"/>
    <w:uiPriority w:val="99"/>
    <w:unhideWhenUsed/>
    <w:rsid w:val="00E6461E"/>
    <w:pPr>
      <w:widowControl/>
      <w:spacing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6461E"/>
    <w:rPr>
      <w:rFonts w:ascii="Consolas" w:eastAsiaTheme="minorHAnsi" w:hAnsi="Consolas" w:cs="Consolas"/>
      <w:sz w:val="21"/>
      <w:szCs w:val="21"/>
    </w:rPr>
  </w:style>
  <w:style w:type="paragraph" w:styleId="TOCHeading">
    <w:name w:val="TOC Heading"/>
    <w:basedOn w:val="Heading1"/>
    <w:next w:val="Normal"/>
    <w:uiPriority w:val="39"/>
    <w:unhideWhenUsed/>
    <w:qFormat/>
    <w:rsid w:val="00A75158"/>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ulletChar">
    <w:name w:val="Bullet Char"/>
    <w:link w:val="Bullet"/>
    <w:rsid w:val="002D1870"/>
    <w:rPr>
      <w:rFonts w:ascii="Book Antiqua" w:eastAsia="PMingLiU" w:hAnsi="Book Antiqua"/>
    </w:rPr>
  </w:style>
  <w:style w:type="table" w:customStyle="1" w:styleId="StandardTableFormat">
    <w:name w:val="Standard Table Format"/>
    <w:basedOn w:val="TableNormal"/>
    <w:rsid w:val="00A9084C"/>
    <w:pPr>
      <w:spacing w:before="40" w:after="40"/>
    </w:pPr>
    <w:rPr>
      <w:rFonts w:ascii="Arial" w:hAnsi="Arial"/>
    </w:rPr>
    <w:tblPr>
      <w:tblStyleRowBandSize w:val="1"/>
      <w:tblStyleColBandSize w:val="1"/>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0" w:type="dxa"/>
      </w:tblCellMar>
    </w:tblPr>
    <w:trPr>
      <w:cantSplit/>
    </w:trPr>
    <w:tblStylePr w:type="firstRow">
      <w:pPr>
        <w:wordWrap/>
        <w:spacing w:beforeLines="50" w:beforeAutospacing="0" w:afterLines="50" w:afterAutospacing="0"/>
      </w:pPr>
      <w:rPr>
        <w:rFonts w:ascii="Arial" w:hAnsi="Arial"/>
        <w:b/>
        <w:i w:val="0"/>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pPr>
        <w:wordWrap/>
        <w:spacing w:beforeLines="0" w:afterLines="0"/>
      </w:pPr>
      <w:rPr>
        <w:rFonts w:ascii="Arial" w:hAnsi="Arial"/>
        <w:sz w:val="21"/>
      </w:rPr>
    </w:tblStylePr>
    <w:tblStylePr w:type="band2Horz">
      <w:pPr>
        <w:wordWrap/>
        <w:spacing w:beforeLines="0" w:afterLines="0"/>
      </w:pPr>
      <w:rPr>
        <w:rFonts w:ascii="Arial" w:hAnsi="Arial"/>
        <w:sz w:val="21"/>
        <w:szCs w:val="20"/>
      </w:rPr>
    </w:tblStylePr>
  </w:style>
  <w:style w:type="table" w:styleId="MediumShading1-Accent1">
    <w:name w:val="Medium Shading 1 Accent 1"/>
    <w:basedOn w:val="TableNormal"/>
    <w:uiPriority w:val="63"/>
    <w:rsid w:val="00B079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5119D0"/>
    <w:pPr>
      <w:autoSpaceDE w:val="0"/>
      <w:autoSpaceDN w:val="0"/>
      <w:adjustRightInd w:val="0"/>
    </w:pPr>
    <w:rPr>
      <w:rFonts w:ascii="Calibri" w:hAnsi="Calibri" w:cs="Calibri"/>
      <w:color w:val="000000"/>
      <w:sz w:val="24"/>
      <w:szCs w:val="24"/>
    </w:rPr>
  </w:style>
  <w:style w:type="paragraph" w:customStyle="1" w:styleId="SapientBullet">
    <w:name w:val="Sapient Bullet"/>
    <w:basedOn w:val="Body"/>
    <w:qFormat/>
    <w:rsid w:val="007A5EC8"/>
    <w:pPr>
      <w:numPr>
        <w:numId w:val="2"/>
      </w:numPr>
      <w:spacing w:before="0"/>
      <w:ind w:right="216"/>
      <w:jc w:val="left"/>
    </w:pPr>
    <w:rPr>
      <w:rFonts w:ascii="Calibri" w:eastAsia="Times" w:hAnsi="Calibri"/>
      <w:snapToGrid w:val="0"/>
      <w:lang w:val="en-GB"/>
    </w:rPr>
  </w:style>
  <w:style w:type="character" w:customStyle="1" w:styleId="variablesproductname">
    <w:name w:val="variablesproductname"/>
    <w:basedOn w:val="DefaultParagraphFont"/>
    <w:rsid w:val="003B5222"/>
  </w:style>
  <w:style w:type="character" w:customStyle="1" w:styleId="uicontrol">
    <w:name w:val="uicontrol"/>
    <w:basedOn w:val="DefaultParagraphFont"/>
    <w:rsid w:val="003B5222"/>
  </w:style>
  <w:style w:type="character" w:styleId="HTMLCode">
    <w:name w:val="HTML Code"/>
    <w:basedOn w:val="DefaultParagraphFont"/>
    <w:uiPriority w:val="99"/>
    <w:semiHidden/>
    <w:unhideWhenUsed/>
    <w:rsid w:val="00E20B19"/>
    <w:rPr>
      <w:rFonts w:ascii="Courier New" w:eastAsia="Times New Roman" w:hAnsi="Courier New" w:cs="Courier New"/>
      <w:sz w:val="20"/>
      <w:szCs w:val="20"/>
    </w:rPr>
  </w:style>
  <w:style w:type="character" w:customStyle="1" w:styleId="variablesversion">
    <w:name w:val="variablesversion"/>
    <w:basedOn w:val="DefaultParagraphFont"/>
    <w:rsid w:val="00E20B19"/>
  </w:style>
  <w:style w:type="paragraph" w:customStyle="1" w:styleId="minitoc10">
    <w:name w:val="minitoc1_0"/>
    <w:basedOn w:val="Normal"/>
    <w:rsid w:val="00F64D82"/>
    <w:pPr>
      <w:widowControl/>
      <w:spacing w:before="100" w:beforeAutospacing="1" w:after="100" w:afterAutospacing="1" w:line="240" w:lineRule="auto"/>
    </w:pPr>
    <w:rPr>
      <w:rFonts w:ascii="Times New Roman" w:eastAsia="Times New Roman" w:hAnsi="Times New Roman"/>
      <w:sz w:val="24"/>
      <w:szCs w:val="24"/>
    </w:rPr>
  </w:style>
  <w:style w:type="paragraph" w:customStyle="1" w:styleId="smz-translated">
    <w:name w:val="smz-translated"/>
    <w:basedOn w:val="Normal"/>
    <w:rsid w:val="00ED2C46"/>
    <w:pPr>
      <w:widowControl/>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4256">
      <w:bodyDiv w:val="1"/>
      <w:marLeft w:val="0"/>
      <w:marRight w:val="0"/>
      <w:marTop w:val="0"/>
      <w:marBottom w:val="0"/>
      <w:divBdr>
        <w:top w:val="none" w:sz="0" w:space="0" w:color="auto"/>
        <w:left w:val="none" w:sz="0" w:space="0" w:color="auto"/>
        <w:bottom w:val="none" w:sz="0" w:space="0" w:color="auto"/>
        <w:right w:val="none" w:sz="0" w:space="0" w:color="auto"/>
      </w:divBdr>
    </w:div>
    <w:div w:id="35664082">
      <w:bodyDiv w:val="1"/>
      <w:marLeft w:val="0"/>
      <w:marRight w:val="0"/>
      <w:marTop w:val="0"/>
      <w:marBottom w:val="0"/>
      <w:divBdr>
        <w:top w:val="none" w:sz="0" w:space="0" w:color="auto"/>
        <w:left w:val="none" w:sz="0" w:space="0" w:color="auto"/>
        <w:bottom w:val="none" w:sz="0" w:space="0" w:color="auto"/>
        <w:right w:val="none" w:sz="0" w:space="0" w:color="auto"/>
      </w:divBdr>
    </w:div>
    <w:div w:id="41828468">
      <w:bodyDiv w:val="1"/>
      <w:marLeft w:val="0"/>
      <w:marRight w:val="0"/>
      <w:marTop w:val="0"/>
      <w:marBottom w:val="0"/>
      <w:divBdr>
        <w:top w:val="none" w:sz="0" w:space="0" w:color="auto"/>
        <w:left w:val="none" w:sz="0" w:space="0" w:color="auto"/>
        <w:bottom w:val="none" w:sz="0" w:space="0" w:color="auto"/>
        <w:right w:val="none" w:sz="0" w:space="0" w:color="auto"/>
      </w:divBdr>
      <w:divsChild>
        <w:div w:id="333344502">
          <w:marLeft w:val="360"/>
          <w:marRight w:val="0"/>
          <w:marTop w:val="120"/>
          <w:marBottom w:val="120"/>
          <w:divBdr>
            <w:top w:val="none" w:sz="0" w:space="0" w:color="auto"/>
            <w:left w:val="none" w:sz="0" w:space="0" w:color="auto"/>
            <w:bottom w:val="none" w:sz="0" w:space="0" w:color="auto"/>
            <w:right w:val="none" w:sz="0" w:space="0" w:color="auto"/>
          </w:divBdr>
        </w:div>
      </w:divsChild>
    </w:div>
    <w:div w:id="66920434">
      <w:bodyDiv w:val="1"/>
      <w:marLeft w:val="0"/>
      <w:marRight w:val="0"/>
      <w:marTop w:val="0"/>
      <w:marBottom w:val="0"/>
      <w:divBdr>
        <w:top w:val="none" w:sz="0" w:space="0" w:color="auto"/>
        <w:left w:val="none" w:sz="0" w:space="0" w:color="auto"/>
        <w:bottom w:val="none" w:sz="0" w:space="0" w:color="auto"/>
        <w:right w:val="none" w:sz="0" w:space="0" w:color="auto"/>
      </w:divBdr>
    </w:div>
    <w:div w:id="67115026">
      <w:bodyDiv w:val="1"/>
      <w:marLeft w:val="0"/>
      <w:marRight w:val="0"/>
      <w:marTop w:val="0"/>
      <w:marBottom w:val="0"/>
      <w:divBdr>
        <w:top w:val="none" w:sz="0" w:space="0" w:color="auto"/>
        <w:left w:val="none" w:sz="0" w:space="0" w:color="auto"/>
        <w:bottom w:val="none" w:sz="0" w:space="0" w:color="auto"/>
        <w:right w:val="none" w:sz="0" w:space="0" w:color="auto"/>
      </w:divBdr>
    </w:div>
    <w:div w:id="72702239">
      <w:bodyDiv w:val="1"/>
      <w:marLeft w:val="0"/>
      <w:marRight w:val="0"/>
      <w:marTop w:val="0"/>
      <w:marBottom w:val="0"/>
      <w:divBdr>
        <w:top w:val="none" w:sz="0" w:space="0" w:color="auto"/>
        <w:left w:val="none" w:sz="0" w:space="0" w:color="auto"/>
        <w:bottom w:val="none" w:sz="0" w:space="0" w:color="auto"/>
        <w:right w:val="none" w:sz="0" w:space="0" w:color="auto"/>
      </w:divBdr>
    </w:div>
    <w:div w:id="77681932">
      <w:bodyDiv w:val="1"/>
      <w:marLeft w:val="0"/>
      <w:marRight w:val="0"/>
      <w:marTop w:val="0"/>
      <w:marBottom w:val="0"/>
      <w:divBdr>
        <w:top w:val="none" w:sz="0" w:space="0" w:color="auto"/>
        <w:left w:val="none" w:sz="0" w:space="0" w:color="auto"/>
        <w:bottom w:val="none" w:sz="0" w:space="0" w:color="auto"/>
        <w:right w:val="none" w:sz="0" w:space="0" w:color="auto"/>
      </w:divBdr>
    </w:div>
    <w:div w:id="98063568">
      <w:bodyDiv w:val="1"/>
      <w:marLeft w:val="0"/>
      <w:marRight w:val="0"/>
      <w:marTop w:val="0"/>
      <w:marBottom w:val="0"/>
      <w:divBdr>
        <w:top w:val="none" w:sz="0" w:space="0" w:color="auto"/>
        <w:left w:val="none" w:sz="0" w:space="0" w:color="auto"/>
        <w:bottom w:val="none" w:sz="0" w:space="0" w:color="auto"/>
        <w:right w:val="none" w:sz="0" w:space="0" w:color="auto"/>
      </w:divBdr>
    </w:div>
    <w:div w:id="99879260">
      <w:bodyDiv w:val="1"/>
      <w:marLeft w:val="0"/>
      <w:marRight w:val="0"/>
      <w:marTop w:val="0"/>
      <w:marBottom w:val="0"/>
      <w:divBdr>
        <w:top w:val="none" w:sz="0" w:space="0" w:color="auto"/>
        <w:left w:val="none" w:sz="0" w:space="0" w:color="auto"/>
        <w:bottom w:val="none" w:sz="0" w:space="0" w:color="auto"/>
        <w:right w:val="none" w:sz="0" w:space="0" w:color="auto"/>
      </w:divBdr>
      <w:divsChild>
        <w:div w:id="830028320">
          <w:marLeft w:val="360"/>
          <w:marRight w:val="0"/>
          <w:marTop w:val="120"/>
          <w:marBottom w:val="120"/>
          <w:divBdr>
            <w:top w:val="none" w:sz="0" w:space="0" w:color="auto"/>
            <w:left w:val="none" w:sz="0" w:space="0" w:color="auto"/>
            <w:bottom w:val="none" w:sz="0" w:space="0" w:color="auto"/>
            <w:right w:val="none" w:sz="0" w:space="0" w:color="auto"/>
          </w:divBdr>
        </w:div>
      </w:divsChild>
    </w:div>
    <w:div w:id="108283547">
      <w:bodyDiv w:val="1"/>
      <w:marLeft w:val="0"/>
      <w:marRight w:val="0"/>
      <w:marTop w:val="0"/>
      <w:marBottom w:val="0"/>
      <w:divBdr>
        <w:top w:val="none" w:sz="0" w:space="0" w:color="auto"/>
        <w:left w:val="none" w:sz="0" w:space="0" w:color="auto"/>
        <w:bottom w:val="none" w:sz="0" w:space="0" w:color="auto"/>
        <w:right w:val="none" w:sz="0" w:space="0" w:color="auto"/>
      </w:divBdr>
    </w:div>
    <w:div w:id="111022576">
      <w:bodyDiv w:val="1"/>
      <w:marLeft w:val="0"/>
      <w:marRight w:val="0"/>
      <w:marTop w:val="0"/>
      <w:marBottom w:val="0"/>
      <w:divBdr>
        <w:top w:val="none" w:sz="0" w:space="0" w:color="auto"/>
        <w:left w:val="none" w:sz="0" w:space="0" w:color="auto"/>
        <w:bottom w:val="none" w:sz="0" w:space="0" w:color="auto"/>
        <w:right w:val="none" w:sz="0" w:space="0" w:color="auto"/>
      </w:divBdr>
      <w:divsChild>
        <w:div w:id="498932511">
          <w:marLeft w:val="360"/>
          <w:marRight w:val="0"/>
          <w:marTop w:val="120"/>
          <w:marBottom w:val="120"/>
          <w:divBdr>
            <w:top w:val="none" w:sz="0" w:space="0" w:color="auto"/>
            <w:left w:val="none" w:sz="0" w:space="0" w:color="auto"/>
            <w:bottom w:val="none" w:sz="0" w:space="0" w:color="auto"/>
            <w:right w:val="none" w:sz="0" w:space="0" w:color="auto"/>
          </w:divBdr>
        </w:div>
      </w:divsChild>
    </w:div>
    <w:div w:id="117645158">
      <w:bodyDiv w:val="1"/>
      <w:marLeft w:val="0"/>
      <w:marRight w:val="0"/>
      <w:marTop w:val="0"/>
      <w:marBottom w:val="0"/>
      <w:divBdr>
        <w:top w:val="none" w:sz="0" w:space="0" w:color="auto"/>
        <w:left w:val="none" w:sz="0" w:space="0" w:color="auto"/>
        <w:bottom w:val="none" w:sz="0" w:space="0" w:color="auto"/>
        <w:right w:val="none" w:sz="0" w:space="0" w:color="auto"/>
      </w:divBdr>
    </w:div>
    <w:div w:id="119501711">
      <w:bodyDiv w:val="1"/>
      <w:marLeft w:val="0"/>
      <w:marRight w:val="0"/>
      <w:marTop w:val="0"/>
      <w:marBottom w:val="0"/>
      <w:divBdr>
        <w:top w:val="none" w:sz="0" w:space="0" w:color="auto"/>
        <w:left w:val="none" w:sz="0" w:space="0" w:color="auto"/>
        <w:bottom w:val="none" w:sz="0" w:space="0" w:color="auto"/>
        <w:right w:val="none" w:sz="0" w:space="0" w:color="auto"/>
      </w:divBdr>
    </w:div>
    <w:div w:id="123621838">
      <w:bodyDiv w:val="1"/>
      <w:marLeft w:val="0"/>
      <w:marRight w:val="0"/>
      <w:marTop w:val="0"/>
      <w:marBottom w:val="0"/>
      <w:divBdr>
        <w:top w:val="none" w:sz="0" w:space="0" w:color="auto"/>
        <w:left w:val="none" w:sz="0" w:space="0" w:color="auto"/>
        <w:bottom w:val="none" w:sz="0" w:space="0" w:color="auto"/>
        <w:right w:val="none" w:sz="0" w:space="0" w:color="auto"/>
      </w:divBdr>
      <w:divsChild>
        <w:div w:id="484779696">
          <w:marLeft w:val="1080"/>
          <w:marRight w:val="0"/>
          <w:marTop w:val="40"/>
          <w:marBottom w:val="160"/>
          <w:divBdr>
            <w:top w:val="none" w:sz="0" w:space="0" w:color="auto"/>
            <w:left w:val="none" w:sz="0" w:space="0" w:color="auto"/>
            <w:bottom w:val="none" w:sz="0" w:space="0" w:color="auto"/>
            <w:right w:val="none" w:sz="0" w:space="0" w:color="auto"/>
          </w:divBdr>
        </w:div>
        <w:div w:id="1622953303">
          <w:marLeft w:val="1080"/>
          <w:marRight w:val="0"/>
          <w:marTop w:val="40"/>
          <w:marBottom w:val="160"/>
          <w:divBdr>
            <w:top w:val="none" w:sz="0" w:space="0" w:color="auto"/>
            <w:left w:val="none" w:sz="0" w:space="0" w:color="auto"/>
            <w:bottom w:val="none" w:sz="0" w:space="0" w:color="auto"/>
            <w:right w:val="none" w:sz="0" w:space="0" w:color="auto"/>
          </w:divBdr>
        </w:div>
        <w:div w:id="541014085">
          <w:marLeft w:val="1800"/>
          <w:marRight w:val="0"/>
          <w:marTop w:val="40"/>
          <w:marBottom w:val="160"/>
          <w:divBdr>
            <w:top w:val="none" w:sz="0" w:space="0" w:color="auto"/>
            <w:left w:val="none" w:sz="0" w:space="0" w:color="auto"/>
            <w:bottom w:val="none" w:sz="0" w:space="0" w:color="auto"/>
            <w:right w:val="none" w:sz="0" w:space="0" w:color="auto"/>
          </w:divBdr>
        </w:div>
        <w:div w:id="118694201">
          <w:marLeft w:val="1080"/>
          <w:marRight w:val="0"/>
          <w:marTop w:val="40"/>
          <w:marBottom w:val="160"/>
          <w:divBdr>
            <w:top w:val="none" w:sz="0" w:space="0" w:color="auto"/>
            <w:left w:val="none" w:sz="0" w:space="0" w:color="auto"/>
            <w:bottom w:val="none" w:sz="0" w:space="0" w:color="auto"/>
            <w:right w:val="none" w:sz="0" w:space="0" w:color="auto"/>
          </w:divBdr>
        </w:div>
      </w:divsChild>
    </w:div>
    <w:div w:id="146628447">
      <w:bodyDiv w:val="1"/>
      <w:marLeft w:val="0"/>
      <w:marRight w:val="0"/>
      <w:marTop w:val="0"/>
      <w:marBottom w:val="0"/>
      <w:divBdr>
        <w:top w:val="none" w:sz="0" w:space="0" w:color="auto"/>
        <w:left w:val="none" w:sz="0" w:space="0" w:color="auto"/>
        <w:bottom w:val="none" w:sz="0" w:space="0" w:color="auto"/>
        <w:right w:val="none" w:sz="0" w:space="0" w:color="auto"/>
      </w:divBdr>
    </w:div>
    <w:div w:id="166214023">
      <w:bodyDiv w:val="1"/>
      <w:marLeft w:val="0"/>
      <w:marRight w:val="0"/>
      <w:marTop w:val="0"/>
      <w:marBottom w:val="0"/>
      <w:divBdr>
        <w:top w:val="none" w:sz="0" w:space="0" w:color="auto"/>
        <w:left w:val="none" w:sz="0" w:space="0" w:color="auto"/>
        <w:bottom w:val="none" w:sz="0" w:space="0" w:color="auto"/>
        <w:right w:val="none" w:sz="0" w:space="0" w:color="auto"/>
      </w:divBdr>
    </w:div>
    <w:div w:id="166481726">
      <w:bodyDiv w:val="1"/>
      <w:marLeft w:val="0"/>
      <w:marRight w:val="0"/>
      <w:marTop w:val="0"/>
      <w:marBottom w:val="0"/>
      <w:divBdr>
        <w:top w:val="none" w:sz="0" w:space="0" w:color="auto"/>
        <w:left w:val="none" w:sz="0" w:space="0" w:color="auto"/>
        <w:bottom w:val="none" w:sz="0" w:space="0" w:color="auto"/>
        <w:right w:val="none" w:sz="0" w:space="0" w:color="auto"/>
      </w:divBdr>
    </w:div>
    <w:div w:id="181096644">
      <w:bodyDiv w:val="1"/>
      <w:marLeft w:val="0"/>
      <w:marRight w:val="0"/>
      <w:marTop w:val="0"/>
      <w:marBottom w:val="0"/>
      <w:divBdr>
        <w:top w:val="none" w:sz="0" w:space="0" w:color="auto"/>
        <w:left w:val="none" w:sz="0" w:space="0" w:color="auto"/>
        <w:bottom w:val="none" w:sz="0" w:space="0" w:color="auto"/>
        <w:right w:val="none" w:sz="0" w:space="0" w:color="auto"/>
      </w:divBdr>
    </w:div>
    <w:div w:id="181357394">
      <w:bodyDiv w:val="1"/>
      <w:marLeft w:val="0"/>
      <w:marRight w:val="0"/>
      <w:marTop w:val="0"/>
      <w:marBottom w:val="0"/>
      <w:divBdr>
        <w:top w:val="none" w:sz="0" w:space="0" w:color="auto"/>
        <w:left w:val="none" w:sz="0" w:space="0" w:color="auto"/>
        <w:bottom w:val="none" w:sz="0" w:space="0" w:color="auto"/>
        <w:right w:val="none" w:sz="0" w:space="0" w:color="auto"/>
      </w:divBdr>
    </w:div>
    <w:div w:id="189295665">
      <w:bodyDiv w:val="1"/>
      <w:marLeft w:val="0"/>
      <w:marRight w:val="0"/>
      <w:marTop w:val="0"/>
      <w:marBottom w:val="0"/>
      <w:divBdr>
        <w:top w:val="none" w:sz="0" w:space="0" w:color="auto"/>
        <w:left w:val="none" w:sz="0" w:space="0" w:color="auto"/>
        <w:bottom w:val="none" w:sz="0" w:space="0" w:color="auto"/>
        <w:right w:val="none" w:sz="0" w:space="0" w:color="auto"/>
      </w:divBdr>
      <w:divsChild>
        <w:div w:id="859272784">
          <w:marLeft w:val="360"/>
          <w:marRight w:val="0"/>
          <w:marTop w:val="120"/>
          <w:marBottom w:val="120"/>
          <w:divBdr>
            <w:top w:val="none" w:sz="0" w:space="0" w:color="auto"/>
            <w:left w:val="none" w:sz="0" w:space="0" w:color="auto"/>
            <w:bottom w:val="none" w:sz="0" w:space="0" w:color="auto"/>
            <w:right w:val="none" w:sz="0" w:space="0" w:color="auto"/>
          </w:divBdr>
        </w:div>
      </w:divsChild>
    </w:div>
    <w:div w:id="189758649">
      <w:bodyDiv w:val="1"/>
      <w:marLeft w:val="0"/>
      <w:marRight w:val="0"/>
      <w:marTop w:val="0"/>
      <w:marBottom w:val="0"/>
      <w:divBdr>
        <w:top w:val="none" w:sz="0" w:space="0" w:color="auto"/>
        <w:left w:val="none" w:sz="0" w:space="0" w:color="auto"/>
        <w:bottom w:val="none" w:sz="0" w:space="0" w:color="auto"/>
        <w:right w:val="none" w:sz="0" w:space="0" w:color="auto"/>
      </w:divBdr>
      <w:divsChild>
        <w:div w:id="1933976235">
          <w:marLeft w:val="0"/>
          <w:marRight w:val="0"/>
          <w:marTop w:val="0"/>
          <w:marBottom w:val="0"/>
          <w:divBdr>
            <w:top w:val="none" w:sz="0" w:space="0" w:color="auto"/>
            <w:left w:val="none" w:sz="0" w:space="0" w:color="auto"/>
            <w:bottom w:val="none" w:sz="0" w:space="0" w:color="auto"/>
            <w:right w:val="none" w:sz="0" w:space="0" w:color="auto"/>
          </w:divBdr>
        </w:div>
      </w:divsChild>
    </w:div>
    <w:div w:id="206573905">
      <w:bodyDiv w:val="1"/>
      <w:marLeft w:val="0"/>
      <w:marRight w:val="0"/>
      <w:marTop w:val="0"/>
      <w:marBottom w:val="0"/>
      <w:divBdr>
        <w:top w:val="none" w:sz="0" w:space="0" w:color="auto"/>
        <w:left w:val="none" w:sz="0" w:space="0" w:color="auto"/>
        <w:bottom w:val="none" w:sz="0" w:space="0" w:color="auto"/>
        <w:right w:val="none" w:sz="0" w:space="0" w:color="auto"/>
      </w:divBdr>
    </w:div>
    <w:div w:id="240452293">
      <w:bodyDiv w:val="1"/>
      <w:marLeft w:val="0"/>
      <w:marRight w:val="0"/>
      <w:marTop w:val="0"/>
      <w:marBottom w:val="0"/>
      <w:divBdr>
        <w:top w:val="none" w:sz="0" w:space="0" w:color="auto"/>
        <w:left w:val="none" w:sz="0" w:space="0" w:color="auto"/>
        <w:bottom w:val="none" w:sz="0" w:space="0" w:color="auto"/>
        <w:right w:val="none" w:sz="0" w:space="0" w:color="auto"/>
      </w:divBdr>
    </w:div>
    <w:div w:id="242955966">
      <w:bodyDiv w:val="1"/>
      <w:marLeft w:val="0"/>
      <w:marRight w:val="0"/>
      <w:marTop w:val="0"/>
      <w:marBottom w:val="0"/>
      <w:divBdr>
        <w:top w:val="none" w:sz="0" w:space="0" w:color="auto"/>
        <w:left w:val="none" w:sz="0" w:space="0" w:color="auto"/>
        <w:bottom w:val="none" w:sz="0" w:space="0" w:color="auto"/>
        <w:right w:val="none" w:sz="0" w:space="0" w:color="auto"/>
      </w:divBdr>
      <w:divsChild>
        <w:div w:id="1948074619">
          <w:marLeft w:val="0"/>
          <w:marRight w:val="0"/>
          <w:marTop w:val="0"/>
          <w:marBottom w:val="0"/>
          <w:divBdr>
            <w:top w:val="none" w:sz="0" w:space="0" w:color="auto"/>
            <w:left w:val="none" w:sz="0" w:space="0" w:color="auto"/>
            <w:bottom w:val="none" w:sz="0" w:space="0" w:color="auto"/>
            <w:right w:val="none" w:sz="0" w:space="0" w:color="auto"/>
          </w:divBdr>
        </w:div>
      </w:divsChild>
    </w:div>
    <w:div w:id="259991909">
      <w:bodyDiv w:val="1"/>
      <w:marLeft w:val="0"/>
      <w:marRight w:val="0"/>
      <w:marTop w:val="0"/>
      <w:marBottom w:val="0"/>
      <w:divBdr>
        <w:top w:val="none" w:sz="0" w:space="0" w:color="auto"/>
        <w:left w:val="none" w:sz="0" w:space="0" w:color="auto"/>
        <w:bottom w:val="none" w:sz="0" w:space="0" w:color="auto"/>
        <w:right w:val="none" w:sz="0" w:space="0" w:color="auto"/>
      </w:divBdr>
    </w:div>
    <w:div w:id="261770216">
      <w:bodyDiv w:val="1"/>
      <w:marLeft w:val="0"/>
      <w:marRight w:val="0"/>
      <w:marTop w:val="0"/>
      <w:marBottom w:val="0"/>
      <w:divBdr>
        <w:top w:val="none" w:sz="0" w:space="0" w:color="auto"/>
        <w:left w:val="none" w:sz="0" w:space="0" w:color="auto"/>
        <w:bottom w:val="none" w:sz="0" w:space="0" w:color="auto"/>
        <w:right w:val="none" w:sz="0" w:space="0" w:color="auto"/>
      </w:divBdr>
    </w:div>
    <w:div w:id="274799267">
      <w:bodyDiv w:val="1"/>
      <w:marLeft w:val="0"/>
      <w:marRight w:val="0"/>
      <w:marTop w:val="0"/>
      <w:marBottom w:val="0"/>
      <w:divBdr>
        <w:top w:val="none" w:sz="0" w:space="0" w:color="auto"/>
        <w:left w:val="none" w:sz="0" w:space="0" w:color="auto"/>
        <w:bottom w:val="none" w:sz="0" w:space="0" w:color="auto"/>
        <w:right w:val="none" w:sz="0" w:space="0" w:color="auto"/>
      </w:divBdr>
      <w:divsChild>
        <w:div w:id="1529445967">
          <w:marLeft w:val="274"/>
          <w:marRight w:val="0"/>
          <w:marTop w:val="0"/>
          <w:marBottom w:val="0"/>
          <w:divBdr>
            <w:top w:val="none" w:sz="0" w:space="0" w:color="auto"/>
            <w:left w:val="none" w:sz="0" w:space="0" w:color="auto"/>
            <w:bottom w:val="none" w:sz="0" w:space="0" w:color="auto"/>
            <w:right w:val="none" w:sz="0" w:space="0" w:color="auto"/>
          </w:divBdr>
        </w:div>
        <w:div w:id="1267419217">
          <w:marLeft w:val="274"/>
          <w:marRight w:val="0"/>
          <w:marTop w:val="0"/>
          <w:marBottom w:val="0"/>
          <w:divBdr>
            <w:top w:val="none" w:sz="0" w:space="0" w:color="auto"/>
            <w:left w:val="none" w:sz="0" w:space="0" w:color="auto"/>
            <w:bottom w:val="none" w:sz="0" w:space="0" w:color="auto"/>
            <w:right w:val="none" w:sz="0" w:space="0" w:color="auto"/>
          </w:divBdr>
        </w:div>
        <w:div w:id="385758469">
          <w:marLeft w:val="274"/>
          <w:marRight w:val="0"/>
          <w:marTop w:val="0"/>
          <w:marBottom w:val="0"/>
          <w:divBdr>
            <w:top w:val="none" w:sz="0" w:space="0" w:color="auto"/>
            <w:left w:val="none" w:sz="0" w:space="0" w:color="auto"/>
            <w:bottom w:val="none" w:sz="0" w:space="0" w:color="auto"/>
            <w:right w:val="none" w:sz="0" w:space="0" w:color="auto"/>
          </w:divBdr>
        </w:div>
      </w:divsChild>
    </w:div>
    <w:div w:id="320044533">
      <w:bodyDiv w:val="1"/>
      <w:marLeft w:val="0"/>
      <w:marRight w:val="0"/>
      <w:marTop w:val="0"/>
      <w:marBottom w:val="0"/>
      <w:divBdr>
        <w:top w:val="none" w:sz="0" w:space="0" w:color="auto"/>
        <w:left w:val="none" w:sz="0" w:space="0" w:color="auto"/>
        <w:bottom w:val="none" w:sz="0" w:space="0" w:color="auto"/>
        <w:right w:val="none" w:sz="0" w:space="0" w:color="auto"/>
      </w:divBdr>
    </w:div>
    <w:div w:id="347566723">
      <w:bodyDiv w:val="1"/>
      <w:marLeft w:val="0"/>
      <w:marRight w:val="0"/>
      <w:marTop w:val="0"/>
      <w:marBottom w:val="0"/>
      <w:divBdr>
        <w:top w:val="none" w:sz="0" w:space="0" w:color="auto"/>
        <w:left w:val="none" w:sz="0" w:space="0" w:color="auto"/>
        <w:bottom w:val="none" w:sz="0" w:space="0" w:color="auto"/>
        <w:right w:val="none" w:sz="0" w:space="0" w:color="auto"/>
      </w:divBdr>
    </w:div>
    <w:div w:id="366879475">
      <w:bodyDiv w:val="1"/>
      <w:marLeft w:val="0"/>
      <w:marRight w:val="0"/>
      <w:marTop w:val="0"/>
      <w:marBottom w:val="0"/>
      <w:divBdr>
        <w:top w:val="none" w:sz="0" w:space="0" w:color="auto"/>
        <w:left w:val="none" w:sz="0" w:space="0" w:color="auto"/>
        <w:bottom w:val="none" w:sz="0" w:space="0" w:color="auto"/>
        <w:right w:val="none" w:sz="0" w:space="0" w:color="auto"/>
      </w:divBdr>
    </w:div>
    <w:div w:id="367293134">
      <w:bodyDiv w:val="1"/>
      <w:marLeft w:val="0"/>
      <w:marRight w:val="0"/>
      <w:marTop w:val="0"/>
      <w:marBottom w:val="0"/>
      <w:divBdr>
        <w:top w:val="none" w:sz="0" w:space="0" w:color="auto"/>
        <w:left w:val="none" w:sz="0" w:space="0" w:color="auto"/>
        <w:bottom w:val="none" w:sz="0" w:space="0" w:color="auto"/>
        <w:right w:val="none" w:sz="0" w:space="0" w:color="auto"/>
      </w:divBdr>
    </w:div>
    <w:div w:id="368531736">
      <w:bodyDiv w:val="1"/>
      <w:marLeft w:val="0"/>
      <w:marRight w:val="0"/>
      <w:marTop w:val="0"/>
      <w:marBottom w:val="0"/>
      <w:divBdr>
        <w:top w:val="none" w:sz="0" w:space="0" w:color="auto"/>
        <w:left w:val="none" w:sz="0" w:space="0" w:color="auto"/>
        <w:bottom w:val="none" w:sz="0" w:space="0" w:color="auto"/>
        <w:right w:val="none" w:sz="0" w:space="0" w:color="auto"/>
      </w:divBdr>
    </w:div>
    <w:div w:id="376702527">
      <w:bodyDiv w:val="1"/>
      <w:marLeft w:val="0"/>
      <w:marRight w:val="0"/>
      <w:marTop w:val="0"/>
      <w:marBottom w:val="0"/>
      <w:divBdr>
        <w:top w:val="none" w:sz="0" w:space="0" w:color="auto"/>
        <w:left w:val="none" w:sz="0" w:space="0" w:color="auto"/>
        <w:bottom w:val="none" w:sz="0" w:space="0" w:color="auto"/>
        <w:right w:val="none" w:sz="0" w:space="0" w:color="auto"/>
      </w:divBdr>
    </w:div>
    <w:div w:id="384372057">
      <w:bodyDiv w:val="1"/>
      <w:marLeft w:val="0"/>
      <w:marRight w:val="0"/>
      <w:marTop w:val="0"/>
      <w:marBottom w:val="0"/>
      <w:divBdr>
        <w:top w:val="none" w:sz="0" w:space="0" w:color="auto"/>
        <w:left w:val="none" w:sz="0" w:space="0" w:color="auto"/>
        <w:bottom w:val="none" w:sz="0" w:space="0" w:color="auto"/>
        <w:right w:val="none" w:sz="0" w:space="0" w:color="auto"/>
      </w:divBdr>
    </w:div>
    <w:div w:id="412898156">
      <w:bodyDiv w:val="1"/>
      <w:marLeft w:val="0"/>
      <w:marRight w:val="0"/>
      <w:marTop w:val="0"/>
      <w:marBottom w:val="0"/>
      <w:divBdr>
        <w:top w:val="none" w:sz="0" w:space="0" w:color="auto"/>
        <w:left w:val="none" w:sz="0" w:space="0" w:color="auto"/>
        <w:bottom w:val="none" w:sz="0" w:space="0" w:color="auto"/>
        <w:right w:val="none" w:sz="0" w:space="0" w:color="auto"/>
      </w:divBdr>
    </w:div>
    <w:div w:id="413209918">
      <w:bodyDiv w:val="1"/>
      <w:marLeft w:val="0"/>
      <w:marRight w:val="0"/>
      <w:marTop w:val="0"/>
      <w:marBottom w:val="0"/>
      <w:divBdr>
        <w:top w:val="none" w:sz="0" w:space="0" w:color="auto"/>
        <w:left w:val="none" w:sz="0" w:space="0" w:color="auto"/>
        <w:bottom w:val="none" w:sz="0" w:space="0" w:color="auto"/>
        <w:right w:val="none" w:sz="0" w:space="0" w:color="auto"/>
      </w:divBdr>
    </w:div>
    <w:div w:id="450586805">
      <w:bodyDiv w:val="1"/>
      <w:marLeft w:val="0"/>
      <w:marRight w:val="0"/>
      <w:marTop w:val="0"/>
      <w:marBottom w:val="0"/>
      <w:divBdr>
        <w:top w:val="none" w:sz="0" w:space="0" w:color="auto"/>
        <w:left w:val="none" w:sz="0" w:space="0" w:color="auto"/>
        <w:bottom w:val="none" w:sz="0" w:space="0" w:color="auto"/>
        <w:right w:val="none" w:sz="0" w:space="0" w:color="auto"/>
      </w:divBdr>
    </w:div>
    <w:div w:id="466971983">
      <w:bodyDiv w:val="1"/>
      <w:marLeft w:val="0"/>
      <w:marRight w:val="0"/>
      <w:marTop w:val="0"/>
      <w:marBottom w:val="0"/>
      <w:divBdr>
        <w:top w:val="none" w:sz="0" w:space="0" w:color="auto"/>
        <w:left w:val="none" w:sz="0" w:space="0" w:color="auto"/>
        <w:bottom w:val="none" w:sz="0" w:space="0" w:color="auto"/>
        <w:right w:val="none" w:sz="0" w:space="0" w:color="auto"/>
      </w:divBdr>
    </w:div>
    <w:div w:id="481166967">
      <w:bodyDiv w:val="1"/>
      <w:marLeft w:val="0"/>
      <w:marRight w:val="0"/>
      <w:marTop w:val="0"/>
      <w:marBottom w:val="0"/>
      <w:divBdr>
        <w:top w:val="none" w:sz="0" w:space="0" w:color="auto"/>
        <w:left w:val="none" w:sz="0" w:space="0" w:color="auto"/>
        <w:bottom w:val="none" w:sz="0" w:space="0" w:color="auto"/>
        <w:right w:val="none" w:sz="0" w:space="0" w:color="auto"/>
      </w:divBdr>
    </w:div>
    <w:div w:id="487751405">
      <w:bodyDiv w:val="1"/>
      <w:marLeft w:val="0"/>
      <w:marRight w:val="0"/>
      <w:marTop w:val="0"/>
      <w:marBottom w:val="0"/>
      <w:divBdr>
        <w:top w:val="none" w:sz="0" w:space="0" w:color="auto"/>
        <w:left w:val="none" w:sz="0" w:space="0" w:color="auto"/>
        <w:bottom w:val="none" w:sz="0" w:space="0" w:color="auto"/>
        <w:right w:val="none" w:sz="0" w:space="0" w:color="auto"/>
      </w:divBdr>
      <w:divsChild>
        <w:div w:id="1104574700">
          <w:marLeft w:val="0"/>
          <w:marRight w:val="0"/>
          <w:marTop w:val="0"/>
          <w:marBottom w:val="0"/>
          <w:divBdr>
            <w:top w:val="none" w:sz="0" w:space="0" w:color="auto"/>
            <w:left w:val="none" w:sz="0" w:space="0" w:color="auto"/>
            <w:bottom w:val="none" w:sz="0" w:space="0" w:color="auto"/>
            <w:right w:val="none" w:sz="0" w:space="0" w:color="auto"/>
          </w:divBdr>
        </w:div>
      </w:divsChild>
    </w:div>
    <w:div w:id="490604919">
      <w:bodyDiv w:val="1"/>
      <w:marLeft w:val="0"/>
      <w:marRight w:val="0"/>
      <w:marTop w:val="0"/>
      <w:marBottom w:val="0"/>
      <w:divBdr>
        <w:top w:val="none" w:sz="0" w:space="0" w:color="auto"/>
        <w:left w:val="none" w:sz="0" w:space="0" w:color="auto"/>
        <w:bottom w:val="none" w:sz="0" w:space="0" w:color="auto"/>
        <w:right w:val="none" w:sz="0" w:space="0" w:color="auto"/>
      </w:divBdr>
    </w:div>
    <w:div w:id="499396939">
      <w:bodyDiv w:val="1"/>
      <w:marLeft w:val="0"/>
      <w:marRight w:val="0"/>
      <w:marTop w:val="0"/>
      <w:marBottom w:val="0"/>
      <w:divBdr>
        <w:top w:val="none" w:sz="0" w:space="0" w:color="auto"/>
        <w:left w:val="none" w:sz="0" w:space="0" w:color="auto"/>
        <w:bottom w:val="none" w:sz="0" w:space="0" w:color="auto"/>
        <w:right w:val="none" w:sz="0" w:space="0" w:color="auto"/>
      </w:divBdr>
    </w:div>
    <w:div w:id="506480915">
      <w:bodyDiv w:val="1"/>
      <w:marLeft w:val="0"/>
      <w:marRight w:val="0"/>
      <w:marTop w:val="0"/>
      <w:marBottom w:val="0"/>
      <w:divBdr>
        <w:top w:val="none" w:sz="0" w:space="0" w:color="auto"/>
        <w:left w:val="none" w:sz="0" w:space="0" w:color="auto"/>
        <w:bottom w:val="none" w:sz="0" w:space="0" w:color="auto"/>
        <w:right w:val="none" w:sz="0" w:space="0" w:color="auto"/>
      </w:divBdr>
      <w:divsChild>
        <w:div w:id="441996678">
          <w:marLeft w:val="274"/>
          <w:marRight w:val="0"/>
          <w:marTop w:val="90"/>
          <w:marBottom w:val="30"/>
          <w:divBdr>
            <w:top w:val="none" w:sz="0" w:space="0" w:color="auto"/>
            <w:left w:val="none" w:sz="0" w:space="0" w:color="auto"/>
            <w:bottom w:val="none" w:sz="0" w:space="0" w:color="auto"/>
            <w:right w:val="none" w:sz="0" w:space="0" w:color="auto"/>
          </w:divBdr>
        </w:div>
      </w:divsChild>
    </w:div>
    <w:div w:id="523787897">
      <w:bodyDiv w:val="1"/>
      <w:marLeft w:val="0"/>
      <w:marRight w:val="0"/>
      <w:marTop w:val="0"/>
      <w:marBottom w:val="0"/>
      <w:divBdr>
        <w:top w:val="none" w:sz="0" w:space="0" w:color="auto"/>
        <w:left w:val="none" w:sz="0" w:space="0" w:color="auto"/>
        <w:bottom w:val="none" w:sz="0" w:space="0" w:color="auto"/>
        <w:right w:val="none" w:sz="0" w:space="0" w:color="auto"/>
      </w:divBdr>
    </w:div>
    <w:div w:id="546797436">
      <w:bodyDiv w:val="1"/>
      <w:marLeft w:val="0"/>
      <w:marRight w:val="0"/>
      <w:marTop w:val="0"/>
      <w:marBottom w:val="0"/>
      <w:divBdr>
        <w:top w:val="none" w:sz="0" w:space="0" w:color="auto"/>
        <w:left w:val="none" w:sz="0" w:space="0" w:color="auto"/>
        <w:bottom w:val="none" w:sz="0" w:space="0" w:color="auto"/>
        <w:right w:val="none" w:sz="0" w:space="0" w:color="auto"/>
      </w:divBdr>
    </w:div>
    <w:div w:id="559219186">
      <w:bodyDiv w:val="1"/>
      <w:marLeft w:val="0"/>
      <w:marRight w:val="0"/>
      <w:marTop w:val="0"/>
      <w:marBottom w:val="0"/>
      <w:divBdr>
        <w:top w:val="none" w:sz="0" w:space="0" w:color="auto"/>
        <w:left w:val="none" w:sz="0" w:space="0" w:color="auto"/>
        <w:bottom w:val="none" w:sz="0" w:space="0" w:color="auto"/>
        <w:right w:val="none" w:sz="0" w:space="0" w:color="auto"/>
      </w:divBdr>
      <w:divsChild>
        <w:div w:id="634216192">
          <w:marLeft w:val="1200"/>
          <w:marRight w:val="0"/>
          <w:marTop w:val="0"/>
          <w:marBottom w:val="0"/>
          <w:divBdr>
            <w:top w:val="none" w:sz="0" w:space="0" w:color="auto"/>
            <w:left w:val="none" w:sz="0" w:space="0" w:color="auto"/>
            <w:bottom w:val="none" w:sz="0" w:space="0" w:color="auto"/>
            <w:right w:val="none" w:sz="0" w:space="0" w:color="auto"/>
          </w:divBdr>
        </w:div>
        <w:div w:id="926033130">
          <w:marLeft w:val="600"/>
          <w:marRight w:val="0"/>
          <w:marTop w:val="0"/>
          <w:marBottom w:val="0"/>
          <w:divBdr>
            <w:top w:val="none" w:sz="0" w:space="0" w:color="auto"/>
            <w:left w:val="none" w:sz="0" w:space="0" w:color="auto"/>
            <w:bottom w:val="none" w:sz="0" w:space="0" w:color="auto"/>
            <w:right w:val="none" w:sz="0" w:space="0" w:color="auto"/>
          </w:divBdr>
        </w:div>
        <w:div w:id="1077678445">
          <w:marLeft w:val="1200"/>
          <w:marRight w:val="0"/>
          <w:marTop w:val="0"/>
          <w:marBottom w:val="0"/>
          <w:divBdr>
            <w:top w:val="none" w:sz="0" w:space="0" w:color="auto"/>
            <w:left w:val="none" w:sz="0" w:space="0" w:color="auto"/>
            <w:bottom w:val="none" w:sz="0" w:space="0" w:color="auto"/>
            <w:right w:val="none" w:sz="0" w:space="0" w:color="auto"/>
          </w:divBdr>
        </w:div>
        <w:div w:id="190188419">
          <w:marLeft w:val="1200"/>
          <w:marRight w:val="0"/>
          <w:marTop w:val="0"/>
          <w:marBottom w:val="0"/>
          <w:divBdr>
            <w:top w:val="none" w:sz="0" w:space="0" w:color="auto"/>
            <w:left w:val="none" w:sz="0" w:space="0" w:color="auto"/>
            <w:bottom w:val="none" w:sz="0" w:space="0" w:color="auto"/>
            <w:right w:val="none" w:sz="0" w:space="0" w:color="auto"/>
          </w:divBdr>
        </w:div>
      </w:divsChild>
    </w:div>
    <w:div w:id="563873560">
      <w:bodyDiv w:val="1"/>
      <w:marLeft w:val="0"/>
      <w:marRight w:val="0"/>
      <w:marTop w:val="0"/>
      <w:marBottom w:val="0"/>
      <w:divBdr>
        <w:top w:val="none" w:sz="0" w:space="0" w:color="auto"/>
        <w:left w:val="none" w:sz="0" w:space="0" w:color="auto"/>
        <w:bottom w:val="none" w:sz="0" w:space="0" w:color="auto"/>
        <w:right w:val="none" w:sz="0" w:space="0" w:color="auto"/>
      </w:divBdr>
    </w:div>
    <w:div w:id="566301181">
      <w:bodyDiv w:val="1"/>
      <w:marLeft w:val="0"/>
      <w:marRight w:val="0"/>
      <w:marTop w:val="0"/>
      <w:marBottom w:val="0"/>
      <w:divBdr>
        <w:top w:val="none" w:sz="0" w:space="0" w:color="auto"/>
        <w:left w:val="none" w:sz="0" w:space="0" w:color="auto"/>
        <w:bottom w:val="none" w:sz="0" w:space="0" w:color="auto"/>
        <w:right w:val="none" w:sz="0" w:space="0" w:color="auto"/>
      </w:divBdr>
    </w:div>
    <w:div w:id="568660710">
      <w:bodyDiv w:val="1"/>
      <w:marLeft w:val="0"/>
      <w:marRight w:val="0"/>
      <w:marTop w:val="0"/>
      <w:marBottom w:val="0"/>
      <w:divBdr>
        <w:top w:val="none" w:sz="0" w:space="0" w:color="auto"/>
        <w:left w:val="none" w:sz="0" w:space="0" w:color="auto"/>
        <w:bottom w:val="none" w:sz="0" w:space="0" w:color="auto"/>
        <w:right w:val="none" w:sz="0" w:space="0" w:color="auto"/>
      </w:divBdr>
    </w:div>
    <w:div w:id="597368685">
      <w:bodyDiv w:val="1"/>
      <w:marLeft w:val="0"/>
      <w:marRight w:val="0"/>
      <w:marTop w:val="0"/>
      <w:marBottom w:val="0"/>
      <w:divBdr>
        <w:top w:val="none" w:sz="0" w:space="0" w:color="auto"/>
        <w:left w:val="none" w:sz="0" w:space="0" w:color="auto"/>
        <w:bottom w:val="none" w:sz="0" w:space="0" w:color="auto"/>
        <w:right w:val="none" w:sz="0" w:space="0" w:color="auto"/>
      </w:divBdr>
      <w:divsChild>
        <w:div w:id="300304787">
          <w:marLeft w:val="446"/>
          <w:marRight w:val="0"/>
          <w:marTop w:val="0"/>
          <w:marBottom w:val="0"/>
          <w:divBdr>
            <w:top w:val="none" w:sz="0" w:space="0" w:color="auto"/>
            <w:left w:val="none" w:sz="0" w:space="0" w:color="auto"/>
            <w:bottom w:val="none" w:sz="0" w:space="0" w:color="auto"/>
            <w:right w:val="none" w:sz="0" w:space="0" w:color="auto"/>
          </w:divBdr>
        </w:div>
        <w:div w:id="1310786795">
          <w:marLeft w:val="446"/>
          <w:marRight w:val="0"/>
          <w:marTop w:val="0"/>
          <w:marBottom w:val="0"/>
          <w:divBdr>
            <w:top w:val="none" w:sz="0" w:space="0" w:color="auto"/>
            <w:left w:val="none" w:sz="0" w:space="0" w:color="auto"/>
            <w:bottom w:val="none" w:sz="0" w:space="0" w:color="auto"/>
            <w:right w:val="none" w:sz="0" w:space="0" w:color="auto"/>
          </w:divBdr>
        </w:div>
        <w:div w:id="1225917902">
          <w:marLeft w:val="446"/>
          <w:marRight w:val="0"/>
          <w:marTop w:val="0"/>
          <w:marBottom w:val="0"/>
          <w:divBdr>
            <w:top w:val="none" w:sz="0" w:space="0" w:color="auto"/>
            <w:left w:val="none" w:sz="0" w:space="0" w:color="auto"/>
            <w:bottom w:val="none" w:sz="0" w:space="0" w:color="auto"/>
            <w:right w:val="none" w:sz="0" w:space="0" w:color="auto"/>
          </w:divBdr>
        </w:div>
        <w:div w:id="928737518">
          <w:marLeft w:val="446"/>
          <w:marRight w:val="0"/>
          <w:marTop w:val="0"/>
          <w:marBottom w:val="0"/>
          <w:divBdr>
            <w:top w:val="none" w:sz="0" w:space="0" w:color="auto"/>
            <w:left w:val="none" w:sz="0" w:space="0" w:color="auto"/>
            <w:bottom w:val="none" w:sz="0" w:space="0" w:color="auto"/>
            <w:right w:val="none" w:sz="0" w:space="0" w:color="auto"/>
          </w:divBdr>
        </w:div>
        <w:div w:id="2110466494">
          <w:marLeft w:val="446"/>
          <w:marRight w:val="0"/>
          <w:marTop w:val="0"/>
          <w:marBottom w:val="0"/>
          <w:divBdr>
            <w:top w:val="none" w:sz="0" w:space="0" w:color="auto"/>
            <w:left w:val="none" w:sz="0" w:space="0" w:color="auto"/>
            <w:bottom w:val="none" w:sz="0" w:space="0" w:color="auto"/>
            <w:right w:val="none" w:sz="0" w:space="0" w:color="auto"/>
          </w:divBdr>
        </w:div>
        <w:div w:id="599335681">
          <w:marLeft w:val="446"/>
          <w:marRight w:val="0"/>
          <w:marTop w:val="0"/>
          <w:marBottom w:val="0"/>
          <w:divBdr>
            <w:top w:val="none" w:sz="0" w:space="0" w:color="auto"/>
            <w:left w:val="none" w:sz="0" w:space="0" w:color="auto"/>
            <w:bottom w:val="none" w:sz="0" w:space="0" w:color="auto"/>
            <w:right w:val="none" w:sz="0" w:space="0" w:color="auto"/>
          </w:divBdr>
        </w:div>
        <w:div w:id="1682468874">
          <w:marLeft w:val="446"/>
          <w:marRight w:val="0"/>
          <w:marTop w:val="0"/>
          <w:marBottom w:val="0"/>
          <w:divBdr>
            <w:top w:val="none" w:sz="0" w:space="0" w:color="auto"/>
            <w:left w:val="none" w:sz="0" w:space="0" w:color="auto"/>
            <w:bottom w:val="none" w:sz="0" w:space="0" w:color="auto"/>
            <w:right w:val="none" w:sz="0" w:space="0" w:color="auto"/>
          </w:divBdr>
        </w:div>
        <w:div w:id="1236283901">
          <w:marLeft w:val="446"/>
          <w:marRight w:val="0"/>
          <w:marTop w:val="0"/>
          <w:marBottom w:val="0"/>
          <w:divBdr>
            <w:top w:val="none" w:sz="0" w:space="0" w:color="auto"/>
            <w:left w:val="none" w:sz="0" w:space="0" w:color="auto"/>
            <w:bottom w:val="none" w:sz="0" w:space="0" w:color="auto"/>
            <w:right w:val="none" w:sz="0" w:space="0" w:color="auto"/>
          </w:divBdr>
        </w:div>
        <w:div w:id="2064207332">
          <w:marLeft w:val="446"/>
          <w:marRight w:val="0"/>
          <w:marTop w:val="0"/>
          <w:marBottom w:val="0"/>
          <w:divBdr>
            <w:top w:val="none" w:sz="0" w:space="0" w:color="auto"/>
            <w:left w:val="none" w:sz="0" w:space="0" w:color="auto"/>
            <w:bottom w:val="none" w:sz="0" w:space="0" w:color="auto"/>
            <w:right w:val="none" w:sz="0" w:space="0" w:color="auto"/>
          </w:divBdr>
        </w:div>
        <w:div w:id="596209230">
          <w:marLeft w:val="446"/>
          <w:marRight w:val="0"/>
          <w:marTop w:val="0"/>
          <w:marBottom w:val="0"/>
          <w:divBdr>
            <w:top w:val="none" w:sz="0" w:space="0" w:color="auto"/>
            <w:left w:val="none" w:sz="0" w:space="0" w:color="auto"/>
            <w:bottom w:val="none" w:sz="0" w:space="0" w:color="auto"/>
            <w:right w:val="none" w:sz="0" w:space="0" w:color="auto"/>
          </w:divBdr>
        </w:div>
        <w:div w:id="278073920">
          <w:marLeft w:val="446"/>
          <w:marRight w:val="0"/>
          <w:marTop w:val="0"/>
          <w:marBottom w:val="0"/>
          <w:divBdr>
            <w:top w:val="none" w:sz="0" w:space="0" w:color="auto"/>
            <w:left w:val="none" w:sz="0" w:space="0" w:color="auto"/>
            <w:bottom w:val="none" w:sz="0" w:space="0" w:color="auto"/>
            <w:right w:val="none" w:sz="0" w:space="0" w:color="auto"/>
          </w:divBdr>
        </w:div>
      </w:divsChild>
    </w:div>
    <w:div w:id="602496478">
      <w:bodyDiv w:val="1"/>
      <w:marLeft w:val="0"/>
      <w:marRight w:val="0"/>
      <w:marTop w:val="0"/>
      <w:marBottom w:val="0"/>
      <w:divBdr>
        <w:top w:val="none" w:sz="0" w:space="0" w:color="auto"/>
        <w:left w:val="none" w:sz="0" w:space="0" w:color="auto"/>
        <w:bottom w:val="none" w:sz="0" w:space="0" w:color="auto"/>
        <w:right w:val="none" w:sz="0" w:space="0" w:color="auto"/>
      </w:divBdr>
    </w:div>
    <w:div w:id="629481602">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696539431">
      <w:bodyDiv w:val="1"/>
      <w:marLeft w:val="0"/>
      <w:marRight w:val="0"/>
      <w:marTop w:val="0"/>
      <w:marBottom w:val="0"/>
      <w:divBdr>
        <w:top w:val="none" w:sz="0" w:space="0" w:color="auto"/>
        <w:left w:val="none" w:sz="0" w:space="0" w:color="auto"/>
        <w:bottom w:val="none" w:sz="0" w:space="0" w:color="auto"/>
        <w:right w:val="none" w:sz="0" w:space="0" w:color="auto"/>
      </w:divBdr>
    </w:div>
    <w:div w:id="698311385">
      <w:bodyDiv w:val="1"/>
      <w:marLeft w:val="0"/>
      <w:marRight w:val="0"/>
      <w:marTop w:val="0"/>
      <w:marBottom w:val="0"/>
      <w:divBdr>
        <w:top w:val="none" w:sz="0" w:space="0" w:color="auto"/>
        <w:left w:val="none" w:sz="0" w:space="0" w:color="auto"/>
        <w:bottom w:val="none" w:sz="0" w:space="0" w:color="auto"/>
        <w:right w:val="none" w:sz="0" w:space="0" w:color="auto"/>
      </w:divBdr>
    </w:div>
    <w:div w:id="716704580">
      <w:bodyDiv w:val="1"/>
      <w:marLeft w:val="0"/>
      <w:marRight w:val="0"/>
      <w:marTop w:val="0"/>
      <w:marBottom w:val="0"/>
      <w:divBdr>
        <w:top w:val="none" w:sz="0" w:space="0" w:color="auto"/>
        <w:left w:val="none" w:sz="0" w:space="0" w:color="auto"/>
        <w:bottom w:val="none" w:sz="0" w:space="0" w:color="auto"/>
        <w:right w:val="none" w:sz="0" w:space="0" w:color="auto"/>
      </w:divBdr>
    </w:div>
    <w:div w:id="718628390">
      <w:bodyDiv w:val="1"/>
      <w:marLeft w:val="0"/>
      <w:marRight w:val="0"/>
      <w:marTop w:val="0"/>
      <w:marBottom w:val="0"/>
      <w:divBdr>
        <w:top w:val="none" w:sz="0" w:space="0" w:color="auto"/>
        <w:left w:val="none" w:sz="0" w:space="0" w:color="auto"/>
        <w:bottom w:val="none" w:sz="0" w:space="0" w:color="auto"/>
        <w:right w:val="none" w:sz="0" w:space="0" w:color="auto"/>
      </w:divBdr>
    </w:div>
    <w:div w:id="719863061">
      <w:bodyDiv w:val="1"/>
      <w:marLeft w:val="0"/>
      <w:marRight w:val="0"/>
      <w:marTop w:val="0"/>
      <w:marBottom w:val="0"/>
      <w:divBdr>
        <w:top w:val="none" w:sz="0" w:space="0" w:color="auto"/>
        <w:left w:val="none" w:sz="0" w:space="0" w:color="auto"/>
        <w:bottom w:val="none" w:sz="0" w:space="0" w:color="auto"/>
        <w:right w:val="none" w:sz="0" w:space="0" w:color="auto"/>
      </w:divBdr>
    </w:div>
    <w:div w:id="744768668">
      <w:bodyDiv w:val="1"/>
      <w:marLeft w:val="0"/>
      <w:marRight w:val="0"/>
      <w:marTop w:val="0"/>
      <w:marBottom w:val="0"/>
      <w:divBdr>
        <w:top w:val="none" w:sz="0" w:space="0" w:color="auto"/>
        <w:left w:val="none" w:sz="0" w:space="0" w:color="auto"/>
        <w:bottom w:val="none" w:sz="0" w:space="0" w:color="auto"/>
        <w:right w:val="none" w:sz="0" w:space="0" w:color="auto"/>
      </w:divBdr>
    </w:div>
    <w:div w:id="751128156">
      <w:bodyDiv w:val="1"/>
      <w:marLeft w:val="0"/>
      <w:marRight w:val="0"/>
      <w:marTop w:val="0"/>
      <w:marBottom w:val="0"/>
      <w:divBdr>
        <w:top w:val="none" w:sz="0" w:space="0" w:color="auto"/>
        <w:left w:val="none" w:sz="0" w:space="0" w:color="auto"/>
        <w:bottom w:val="none" w:sz="0" w:space="0" w:color="auto"/>
        <w:right w:val="none" w:sz="0" w:space="0" w:color="auto"/>
      </w:divBdr>
    </w:div>
    <w:div w:id="767896573">
      <w:bodyDiv w:val="1"/>
      <w:marLeft w:val="0"/>
      <w:marRight w:val="0"/>
      <w:marTop w:val="0"/>
      <w:marBottom w:val="0"/>
      <w:divBdr>
        <w:top w:val="none" w:sz="0" w:space="0" w:color="auto"/>
        <w:left w:val="none" w:sz="0" w:space="0" w:color="auto"/>
        <w:bottom w:val="none" w:sz="0" w:space="0" w:color="auto"/>
        <w:right w:val="none" w:sz="0" w:space="0" w:color="auto"/>
      </w:divBdr>
      <w:divsChild>
        <w:div w:id="311099483">
          <w:marLeft w:val="0"/>
          <w:marRight w:val="0"/>
          <w:marTop w:val="0"/>
          <w:marBottom w:val="0"/>
          <w:divBdr>
            <w:top w:val="none" w:sz="0" w:space="0" w:color="auto"/>
            <w:left w:val="none" w:sz="0" w:space="0" w:color="auto"/>
            <w:bottom w:val="none" w:sz="0" w:space="0" w:color="auto"/>
            <w:right w:val="none" w:sz="0" w:space="0" w:color="auto"/>
          </w:divBdr>
        </w:div>
      </w:divsChild>
    </w:div>
    <w:div w:id="837188354">
      <w:bodyDiv w:val="1"/>
      <w:marLeft w:val="0"/>
      <w:marRight w:val="0"/>
      <w:marTop w:val="0"/>
      <w:marBottom w:val="0"/>
      <w:divBdr>
        <w:top w:val="none" w:sz="0" w:space="0" w:color="auto"/>
        <w:left w:val="none" w:sz="0" w:space="0" w:color="auto"/>
        <w:bottom w:val="none" w:sz="0" w:space="0" w:color="auto"/>
        <w:right w:val="none" w:sz="0" w:space="0" w:color="auto"/>
      </w:divBdr>
      <w:divsChild>
        <w:div w:id="472016968">
          <w:marLeft w:val="360"/>
          <w:marRight w:val="0"/>
          <w:marTop w:val="120"/>
          <w:marBottom w:val="120"/>
          <w:divBdr>
            <w:top w:val="none" w:sz="0" w:space="0" w:color="auto"/>
            <w:left w:val="none" w:sz="0" w:space="0" w:color="auto"/>
            <w:bottom w:val="none" w:sz="0" w:space="0" w:color="auto"/>
            <w:right w:val="none" w:sz="0" w:space="0" w:color="auto"/>
          </w:divBdr>
        </w:div>
      </w:divsChild>
    </w:div>
    <w:div w:id="850919767">
      <w:bodyDiv w:val="1"/>
      <w:marLeft w:val="0"/>
      <w:marRight w:val="0"/>
      <w:marTop w:val="0"/>
      <w:marBottom w:val="0"/>
      <w:divBdr>
        <w:top w:val="none" w:sz="0" w:space="0" w:color="auto"/>
        <w:left w:val="none" w:sz="0" w:space="0" w:color="auto"/>
        <w:bottom w:val="none" w:sz="0" w:space="0" w:color="auto"/>
        <w:right w:val="none" w:sz="0" w:space="0" w:color="auto"/>
      </w:divBdr>
    </w:div>
    <w:div w:id="856574626">
      <w:bodyDiv w:val="1"/>
      <w:marLeft w:val="0"/>
      <w:marRight w:val="0"/>
      <w:marTop w:val="0"/>
      <w:marBottom w:val="0"/>
      <w:divBdr>
        <w:top w:val="none" w:sz="0" w:space="0" w:color="auto"/>
        <w:left w:val="none" w:sz="0" w:space="0" w:color="auto"/>
        <w:bottom w:val="none" w:sz="0" w:space="0" w:color="auto"/>
        <w:right w:val="none" w:sz="0" w:space="0" w:color="auto"/>
      </w:divBdr>
    </w:div>
    <w:div w:id="896666386">
      <w:bodyDiv w:val="1"/>
      <w:marLeft w:val="0"/>
      <w:marRight w:val="0"/>
      <w:marTop w:val="0"/>
      <w:marBottom w:val="0"/>
      <w:divBdr>
        <w:top w:val="none" w:sz="0" w:space="0" w:color="auto"/>
        <w:left w:val="none" w:sz="0" w:space="0" w:color="auto"/>
        <w:bottom w:val="none" w:sz="0" w:space="0" w:color="auto"/>
        <w:right w:val="none" w:sz="0" w:space="0" w:color="auto"/>
      </w:divBdr>
    </w:div>
    <w:div w:id="902108319">
      <w:bodyDiv w:val="1"/>
      <w:marLeft w:val="0"/>
      <w:marRight w:val="0"/>
      <w:marTop w:val="0"/>
      <w:marBottom w:val="0"/>
      <w:divBdr>
        <w:top w:val="none" w:sz="0" w:space="0" w:color="auto"/>
        <w:left w:val="none" w:sz="0" w:space="0" w:color="auto"/>
        <w:bottom w:val="none" w:sz="0" w:space="0" w:color="auto"/>
        <w:right w:val="none" w:sz="0" w:space="0" w:color="auto"/>
      </w:divBdr>
      <w:divsChild>
        <w:div w:id="997266171">
          <w:marLeft w:val="0"/>
          <w:marRight w:val="0"/>
          <w:marTop w:val="0"/>
          <w:marBottom w:val="0"/>
          <w:divBdr>
            <w:top w:val="none" w:sz="0" w:space="0" w:color="auto"/>
            <w:left w:val="none" w:sz="0" w:space="0" w:color="auto"/>
            <w:bottom w:val="none" w:sz="0" w:space="0" w:color="auto"/>
            <w:right w:val="none" w:sz="0" w:space="0" w:color="auto"/>
          </w:divBdr>
        </w:div>
      </w:divsChild>
    </w:div>
    <w:div w:id="90776438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19">
          <w:marLeft w:val="0"/>
          <w:marRight w:val="0"/>
          <w:marTop w:val="0"/>
          <w:marBottom w:val="0"/>
          <w:divBdr>
            <w:top w:val="none" w:sz="0" w:space="0" w:color="auto"/>
            <w:left w:val="none" w:sz="0" w:space="0" w:color="auto"/>
            <w:bottom w:val="none" w:sz="0" w:space="0" w:color="auto"/>
            <w:right w:val="none" w:sz="0" w:space="0" w:color="auto"/>
          </w:divBdr>
        </w:div>
      </w:divsChild>
    </w:div>
    <w:div w:id="916331017">
      <w:bodyDiv w:val="1"/>
      <w:marLeft w:val="0"/>
      <w:marRight w:val="0"/>
      <w:marTop w:val="0"/>
      <w:marBottom w:val="0"/>
      <w:divBdr>
        <w:top w:val="none" w:sz="0" w:space="0" w:color="auto"/>
        <w:left w:val="none" w:sz="0" w:space="0" w:color="auto"/>
        <w:bottom w:val="none" w:sz="0" w:space="0" w:color="auto"/>
        <w:right w:val="none" w:sz="0" w:space="0" w:color="auto"/>
      </w:divBdr>
    </w:div>
    <w:div w:id="917901539">
      <w:bodyDiv w:val="1"/>
      <w:marLeft w:val="0"/>
      <w:marRight w:val="0"/>
      <w:marTop w:val="0"/>
      <w:marBottom w:val="0"/>
      <w:divBdr>
        <w:top w:val="none" w:sz="0" w:space="0" w:color="auto"/>
        <w:left w:val="none" w:sz="0" w:space="0" w:color="auto"/>
        <w:bottom w:val="none" w:sz="0" w:space="0" w:color="auto"/>
        <w:right w:val="none" w:sz="0" w:space="0" w:color="auto"/>
      </w:divBdr>
    </w:div>
    <w:div w:id="919631659">
      <w:bodyDiv w:val="1"/>
      <w:marLeft w:val="0"/>
      <w:marRight w:val="0"/>
      <w:marTop w:val="0"/>
      <w:marBottom w:val="0"/>
      <w:divBdr>
        <w:top w:val="none" w:sz="0" w:space="0" w:color="auto"/>
        <w:left w:val="none" w:sz="0" w:space="0" w:color="auto"/>
        <w:bottom w:val="none" w:sz="0" w:space="0" w:color="auto"/>
        <w:right w:val="none" w:sz="0" w:space="0" w:color="auto"/>
      </w:divBdr>
    </w:div>
    <w:div w:id="945118336">
      <w:bodyDiv w:val="1"/>
      <w:marLeft w:val="0"/>
      <w:marRight w:val="0"/>
      <w:marTop w:val="0"/>
      <w:marBottom w:val="0"/>
      <w:divBdr>
        <w:top w:val="none" w:sz="0" w:space="0" w:color="auto"/>
        <w:left w:val="none" w:sz="0" w:space="0" w:color="auto"/>
        <w:bottom w:val="none" w:sz="0" w:space="0" w:color="auto"/>
        <w:right w:val="none" w:sz="0" w:space="0" w:color="auto"/>
      </w:divBdr>
    </w:div>
    <w:div w:id="950236462">
      <w:bodyDiv w:val="1"/>
      <w:marLeft w:val="0"/>
      <w:marRight w:val="0"/>
      <w:marTop w:val="0"/>
      <w:marBottom w:val="0"/>
      <w:divBdr>
        <w:top w:val="none" w:sz="0" w:space="0" w:color="auto"/>
        <w:left w:val="none" w:sz="0" w:space="0" w:color="auto"/>
        <w:bottom w:val="none" w:sz="0" w:space="0" w:color="auto"/>
        <w:right w:val="none" w:sz="0" w:space="0" w:color="auto"/>
      </w:divBdr>
    </w:div>
    <w:div w:id="963272920">
      <w:bodyDiv w:val="1"/>
      <w:marLeft w:val="0"/>
      <w:marRight w:val="0"/>
      <w:marTop w:val="0"/>
      <w:marBottom w:val="0"/>
      <w:divBdr>
        <w:top w:val="none" w:sz="0" w:space="0" w:color="auto"/>
        <w:left w:val="none" w:sz="0" w:space="0" w:color="auto"/>
        <w:bottom w:val="none" w:sz="0" w:space="0" w:color="auto"/>
        <w:right w:val="none" w:sz="0" w:space="0" w:color="auto"/>
      </w:divBdr>
    </w:div>
    <w:div w:id="996113137">
      <w:bodyDiv w:val="1"/>
      <w:marLeft w:val="0"/>
      <w:marRight w:val="0"/>
      <w:marTop w:val="0"/>
      <w:marBottom w:val="0"/>
      <w:divBdr>
        <w:top w:val="none" w:sz="0" w:space="0" w:color="auto"/>
        <w:left w:val="none" w:sz="0" w:space="0" w:color="auto"/>
        <w:bottom w:val="none" w:sz="0" w:space="0" w:color="auto"/>
        <w:right w:val="none" w:sz="0" w:space="0" w:color="auto"/>
      </w:divBdr>
    </w:div>
    <w:div w:id="996803975">
      <w:bodyDiv w:val="1"/>
      <w:marLeft w:val="0"/>
      <w:marRight w:val="0"/>
      <w:marTop w:val="0"/>
      <w:marBottom w:val="0"/>
      <w:divBdr>
        <w:top w:val="none" w:sz="0" w:space="0" w:color="auto"/>
        <w:left w:val="none" w:sz="0" w:space="0" w:color="auto"/>
        <w:bottom w:val="none" w:sz="0" w:space="0" w:color="auto"/>
        <w:right w:val="none" w:sz="0" w:space="0" w:color="auto"/>
      </w:divBdr>
    </w:div>
    <w:div w:id="10410576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089">
          <w:marLeft w:val="0"/>
          <w:marRight w:val="0"/>
          <w:marTop w:val="0"/>
          <w:marBottom w:val="0"/>
          <w:divBdr>
            <w:top w:val="none" w:sz="0" w:space="0" w:color="auto"/>
            <w:left w:val="none" w:sz="0" w:space="0" w:color="auto"/>
            <w:bottom w:val="none" w:sz="0" w:space="0" w:color="auto"/>
            <w:right w:val="none" w:sz="0" w:space="0" w:color="auto"/>
          </w:divBdr>
        </w:div>
      </w:divsChild>
    </w:div>
    <w:div w:id="1043596609">
      <w:bodyDiv w:val="1"/>
      <w:marLeft w:val="0"/>
      <w:marRight w:val="0"/>
      <w:marTop w:val="0"/>
      <w:marBottom w:val="0"/>
      <w:divBdr>
        <w:top w:val="none" w:sz="0" w:space="0" w:color="auto"/>
        <w:left w:val="none" w:sz="0" w:space="0" w:color="auto"/>
        <w:bottom w:val="none" w:sz="0" w:space="0" w:color="auto"/>
        <w:right w:val="none" w:sz="0" w:space="0" w:color="auto"/>
      </w:divBdr>
    </w:div>
    <w:div w:id="1045300897">
      <w:bodyDiv w:val="1"/>
      <w:marLeft w:val="0"/>
      <w:marRight w:val="0"/>
      <w:marTop w:val="0"/>
      <w:marBottom w:val="0"/>
      <w:divBdr>
        <w:top w:val="none" w:sz="0" w:space="0" w:color="auto"/>
        <w:left w:val="none" w:sz="0" w:space="0" w:color="auto"/>
        <w:bottom w:val="none" w:sz="0" w:space="0" w:color="auto"/>
        <w:right w:val="none" w:sz="0" w:space="0" w:color="auto"/>
      </w:divBdr>
      <w:divsChild>
        <w:div w:id="1372993331">
          <w:marLeft w:val="446"/>
          <w:marRight w:val="0"/>
          <w:marTop w:val="0"/>
          <w:marBottom w:val="0"/>
          <w:divBdr>
            <w:top w:val="none" w:sz="0" w:space="0" w:color="auto"/>
            <w:left w:val="none" w:sz="0" w:space="0" w:color="auto"/>
            <w:bottom w:val="none" w:sz="0" w:space="0" w:color="auto"/>
            <w:right w:val="none" w:sz="0" w:space="0" w:color="auto"/>
          </w:divBdr>
        </w:div>
        <w:div w:id="781921302">
          <w:marLeft w:val="446"/>
          <w:marRight w:val="0"/>
          <w:marTop w:val="0"/>
          <w:marBottom w:val="0"/>
          <w:divBdr>
            <w:top w:val="none" w:sz="0" w:space="0" w:color="auto"/>
            <w:left w:val="none" w:sz="0" w:space="0" w:color="auto"/>
            <w:bottom w:val="none" w:sz="0" w:space="0" w:color="auto"/>
            <w:right w:val="none" w:sz="0" w:space="0" w:color="auto"/>
          </w:divBdr>
        </w:div>
        <w:div w:id="133958020">
          <w:marLeft w:val="446"/>
          <w:marRight w:val="0"/>
          <w:marTop w:val="0"/>
          <w:marBottom w:val="0"/>
          <w:divBdr>
            <w:top w:val="none" w:sz="0" w:space="0" w:color="auto"/>
            <w:left w:val="none" w:sz="0" w:space="0" w:color="auto"/>
            <w:bottom w:val="none" w:sz="0" w:space="0" w:color="auto"/>
            <w:right w:val="none" w:sz="0" w:space="0" w:color="auto"/>
          </w:divBdr>
        </w:div>
        <w:div w:id="976883701">
          <w:marLeft w:val="446"/>
          <w:marRight w:val="0"/>
          <w:marTop w:val="0"/>
          <w:marBottom w:val="0"/>
          <w:divBdr>
            <w:top w:val="none" w:sz="0" w:space="0" w:color="auto"/>
            <w:left w:val="none" w:sz="0" w:space="0" w:color="auto"/>
            <w:bottom w:val="none" w:sz="0" w:space="0" w:color="auto"/>
            <w:right w:val="none" w:sz="0" w:space="0" w:color="auto"/>
          </w:divBdr>
        </w:div>
        <w:div w:id="2637059">
          <w:marLeft w:val="446"/>
          <w:marRight w:val="0"/>
          <w:marTop w:val="0"/>
          <w:marBottom w:val="0"/>
          <w:divBdr>
            <w:top w:val="none" w:sz="0" w:space="0" w:color="auto"/>
            <w:left w:val="none" w:sz="0" w:space="0" w:color="auto"/>
            <w:bottom w:val="none" w:sz="0" w:space="0" w:color="auto"/>
            <w:right w:val="none" w:sz="0" w:space="0" w:color="auto"/>
          </w:divBdr>
        </w:div>
      </w:divsChild>
    </w:div>
    <w:div w:id="1074081839">
      <w:bodyDiv w:val="1"/>
      <w:marLeft w:val="0"/>
      <w:marRight w:val="0"/>
      <w:marTop w:val="0"/>
      <w:marBottom w:val="0"/>
      <w:divBdr>
        <w:top w:val="none" w:sz="0" w:space="0" w:color="auto"/>
        <w:left w:val="none" w:sz="0" w:space="0" w:color="auto"/>
        <w:bottom w:val="none" w:sz="0" w:space="0" w:color="auto"/>
        <w:right w:val="none" w:sz="0" w:space="0" w:color="auto"/>
      </w:divBdr>
      <w:divsChild>
        <w:div w:id="1957298605">
          <w:marLeft w:val="360"/>
          <w:marRight w:val="0"/>
          <w:marTop w:val="120"/>
          <w:marBottom w:val="120"/>
          <w:divBdr>
            <w:top w:val="none" w:sz="0" w:space="0" w:color="auto"/>
            <w:left w:val="none" w:sz="0" w:space="0" w:color="auto"/>
            <w:bottom w:val="none" w:sz="0" w:space="0" w:color="auto"/>
            <w:right w:val="none" w:sz="0" w:space="0" w:color="auto"/>
          </w:divBdr>
        </w:div>
      </w:divsChild>
    </w:div>
    <w:div w:id="1081606429">
      <w:bodyDiv w:val="1"/>
      <w:marLeft w:val="0"/>
      <w:marRight w:val="0"/>
      <w:marTop w:val="0"/>
      <w:marBottom w:val="0"/>
      <w:divBdr>
        <w:top w:val="none" w:sz="0" w:space="0" w:color="auto"/>
        <w:left w:val="none" w:sz="0" w:space="0" w:color="auto"/>
        <w:bottom w:val="none" w:sz="0" w:space="0" w:color="auto"/>
        <w:right w:val="none" w:sz="0" w:space="0" w:color="auto"/>
      </w:divBdr>
    </w:div>
    <w:div w:id="1082802172">
      <w:bodyDiv w:val="1"/>
      <w:marLeft w:val="0"/>
      <w:marRight w:val="0"/>
      <w:marTop w:val="0"/>
      <w:marBottom w:val="0"/>
      <w:divBdr>
        <w:top w:val="none" w:sz="0" w:space="0" w:color="auto"/>
        <w:left w:val="none" w:sz="0" w:space="0" w:color="auto"/>
        <w:bottom w:val="none" w:sz="0" w:space="0" w:color="auto"/>
        <w:right w:val="none" w:sz="0" w:space="0" w:color="auto"/>
      </w:divBdr>
      <w:divsChild>
        <w:div w:id="1826120479">
          <w:marLeft w:val="360"/>
          <w:marRight w:val="0"/>
          <w:marTop w:val="120"/>
          <w:marBottom w:val="120"/>
          <w:divBdr>
            <w:top w:val="none" w:sz="0" w:space="0" w:color="auto"/>
            <w:left w:val="none" w:sz="0" w:space="0" w:color="auto"/>
            <w:bottom w:val="none" w:sz="0" w:space="0" w:color="auto"/>
            <w:right w:val="none" w:sz="0" w:space="0" w:color="auto"/>
          </w:divBdr>
        </w:div>
      </w:divsChild>
    </w:div>
    <w:div w:id="1108164006">
      <w:marLeft w:val="0"/>
      <w:marRight w:val="0"/>
      <w:marTop w:val="0"/>
      <w:marBottom w:val="0"/>
      <w:divBdr>
        <w:top w:val="none" w:sz="0" w:space="0" w:color="auto"/>
        <w:left w:val="none" w:sz="0" w:space="0" w:color="auto"/>
        <w:bottom w:val="none" w:sz="0" w:space="0" w:color="auto"/>
        <w:right w:val="none" w:sz="0" w:space="0" w:color="auto"/>
      </w:divBdr>
    </w:div>
    <w:div w:id="1108164007">
      <w:marLeft w:val="1800"/>
      <w:marRight w:val="0"/>
      <w:marTop w:val="0"/>
      <w:marBottom w:val="0"/>
      <w:divBdr>
        <w:top w:val="none" w:sz="0" w:space="0" w:color="auto"/>
        <w:left w:val="none" w:sz="0" w:space="0" w:color="auto"/>
        <w:bottom w:val="none" w:sz="0" w:space="0" w:color="auto"/>
        <w:right w:val="none" w:sz="0" w:space="0" w:color="auto"/>
      </w:divBdr>
    </w:div>
    <w:div w:id="1108164008">
      <w:marLeft w:val="1166"/>
      <w:marRight w:val="0"/>
      <w:marTop w:val="0"/>
      <w:marBottom w:val="0"/>
      <w:divBdr>
        <w:top w:val="none" w:sz="0" w:space="0" w:color="auto"/>
        <w:left w:val="none" w:sz="0" w:space="0" w:color="auto"/>
        <w:bottom w:val="none" w:sz="0" w:space="0" w:color="auto"/>
        <w:right w:val="none" w:sz="0" w:space="0" w:color="auto"/>
      </w:divBdr>
    </w:div>
    <w:div w:id="1108164009">
      <w:marLeft w:val="0"/>
      <w:marRight w:val="0"/>
      <w:marTop w:val="0"/>
      <w:marBottom w:val="0"/>
      <w:divBdr>
        <w:top w:val="none" w:sz="0" w:space="0" w:color="auto"/>
        <w:left w:val="none" w:sz="0" w:space="0" w:color="auto"/>
        <w:bottom w:val="none" w:sz="0" w:space="0" w:color="auto"/>
        <w:right w:val="none" w:sz="0" w:space="0" w:color="auto"/>
      </w:divBdr>
    </w:div>
    <w:div w:id="1108164010">
      <w:marLeft w:val="0"/>
      <w:marRight w:val="0"/>
      <w:marTop w:val="0"/>
      <w:marBottom w:val="0"/>
      <w:divBdr>
        <w:top w:val="none" w:sz="0" w:space="0" w:color="auto"/>
        <w:left w:val="none" w:sz="0" w:space="0" w:color="auto"/>
        <w:bottom w:val="none" w:sz="0" w:space="0" w:color="auto"/>
        <w:right w:val="none" w:sz="0" w:space="0" w:color="auto"/>
      </w:divBdr>
    </w:div>
    <w:div w:id="1108164011">
      <w:marLeft w:val="0"/>
      <w:marRight w:val="0"/>
      <w:marTop w:val="0"/>
      <w:marBottom w:val="0"/>
      <w:divBdr>
        <w:top w:val="none" w:sz="0" w:space="0" w:color="auto"/>
        <w:left w:val="none" w:sz="0" w:space="0" w:color="auto"/>
        <w:bottom w:val="none" w:sz="0" w:space="0" w:color="auto"/>
        <w:right w:val="none" w:sz="0" w:space="0" w:color="auto"/>
      </w:divBdr>
    </w:div>
    <w:div w:id="1108164012">
      <w:marLeft w:val="0"/>
      <w:marRight w:val="0"/>
      <w:marTop w:val="0"/>
      <w:marBottom w:val="0"/>
      <w:divBdr>
        <w:top w:val="none" w:sz="0" w:space="0" w:color="auto"/>
        <w:left w:val="none" w:sz="0" w:space="0" w:color="auto"/>
        <w:bottom w:val="none" w:sz="0" w:space="0" w:color="auto"/>
        <w:right w:val="none" w:sz="0" w:space="0" w:color="auto"/>
      </w:divBdr>
    </w:div>
    <w:div w:id="1108164013">
      <w:marLeft w:val="0"/>
      <w:marRight w:val="0"/>
      <w:marTop w:val="0"/>
      <w:marBottom w:val="0"/>
      <w:divBdr>
        <w:top w:val="none" w:sz="0" w:space="0" w:color="auto"/>
        <w:left w:val="none" w:sz="0" w:space="0" w:color="auto"/>
        <w:bottom w:val="none" w:sz="0" w:space="0" w:color="auto"/>
        <w:right w:val="none" w:sz="0" w:space="0" w:color="auto"/>
      </w:divBdr>
    </w:div>
    <w:div w:id="1108164014">
      <w:marLeft w:val="0"/>
      <w:marRight w:val="0"/>
      <w:marTop w:val="0"/>
      <w:marBottom w:val="0"/>
      <w:divBdr>
        <w:top w:val="none" w:sz="0" w:space="0" w:color="auto"/>
        <w:left w:val="none" w:sz="0" w:space="0" w:color="auto"/>
        <w:bottom w:val="none" w:sz="0" w:space="0" w:color="auto"/>
        <w:right w:val="none" w:sz="0" w:space="0" w:color="auto"/>
      </w:divBdr>
    </w:div>
    <w:div w:id="1108164015">
      <w:marLeft w:val="0"/>
      <w:marRight w:val="0"/>
      <w:marTop w:val="0"/>
      <w:marBottom w:val="0"/>
      <w:divBdr>
        <w:top w:val="none" w:sz="0" w:space="0" w:color="auto"/>
        <w:left w:val="none" w:sz="0" w:space="0" w:color="auto"/>
        <w:bottom w:val="none" w:sz="0" w:space="0" w:color="auto"/>
        <w:right w:val="none" w:sz="0" w:space="0" w:color="auto"/>
      </w:divBdr>
    </w:div>
    <w:div w:id="1108164017">
      <w:marLeft w:val="0"/>
      <w:marRight w:val="0"/>
      <w:marTop w:val="0"/>
      <w:marBottom w:val="0"/>
      <w:divBdr>
        <w:top w:val="none" w:sz="0" w:space="0" w:color="auto"/>
        <w:left w:val="none" w:sz="0" w:space="0" w:color="auto"/>
        <w:bottom w:val="none" w:sz="0" w:space="0" w:color="auto"/>
        <w:right w:val="none" w:sz="0" w:space="0" w:color="auto"/>
      </w:divBdr>
    </w:div>
    <w:div w:id="1108164018">
      <w:marLeft w:val="0"/>
      <w:marRight w:val="0"/>
      <w:marTop w:val="0"/>
      <w:marBottom w:val="0"/>
      <w:divBdr>
        <w:top w:val="none" w:sz="0" w:space="0" w:color="auto"/>
        <w:left w:val="none" w:sz="0" w:space="0" w:color="auto"/>
        <w:bottom w:val="none" w:sz="0" w:space="0" w:color="auto"/>
        <w:right w:val="none" w:sz="0" w:space="0" w:color="auto"/>
      </w:divBdr>
    </w:div>
    <w:div w:id="1108164019">
      <w:marLeft w:val="1166"/>
      <w:marRight w:val="0"/>
      <w:marTop w:val="0"/>
      <w:marBottom w:val="0"/>
      <w:divBdr>
        <w:top w:val="none" w:sz="0" w:space="0" w:color="auto"/>
        <w:left w:val="none" w:sz="0" w:space="0" w:color="auto"/>
        <w:bottom w:val="none" w:sz="0" w:space="0" w:color="auto"/>
        <w:right w:val="none" w:sz="0" w:space="0" w:color="auto"/>
      </w:divBdr>
    </w:div>
    <w:div w:id="1108164020">
      <w:marLeft w:val="0"/>
      <w:marRight w:val="0"/>
      <w:marTop w:val="0"/>
      <w:marBottom w:val="0"/>
      <w:divBdr>
        <w:top w:val="none" w:sz="0" w:space="0" w:color="auto"/>
        <w:left w:val="none" w:sz="0" w:space="0" w:color="auto"/>
        <w:bottom w:val="none" w:sz="0" w:space="0" w:color="auto"/>
        <w:right w:val="none" w:sz="0" w:space="0" w:color="auto"/>
      </w:divBdr>
    </w:div>
    <w:div w:id="1108164021">
      <w:marLeft w:val="0"/>
      <w:marRight w:val="0"/>
      <w:marTop w:val="0"/>
      <w:marBottom w:val="0"/>
      <w:divBdr>
        <w:top w:val="none" w:sz="0" w:space="0" w:color="auto"/>
        <w:left w:val="none" w:sz="0" w:space="0" w:color="auto"/>
        <w:bottom w:val="none" w:sz="0" w:space="0" w:color="auto"/>
        <w:right w:val="none" w:sz="0" w:space="0" w:color="auto"/>
      </w:divBdr>
    </w:div>
    <w:div w:id="1108164022">
      <w:marLeft w:val="0"/>
      <w:marRight w:val="0"/>
      <w:marTop w:val="0"/>
      <w:marBottom w:val="0"/>
      <w:divBdr>
        <w:top w:val="none" w:sz="0" w:space="0" w:color="auto"/>
        <w:left w:val="none" w:sz="0" w:space="0" w:color="auto"/>
        <w:bottom w:val="none" w:sz="0" w:space="0" w:color="auto"/>
        <w:right w:val="none" w:sz="0" w:space="0" w:color="auto"/>
      </w:divBdr>
    </w:div>
    <w:div w:id="1108164023">
      <w:marLeft w:val="0"/>
      <w:marRight w:val="0"/>
      <w:marTop w:val="0"/>
      <w:marBottom w:val="0"/>
      <w:divBdr>
        <w:top w:val="none" w:sz="0" w:space="0" w:color="auto"/>
        <w:left w:val="none" w:sz="0" w:space="0" w:color="auto"/>
        <w:bottom w:val="none" w:sz="0" w:space="0" w:color="auto"/>
        <w:right w:val="none" w:sz="0" w:space="0" w:color="auto"/>
      </w:divBdr>
    </w:div>
    <w:div w:id="1108164024">
      <w:marLeft w:val="1800"/>
      <w:marRight w:val="0"/>
      <w:marTop w:val="0"/>
      <w:marBottom w:val="0"/>
      <w:divBdr>
        <w:top w:val="none" w:sz="0" w:space="0" w:color="auto"/>
        <w:left w:val="none" w:sz="0" w:space="0" w:color="auto"/>
        <w:bottom w:val="none" w:sz="0" w:space="0" w:color="auto"/>
        <w:right w:val="none" w:sz="0" w:space="0" w:color="auto"/>
      </w:divBdr>
    </w:div>
    <w:div w:id="1108164025">
      <w:marLeft w:val="0"/>
      <w:marRight w:val="0"/>
      <w:marTop w:val="0"/>
      <w:marBottom w:val="0"/>
      <w:divBdr>
        <w:top w:val="none" w:sz="0" w:space="0" w:color="auto"/>
        <w:left w:val="none" w:sz="0" w:space="0" w:color="auto"/>
        <w:bottom w:val="none" w:sz="0" w:space="0" w:color="auto"/>
        <w:right w:val="none" w:sz="0" w:space="0" w:color="auto"/>
      </w:divBdr>
    </w:div>
    <w:div w:id="1108164026">
      <w:marLeft w:val="446"/>
      <w:marRight w:val="0"/>
      <w:marTop w:val="0"/>
      <w:marBottom w:val="0"/>
      <w:divBdr>
        <w:top w:val="none" w:sz="0" w:space="0" w:color="auto"/>
        <w:left w:val="none" w:sz="0" w:space="0" w:color="auto"/>
        <w:bottom w:val="none" w:sz="0" w:space="0" w:color="auto"/>
        <w:right w:val="none" w:sz="0" w:space="0" w:color="auto"/>
      </w:divBdr>
    </w:div>
    <w:div w:id="1108164027">
      <w:marLeft w:val="1800"/>
      <w:marRight w:val="0"/>
      <w:marTop w:val="0"/>
      <w:marBottom w:val="0"/>
      <w:divBdr>
        <w:top w:val="none" w:sz="0" w:space="0" w:color="auto"/>
        <w:left w:val="none" w:sz="0" w:space="0" w:color="auto"/>
        <w:bottom w:val="none" w:sz="0" w:space="0" w:color="auto"/>
        <w:right w:val="none" w:sz="0" w:space="0" w:color="auto"/>
      </w:divBdr>
    </w:div>
    <w:div w:id="1108164028">
      <w:marLeft w:val="0"/>
      <w:marRight w:val="0"/>
      <w:marTop w:val="0"/>
      <w:marBottom w:val="0"/>
      <w:divBdr>
        <w:top w:val="none" w:sz="0" w:space="0" w:color="auto"/>
        <w:left w:val="none" w:sz="0" w:space="0" w:color="auto"/>
        <w:bottom w:val="none" w:sz="0" w:space="0" w:color="auto"/>
        <w:right w:val="none" w:sz="0" w:space="0" w:color="auto"/>
      </w:divBdr>
    </w:div>
    <w:div w:id="1108164029">
      <w:marLeft w:val="1166"/>
      <w:marRight w:val="0"/>
      <w:marTop w:val="0"/>
      <w:marBottom w:val="0"/>
      <w:divBdr>
        <w:top w:val="none" w:sz="0" w:space="0" w:color="auto"/>
        <w:left w:val="none" w:sz="0" w:space="0" w:color="auto"/>
        <w:bottom w:val="none" w:sz="0" w:space="0" w:color="auto"/>
        <w:right w:val="none" w:sz="0" w:space="0" w:color="auto"/>
      </w:divBdr>
    </w:div>
    <w:div w:id="1108164030">
      <w:marLeft w:val="0"/>
      <w:marRight w:val="0"/>
      <w:marTop w:val="0"/>
      <w:marBottom w:val="0"/>
      <w:divBdr>
        <w:top w:val="none" w:sz="0" w:space="0" w:color="auto"/>
        <w:left w:val="none" w:sz="0" w:space="0" w:color="auto"/>
        <w:bottom w:val="none" w:sz="0" w:space="0" w:color="auto"/>
        <w:right w:val="none" w:sz="0" w:space="0" w:color="auto"/>
      </w:divBdr>
    </w:div>
    <w:div w:id="1108164031">
      <w:marLeft w:val="0"/>
      <w:marRight w:val="0"/>
      <w:marTop w:val="0"/>
      <w:marBottom w:val="0"/>
      <w:divBdr>
        <w:top w:val="none" w:sz="0" w:space="0" w:color="auto"/>
        <w:left w:val="none" w:sz="0" w:space="0" w:color="auto"/>
        <w:bottom w:val="none" w:sz="0" w:space="0" w:color="auto"/>
        <w:right w:val="none" w:sz="0" w:space="0" w:color="auto"/>
      </w:divBdr>
    </w:div>
    <w:div w:id="1108164032">
      <w:marLeft w:val="1800"/>
      <w:marRight w:val="0"/>
      <w:marTop w:val="0"/>
      <w:marBottom w:val="0"/>
      <w:divBdr>
        <w:top w:val="none" w:sz="0" w:space="0" w:color="auto"/>
        <w:left w:val="none" w:sz="0" w:space="0" w:color="auto"/>
        <w:bottom w:val="none" w:sz="0" w:space="0" w:color="auto"/>
        <w:right w:val="none" w:sz="0" w:space="0" w:color="auto"/>
      </w:divBdr>
    </w:div>
    <w:div w:id="1108164033">
      <w:marLeft w:val="0"/>
      <w:marRight w:val="0"/>
      <w:marTop w:val="0"/>
      <w:marBottom w:val="0"/>
      <w:divBdr>
        <w:top w:val="none" w:sz="0" w:space="0" w:color="auto"/>
        <w:left w:val="none" w:sz="0" w:space="0" w:color="auto"/>
        <w:bottom w:val="none" w:sz="0" w:space="0" w:color="auto"/>
        <w:right w:val="none" w:sz="0" w:space="0" w:color="auto"/>
      </w:divBdr>
    </w:div>
    <w:div w:id="1108164034">
      <w:marLeft w:val="0"/>
      <w:marRight w:val="0"/>
      <w:marTop w:val="0"/>
      <w:marBottom w:val="0"/>
      <w:divBdr>
        <w:top w:val="none" w:sz="0" w:space="0" w:color="auto"/>
        <w:left w:val="none" w:sz="0" w:space="0" w:color="auto"/>
        <w:bottom w:val="none" w:sz="0" w:space="0" w:color="auto"/>
        <w:right w:val="none" w:sz="0" w:space="0" w:color="auto"/>
      </w:divBdr>
    </w:div>
    <w:div w:id="1108164035">
      <w:marLeft w:val="0"/>
      <w:marRight w:val="0"/>
      <w:marTop w:val="0"/>
      <w:marBottom w:val="0"/>
      <w:divBdr>
        <w:top w:val="none" w:sz="0" w:space="0" w:color="auto"/>
        <w:left w:val="none" w:sz="0" w:space="0" w:color="auto"/>
        <w:bottom w:val="none" w:sz="0" w:space="0" w:color="auto"/>
        <w:right w:val="none" w:sz="0" w:space="0" w:color="auto"/>
      </w:divBdr>
      <w:divsChild>
        <w:div w:id="1108164088">
          <w:marLeft w:val="0"/>
          <w:marRight w:val="0"/>
          <w:marTop w:val="0"/>
          <w:marBottom w:val="0"/>
          <w:divBdr>
            <w:top w:val="none" w:sz="0" w:space="0" w:color="auto"/>
            <w:left w:val="none" w:sz="0" w:space="0" w:color="auto"/>
            <w:bottom w:val="none" w:sz="0" w:space="0" w:color="auto"/>
            <w:right w:val="none" w:sz="0" w:space="0" w:color="auto"/>
          </w:divBdr>
          <w:divsChild>
            <w:div w:id="1108164052">
              <w:marLeft w:val="0"/>
              <w:marRight w:val="0"/>
              <w:marTop w:val="0"/>
              <w:marBottom w:val="0"/>
              <w:divBdr>
                <w:top w:val="none" w:sz="0" w:space="0" w:color="auto"/>
                <w:left w:val="none" w:sz="0" w:space="0" w:color="auto"/>
                <w:bottom w:val="none" w:sz="0" w:space="0" w:color="auto"/>
                <w:right w:val="none" w:sz="0" w:space="0" w:color="auto"/>
              </w:divBdr>
            </w:div>
            <w:div w:id="11081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36">
      <w:marLeft w:val="0"/>
      <w:marRight w:val="0"/>
      <w:marTop w:val="0"/>
      <w:marBottom w:val="0"/>
      <w:divBdr>
        <w:top w:val="none" w:sz="0" w:space="0" w:color="auto"/>
        <w:left w:val="none" w:sz="0" w:space="0" w:color="auto"/>
        <w:bottom w:val="none" w:sz="0" w:space="0" w:color="auto"/>
        <w:right w:val="none" w:sz="0" w:space="0" w:color="auto"/>
      </w:divBdr>
    </w:div>
    <w:div w:id="1108164037">
      <w:marLeft w:val="0"/>
      <w:marRight w:val="0"/>
      <w:marTop w:val="0"/>
      <w:marBottom w:val="0"/>
      <w:divBdr>
        <w:top w:val="none" w:sz="0" w:space="0" w:color="auto"/>
        <w:left w:val="none" w:sz="0" w:space="0" w:color="auto"/>
        <w:bottom w:val="none" w:sz="0" w:space="0" w:color="auto"/>
        <w:right w:val="none" w:sz="0" w:space="0" w:color="auto"/>
      </w:divBdr>
    </w:div>
    <w:div w:id="1108164038">
      <w:marLeft w:val="0"/>
      <w:marRight w:val="0"/>
      <w:marTop w:val="0"/>
      <w:marBottom w:val="0"/>
      <w:divBdr>
        <w:top w:val="none" w:sz="0" w:space="0" w:color="auto"/>
        <w:left w:val="none" w:sz="0" w:space="0" w:color="auto"/>
        <w:bottom w:val="none" w:sz="0" w:space="0" w:color="auto"/>
        <w:right w:val="none" w:sz="0" w:space="0" w:color="auto"/>
      </w:divBdr>
    </w:div>
    <w:div w:id="1108164039">
      <w:marLeft w:val="0"/>
      <w:marRight w:val="0"/>
      <w:marTop w:val="0"/>
      <w:marBottom w:val="0"/>
      <w:divBdr>
        <w:top w:val="none" w:sz="0" w:space="0" w:color="auto"/>
        <w:left w:val="none" w:sz="0" w:space="0" w:color="auto"/>
        <w:bottom w:val="none" w:sz="0" w:space="0" w:color="auto"/>
        <w:right w:val="none" w:sz="0" w:space="0" w:color="auto"/>
      </w:divBdr>
    </w:div>
    <w:div w:id="1108164040">
      <w:marLeft w:val="0"/>
      <w:marRight w:val="0"/>
      <w:marTop w:val="0"/>
      <w:marBottom w:val="0"/>
      <w:divBdr>
        <w:top w:val="none" w:sz="0" w:space="0" w:color="auto"/>
        <w:left w:val="none" w:sz="0" w:space="0" w:color="auto"/>
        <w:bottom w:val="none" w:sz="0" w:space="0" w:color="auto"/>
        <w:right w:val="none" w:sz="0" w:space="0" w:color="auto"/>
      </w:divBdr>
    </w:div>
    <w:div w:id="1108164041">
      <w:marLeft w:val="0"/>
      <w:marRight w:val="0"/>
      <w:marTop w:val="0"/>
      <w:marBottom w:val="0"/>
      <w:divBdr>
        <w:top w:val="none" w:sz="0" w:space="0" w:color="auto"/>
        <w:left w:val="none" w:sz="0" w:space="0" w:color="auto"/>
        <w:bottom w:val="none" w:sz="0" w:space="0" w:color="auto"/>
        <w:right w:val="none" w:sz="0" w:space="0" w:color="auto"/>
      </w:divBdr>
    </w:div>
    <w:div w:id="1108164042">
      <w:marLeft w:val="0"/>
      <w:marRight w:val="0"/>
      <w:marTop w:val="0"/>
      <w:marBottom w:val="0"/>
      <w:divBdr>
        <w:top w:val="none" w:sz="0" w:space="0" w:color="auto"/>
        <w:left w:val="none" w:sz="0" w:space="0" w:color="auto"/>
        <w:bottom w:val="none" w:sz="0" w:space="0" w:color="auto"/>
        <w:right w:val="none" w:sz="0" w:space="0" w:color="auto"/>
      </w:divBdr>
    </w:div>
    <w:div w:id="1108164043">
      <w:marLeft w:val="0"/>
      <w:marRight w:val="0"/>
      <w:marTop w:val="0"/>
      <w:marBottom w:val="0"/>
      <w:divBdr>
        <w:top w:val="none" w:sz="0" w:space="0" w:color="auto"/>
        <w:left w:val="none" w:sz="0" w:space="0" w:color="auto"/>
        <w:bottom w:val="none" w:sz="0" w:space="0" w:color="auto"/>
        <w:right w:val="none" w:sz="0" w:space="0" w:color="auto"/>
      </w:divBdr>
    </w:div>
    <w:div w:id="1108164044">
      <w:marLeft w:val="0"/>
      <w:marRight w:val="0"/>
      <w:marTop w:val="0"/>
      <w:marBottom w:val="0"/>
      <w:divBdr>
        <w:top w:val="none" w:sz="0" w:space="0" w:color="auto"/>
        <w:left w:val="none" w:sz="0" w:space="0" w:color="auto"/>
        <w:bottom w:val="none" w:sz="0" w:space="0" w:color="auto"/>
        <w:right w:val="none" w:sz="0" w:space="0" w:color="auto"/>
      </w:divBdr>
    </w:div>
    <w:div w:id="1108164045">
      <w:marLeft w:val="0"/>
      <w:marRight w:val="0"/>
      <w:marTop w:val="0"/>
      <w:marBottom w:val="0"/>
      <w:divBdr>
        <w:top w:val="none" w:sz="0" w:space="0" w:color="auto"/>
        <w:left w:val="none" w:sz="0" w:space="0" w:color="auto"/>
        <w:bottom w:val="none" w:sz="0" w:space="0" w:color="auto"/>
        <w:right w:val="none" w:sz="0" w:space="0" w:color="auto"/>
      </w:divBdr>
    </w:div>
    <w:div w:id="1108164046">
      <w:marLeft w:val="1166"/>
      <w:marRight w:val="0"/>
      <w:marTop w:val="0"/>
      <w:marBottom w:val="0"/>
      <w:divBdr>
        <w:top w:val="none" w:sz="0" w:space="0" w:color="auto"/>
        <w:left w:val="none" w:sz="0" w:space="0" w:color="auto"/>
        <w:bottom w:val="none" w:sz="0" w:space="0" w:color="auto"/>
        <w:right w:val="none" w:sz="0" w:space="0" w:color="auto"/>
      </w:divBdr>
    </w:div>
    <w:div w:id="1108164047">
      <w:marLeft w:val="0"/>
      <w:marRight w:val="0"/>
      <w:marTop w:val="0"/>
      <w:marBottom w:val="0"/>
      <w:divBdr>
        <w:top w:val="none" w:sz="0" w:space="0" w:color="auto"/>
        <w:left w:val="none" w:sz="0" w:space="0" w:color="auto"/>
        <w:bottom w:val="none" w:sz="0" w:space="0" w:color="auto"/>
        <w:right w:val="none" w:sz="0" w:space="0" w:color="auto"/>
      </w:divBdr>
    </w:div>
    <w:div w:id="1108164048">
      <w:marLeft w:val="0"/>
      <w:marRight w:val="0"/>
      <w:marTop w:val="0"/>
      <w:marBottom w:val="0"/>
      <w:divBdr>
        <w:top w:val="none" w:sz="0" w:space="0" w:color="auto"/>
        <w:left w:val="none" w:sz="0" w:space="0" w:color="auto"/>
        <w:bottom w:val="none" w:sz="0" w:space="0" w:color="auto"/>
        <w:right w:val="none" w:sz="0" w:space="0" w:color="auto"/>
      </w:divBdr>
      <w:divsChild>
        <w:div w:id="1108164062">
          <w:marLeft w:val="0"/>
          <w:marRight w:val="0"/>
          <w:marTop w:val="0"/>
          <w:marBottom w:val="0"/>
          <w:divBdr>
            <w:top w:val="none" w:sz="0" w:space="0" w:color="auto"/>
            <w:left w:val="none" w:sz="0" w:space="0" w:color="auto"/>
            <w:bottom w:val="none" w:sz="0" w:space="0" w:color="auto"/>
            <w:right w:val="none" w:sz="0" w:space="0" w:color="auto"/>
          </w:divBdr>
          <w:divsChild>
            <w:div w:id="1108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49">
      <w:marLeft w:val="0"/>
      <w:marRight w:val="0"/>
      <w:marTop w:val="0"/>
      <w:marBottom w:val="0"/>
      <w:divBdr>
        <w:top w:val="none" w:sz="0" w:space="0" w:color="auto"/>
        <w:left w:val="none" w:sz="0" w:space="0" w:color="auto"/>
        <w:bottom w:val="none" w:sz="0" w:space="0" w:color="auto"/>
        <w:right w:val="none" w:sz="0" w:space="0" w:color="auto"/>
      </w:divBdr>
    </w:div>
    <w:div w:id="1108164050">
      <w:marLeft w:val="0"/>
      <w:marRight w:val="0"/>
      <w:marTop w:val="0"/>
      <w:marBottom w:val="0"/>
      <w:divBdr>
        <w:top w:val="none" w:sz="0" w:space="0" w:color="auto"/>
        <w:left w:val="none" w:sz="0" w:space="0" w:color="auto"/>
        <w:bottom w:val="none" w:sz="0" w:space="0" w:color="auto"/>
        <w:right w:val="none" w:sz="0" w:space="0" w:color="auto"/>
      </w:divBdr>
    </w:div>
    <w:div w:id="1108164051">
      <w:marLeft w:val="0"/>
      <w:marRight w:val="0"/>
      <w:marTop w:val="0"/>
      <w:marBottom w:val="0"/>
      <w:divBdr>
        <w:top w:val="none" w:sz="0" w:space="0" w:color="auto"/>
        <w:left w:val="none" w:sz="0" w:space="0" w:color="auto"/>
        <w:bottom w:val="none" w:sz="0" w:space="0" w:color="auto"/>
        <w:right w:val="none" w:sz="0" w:space="0" w:color="auto"/>
      </w:divBdr>
    </w:div>
    <w:div w:id="1108164053">
      <w:marLeft w:val="0"/>
      <w:marRight w:val="0"/>
      <w:marTop w:val="0"/>
      <w:marBottom w:val="0"/>
      <w:divBdr>
        <w:top w:val="none" w:sz="0" w:space="0" w:color="auto"/>
        <w:left w:val="none" w:sz="0" w:space="0" w:color="auto"/>
        <w:bottom w:val="none" w:sz="0" w:space="0" w:color="auto"/>
        <w:right w:val="none" w:sz="0" w:space="0" w:color="auto"/>
      </w:divBdr>
    </w:div>
    <w:div w:id="1108164054">
      <w:marLeft w:val="1800"/>
      <w:marRight w:val="0"/>
      <w:marTop w:val="0"/>
      <w:marBottom w:val="0"/>
      <w:divBdr>
        <w:top w:val="none" w:sz="0" w:space="0" w:color="auto"/>
        <w:left w:val="none" w:sz="0" w:space="0" w:color="auto"/>
        <w:bottom w:val="none" w:sz="0" w:space="0" w:color="auto"/>
        <w:right w:val="none" w:sz="0" w:space="0" w:color="auto"/>
      </w:divBdr>
    </w:div>
    <w:div w:id="1108164055">
      <w:marLeft w:val="0"/>
      <w:marRight w:val="0"/>
      <w:marTop w:val="0"/>
      <w:marBottom w:val="0"/>
      <w:divBdr>
        <w:top w:val="none" w:sz="0" w:space="0" w:color="auto"/>
        <w:left w:val="none" w:sz="0" w:space="0" w:color="auto"/>
        <w:bottom w:val="none" w:sz="0" w:space="0" w:color="auto"/>
        <w:right w:val="none" w:sz="0" w:space="0" w:color="auto"/>
      </w:divBdr>
    </w:div>
    <w:div w:id="1108164056">
      <w:marLeft w:val="0"/>
      <w:marRight w:val="0"/>
      <w:marTop w:val="0"/>
      <w:marBottom w:val="0"/>
      <w:divBdr>
        <w:top w:val="none" w:sz="0" w:space="0" w:color="auto"/>
        <w:left w:val="none" w:sz="0" w:space="0" w:color="auto"/>
        <w:bottom w:val="none" w:sz="0" w:space="0" w:color="auto"/>
        <w:right w:val="none" w:sz="0" w:space="0" w:color="auto"/>
      </w:divBdr>
    </w:div>
    <w:div w:id="1108164057">
      <w:marLeft w:val="1800"/>
      <w:marRight w:val="0"/>
      <w:marTop w:val="0"/>
      <w:marBottom w:val="0"/>
      <w:divBdr>
        <w:top w:val="none" w:sz="0" w:space="0" w:color="auto"/>
        <w:left w:val="none" w:sz="0" w:space="0" w:color="auto"/>
        <w:bottom w:val="none" w:sz="0" w:space="0" w:color="auto"/>
        <w:right w:val="none" w:sz="0" w:space="0" w:color="auto"/>
      </w:divBdr>
    </w:div>
    <w:div w:id="1108164058">
      <w:marLeft w:val="0"/>
      <w:marRight w:val="0"/>
      <w:marTop w:val="0"/>
      <w:marBottom w:val="0"/>
      <w:divBdr>
        <w:top w:val="none" w:sz="0" w:space="0" w:color="auto"/>
        <w:left w:val="none" w:sz="0" w:space="0" w:color="auto"/>
        <w:bottom w:val="none" w:sz="0" w:space="0" w:color="auto"/>
        <w:right w:val="none" w:sz="0" w:space="0" w:color="auto"/>
      </w:divBdr>
    </w:div>
    <w:div w:id="1108164059">
      <w:marLeft w:val="0"/>
      <w:marRight w:val="0"/>
      <w:marTop w:val="0"/>
      <w:marBottom w:val="0"/>
      <w:divBdr>
        <w:top w:val="none" w:sz="0" w:space="0" w:color="auto"/>
        <w:left w:val="none" w:sz="0" w:space="0" w:color="auto"/>
        <w:bottom w:val="none" w:sz="0" w:space="0" w:color="auto"/>
        <w:right w:val="none" w:sz="0" w:space="0" w:color="auto"/>
      </w:divBdr>
    </w:div>
    <w:div w:id="1108164060">
      <w:marLeft w:val="0"/>
      <w:marRight w:val="0"/>
      <w:marTop w:val="0"/>
      <w:marBottom w:val="0"/>
      <w:divBdr>
        <w:top w:val="none" w:sz="0" w:space="0" w:color="auto"/>
        <w:left w:val="none" w:sz="0" w:space="0" w:color="auto"/>
        <w:bottom w:val="none" w:sz="0" w:space="0" w:color="auto"/>
        <w:right w:val="none" w:sz="0" w:space="0" w:color="auto"/>
      </w:divBdr>
    </w:div>
    <w:div w:id="1108164061">
      <w:marLeft w:val="0"/>
      <w:marRight w:val="0"/>
      <w:marTop w:val="0"/>
      <w:marBottom w:val="0"/>
      <w:divBdr>
        <w:top w:val="none" w:sz="0" w:space="0" w:color="auto"/>
        <w:left w:val="none" w:sz="0" w:space="0" w:color="auto"/>
        <w:bottom w:val="none" w:sz="0" w:space="0" w:color="auto"/>
        <w:right w:val="none" w:sz="0" w:space="0" w:color="auto"/>
      </w:divBdr>
    </w:div>
    <w:div w:id="1108164063">
      <w:marLeft w:val="1166"/>
      <w:marRight w:val="0"/>
      <w:marTop w:val="0"/>
      <w:marBottom w:val="0"/>
      <w:divBdr>
        <w:top w:val="none" w:sz="0" w:space="0" w:color="auto"/>
        <w:left w:val="none" w:sz="0" w:space="0" w:color="auto"/>
        <w:bottom w:val="none" w:sz="0" w:space="0" w:color="auto"/>
        <w:right w:val="none" w:sz="0" w:space="0" w:color="auto"/>
      </w:divBdr>
    </w:div>
    <w:div w:id="1108164064">
      <w:marLeft w:val="0"/>
      <w:marRight w:val="0"/>
      <w:marTop w:val="0"/>
      <w:marBottom w:val="0"/>
      <w:divBdr>
        <w:top w:val="none" w:sz="0" w:space="0" w:color="auto"/>
        <w:left w:val="none" w:sz="0" w:space="0" w:color="auto"/>
        <w:bottom w:val="none" w:sz="0" w:space="0" w:color="auto"/>
        <w:right w:val="none" w:sz="0" w:space="0" w:color="auto"/>
      </w:divBdr>
    </w:div>
    <w:div w:id="1108164065">
      <w:marLeft w:val="1800"/>
      <w:marRight w:val="0"/>
      <w:marTop w:val="0"/>
      <w:marBottom w:val="0"/>
      <w:divBdr>
        <w:top w:val="none" w:sz="0" w:space="0" w:color="auto"/>
        <w:left w:val="none" w:sz="0" w:space="0" w:color="auto"/>
        <w:bottom w:val="none" w:sz="0" w:space="0" w:color="auto"/>
        <w:right w:val="none" w:sz="0" w:space="0" w:color="auto"/>
      </w:divBdr>
    </w:div>
    <w:div w:id="1108164066">
      <w:marLeft w:val="0"/>
      <w:marRight w:val="0"/>
      <w:marTop w:val="0"/>
      <w:marBottom w:val="0"/>
      <w:divBdr>
        <w:top w:val="none" w:sz="0" w:space="0" w:color="auto"/>
        <w:left w:val="none" w:sz="0" w:space="0" w:color="auto"/>
        <w:bottom w:val="none" w:sz="0" w:space="0" w:color="auto"/>
        <w:right w:val="none" w:sz="0" w:space="0" w:color="auto"/>
      </w:divBdr>
    </w:div>
    <w:div w:id="1108164067">
      <w:marLeft w:val="1800"/>
      <w:marRight w:val="0"/>
      <w:marTop w:val="0"/>
      <w:marBottom w:val="0"/>
      <w:divBdr>
        <w:top w:val="none" w:sz="0" w:space="0" w:color="auto"/>
        <w:left w:val="none" w:sz="0" w:space="0" w:color="auto"/>
        <w:bottom w:val="none" w:sz="0" w:space="0" w:color="auto"/>
        <w:right w:val="none" w:sz="0" w:space="0" w:color="auto"/>
      </w:divBdr>
    </w:div>
    <w:div w:id="1108164068">
      <w:marLeft w:val="1800"/>
      <w:marRight w:val="0"/>
      <w:marTop w:val="0"/>
      <w:marBottom w:val="0"/>
      <w:divBdr>
        <w:top w:val="none" w:sz="0" w:space="0" w:color="auto"/>
        <w:left w:val="none" w:sz="0" w:space="0" w:color="auto"/>
        <w:bottom w:val="none" w:sz="0" w:space="0" w:color="auto"/>
        <w:right w:val="none" w:sz="0" w:space="0" w:color="auto"/>
      </w:divBdr>
    </w:div>
    <w:div w:id="1108164069">
      <w:marLeft w:val="0"/>
      <w:marRight w:val="0"/>
      <w:marTop w:val="0"/>
      <w:marBottom w:val="0"/>
      <w:divBdr>
        <w:top w:val="none" w:sz="0" w:space="0" w:color="auto"/>
        <w:left w:val="none" w:sz="0" w:space="0" w:color="auto"/>
        <w:bottom w:val="none" w:sz="0" w:space="0" w:color="auto"/>
        <w:right w:val="none" w:sz="0" w:space="0" w:color="auto"/>
      </w:divBdr>
    </w:div>
    <w:div w:id="1108164070">
      <w:marLeft w:val="0"/>
      <w:marRight w:val="0"/>
      <w:marTop w:val="0"/>
      <w:marBottom w:val="0"/>
      <w:divBdr>
        <w:top w:val="none" w:sz="0" w:space="0" w:color="auto"/>
        <w:left w:val="none" w:sz="0" w:space="0" w:color="auto"/>
        <w:bottom w:val="none" w:sz="0" w:space="0" w:color="auto"/>
        <w:right w:val="none" w:sz="0" w:space="0" w:color="auto"/>
      </w:divBdr>
    </w:div>
    <w:div w:id="1108164071">
      <w:marLeft w:val="0"/>
      <w:marRight w:val="0"/>
      <w:marTop w:val="0"/>
      <w:marBottom w:val="0"/>
      <w:divBdr>
        <w:top w:val="none" w:sz="0" w:space="0" w:color="auto"/>
        <w:left w:val="none" w:sz="0" w:space="0" w:color="auto"/>
        <w:bottom w:val="none" w:sz="0" w:space="0" w:color="auto"/>
        <w:right w:val="none" w:sz="0" w:space="0" w:color="auto"/>
      </w:divBdr>
    </w:div>
    <w:div w:id="1108164072">
      <w:marLeft w:val="0"/>
      <w:marRight w:val="0"/>
      <w:marTop w:val="0"/>
      <w:marBottom w:val="0"/>
      <w:divBdr>
        <w:top w:val="none" w:sz="0" w:space="0" w:color="auto"/>
        <w:left w:val="none" w:sz="0" w:space="0" w:color="auto"/>
        <w:bottom w:val="none" w:sz="0" w:space="0" w:color="auto"/>
        <w:right w:val="none" w:sz="0" w:space="0" w:color="auto"/>
      </w:divBdr>
    </w:div>
    <w:div w:id="1108164073">
      <w:marLeft w:val="0"/>
      <w:marRight w:val="0"/>
      <w:marTop w:val="0"/>
      <w:marBottom w:val="0"/>
      <w:divBdr>
        <w:top w:val="none" w:sz="0" w:space="0" w:color="auto"/>
        <w:left w:val="none" w:sz="0" w:space="0" w:color="auto"/>
        <w:bottom w:val="none" w:sz="0" w:space="0" w:color="auto"/>
        <w:right w:val="none" w:sz="0" w:space="0" w:color="auto"/>
      </w:divBdr>
    </w:div>
    <w:div w:id="1108164074">
      <w:marLeft w:val="0"/>
      <w:marRight w:val="0"/>
      <w:marTop w:val="0"/>
      <w:marBottom w:val="0"/>
      <w:divBdr>
        <w:top w:val="none" w:sz="0" w:space="0" w:color="auto"/>
        <w:left w:val="none" w:sz="0" w:space="0" w:color="auto"/>
        <w:bottom w:val="none" w:sz="0" w:space="0" w:color="auto"/>
        <w:right w:val="none" w:sz="0" w:space="0" w:color="auto"/>
      </w:divBdr>
    </w:div>
    <w:div w:id="1108164075">
      <w:marLeft w:val="1166"/>
      <w:marRight w:val="0"/>
      <w:marTop w:val="0"/>
      <w:marBottom w:val="0"/>
      <w:divBdr>
        <w:top w:val="none" w:sz="0" w:space="0" w:color="auto"/>
        <w:left w:val="none" w:sz="0" w:space="0" w:color="auto"/>
        <w:bottom w:val="none" w:sz="0" w:space="0" w:color="auto"/>
        <w:right w:val="none" w:sz="0" w:space="0" w:color="auto"/>
      </w:divBdr>
    </w:div>
    <w:div w:id="1108164076">
      <w:marLeft w:val="0"/>
      <w:marRight w:val="0"/>
      <w:marTop w:val="0"/>
      <w:marBottom w:val="0"/>
      <w:divBdr>
        <w:top w:val="none" w:sz="0" w:space="0" w:color="auto"/>
        <w:left w:val="none" w:sz="0" w:space="0" w:color="auto"/>
        <w:bottom w:val="none" w:sz="0" w:space="0" w:color="auto"/>
        <w:right w:val="none" w:sz="0" w:space="0" w:color="auto"/>
      </w:divBdr>
    </w:div>
    <w:div w:id="1108164078">
      <w:marLeft w:val="0"/>
      <w:marRight w:val="0"/>
      <w:marTop w:val="0"/>
      <w:marBottom w:val="0"/>
      <w:divBdr>
        <w:top w:val="none" w:sz="0" w:space="0" w:color="auto"/>
        <w:left w:val="none" w:sz="0" w:space="0" w:color="auto"/>
        <w:bottom w:val="none" w:sz="0" w:space="0" w:color="auto"/>
        <w:right w:val="none" w:sz="0" w:space="0" w:color="auto"/>
      </w:divBdr>
    </w:div>
    <w:div w:id="1108164080">
      <w:marLeft w:val="0"/>
      <w:marRight w:val="0"/>
      <w:marTop w:val="0"/>
      <w:marBottom w:val="0"/>
      <w:divBdr>
        <w:top w:val="none" w:sz="0" w:space="0" w:color="auto"/>
        <w:left w:val="none" w:sz="0" w:space="0" w:color="auto"/>
        <w:bottom w:val="none" w:sz="0" w:space="0" w:color="auto"/>
        <w:right w:val="none" w:sz="0" w:space="0" w:color="auto"/>
      </w:divBdr>
    </w:div>
    <w:div w:id="1108164081">
      <w:marLeft w:val="0"/>
      <w:marRight w:val="0"/>
      <w:marTop w:val="0"/>
      <w:marBottom w:val="0"/>
      <w:divBdr>
        <w:top w:val="none" w:sz="0" w:space="0" w:color="auto"/>
        <w:left w:val="none" w:sz="0" w:space="0" w:color="auto"/>
        <w:bottom w:val="none" w:sz="0" w:space="0" w:color="auto"/>
        <w:right w:val="none" w:sz="0" w:space="0" w:color="auto"/>
      </w:divBdr>
    </w:div>
    <w:div w:id="1108164082">
      <w:marLeft w:val="0"/>
      <w:marRight w:val="0"/>
      <w:marTop w:val="0"/>
      <w:marBottom w:val="0"/>
      <w:divBdr>
        <w:top w:val="none" w:sz="0" w:space="0" w:color="auto"/>
        <w:left w:val="none" w:sz="0" w:space="0" w:color="auto"/>
        <w:bottom w:val="none" w:sz="0" w:space="0" w:color="auto"/>
        <w:right w:val="none" w:sz="0" w:space="0" w:color="auto"/>
      </w:divBdr>
    </w:div>
    <w:div w:id="1108164083">
      <w:marLeft w:val="1800"/>
      <w:marRight w:val="0"/>
      <w:marTop w:val="0"/>
      <w:marBottom w:val="0"/>
      <w:divBdr>
        <w:top w:val="none" w:sz="0" w:space="0" w:color="auto"/>
        <w:left w:val="none" w:sz="0" w:space="0" w:color="auto"/>
        <w:bottom w:val="none" w:sz="0" w:space="0" w:color="auto"/>
        <w:right w:val="none" w:sz="0" w:space="0" w:color="auto"/>
      </w:divBdr>
    </w:div>
    <w:div w:id="1108164084">
      <w:marLeft w:val="1166"/>
      <w:marRight w:val="0"/>
      <w:marTop w:val="0"/>
      <w:marBottom w:val="0"/>
      <w:divBdr>
        <w:top w:val="none" w:sz="0" w:space="0" w:color="auto"/>
        <w:left w:val="none" w:sz="0" w:space="0" w:color="auto"/>
        <w:bottom w:val="none" w:sz="0" w:space="0" w:color="auto"/>
        <w:right w:val="none" w:sz="0" w:space="0" w:color="auto"/>
      </w:divBdr>
    </w:div>
    <w:div w:id="1108164085">
      <w:marLeft w:val="0"/>
      <w:marRight w:val="0"/>
      <w:marTop w:val="0"/>
      <w:marBottom w:val="0"/>
      <w:divBdr>
        <w:top w:val="none" w:sz="0" w:space="0" w:color="auto"/>
        <w:left w:val="none" w:sz="0" w:space="0" w:color="auto"/>
        <w:bottom w:val="none" w:sz="0" w:space="0" w:color="auto"/>
        <w:right w:val="none" w:sz="0" w:space="0" w:color="auto"/>
      </w:divBdr>
    </w:div>
    <w:div w:id="1108164086">
      <w:marLeft w:val="0"/>
      <w:marRight w:val="0"/>
      <w:marTop w:val="0"/>
      <w:marBottom w:val="0"/>
      <w:divBdr>
        <w:top w:val="none" w:sz="0" w:space="0" w:color="auto"/>
        <w:left w:val="none" w:sz="0" w:space="0" w:color="auto"/>
        <w:bottom w:val="none" w:sz="0" w:space="0" w:color="auto"/>
        <w:right w:val="none" w:sz="0" w:space="0" w:color="auto"/>
      </w:divBdr>
    </w:div>
    <w:div w:id="1108164087">
      <w:marLeft w:val="0"/>
      <w:marRight w:val="0"/>
      <w:marTop w:val="0"/>
      <w:marBottom w:val="0"/>
      <w:divBdr>
        <w:top w:val="none" w:sz="0" w:space="0" w:color="auto"/>
        <w:left w:val="none" w:sz="0" w:space="0" w:color="auto"/>
        <w:bottom w:val="none" w:sz="0" w:space="0" w:color="auto"/>
        <w:right w:val="none" w:sz="0" w:space="0" w:color="auto"/>
      </w:divBdr>
    </w:div>
    <w:div w:id="1108164089">
      <w:marLeft w:val="0"/>
      <w:marRight w:val="0"/>
      <w:marTop w:val="0"/>
      <w:marBottom w:val="0"/>
      <w:divBdr>
        <w:top w:val="none" w:sz="0" w:space="0" w:color="auto"/>
        <w:left w:val="none" w:sz="0" w:space="0" w:color="auto"/>
        <w:bottom w:val="none" w:sz="0" w:space="0" w:color="auto"/>
        <w:right w:val="none" w:sz="0" w:space="0" w:color="auto"/>
      </w:divBdr>
    </w:div>
    <w:div w:id="1108164090">
      <w:marLeft w:val="0"/>
      <w:marRight w:val="0"/>
      <w:marTop w:val="0"/>
      <w:marBottom w:val="0"/>
      <w:divBdr>
        <w:top w:val="none" w:sz="0" w:space="0" w:color="auto"/>
        <w:left w:val="none" w:sz="0" w:space="0" w:color="auto"/>
        <w:bottom w:val="none" w:sz="0" w:space="0" w:color="auto"/>
        <w:right w:val="none" w:sz="0" w:space="0" w:color="auto"/>
      </w:divBdr>
    </w:div>
    <w:div w:id="1108164091">
      <w:marLeft w:val="0"/>
      <w:marRight w:val="0"/>
      <w:marTop w:val="0"/>
      <w:marBottom w:val="0"/>
      <w:divBdr>
        <w:top w:val="none" w:sz="0" w:space="0" w:color="auto"/>
        <w:left w:val="none" w:sz="0" w:space="0" w:color="auto"/>
        <w:bottom w:val="none" w:sz="0" w:space="0" w:color="auto"/>
        <w:right w:val="none" w:sz="0" w:space="0" w:color="auto"/>
      </w:divBdr>
      <w:divsChild>
        <w:div w:id="1108164079">
          <w:marLeft w:val="0"/>
          <w:marRight w:val="0"/>
          <w:marTop w:val="0"/>
          <w:marBottom w:val="0"/>
          <w:divBdr>
            <w:top w:val="none" w:sz="0" w:space="0" w:color="auto"/>
            <w:left w:val="none" w:sz="0" w:space="0" w:color="auto"/>
            <w:bottom w:val="none" w:sz="0" w:space="0" w:color="auto"/>
            <w:right w:val="none" w:sz="0" w:space="0" w:color="auto"/>
          </w:divBdr>
          <w:divsChild>
            <w:div w:id="1108164077">
              <w:marLeft w:val="0"/>
              <w:marRight w:val="0"/>
              <w:marTop w:val="0"/>
              <w:marBottom w:val="0"/>
              <w:divBdr>
                <w:top w:val="none" w:sz="0" w:space="0" w:color="auto"/>
                <w:left w:val="none" w:sz="0" w:space="0" w:color="auto"/>
                <w:bottom w:val="none" w:sz="0" w:space="0" w:color="auto"/>
                <w:right w:val="none" w:sz="0" w:space="0" w:color="auto"/>
              </w:divBdr>
            </w:div>
            <w:div w:id="11081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92">
      <w:marLeft w:val="0"/>
      <w:marRight w:val="0"/>
      <w:marTop w:val="0"/>
      <w:marBottom w:val="0"/>
      <w:divBdr>
        <w:top w:val="none" w:sz="0" w:space="0" w:color="auto"/>
        <w:left w:val="none" w:sz="0" w:space="0" w:color="auto"/>
        <w:bottom w:val="none" w:sz="0" w:space="0" w:color="auto"/>
        <w:right w:val="none" w:sz="0" w:space="0" w:color="auto"/>
      </w:divBdr>
    </w:div>
    <w:div w:id="1108164094">
      <w:marLeft w:val="1800"/>
      <w:marRight w:val="0"/>
      <w:marTop w:val="0"/>
      <w:marBottom w:val="0"/>
      <w:divBdr>
        <w:top w:val="none" w:sz="0" w:space="0" w:color="auto"/>
        <w:left w:val="none" w:sz="0" w:space="0" w:color="auto"/>
        <w:bottom w:val="none" w:sz="0" w:space="0" w:color="auto"/>
        <w:right w:val="none" w:sz="0" w:space="0" w:color="auto"/>
      </w:divBdr>
    </w:div>
    <w:div w:id="1108164095">
      <w:marLeft w:val="0"/>
      <w:marRight w:val="0"/>
      <w:marTop w:val="0"/>
      <w:marBottom w:val="0"/>
      <w:divBdr>
        <w:top w:val="none" w:sz="0" w:space="0" w:color="auto"/>
        <w:left w:val="none" w:sz="0" w:space="0" w:color="auto"/>
        <w:bottom w:val="none" w:sz="0" w:space="0" w:color="auto"/>
        <w:right w:val="none" w:sz="0" w:space="0" w:color="auto"/>
      </w:divBdr>
    </w:div>
    <w:div w:id="1108164096">
      <w:marLeft w:val="0"/>
      <w:marRight w:val="0"/>
      <w:marTop w:val="0"/>
      <w:marBottom w:val="0"/>
      <w:divBdr>
        <w:top w:val="none" w:sz="0" w:space="0" w:color="auto"/>
        <w:left w:val="none" w:sz="0" w:space="0" w:color="auto"/>
        <w:bottom w:val="none" w:sz="0" w:space="0" w:color="auto"/>
        <w:right w:val="none" w:sz="0" w:space="0" w:color="auto"/>
      </w:divBdr>
    </w:div>
    <w:div w:id="1108164097">
      <w:marLeft w:val="0"/>
      <w:marRight w:val="0"/>
      <w:marTop w:val="0"/>
      <w:marBottom w:val="0"/>
      <w:divBdr>
        <w:top w:val="none" w:sz="0" w:space="0" w:color="auto"/>
        <w:left w:val="none" w:sz="0" w:space="0" w:color="auto"/>
        <w:bottom w:val="none" w:sz="0" w:space="0" w:color="auto"/>
        <w:right w:val="none" w:sz="0" w:space="0" w:color="auto"/>
      </w:divBdr>
    </w:div>
    <w:div w:id="1108164099">
      <w:marLeft w:val="0"/>
      <w:marRight w:val="0"/>
      <w:marTop w:val="0"/>
      <w:marBottom w:val="0"/>
      <w:divBdr>
        <w:top w:val="none" w:sz="0" w:space="0" w:color="auto"/>
        <w:left w:val="none" w:sz="0" w:space="0" w:color="auto"/>
        <w:bottom w:val="none" w:sz="0" w:space="0" w:color="auto"/>
        <w:right w:val="none" w:sz="0" w:space="0" w:color="auto"/>
      </w:divBdr>
    </w:div>
    <w:div w:id="1108164100">
      <w:marLeft w:val="0"/>
      <w:marRight w:val="0"/>
      <w:marTop w:val="0"/>
      <w:marBottom w:val="0"/>
      <w:divBdr>
        <w:top w:val="none" w:sz="0" w:space="0" w:color="auto"/>
        <w:left w:val="none" w:sz="0" w:space="0" w:color="auto"/>
        <w:bottom w:val="none" w:sz="0" w:space="0" w:color="auto"/>
        <w:right w:val="none" w:sz="0" w:space="0" w:color="auto"/>
      </w:divBdr>
    </w:div>
    <w:div w:id="1123887466">
      <w:bodyDiv w:val="1"/>
      <w:marLeft w:val="0"/>
      <w:marRight w:val="0"/>
      <w:marTop w:val="0"/>
      <w:marBottom w:val="0"/>
      <w:divBdr>
        <w:top w:val="none" w:sz="0" w:space="0" w:color="auto"/>
        <w:left w:val="none" w:sz="0" w:space="0" w:color="auto"/>
        <w:bottom w:val="none" w:sz="0" w:space="0" w:color="auto"/>
        <w:right w:val="none" w:sz="0" w:space="0" w:color="auto"/>
      </w:divBdr>
    </w:div>
    <w:div w:id="1129513935">
      <w:bodyDiv w:val="1"/>
      <w:marLeft w:val="0"/>
      <w:marRight w:val="0"/>
      <w:marTop w:val="0"/>
      <w:marBottom w:val="0"/>
      <w:divBdr>
        <w:top w:val="none" w:sz="0" w:space="0" w:color="auto"/>
        <w:left w:val="none" w:sz="0" w:space="0" w:color="auto"/>
        <w:bottom w:val="none" w:sz="0" w:space="0" w:color="auto"/>
        <w:right w:val="none" w:sz="0" w:space="0" w:color="auto"/>
      </w:divBdr>
    </w:div>
    <w:div w:id="1137338850">
      <w:bodyDiv w:val="1"/>
      <w:marLeft w:val="0"/>
      <w:marRight w:val="0"/>
      <w:marTop w:val="0"/>
      <w:marBottom w:val="0"/>
      <w:divBdr>
        <w:top w:val="none" w:sz="0" w:space="0" w:color="auto"/>
        <w:left w:val="none" w:sz="0" w:space="0" w:color="auto"/>
        <w:bottom w:val="none" w:sz="0" w:space="0" w:color="auto"/>
        <w:right w:val="none" w:sz="0" w:space="0" w:color="auto"/>
      </w:divBdr>
    </w:div>
    <w:div w:id="1154832013">
      <w:bodyDiv w:val="1"/>
      <w:marLeft w:val="0"/>
      <w:marRight w:val="0"/>
      <w:marTop w:val="0"/>
      <w:marBottom w:val="0"/>
      <w:divBdr>
        <w:top w:val="none" w:sz="0" w:space="0" w:color="auto"/>
        <w:left w:val="none" w:sz="0" w:space="0" w:color="auto"/>
        <w:bottom w:val="none" w:sz="0" w:space="0" w:color="auto"/>
        <w:right w:val="none" w:sz="0" w:space="0" w:color="auto"/>
      </w:divBdr>
      <w:divsChild>
        <w:div w:id="500049719">
          <w:marLeft w:val="446"/>
          <w:marRight w:val="0"/>
          <w:marTop w:val="0"/>
          <w:marBottom w:val="160"/>
          <w:divBdr>
            <w:top w:val="none" w:sz="0" w:space="0" w:color="auto"/>
            <w:left w:val="none" w:sz="0" w:space="0" w:color="auto"/>
            <w:bottom w:val="none" w:sz="0" w:space="0" w:color="auto"/>
            <w:right w:val="none" w:sz="0" w:space="0" w:color="auto"/>
          </w:divBdr>
        </w:div>
        <w:div w:id="1827554180">
          <w:marLeft w:val="720"/>
          <w:marRight w:val="0"/>
          <w:marTop w:val="0"/>
          <w:marBottom w:val="160"/>
          <w:divBdr>
            <w:top w:val="none" w:sz="0" w:space="0" w:color="auto"/>
            <w:left w:val="none" w:sz="0" w:space="0" w:color="auto"/>
            <w:bottom w:val="none" w:sz="0" w:space="0" w:color="auto"/>
            <w:right w:val="none" w:sz="0" w:space="0" w:color="auto"/>
          </w:divBdr>
        </w:div>
      </w:divsChild>
    </w:div>
    <w:div w:id="1155802475">
      <w:bodyDiv w:val="1"/>
      <w:marLeft w:val="0"/>
      <w:marRight w:val="0"/>
      <w:marTop w:val="0"/>
      <w:marBottom w:val="0"/>
      <w:divBdr>
        <w:top w:val="none" w:sz="0" w:space="0" w:color="auto"/>
        <w:left w:val="none" w:sz="0" w:space="0" w:color="auto"/>
        <w:bottom w:val="none" w:sz="0" w:space="0" w:color="auto"/>
        <w:right w:val="none" w:sz="0" w:space="0" w:color="auto"/>
      </w:divBdr>
    </w:div>
    <w:div w:id="1165053599">
      <w:bodyDiv w:val="1"/>
      <w:marLeft w:val="0"/>
      <w:marRight w:val="0"/>
      <w:marTop w:val="0"/>
      <w:marBottom w:val="0"/>
      <w:divBdr>
        <w:top w:val="none" w:sz="0" w:space="0" w:color="auto"/>
        <w:left w:val="none" w:sz="0" w:space="0" w:color="auto"/>
        <w:bottom w:val="none" w:sz="0" w:space="0" w:color="auto"/>
        <w:right w:val="none" w:sz="0" w:space="0" w:color="auto"/>
      </w:divBdr>
    </w:div>
    <w:div w:id="1165517098">
      <w:bodyDiv w:val="1"/>
      <w:marLeft w:val="0"/>
      <w:marRight w:val="0"/>
      <w:marTop w:val="0"/>
      <w:marBottom w:val="0"/>
      <w:divBdr>
        <w:top w:val="none" w:sz="0" w:space="0" w:color="auto"/>
        <w:left w:val="none" w:sz="0" w:space="0" w:color="auto"/>
        <w:bottom w:val="none" w:sz="0" w:space="0" w:color="auto"/>
        <w:right w:val="none" w:sz="0" w:space="0" w:color="auto"/>
      </w:divBdr>
    </w:div>
    <w:div w:id="1191921277">
      <w:bodyDiv w:val="1"/>
      <w:marLeft w:val="0"/>
      <w:marRight w:val="0"/>
      <w:marTop w:val="0"/>
      <w:marBottom w:val="0"/>
      <w:divBdr>
        <w:top w:val="none" w:sz="0" w:space="0" w:color="auto"/>
        <w:left w:val="none" w:sz="0" w:space="0" w:color="auto"/>
        <w:bottom w:val="none" w:sz="0" w:space="0" w:color="auto"/>
        <w:right w:val="none" w:sz="0" w:space="0" w:color="auto"/>
      </w:divBdr>
    </w:div>
    <w:div w:id="1192694687">
      <w:bodyDiv w:val="1"/>
      <w:marLeft w:val="0"/>
      <w:marRight w:val="0"/>
      <w:marTop w:val="0"/>
      <w:marBottom w:val="0"/>
      <w:divBdr>
        <w:top w:val="none" w:sz="0" w:space="0" w:color="auto"/>
        <w:left w:val="none" w:sz="0" w:space="0" w:color="auto"/>
        <w:bottom w:val="none" w:sz="0" w:space="0" w:color="auto"/>
        <w:right w:val="none" w:sz="0" w:space="0" w:color="auto"/>
      </w:divBdr>
    </w:div>
    <w:div w:id="1194155377">
      <w:bodyDiv w:val="1"/>
      <w:marLeft w:val="0"/>
      <w:marRight w:val="0"/>
      <w:marTop w:val="0"/>
      <w:marBottom w:val="0"/>
      <w:divBdr>
        <w:top w:val="none" w:sz="0" w:space="0" w:color="auto"/>
        <w:left w:val="none" w:sz="0" w:space="0" w:color="auto"/>
        <w:bottom w:val="none" w:sz="0" w:space="0" w:color="auto"/>
        <w:right w:val="none" w:sz="0" w:space="0" w:color="auto"/>
      </w:divBdr>
      <w:divsChild>
        <w:div w:id="1354763732">
          <w:marLeft w:val="274"/>
          <w:marRight w:val="0"/>
          <w:marTop w:val="0"/>
          <w:marBottom w:val="0"/>
          <w:divBdr>
            <w:top w:val="none" w:sz="0" w:space="0" w:color="auto"/>
            <w:left w:val="none" w:sz="0" w:space="0" w:color="auto"/>
            <w:bottom w:val="none" w:sz="0" w:space="0" w:color="auto"/>
            <w:right w:val="none" w:sz="0" w:space="0" w:color="auto"/>
          </w:divBdr>
        </w:div>
        <w:div w:id="652220126">
          <w:marLeft w:val="274"/>
          <w:marRight w:val="0"/>
          <w:marTop w:val="0"/>
          <w:marBottom w:val="0"/>
          <w:divBdr>
            <w:top w:val="none" w:sz="0" w:space="0" w:color="auto"/>
            <w:left w:val="none" w:sz="0" w:space="0" w:color="auto"/>
            <w:bottom w:val="none" w:sz="0" w:space="0" w:color="auto"/>
            <w:right w:val="none" w:sz="0" w:space="0" w:color="auto"/>
          </w:divBdr>
        </w:div>
        <w:div w:id="1309087021">
          <w:marLeft w:val="274"/>
          <w:marRight w:val="0"/>
          <w:marTop w:val="0"/>
          <w:marBottom w:val="0"/>
          <w:divBdr>
            <w:top w:val="none" w:sz="0" w:space="0" w:color="auto"/>
            <w:left w:val="none" w:sz="0" w:space="0" w:color="auto"/>
            <w:bottom w:val="none" w:sz="0" w:space="0" w:color="auto"/>
            <w:right w:val="none" w:sz="0" w:space="0" w:color="auto"/>
          </w:divBdr>
        </w:div>
        <w:div w:id="80760152">
          <w:marLeft w:val="274"/>
          <w:marRight w:val="0"/>
          <w:marTop w:val="0"/>
          <w:marBottom w:val="0"/>
          <w:divBdr>
            <w:top w:val="none" w:sz="0" w:space="0" w:color="auto"/>
            <w:left w:val="none" w:sz="0" w:space="0" w:color="auto"/>
            <w:bottom w:val="none" w:sz="0" w:space="0" w:color="auto"/>
            <w:right w:val="none" w:sz="0" w:space="0" w:color="auto"/>
          </w:divBdr>
        </w:div>
        <w:div w:id="1498351574">
          <w:marLeft w:val="274"/>
          <w:marRight w:val="0"/>
          <w:marTop w:val="0"/>
          <w:marBottom w:val="0"/>
          <w:divBdr>
            <w:top w:val="none" w:sz="0" w:space="0" w:color="auto"/>
            <w:left w:val="none" w:sz="0" w:space="0" w:color="auto"/>
            <w:bottom w:val="none" w:sz="0" w:space="0" w:color="auto"/>
            <w:right w:val="none" w:sz="0" w:space="0" w:color="auto"/>
          </w:divBdr>
        </w:div>
        <w:div w:id="1542133390">
          <w:marLeft w:val="274"/>
          <w:marRight w:val="0"/>
          <w:marTop w:val="0"/>
          <w:marBottom w:val="0"/>
          <w:divBdr>
            <w:top w:val="none" w:sz="0" w:space="0" w:color="auto"/>
            <w:left w:val="none" w:sz="0" w:space="0" w:color="auto"/>
            <w:bottom w:val="none" w:sz="0" w:space="0" w:color="auto"/>
            <w:right w:val="none" w:sz="0" w:space="0" w:color="auto"/>
          </w:divBdr>
        </w:div>
        <w:div w:id="1406949918">
          <w:marLeft w:val="274"/>
          <w:marRight w:val="0"/>
          <w:marTop w:val="0"/>
          <w:marBottom w:val="0"/>
          <w:divBdr>
            <w:top w:val="none" w:sz="0" w:space="0" w:color="auto"/>
            <w:left w:val="none" w:sz="0" w:space="0" w:color="auto"/>
            <w:bottom w:val="none" w:sz="0" w:space="0" w:color="auto"/>
            <w:right w:val="none" w:sz="0" w:space="0" w:color="auto"/>
          </w:divBdr>
        </w:div>
      </w:divsChild>
    </w:div>
    <w:div w:id="1252618870">
      <w:bodyDiv w:val="1"/>
      <w:marLeft w:val="0"/>
      <w:marRight w:val="0"/>
      <w:marTop w:val="0"/>
      <w:marBottom w:val="0"/>
      <w:divBdr>
        <w:top w:val="none" w:sz="0" w:space="0" w:color="auto"/>
        <w:left w:val="none" w:sz="0" w:space="0" w:color="auto"/>
        <w:bottom w:val="none" w:sz="0" w:space="0" w:color="auto"/>
        <w:right w:val="none" w:sz="0" w:space="0" w:color="auto"/>
      </w:divBdr>
    </w:div>
    <w:div w:id="1276447145">
      <w:bodyDiv w:val="1"/>
      <w:marLeft w:val="0"/>
      <w:marRight w:val="0"/>
      <w:marTop w:val="0"/>
      <w:marBottom w:val="0"/>
      <w:divBdr>
        <w:top w:val="none" w:sz="0" w:space="0" w:color="auto"/>
        <w:left w:val="none" w:sz="0" w:space="0" w:color="auto"/>
        <w:bottom w:val="none" w:sz="0" w:space="0" w:color="auto"/>
        <w:right w:val="none" w:sz="0" w:space="0" w:color="auto"/>
      </w:divBdr>
    </w:div>
    <w:div w:id="1278173791">
      <w:bodyDiv w:val="1"/>
      <w:marLeft w:val="0"/>
      <w:marRight w:val="0"/>
      <w:marTop w:val="0"/>
      <w:marBottom w:val="0"/>
      <w:divBdr>
        <w:top w:val="none" w:sz="0" w:space="0" w:color="auto"/>
        <w:left w:val="none" w:sz="0" w:space="0" w:color="auto"/>
        <w:bottom w:val="none" w:sz="0" w:space="0" w:color="auto"/>
        <w:right w:val="none" w:sz="0" w:space="0" w:color="auto"/>
      </w:divBdr>
    </w:div>
    <w:div w:id="1294678823">
      <w:bodyDiv w:val="1"/>
      <w:marLeft w:val="0"/>
      <w:marRight w:val="0"/>
      <w:marTop w:val="0"/>
      <w:marBottom w:val="0"/>
      <w:divBdr>
        <w:top w:val="none" w:sz="0" w:space="0" w:color="auto"/>
        <w:left w:val="none" w:sz="0" w:space="0" w:color="auto"/>
        <w:bottom w:val="none" w:sz="0" w:space="0" w:color="auto"/>
        <w:right w:val="none" w:sz="0" w:space="0" w:color="auto"/>
      </w:divBdr>
    </w:div>
    <w:div w:id="1319378512">
      <w:bodyDiv w:val="1"/>
      <w:marLeft w:val="0"/>
      <w:marRight w:val="0"/>
      <w:marTop w:val="0"/>
      <w:marBottom w:val="0"/>
      <w:divBdr>
        <w:top w:val="none" w:sz="0" w:space="0" w:color="auto"/>
        <w:left w:val="none" w:sz="0" w:space="0" w:color="auto"/>
        <w:bottom w:val="none" w:sz="0" w:space="0" w:color="auto"/>
        <w:right w:val="none" w:sz="0" w:space="0" w:color="auto"/>
      </w:divBdr>
    </w:div>
    <w:div w:id="1336884434">
      <w:bodyDiv w:val="1"/>
      <w:marLeft w:val="0"/>
      <w:marRight w:val="0"/>
      <w:marTop w:val="0"/>
      <w:marBottom w:val="0"/>
      <w:divBdr>
        <w:top w:val="none" w:sz="0" w:space="0" w:color="auto"/>
        <w:left w:val="none" w:sz="0" w:space="0" w:color="auto"/>
        <w:bottom w:val="none" w:sz="0" w:space="0" w:color="auto"/>
        <w:right w:val="none" w:sz="0" w:space="0" w:color="auto"/>
      </w:divBdr>
    </w:div>
    <w:div w:id="1353609658">
      <w:bodyDiv w:val="1"/>
      <w:marLeft w:val="0"/>
      <w:marRight w:val="0"/>
      <w:marTop w:val="0"/>
      <w:marBottom w:val="0"/>
      <w:divBdr>
        <w:top w:val="none" w:sz="0" w:space="0" w:color="auto"/>
        <w:left w:val="none" w:sz="0" w:space="0" w:color="auto"/>
        <w:bottom w:val="none" w:sz="0" w:space="0" w:color="auto"/>
        <w:right w:val="none" w:sz="0" w:space="0" w:color="auto"/>
      </w:divBdr>
    </w:div>
    <w:div w:id="1354334172">
      <w:bodyDiv w:val="1"/>
      <w:marLeft w:val="0"/>
      <w:marRight w:val="0"/>
      <w:marTop w:val="0"/>
      <w:marBottom w:val="0"/>
      <w:divBdr>
        <w:top w:val="none" w:sz="0" w:space="0" w:color="auto"/>
        <w:left w:val="none" w:sz="0" w:space="0" w:color="auto"/>
        <w:bottom w:val="none" w:sz="0" w:space="0" w:color="auto"/>
        <w:right w:val="none" w:sz="0" w:space="0" w:color="auto"/>
      </w:divBdr>
    </w:div>
    <w:div w:id="1412118381">
      <w:bodyDiv w:val="1"/>
      <w:marLeft w:val="0"/>
      <w:marRight w:val="0"/>
      <w:marTop w:val="0"/>
      <w:marBottom w:val="0"/>
      <w:divBdr>
        <w:top w:val="none" w:sz="0" w:space="0" w:color="auto"/>
        <w:left w:val="none" w:sz="0" w:space="0" w:color="auto"/>
        <w:bottom w:val="none" w:sz="0" w:space="0" w:color="auto"/>
        <w:right w:val="none" w:sz="0" w:space="0" w:color="auto"/>
      </w:divBdr>
    </w:div>
    <w:div w:id="1428960076">
      <w:bodyDiv w:val="1"/>
      <w:marLeft w:val="0"/>
      <w:marRight w:val="0"/>
      <w:marTop w:val="0"/>
      <w:marBottom w:val="0"/>
      <w:divBdr>
        <w:top w:val="none" w:sz="0" w:space="0" w:color="auto"/>
        <w:left w:val="none" w:sz="0" w:space="0" w:color="auto"/>
        <w:bottom w:val="none" w:sz="0" w:space="0" w:color="auto"/>
        <w:right w:val="none" w:sz="0" w:space="0" w:color="auto"/>
      </w:divBdr>
    </w:div>
    <w:div w:id="1437411424">
      <w:bodyDiv w:val="1"/>
      <w:marLeft w:val="0"/>
      <w:marRight w:val="0"/>
      <w:marTop w:val="0"/>
      <w:marBottom w:val="0"/>
      <w:divBdr>
        <w:top w:val="none" w:sz="0" w:space="0" w:color="auto"/>
        <w:left w:val="none" w:sz="0" w:space="0" w:color="auto"/>
        <w:bottom w:val="none" w:sz="0" w:space="0" w:color="auto"/>
        <w:right w:val="none" w:sz="0" w:space="0" w:color="auto"/>
      </w:divBdr>
      <w:divsChild>
        <w:div w:id="1561591890">
          <w:marLeft w:val="360"/>
          <w:marRight w:val="0"/>
          <w:marTop w:val="120"/>
          <w:marBottom w:val="120"/>
          <w:divBdr>
            <w:top w:val="none" w:sz="0" w:space="0" w:color="auto"/>
            <w:left w:val="none" w:sz="0" w:space="0" w:color="auto"/>
            <w:bottom w:val="none" w:sz="0" w:space="0" w:color="auto"/>
            <w:right w:val="none" w:sz="0" w:space="0" w:color="auto"/>
          </w:divBdr>
        </w:div>
      </w:divsChild>
    </w:div>
    <w:div w:id="1451968847">
      <w:bodyDiv w:val="1"/>
      <w:marLeft w:val="0"/>
      <w:marRight w:val="0"/>
      <w:marTop w:val="0"/>
      <w:marBottom w:val="0"/>
      <w:divBdr>
        <w:top w:val="none" w:sz="0" w:space="0" w:color="auto"/>
        <w:left w:val="none" w:sz="0" w:space="0" w:color="auto"/>
        <w:bottom w:val="none" w:sz="0" w:space="0" w:color="auto"/>
        <w:right w:val="none" w:sz="0" w:space="0" w:color="auto"/>
      </w:divBdr>
    </w:div>
    <w:div w:id="1525361886">
      <w:bodyDiv w:val="1"/>
      <w:marLeft w:val="0"/>
      <w:marRight w:val="0"/>
      <w:marTop w:val="0"/>
      <w:marBottom w:val="0"/>
      <w:divBdr>
        <w:top w:val="none" w:sz="0" w:space="0" w:color="auto"/>
        <w:left w:val="none" w:sz="0" w:space="0" w:color="auto"/>
        <w:bottom w:val="none" w:sz="0" w:space="0" w:color="auto"/>
        <w:right w:val="none" w:sz="0" w:space="0" w:color="auto"/>
      </w:divBdr>
    </w:div>
    <w:div w:id="1530945800">
      <w:bodyDiv w:val="1"/>
      <w:marLeft w:val="0"/>
      <w:marRight w:val="0"/>
      <w:marTop w:val="0"/>
      <w:marBottom w:val="0"/>
      <w:divBdr>
        <w:top w:val="none" w:sz="0" w:space="0" w:color="auto"/>
        <w:left w:val="none" w:sz="0" w:space="0" w:color="auto"/>
        <w:bottom w:val="none" w:sz="0" w:space="0" w:color="auto"/>
        <w:right w:val="none" w:sz="0" w:space="0" w:color="auto"/>
      </w:divBdr>
    </w:div>
    <w:div w:id="1552575701">
      <w:bodyDiv w:val="1"/>
      <w:marLeft w:val="0"/>
      <w:marRight w:val="0"/>
      <w:marTop w:val="0"/>
      <w:marBottom w:val="0"/>
      <w:divBdr>
        <w:top w:val="none" w:sz="0" w:space="0" w:color="auto"/>
        <w:left w:val="none" w:sz="0" w:space="0" w:color="auto"/>
        <w:bottom w:val="none" w:sz="0" w:space="0" w:color="auto"/>
        <w:right w:val="none" w:sz="0" w:space="0" w:color="auto"/>
      </w:divBdr>
    </w:div>
    <w:div w:id="1559590249">
      <w:bodyDiv w:val="1"/>
      <w:marLeft w:val="0"/>
      <w:marRight w:val="0"/>
      <w:marTop w:val="0"/>
      <w:marBottom w:val="0"/>
      <w:divBdr>
        <w:top w:val="none" w:sz="0" w:space="0" w:color="auto"/>
        <w:left w:val="none" w:sz="0" w:space="0" w:color="auto"/>
        <w:bottom w:val="none" w:sz="0" w:space="0" w:color="auto"/>
        <w:right w:val="none" w:sz="0" w:space="0" w:color="auto"/>
      </w:divBdr>
    </w:div>
    <w:div w:id="1560822249">
      <w:bodyDiv w:val="1"/>
      <w:marLeft w:val="0"/>
      <w:marRight w:val="0"/>
      <w:marTop w:val="0"/>
      <w:marBottom w:val="0"/>
      <w:divBdr>
        <w:top w:val="none" w:sz="0" w:space="0" w:color="auto"/>
        <w:left w:val="none" w:sz="0" w:space="0" w:color="auto"/>
        <w:bottom w:val="none" w:sz="0" w:space="0" w:color="auto"/>
        <w:right w:val="none" w:sz="0" w:space="0" w:color="auto"/>
      </w:divBdr>
    </w:div>
    <w:div w:id="1583834471">
      <w:bodyDiv w:val="1"/>
      <w:marLeft w:val="0"/>
      <w:marRight w:val="0"/>
      <w:marTop w:val="0"/>
      <w:marBottom w:val="0"/>
      <w:divBdr>
        <w:top w:val="none" w:sz="0" w:space="0" w:color="auto"/>
        <w:left w:val="none" w:sz="0" w:space="0" w:color="auto"/>
        <w:bottom w:val="none" w:sz="0" w:space="0" w:color="auto"/>
        <w:right w:val="none" w:sz="0" w:space="0" w:color="auto"/>
      </w:divBdr>
    </w:div>
    <w:div w:id="1585990300">
      <w:bodyDiv w:val="1"/>
      <w:marLeft w:val="0"/>
      <w:marRight w:val="0"/>
      <w:marTop w:val="0"/>
      <w:marBottom w:val="0"/>
      <w:divBdr>
        <w:top w:val="none" w:sz="0" w:space="0" w:color="auto"/>
        <w:left w:val="none" w:sz="0" w:space="0" w:color="auto"/>
        <w:bottom w:val="none" w:sz="0" w:space="0" w:color="auto"/>
        <w:right w:val="none" w:sz="0" w:space="0" w:color="auto"/>
      </w:divBdr>
    </w:div>
    <w:div w:id="1621494126">
      <w:bodyDiv w:val="1"/>
      <w:marLeft w:val="0"/>
      <w:marRight w:val="0"/>
      <w:marTop w:val="0"/>
      <w:marBottom w:val="0"/>
      <w:divBdr>
        <w:top w:val="none" w:sz="0" w:space="0" w:color="auto"/>
        <w:left w:val="none" w:sz="0" w:space="0" w:color="auto"/>
        <w:bottom w:val="none" w:sz="0" w:space="0" w:color="auto"/>
        <w:right w:val="none" w:sz="0" w:space="0" w:color="auto"/>
      </w:divBdr>
    </w:div>
    <w:div w:id="1629821693">
      <w:bodyDiv w:val="1"/>
      <w:marLeft w:val="0"/>
      <w:marRight w:val="0"/>
      <w:marTop w:val="0"/>
      <w:marBottom w:val="0"/>
      <w:divBdr>
        <w:top w:val="none" w:sz="0" w:space="0" w:color="auto"/>
        <w:left w:val="none" w:sz="0" w:space="0" w:color="auto"/>
        <w:bottom w:val="none" w:sz="0" w:space="0" w:color="auto"/>
        <w:right w:val="none" w:sz="0" w:space="0" w:color="auto"/>
      </w:divBdr>
    </w:div>
    <w:div w:id="1651789626">
      <w:bodyDiv w:val="1"/>
      <w:marLeft w:val="0"/>
      <w:marRight w:val="0"/>
      <w:marTop w:val="0"/>
      <w:marBottom w:val="0"/>
      <w:divBdr>
        <w:top w:val="none" w:sz="0" w:space="0" w:color="auto"/>
        <w:left w:val="none" w:sz="0" w:space="0" w:color="auto"/>
        <w:bottom w:val="none" w:sz="0" w:space="0" w:color="auto"/>
        <w:right w:val="none" w:sz="0" w:space="0" w:color="auto"/>
      </w:divBdr>
    </w:div>
    <w:div w:id="1653409349">
      <w:bodyDiv w:val="1"/>
      <w:marLeft w:val="0"/>
      <w:marRight w:val="0"/>
      <w:marTop w:val="0"/>
      <w:marBottom w:val="0"/>
      <w:divBdr>
        <w:top w:val="none" w:sz="0" w:space="0" w:color="auto"/>
        <w:left w:val="none" w:sz="0" w:space="0" w:color="auto"/>
        <w:bottom w:val="none" w:sz="0" w:space="0" w:color="auto"/>
        <w:right w:val="none" w:sz="0" w:space="0" w:color="auto"/>
      </w:divBdr>
    </w:div>
    <w:div w:id="1654874145">
      <w:bodyDiv w:val="1"/>
      <w:marLeft w:val="0"/>
      <w:marRight w:val="0"/>
      <w:marTop w:val="0"/>
      <w:marBottom w:val="0"/>
      <w:divBdr>
        <w:top w:val="none" w:sz="0" w:space="0" w:color="auto"/>
        <w:left w:val="none" w:sz="0" w:space="0" w:color="auto"/>
        <w:bottom w:val="none" w:sz="0" w:space="0" w:color="auto"/>
        <w:right w:val="none" w:sz="0" w:space="0" w:color="auto"/>
      </w:divBdr>
    </w:div>
    <w:div w:id="1656566112">
      <w:bodyDiv w:val="1"/>
      <w:marLeft w:val="0"/>
      <w:marRight w:val="0"/>
      <w:marTop w:val="0"/>
      <w:marBottom w:val="0"/>
      <w:divBdr>
        <w:top w:val="none" w:sz="0" w:space="0" w:color="auto"/>
        <w:left w:val="none" w:sz="0" w:space="0" w:color="auto"/>
        <w:bottom w:val="none" w:sz="0" w:space="0" w:color="auto"/>
        <w:right w:val="none" w:sz="0" w:space="0" w:color="auto"/>
      </w:divBdr>
    </w:div>
    <w:div w:id="1669943878">
      <w:bodyDiv w:val="1"/>
      <w:marLeft w:val="0"/>
      <w:marRight w:val="0"/>
      <w:marTop w:val="0"/>
      <w:marBottom w:val="0"/>
      <w:divBdr>
        <w:top w:val="none" w:sz="0" w:space="0" w:color="auto"/>
        <w:left w:val="none" w:sz="0" w:space="0" w:color="auto"/>
        <w:bottom w:val="none" w:sz="0" w:space="0" w:color="auto"/>
        <w:right w:val="none" w:sz="0" w:space="0" w:color="auto"/>
      </w:divBdr>
      <w:divsChild>
        <w:div w:id="340621373">
          <w:marLeft w:val="734"/>
          <w:marRight w:val="0"/>
          <w:marTop w:val="120"/>
          <w:marBottom w:val="120"/>
          <w:divBdr>
            <w:top w:val="none" w:sz="0" w:space="0" w:color="auto"/>
            <w:left w:val="none" w:sz="0" w:space="0" w:color="auto"/>
            <w:bottom w:val="none" w:sz="0" w:space="0" w:color="auto"/>
            <w:right w:val="none" w:sz="0" w:space="0" w:color="auto"/>
          </w:divBdr>
        </w:div>
        <w:div w:id="468282723">
          <w:marLeft w:val="360"/>
          <w:marRight w:val="0"/>
          <w:marTop w:val="120"/>
          <w:marBottom w:val="120"/>
          <w:divBdr>
            <w:top w:val="none" w:sz="0" w:space="0" w:color="auto"/>
            <w:left w:val="none" w:sz="0" w:space="0" w:color="auto"/>
            <w:bottom w:val="none" w:sz="0" w:space="0" w:color="auto"/>
            <w:right w:val="none" w:sz="0" w:space="0" w:color="auto"/>
          </w:divBdr>
        </w:div>
        <w:div w:id="812215199">
          <w:marLeft w:val="734"/>
          <w:marRight w:val="0"/>
          <w:marTop w:val="120"/>
          <w:marBottom w:val="120"/>
          <w:divBdr>
            <w:top w:val="none" w:sz="0" w:space="0" w:color="auto"/>
            <w:left w:val="none" w:sz="0" w:space="0" w:color="auto"/>
            <w:bottom w:val="none" w:sz="0" w:space="0" w:color="auto"/>
            <w:right w:val="none" w:sz="0" w:space="0" w:color="auto"/>
          </w:divBdr>
        </w:div>
        <w:div w:id="954562173">
          <w:marLeft w:val="734"/>
          <w:marRight w:val="0"/>
          <w:marTop w:val="120"/>
          <w:marBottom w:val="120"/>
          <w:divBdr>
            <w:top w:val="none" w:sz="0" w:space="0" w:color="auto"/>
            <w:left w:val="none" w:sz="0" w:space="0" w:color="auto"/>
            <w:bottom w:val="none" w:sz="0" w:space="0" w:color="auto"/>
            <w:right w:val="none" w:sz="0" w:space="0" w:color="auto"/>
          </w:divBdr>
        </w:div>
        <w:div w:id="1388798392">
          <w:marLeft w:val="734"/>
          <w:marRight w:val="0"/>
          <w:marTop w:val="120"/>
          <w:marBottom w:val="120"/>
          <w:divBdr>
            <w:top w:val="none" w:sz="0" w:space="0" w:color="auto"/>
            <w:left w:val="none" w:sz="0" w:space="0" w:color="auto"/>
            <w:bottom w:val="none" w:sz="0" w:space="0" w:color="auto"/>
            <w:right w:val="none" w:sz="0" w:space="0" w:color="auto"/>
          </w:divBdr>
        </w:div>
        <w:div w:id="1616131189">
          <w:marLeft w:val="734"/>
          <w:marRight w:val="0"/>
          <w:marTop w:val="120"/>
          <w:marBottom w:val="120"/>
          <w:divBdr>
            <w:top w:val="none" w:sz="0" w:space="0" w:color="auto"/>
            <w:left w:val="none" w:sz="0" w:space="0" w:color="auto"/>
            <w:bottom w:val="none" w:sz="0" w:space="0" w:color="auto"/>
            <w:right w:val="none" w:sz="0" w:space="0" w:color="auto"/>
          </w:divBdr>
        </w:div>
        <w:div w:id="2043968521">
          <w:marLeft w:val="734"/>
          <w:marRight w:val="0"/>
          <w:marTop w:val="120"/>
          <w:marBottom w:val="120"/>
          <w:divBdr>
            <w:top w:val="none" w:sz="0" w:space="0" w:color="auto"/>
            <w:left w:val="none" w:sz="0" w:space="0" w:color="auto"/>
            <w:bottom w:val="none" w:sz="0" w:space="0" w:color="auto"/>
            <w:right w:val="none" w:sz="0" w:space="0" w:color="auto"/>
          </w:divBdr>
        </w:div>
      </w:divsChild>
    </w:div>
    <w:div w:id="1674726332">
      <w:bodyDiv w:val="1"/>
      <w:marLeft w:val="0"/>
      <w:marRight w:val="0"/>
      <w:marTop w:val="0"/>
      <w:marBottom w:val="0"/>
      <w:divBdr>
        <w:top w:val="none" w:sz="0" w:space="0" w:color="auto"/>
        <w:left w:val="none" w:sz="0" w:space="0" w:color="auto"/>
        <w:bottom w:val="none" w:sz="0" w:space="0" w:color="auto"/>
        <w:right w:val="none" w:sz="0" w:space="0" w:color="auto"/>
      </w:divBdr>
    </w:div>
    <w:div w:id="1678190676">
      <w:bodyDiv w:val="1"/>
      <w:marLeft w:val="0"/>
      <w:marRight w:val="0"/>
      <w:marTop w:val="0"/>
      <w:marBottom w:val="0"/>
      <w:divBdr>
        <w:top w:val="none" w:sz="0" w:space="0" w:color="auto"/>
        <w:left w:val="none" w:sz="0" w:space="0" w:color="auto"/>
        <w:bottom w:val="none" w:sz="0" w:space="0" w:color="auto"/>
        <w:right w:val="none" w:sz="0" w:space="0" w:color="auto"/>
      </w:divBdr>
    </w:div>
    <w:div w:id="1687052344">
      <w:bodyDiv w:val="1"/>
      <w:marLeft w:val="0"/>
      <w:marRight w:val="0"/>
      <w:marTop w:val="0"/>
      <w:marBottom w:val="0"/>
      <w:divBdr>
        <w:top w:val="none" w:sz="0" w:space="0" w:color="auto"/>
        <w:left w:val="none" w:sz="0" w:space="0" w:color="auto"/>
        <w:bottom w:val="none" w:sz="0" w:space="0" w:color="auto"/>
        <w:right w:val="none" w:sz="0" w:space="0" w:color="auto"/>
      </w:divBdr>
    </w:div>
    <w:div w:id="1700932528">
      <w:bodyDiv w:val="1"/>
      <w:marLeft w:val="0"/>
      <w:marRight w:val="0"/>
      <w:marTop w:val="0"/>
      <w:marBottom w:val="0"/>
      <w:divBdr>
        <w:top w:val="none" w:sz="0" w:space="0" w:color="auto"/>
        <w:left w:val="none" w:sz="0" w:space="0" w:color="auto"/>
        <w:bottom w:val="none" w:sz="0" w:space="0" w:color="auto"/>
        <w:right w:val="none" w:sz="0" w:space="0" w:color="auto"/>
      </w:divBdr>
    </w:div>
    <w:div w:id="1709986992">
      <w:bodyDiv w:val="1"/>
      <w:marLeft w:val="0"/>
      <w:marRight w:val="0"/>
      <w:marTop w:val="0"/>
      <w:marBottom w:val="0"/>
      <w:divBdr>
        <w:top w:val="none" w:sz="0" w:space="0" w:color="auto"/>
        <w:left w:val="none" w:sz="0" w:space="0" w:color="auto"/>
        <w:bottom w:val="none" w:sz="0" w:space="0" w:color="auto"/>
        <w:right w:val="none" w:sz="0" w:space="0" w:color="auto"/>
      </w:divBdr>
    </w:div>
    <w:div w:id="1712341530">
      <w:bodyDiv w:val="1"/>
      <w:marLeft w:val="0"/>
      <w:marRight w:val="0"/>
      <w:marTop w:val="0"/>
      <w:marBottom w:val="0"/>
      <w:divBdr>
        <w:top w:val="none" w:sz="0" w:space="0" w:color="auto"/>
        <w:left w:val="none" w:sz="0" w:space="0" w:color="auto"/>
        <w:bottom w:val="none" w:sz="0" w:space="0" w:color="auto"/>
        <w:right w:val="none" w:sz="0" w:space="0" w:color="auto"/>
      </w:divBdr>
    </w:div>
    <w:div w:id="1716080652">
      <w:bodyDiv w:val="1"/>
      <w:marLeft w:val="0"/>
      <w:marRight w:val="0"/>
      <w:marTop w:val="0"/>
      <w:marBottom w:val="0"/>
      <w:divBdr>
        <w:top w:val="none" w:sz="0" w:space="0" w:color="auto"/>
        <w:left w:val="none" w:sz="0" w:space="0" w:color="auto"/>
        <w:bottom w:val="none" w:sz="0" w:space="0" w:color="auto"/>
        <w:right w:val="none" w:sz="0" w:space="0" w:color="auto"/>
      </w:divBdr>
    </w:div>
    <w:div w:id="1726181320">
      <w:bodyDiv w:val="1"/>
      <w:marLeft w:val="0"/>
      <w:marRight w:val="0"/>
      <w:marTop w:val="0"/>
      <w:marBottom w:val="0"/>
      <w:divBdr>
        <w:top w:val="none" w:sz="0" w:space="0" w:color="auto"/>
        <w:left w:val="none" w:sz="0" w:space="0" w:color="auto"/>
        <w:bottom w:val="none" w:sz="0" w:space="0" w:color="auto"/>
        <w:right w:val="none" w:sz="0" w:space="0" w:color="auto"/>
      </w:divBdr>
    </w:div>
    <w:div w:id="1731727146">
      <w:bodyDiv w:val="1"/>
      <w:marLeft w:val="0"/>
      <w:marRight w:val="0"/>
      <w:marTop w:val="0"/>
      <w:marBottom w:val="0"/>
      <w:divBdr>
        <w:top w:val="none" w:sz="0" w:space="0" w:color="auto"/>
        <w:left w:val="none" w:sz="0" w:space="0" w:color="auto"/>
        <w:bottom w:val="none" w:sz="0" w:space="0" w:color="auto"/>
        <w:right w:val="none" w:sz="0" w:space="0" w:color="auto"/>
      </w:divBdr>
    </w:div>
    <w:div w:id="1783576884">
      <w:bodyDiv w:val="1"/>
      <w:marLeft w:val="0"/>
      <w:marRight w:val="0"/>
      <w:marTop w:val="0"/>
      <w:marBottom w:val="0"/>
      <w:divBdr>
        <w:top w:val="none" w:sz="0" w:space="0" w:color="auto"/>
        <w:left w:val="none" w:sz="0" w:space="0" w:color="auto"/>
        <w:bottom w:val="none" w:sz="0" w:space="0" w:color="auto"/>
        <w:right w:val="none" w:sz="0" w:space="0" w:color="auto"/>
      </w:divBdr>
      <w:divsChild>
        <w:div w:id="677004662">
          <w:marLeft w:val="0"/>
          <w:marRight w:val="0"/>
          <w:marTop w:val="0"/>
          <w:marBottom w:val="0"/>
          <w:divBdr>
            <w:top w:val="none" w:sz="0" w:space="0" w:color="auto"/>
            <w:left w:val="none" w:sz="0" w:space="0" w:color="auto"/>
            <w:bottom w:val="none" w:sz="0" w:space="0" w:color="auto"/>
            <w:right w:val="none" w:sz="0" w:space="0" w:color="auto"/>
          </w:divBdr>
        </w:div>
      </w:divsChild>
    </w:div>
    <w:div w:id="1785954002">
      <w:bodyDiv w:val="1"/>
      <w:marLeft w:val="0"/>
      <w:marRight w:val="0"/>
      <w:marTop w:val="0"/>
      <w:marBottom w:val="0"/>
      <w:divBdr>
        <w:top w:val="none" w:sz="0" w:space="0" w:color="auto"/>
        <w:left w:val="none" w:sz="0" w:space="0" w:color="auto"/>
        <w:bottom w:val="none" w:sz="0" w:space="0" w:color="auto"/>
        <w:right w:val="none" w:sz="0" w:space="0" w:color="auto"/>
      </w:divBdr>
      <w:divsChild>
        <w:div w:id="1964575603">
          <w:marLeft w:val="446"/>
          <w:marRight w:val="0"/>
          <w:marTop w:val="0"/>
          <w:marBottom w:val="160"/>
          <w:divBdr>
            <w:top w:val="none" w:sz="0" w:space="0" w:color="auto"/>
            <w:left w:val="none" w:sz="0" w:space="0" w:color="auto"/>
            <w:bottom w:val="none" w:sz="0" w:space="0" w:color="auto"/>
            <w:right w:val="none" w:sz="0" w:space="0" w:color="auto"/>
          </w:divBdr>
        </w:div>
        <w:div w:id="780958574">
          <w:marLeft w:val="720"/>
          <w:marRight w:val="0"/>
          <w:marTop w:val="0"/>
          <w:marBottom w:val="160"/>
          <w:divBdr>
            <w:top w:val="none" w:sz="0" w:space="0" w:color="auto"/>
            <w:left w:val="none" w:sz="0" w:space="0" w:color="auto"/>
            <w:bottom w:val="none" w:sz="0" w:space="0" w:color="auto"/>
            <w:right w:val="none" w:sz="0" w:space="0" w:color="auto"/>
          </w:divBdr>
        </w:div>
      </w:divsChild>
    </w:div>
    <w:div w:id="1789857372">
      <w:bodyDiv w:val="1"/>
      <w:marLeft w:val="0"/>
      <w:marRight w:val="0"/>
      <w:marTop w:val="0"/>
      <w:marBottom w:val="0"/>
      <w:divBdr>
        <w:top w:val="none" w:sz="0" w:space="0" w:color="auto"/>
        <w:left w:val="none" w:sz="0" w:space="0" w:color="auto"/>
        <w:bottom w:val="none" w:sz="0" w:space="0" w:color="auto"/>
        <w:right w:val="none" w:sz="0" w:space="0" w:color="auto"/>
      </w:divBdr>
    </w:div>
    <w:div w:id="1804500192">
      <w:bodyDiv w:val="1"/>
      <w:marLeft w:val="0"/>
      <w:marRight w:val="0"/>
      <w:marTop w:val="0"/>
      <w:marBottom w:val="0"/>
      <w:divBdr>
        <w:top w:val="none" w:sz="0" w:space="0" w:color="auto"/>
        <w:left w:val="none" w:sz="0" w:space="0" w:color="auto"/>
        <w:bottom w:val="none" w:sz="0" w:space="0" w:color="auto"/>
        <w:right w:val="none" w:sz="0" w:space="0" w:color="auto"/>
      </w:divBdr>
    </w:div>
    <w:div w:id="1844707636">
      <w:bodyDiv w:val="1"/>
      <w:marLeft w:val="0"/>
      <w:marRight w:val="0"/>
      <w:marTop w:val="0"/>
      <w:marBottom w:val="0"/>
      <w:divBdr>
        <w:top w:val="none" w:sz="0" w:space="0" w:color="auto"/>
        <w:left w:val="none" w:sz="0" w:space="0" w:color="auto"/>
        <w:bottom w:val="none" w:sz="0" w:space="0" w:color="auto"/>
        <w:right w:val="none" w:sz="0" w:space="0" w:color="auto"/>
      </w:divBdr>
    </w:div>
    <w:div w:id="1844860290">
      <w:bodyDiv w:val="1"/>
      <w:marLeft w:val="0"/>
      <w:marRight w:val="0"/>
      <w:marTop w:val="0"/>
      <w:marBottom w:val="0"/>
      <w:divBdr>
        <w:top w:val="none" w:sz="0" w:space="0" w:color="auto"/>
        <w:left w:val="none" w:sz="0" w:space="0" w:color="auto"/>
        <w:bottom w:val="none" w:sz="0" w:space="0" w:color="auto"/>
        <w:right w:val="none" w:sz="0" w:space="0" w:color="auto"/>
      </w:divBdr>
    </w:div>
    <w:div w:id="1846359055">
      <w:bodyDiv w:val="1"/>
      <w:marLeft w:val="0"/>
      <w:marRight w:val="0"/>
      <w:marTop w:val="0"/>
      <w:marBottom w:val="0"/>
      <w:divBdr>
        <w:top w:val="none" w:sz="0" w:space="0" w:color="auto"/>
        <w:left w:val="none" w:sz="0" w:space="0" w:color="auto"/>
        <w:bottom w:val="none" w:sz="0" w:space="0" w:color="auto"/>
        <w:right w:val="none" w:sz="0" w:space="0" w:color="auto"/>
      </w:divBdr>
    </w:div>
    <w:div w:id="1851094328">
      <w:bodyDiv w:val="1"/>
      <w:marLeft w:val="0"/>
      <w:marRight w:val="0"/>
      <w:marTop w:val="0"/>
      <w:marBottom w:val="0"/>
      <w:divBdr>
        <w:top w:val="none" w:sz="0" w:space="0" w:color="auto"/>
        <w:left w:val="none" w:sz="0" w:space="0" w:color="auto"/>
        <w:bottom w:val="none" w:sz="0" w:space="0" w:color="auto"/>
        <w:right w:val="none" w:sz="0" w:space="0" w:color="auto"/>
      </w:divBdr>
      <w:divsChild>
        <w:div w:id="1484345462">
          <w:marLeft w:val="0"/>
          <w:marRight w:val="0"/>
          <w:marTop w:val="360"/>
          <w:marBottom w:val="0"/>
          <w:divBdr>
            <w:top w:val="none" w:sz="0" w:space="0" w:color="auto"/>
            <w:left w:val="none" w:sz="0" w:space="0" w:color="auto"/>
            <w:bottom w:val="none" w:sz="0" w:space="0" w:color="auto"/>
            <w:right w:val="none" w:sz="0" w:space="0" w:color="auto"/>
          </w:divBdr>
        </w:div>
      </w:divsChild>
    </w:div>
    <w:div w:id="1852523204">
      <w:bodyDiv w:val="1"/>
      <w:marLeft w:val="0"/>
      <w:marRight w:val="0"/>
      <w:marTop w:val="0"/>
      <w:marBottom w:val="0"/>
      <w:divBdr>
        <w:top w:val="none" w:sz="0" w:space="0" w:color="auto"/>
        <w:left w:val="none" w:sz="0" w:space="0" w:color="auto"/>
        <w:bottom w:val="none" w:sz="0" w:space="0" w:color="auto"/>
        <w:right w:val="none" w:sz="0" w:space="0" w:color="auto"/>
      </w:divBdr>
      <w:divsChild>
        <w:div w:id="1714304014">
          <w:marLeft w:val="274"/>
          <w:marRight w:val="0"/>
          <w:marTop w:val="90"/>
          <w:marBottom w:val="30"/>
          <w:divBdr>
            <w:top w:val="none" w:sz="0" w:space="0" w:color="auto"/>
            <w:left w:val="none" w:sz="0" w:space="0" w:color="auto"/>
            <w:bottom w:val="none" w:sz="0" w:space="0" w:color="auto"/>
            <w:right w:val="none" w:sz="0" w:space="0" w:color="auto"/>
          </w:divBdr>
        </w:div>
        <w:div w:id="1352878271">
          <w:marLeft w:val="274"/>
          <w:marRight w:val="0"/>
          <w:marTop w:val="90"/>
          <w:marBottom w:val="30"/>
          <w:divBdr>
            <w:top w:val="none" w:sz="0" w:space="0" w:color="auto"/>
            <w:left w:val="none" w:sz="0" w:space="0" w:color="auto"/>
            <w:bottom w:val="none" w:sz="0" w:space="0" w:color="auto"/>
            <w:right w:val="none" w:sz="0" w:space="0" w:color="auto"/>
          </w:divBdr>
        </w:div>
        <w:div w:id="1590848058">
          <w:marLeft w:val="274"/>
          <w:marRight w:val="0"/>
          <w:marTop w:val="90"/>
          <w:marBottom w:val="30"/>
          <w:divBdr>
            <w:top w:val="none" w:sz="0" w:space="0" w:color="auto"/>
            <w:left w:val="none" w:sz="0" w:space="0" w:color="auto"/>
            <w:bottom w:val="none" w:sz="0" w:space="0" w:color="auto"/>
            <w:right w:val="none" w:sz="0" w:space="0" w:color="auto"/>
          </w:divBdr>
        </w:div>
        <w:div w:id="1255170348">
          <w:marLeft w:val="274"/>
          <w:marRight w:val="0"/>
          <w:marTop w:val="90"/>
          <w:marBottom w:val="30"/>
          <w:divBdr>
            <w:top w:val="none" w:sz="0" w:space="0" w:color="auto"/>
            <w:left w:val="none" w:sz="0" w:space="0" w:color="auto"/>
            <w:bottom w:val="none" w:sz="0" w:space="0" w:color="auto"/>
            <w:right w:val="none" w:sz="0" w:space="0" w:color="auto"/>
          </w:divBdr>
        </w:div>
        <w:div w:id="471140846">
          <w:marLeft w:val="274"/>
          <w:marRight w:val="0"/>
          <w:marTop w:val="90"/>
          <w:marBottom w:val="30"/>
          <w:divBdr>
            <w:top w:val="none" w:sz="0" w:space="0" w:color="auto"/>
            <w:left w:val="none" w:sz="0" w:space="0" w:color="auto"/>
            <w:bottom w:val="none" w:sz="0" w:space="0" w:color="auto"/>
            <w:right w:val="none" w:sz="0" w:space="0" w:color="auto"/>
          </w:divBdr>
        </w:div>
        <w:div w:id="2144495974">
          <w:marLeft w:val="274"/>
          <w:marRight w:val="0"/>
          <w:marTop w:val="90"/>
          <w:marBottom w:val="30"/>
          <w:divBdr>
            <w:top w:val="none" w:sz="0" w:space="0" w:color="auto"/>
            <w:left w:val="none" w:sz="0" w:space="0" w:color="auto"/>
            <w:bottom w:val="none" w:sz="0" w:space="0" w:color="auto"/>
            <w:right w:val="none" w:sz="0" w:space="0" w:color="auto"/>
          </w:divBdr>
        </w:div>
        <w:div w:id="1401249454">
          <w:marLeft w:val="274"/>
          <w:marRight w:val="0"/>
          <w:marTop w:val="90"/>
          <w:marBottom w:val="30"/>
          <w:divBdr>
            <w:top w:val="none" w:sz="0" w:space="0" w:color="auto"/>
            <w:left w:val="none" w:sz="0" w:space="0" w:color="auto"/>
            <w:bottom w:val="none" w:sz="0" w:space="0" w:color="auto"/>
            <w:right w:val="none" w:sz="0" w:space="0" w:color="auto"/>
          </w:divBdr>
        </w:div>
        <w:div w:id="1707752702">
          <w:marLeft w:val="274"/>
          <w:marRight w:val="0"/>
          <w:marTop w:val="90"/>
          <w:marBottom w:val="30"/>
          <w:divBdr>
            <w:top w:val="none" w:sz="0" w:space="0" w:color="auto"/>
            <w:left w:val="none" w:sz="0" w:space="0" w:color="auto"/>
            <w:bottom w:val="none" w:sz="0" w:space="0" w:color="auto"/>
            <w:right w:val="none" w:sz="0" w:space="0" w:color="auto"/>
          </w:divBdr>
        </w:div>
      </w:divsChild>
    </w:div>
    <w:div w:id="1884095019">
      <w:bodyDiv w:val="1"/>
      <w:marLeft w:val="0"/>
      <w:marRight w:val="0"/>
      <w:marTop w:val="0"/>
      <w:marBottom w:val="0"/>
      <w:divBdr>
        <w:top w:val="none" w:sz="0" w:space="0" w:color="auto"/>
        <w:left w:val="none" w:sz="0" w:space="0" w:color="auto"/>
        <w:bottom w:val="none" w:sz="0" w:space="0" w:color="auto"/>
        <w:right w:val="none" w:sz="0" w:space="0" w:color="auto"/>
      </w:divBdr>
    </w:div>
    <w:div w:id="1886481459">
      <w:bodyDiv w:val="1"/>
      <w:marLeft w:val="0"/>
      <w:marRight w:val="0"/>
      <w:marTop w:val="0"/>
      <w:marBottom w:val="0"/>
      <w:divBdr>
        <w:top w:val="none" w:sz="0" w:space="0" w:color="auto"/>
        <w:left w:val="none" w:sz="0" w:space="0" w:color="auto"/>
        <w:bottom w:val="none" w:sz="0" w:space="0" w:color="auto"/>
        <w:right w:val="none" w:sz="0" w:space="0" w:color="auto"/>
      </w:divBdr>
      <w:divsChild>
        <w:div w:id="1968853601">
          <w:marLeft w:val="0"/>
          <w:marRight w:val="0"/>
          <w:marTop w:val="0"/>
          <w:marBottom w:val="0"/>
          <w:divBdr>
            <w:top w:val="none" w:sz="0" w:space="0" w:color="auto"/>
            <w:left w:val="none" w:sz="0" w:space="0" w:color="auto"/>
            <w:bottom w:val="none" w:sz="0" w:space="0" w:color="auto"/>
            <w:right w:val="none" w:sz="0" w:space="0" w:color="auto"/>
          </w:divBdr>
        </w:div>
      </w:divsChild>
    </w:div>
    <w:div w:id="1887256542">
      <w:bodyDiv w:val="1"/>
      <w:marLeft w:val="0"/>
      <w:marRight w:val="0"/>
      <w:marTop w:val="0"/>
      <w:marBottom w:val="0"/>
      <w:divBdr>
        <w:top w:val="none" w:sz="0" w:space="0" w:color="auto"/>
        <w:left w:val="none" w:sz="0" w:space="0" w:color="auto"/>
        <w:bottom w:val="none" w:sz="0" w:space="0" w:color="auto"/>
        <w:right w:val="none" w:sz="0" w:space="0" w:color="auto"/>
      </w:divBdr>
    </w:div>
    <w:div w:id="1912889948">
      <w:bodyDiv w:val="1"/>
      <w:marLeft w:val="0"/>
      <w:marRight w:val="0"/>
      <w:marTop w:val="0"/>
      <w:marBottom w:val="0"/>
      <w:divBdr>
        <w:top w:val="none" w:sz="0" w:space="0" w:color="auto"/>
        <w:left w:val="none" w:sz="0" w:space="0" w:color="auto"/>
        <w:bottom w:val="none" w:sz="0" w:space="0" w:color="auto"/>
        <w:right w:val="none" w:sz="0" w:space="0" w:color="auto"/>
      </w:divBdr>
    </w:div>
    <w:div w:id="1917547353">
      <w:bodyDiv w:val="1"/>
      <w:marLeft w:val="0"/>
      <w:marRight w:val="0"/>
      <w:marTop w:val="0"/>
      <w:marBottom w:val="0"/>
      <w:divBdr>
        <w:top w:val="none" w:sz="0" w:space="0" w:color="auto"/>
        <w:left w:val="none" w:sz="0" w:space="0" w:color="auto"/>
        <w:bottom w:val="none" w:sz="0" w:space="0" w:color="auto"/>
        <w:right w:val="none" w:sz="0" w:space="0" w:color="auto"/>
      </w:divBdr>
    </w:div>
    <w:div w:id="1918245993">
      <w:bodyDiv w:val="1"/>
      <w:marLeft w:val="0"/>
      <w:marRight w:val="0"/>
      <w:marTop w:val="0"/>
      <w:marBottom w:val="0"/>
      <w:divBdr>
        <w:top w:val="none" w:sz="0" w:space="0" w:color="auto"/>
        <w:left w:val="none" w:sz="0" w:space="0" w:color="auto"/>
        <w:bottom w:val="none" w:sz="0" w:space="0" w:color="auto"/>
        <w:right w:val="none" w:sz="0" w:space="0" w:color="auto"/>
      </w:divBdr>
    </w:div>
    <w:div w:id="1945845151">
      <w:bodyDiv w:val="1"/>
      <w:marLeft w:val="0"/>
      <w:marRight w:val="0"/>
      <w:marTop w:val="0"/>
      <w:marBottom w:val="0"/>
      <w:divBdr>
        <w:top w:val="none" w:sz="0" w:space="0" w:color="auto"/>
        <w:left w:val="none" w:sz="0" w:space="0" w:color="auto"/>
        <w:bottom w:val="none" w:sz="0" w:space="0" w:color="auto"/>
        <w:right w:val="none" w:sz="0" w:space="0" w:color="auto"/>
      </w:divBdr>
    </w:div>
    <w:div w:id="1958948845">
      <w:bodyDiv w:val="1"/>
      <w:marLeft w:val="0"/>
      <w:marRight w:val="0"/>
      <w:marTop w:val="0"/>
      <w:marBottom w:val="0"/>
      <w:divBdr>
        <w:top w:val="none" w:sz="0" w:space="0" w:color="auto"/>
        <w:left w:val="none" w:sz="0" w:space="0" w:color="auto"/>
        <w:bottom w:val="none" w:sz="0" w:space="0" w:color="auto"/>
        <w:right w:val="none" w:sz="0" w:space="0" w:color="auto"/>
      </w:divBdr>
      <w:divsChild>
        <w:div w:id="426850287">
          <w:marLeft w:val="360"/>
          <w:marRight w:val="0"/>
          <w:marTop w:val="120"/>
          <w:marBottom w:val="120"/>
          <w:divBdr>
            <w:top w:val="none" w:sz="0" w:space="0" w:color="auto"/>
            <w:left w:val="none" w:sz="0" w:space="0" w:color="auto"/>
            <w:bottom w:val="none" w:sz="0" w:space="0" w:color="auto"/>
            <w:right w:val="none" w:sz="0" w:space="0" w:color="auto"/>
          </w:divBdr>
        </w:div>
      </w:divsChild>
    </w:div>
    <w:div w:id="1978801616">
      <w:bodyDiv w:val="1"/>
      <w:marLeft w:val="0"/>
      <w:marRight w:val="0"/>
      <w:marTop w:val="0"/>
      <w:marBottom w:val="0"/>
      <w:divBdr>
        <w:top w:val="none" w:sz="0" w:space="0" w:color="auto"/>
        <w:left w:val="none" w:sz="0" w:space="0" w:color="auto"/>
        <w:bottom w:val="none" w:sz="0" w:space="0" w:color="auto"/>
        <w:right w:val="none" w:sz="0" w:space="0" w:color="auto"/>
      </w:divBdr>
    </w:div>
    <w:div w:id="1978803779">
      <w:bodyDiv w:val="1"/>
      <w:marLeft w:val="0"/>
      <w:marRight w:val="0"/>
      <w:marTop w:val="0"/>
      <w:marBottom w:val="0"/>
      <w:divBdr>
        <w:top w:val="none" w:sz="0" w:space="0" w:color="auto"/>
        <w:left w:val="none" w:sz="0" w:space="0" w:color="auto"/>
        <w:bottom w:val="none" w:sz="0" w:space="0" w:color="auto"/>
        <w:right w:val="none" w:sz="0" w:space="0" w:color="auto"/>
      </w:divBdr>
    </w:div>
    <w:div w:id="1990792294">
      <w:bodyDiv w:val="1"/>
      <w:marLeft w:val="0"/>
      <w:marRight w:val="0"/>
      <w:marTop w:val="0"/>
      <w:marBottom w:val="0"/>
      <w:divBdr>
        <w:top w:val="none" w:sz="0" w:space="0" w:color="auto"/>
        <w:left w:val="none" w:sz="0" w:space="0" w:color="auto"/>
        <w:bottom w:val="none" w:sz="0" w:space="0" w:color="auto"/>
        <w:right w:val="none" w:sz="0" w:space="0" w:color="auto"/>
      </w:divBdr>
    </w:div>
    <w:div w:id="2000883847">
      <w:bodyDiv w:val="1"/>
      <w:marLeft w:val="0"/>
      <w:marRight w:val="0"/>
      <w:marTop w:val="0"/>
      <w:marBottom w:val="0"/>
      <w:divBdr>
        <w:top w:val="none" w:sz="0" w:space="0" w:color="auto"/>
        <w:left w:val="none" w:sz="0" w:space="0" w:color="auto"/>
        <w:bottom w:val="none" w:sz="0" w:space="0" w:color="auto"/>
        <w:right w:val="none" w:sz="0" w:space="0" w:color="auto"/>
      </w:divBdr>
    </w:div>
    <w:div w:id="2013099293">
      <w:bodyDiv w:val="1"/>
      <w:marLeft w:val="0"/>
      <w:marRight w:val="0"/>
      <w:marTop w:val="0"/>
      <w:marBottom w:val="0"/>
      <w:divBdr>
        <w:top w:val="none" w:sz="0" w:space="0" w:color="auto"/>
        <w:left w:val="none" w:sz="0" w:space="0" w:color="auto"/>
        <w:bottom w:val="none" w:sz="0" w:space="0" w:color="auto"/>
        <w:right w:val="none" w:sz="0" w:space="0" w:color="auto"/>
      </w:divBdr>
    </w:div>
    <w:div w:id="2021856842">
      <w:bodyDiv w:val="1"/>
      <w:marLeft w:val="0"/>
      <w:marRight w:val="0"/>
      <w:marTop w:val="0"/>
      <w:marBottom w:val="0"/>
      <w:divBdr>
        <w:top w:val="none" w:sz="0" w:space="0" w:color="auto"/>
        <w:left w:val="none" w:sz="0" w:space="0" w:color="auto"/>
        <w:bottom w:val="none" w:sz="0" w:space="0" w:color="auto"/>
        <w:right w:val="none" w:sz="0" w:space="0" w:color="auto"/>
      </w:divBdr>
    </w:div>
    <w:div w:id="2038236252">
      <w:bodyDiv w:val="1"/>
      <w:marLeft w:val="0"/>
      <w:marRight w:val="0"/>
      <w:marTop w:val="0"/>
      <w:marBottom w:val="0"/>
      <w:divBdr>
        <w:top w:val="none" w:sz="0" w:space="0" w:color="auto"/>
        <w:left w:val="none" w:sz="0" w:space="0" w:color="auto"/>
        <w:bottom w:val="none" w:sz="0" w:space="0" w:color="auto"/>
        <w:right w:val="none" w:sz="0" w:space="0" w:color="auto"/>
      </w:divBdr>
    </w:div>
    <w:div w:id="2044402040">
      <w:bodyDiv w:val="1"/>
      <w:marLeft w:val="0"/>
      <w:marRight w:val="0"/>
      <w:marTop w:val="0"/>
      <w:marBottom w:val="0"/>
      <w:divBdr>
        <w:top w:val="none" w:sz="0" w:space="0" w:color="auto"/>
        <w:left w:val="none" w:sz="0" w:space="0" w:color="auto"/>
        <w:bottom w:val="none" w:sz="0" w:space="0" w:color="auto"/>
        <w:right w:val="none" w:sz="0" w:space="0" w:color="auto"/>
      </w:divBdr>
    </w:div>
    <w:div w:id="2046325614">
      <w:bodyDiv w:val="1"/>
      <w:marLeft w:val="0"/>
      <w:marRight w:val="0"/>
      <w:marTop w:val="0"/>
      <w:marBottom w:val="0"/>
      <w:divBdr>
        <w:top w:val="none" w:sz="0" w:space="0" w:color="auto"/>
        <w:left w:val="none" w:sz="0" w:space="0" w:color="auto"/>
        <w:bottom w:val="none" w:sz="0" w:space="0" w:color="auto"/>
        <w:right w:val="none" w:sz="0" w:space="0" w:color="auto"/>
      </w:divBdr>
    </w:div>
    <w:div w:id="2088575425">
      <w:bodyDiv w:val="1"/>
      <w:marLeft w:val="0"/>
      <w:marRight w:val="0"/>
      <w:marTop w:val="0"/>
      <w:marBottom w:val="0"/>
      <w:divBdr>
        <w:top w:val="none" w:sz="0" w:space="0" w:color="auto"/>
        <w:left w:val="none" w:sz="0" w:space="0" w:color="auto"/>
        <w:bottom w:val="none" w:sz="0" w:space="0" w:color="auto"/>
        <w:right w:val="none" w:sz="0" w:space="0" w:color="auto"/>
      </w:divBdr>
      <w:divsChild>
        <w:div w:id="118496011">
          <w:marLeft w:val="0"/>
          <w:marRight w:val="0"/>
          <w:marTop w:val="0"/>
          <w:marBottom w:val="0"/>
          <w:divBdr>
            <w:top w:val="none" w:sz="0" w:space="0" w:color="auto"/>
            <w:left w:val="none" w:sz="0" w:space="0" w:color="auto"/>
            <w:bottom w:val="none" w:sz="0" w:space="0" w:color="auto"/>
            <w:right w:val="none" w:sz="0" w:space="0" w:color="auto"/>
          </w:divBdr>
        </w:div>
      </w:divsChild>
    </w:div>
    <w:div w:id="2108689795">
      <w:bodyDiv w:val="1"/>
      <w:marLeft w:val="0"/>
      <w:marRight w:val="0"/>
      <w:marTop w:val="0"/>
      <w:marBottom w:val="0"/>
      <w:divBdr>
        <w:top w:val="none" w:sz="0" w:space="0" w:color="auto"/>
        <w:left w:val="none" w:sz="0" w:space="0" w:color="auto"/>
        <w:bottom w:val="none" w:sz="0" w:space="0" w:color="auto"/>
        <w:right w:val="none" w:sz="0" w:space="0" w:color="auto"/>
      </w:divBdr>
    </w:div>
    <w:div w:id="2126608431">
      <w:bodyDiv w:val="1"/>
      <w:marLeft w:val="0"/>
      <w:marRight w:val="0"/>
      <w:marTop w:val="0"/>
      <w:marBottom w:val="0"/>
      <w:divBdr>
        <w:top w:val="none" w:sz="0" w:space="0" w:color="auto"/>
        <w:left w:val="none" w:sz="0" w:space="0" w:color="auto"/>
        <w:bottom w:val="none" w:sz="0" w:space="0" w:color="auto"/>
        <w:right w:val="none" w:sz="0" w:space="0" w:color="auto"/>
      </w:divBdr>
    </w:div>
    <w:div w:id="2138209850">
      <w:bodyDiv w:val="1"/>
      <w:marLeft w:val="0"/>
      <w:marRight w:val="0"/>
      <w:marTop w:val="0"/>
      <w:marBottom w:val="0"/>
      <w:divBdr>
        <w:top w:val="none" w:sz="0" w:space="0" w:color="auto"/>
        <w:left w:val="none" w:sz="0" w:space="0" w:color="auto"/>
        <w:bottom w:val="none" w:sz="0" w:space="0" w:color="auto"/>
        <w:right w:val="none" w:sz="0" w:space="0" w:color="auto"/>
      </w:divBdr>
      <w:divsChild>
        <w:div w:id="120465464">
          <w:marLeft w:val="0"/>
          <w:marRight w:val="0"/>
          <w:marTop w:val="0"/>
          <w:marBottom w:val="0"/>
          <w:divBdr>
            <w:top w:val="none" w:sz="0" w:space="0" w:color="auto"/>
            <w:left w:val="none" w:sz="0" w:space="0" w:color="auto"/>
            <w:bottom w:val="none" w:sz="0" w:space="0" w:color="auto"/>
            <w:right w:val="none" w:sz="0" w:space="0" w:color="auto"/>
          </w:divBdr>
        </w:div>
      </w:divsChild>
    </w:div>
    <w:div w:id="21463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hub.com/ajfisher/deviceapi-normaliser" TargetMode="External"/><Relationship Id="rId26" Type="http://schemas.openxmlformats.org/officeDocument/2006/relationships/hyperlink" Target="https://bitbucket.org/webrtc/codelab" TargetMode="External"/><Relationship Id="rId3" Type="http://schemas.openxmlformats.org/officeDocument/2006/relationships/customXml" Target="../customXml/item3.xml"/><Relationship Id="rId21" Type="http://schemas.openxmlformats.org/officeDocument/2006/relationships/hyperlink" Target="https://developers.google.com/web/updates/2015/07/interact-with-ble-devices-on-the-web"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obiforge.com/design-development/html5-mobile-web-device-orientation-events" TargetMode="External"/><Relationship Id="rId25" Type="http://schemas.openxmlformats.org/officeDocument/2006/relationships/hyperlink" Target="https://github.com/ajfisher/deviceapi-normalise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google.com/web/updates/2015/10/media-devices" TargetMode="External"/><Relationship Id="rId20" Type="http://schemas.openxmlformats.org/officeDocument/2006/relationships/hyperlink" Target="https://bitbucket.org/webrtc/codelab"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html5rocks.com/en/tutorials/webrtc/basics/" TargetMode="Externa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jpeg"/><Relationship Id="rId27" Type="http://schemas.openxmlformats.org/officeDocument/2006/relationships/hyperlink" Target="https://developers.google.com/web/updates/2015/07/interact-with-ble-devices-on-the-web" TargetMode="External"/><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Work\Live%20Tv\LiveTV%20-%20Docs\Process_Management\Templates\LiveTV_Word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98563-594A-441A-B2FD-A69AC1FE2C07}">
  <ds:schemaRefs>
    <ds:schemaRef ds:uri="http://schemas.openxmlformats.org/officeDocument/2006/bibliography"/>
  </ds:schemaRefs>
</ds:datastoreItem>
</file>

<file path=customXml/itemProps2.xml><?xml version="1.0" encoding="utf-8"?>
<ds:datastoreItem xmlns:ds="http://schemas.openxmlformats.org/officeDocument/2006/customXml" ds:itemID="{0528D0F0-E440-43C0-BBC3-22FA9A8A67C0}">
  <ds:schemaRefs>
    <ds:schemaRef ds:uri="http://schemas.openxmlformats.org/officeDocument/2006/bibliography"/>
  </ds:schemaRefs>
</ds:datastoreItem>
</file>

<file path=customXml/itemProps3.xml><?xml version="1.0" encoding="utf-8"?>
<ds:datastoreItem xmlns:ds="http://schemas.openxmlformats.org/officeDocument/2006/customXml" ds:itemID="{0D6DD919-E53B-4527-BEC2-84E0F47DB385}">
  <ds:schemaRefs>
    <ds:schemaRef ds:uri="http://schemas.openxmlformats.org/officeDocument/2006/bibliography"/>
  </ds:schemaRefs>
</ds:datastoreItem>
</file>

<file path=customXml/itemProps4.xml><?xml version="1.0" encoding="utf-8"?>
<ds:datastoreItem xmlns:ds="http://schemas.openxmlformats.org/officeDocument/2006/customXml" ds:itemID="{3629EDAF-C5CB-4C2C-89DE-02835D41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LiveTV_Word_Document_Template.dotx</Template>
  <TotalTime>320</TotalTime>
  <Pages>8</Pages>
  <Words>1916</Words>
  <Characters>11040</Characters>
  <Application>Microsoft Office Word</Application>
  <DocSecurity>0</DocSecurity>
  <Lines>394</Lines>
  <Paragraphs>172</Paragraphs>
  <ScaleCrop>false</ScaleCrop>
  <HeadingPairs>
    <vt:vector size="2" baseType="variant">
      <vt:variant>
        <vt:lpstr>Title</vt:lpstr>
      </vt:variant>
      <vt:variant>
        <vt:i4>1</vt:i4>
      </vt:variant>
    </vt:vector>
  </HeadingPairs>
  <TitlesOfParts>
    <vt:vector size="1" baseType="lpstr">
      <vt:lpstr>Architecture Definition Document</vt:lpstr>
    </vt:vector>
  </TitlesOfParts>
  <Company>Sapient</Company>
  <LinksUpToDate>false</LinksUpToDate>
  <CharactersWithSpaces>12784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dc:title>
  <dc:subject>eCommerce Initiative</dc:subject>
  <dc:creator>Harpreet Singh</dc:creator>
  <cp:lastModifiedBy>Saurabh Nutan Sohoni</cp:lastModifiedBy>
  <cp:revision>12</cp:revision>
  <cp:lastPrinted>2010-10-28T16:29:00Z</cp:lastPrinted>
  <dcterms:created xsi:type="dcterms:W3CDTF">2016-12-02T06:45:00Z</dcterms:created>
  <dcterms:modified xsi:type="dcterms:W3CDTF">2016-12-02T12:04:00Z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